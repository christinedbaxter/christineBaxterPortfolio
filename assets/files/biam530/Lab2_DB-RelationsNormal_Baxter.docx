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353B33" w14:textId="77777777" w:rsidR="00952F7D" w:rsidRDefault="00DF198B" w:rsidP="00DF198B">
      <w:pPr>
        <w:pStyle w:val="GraphicAnchor"/>
      </w:pPr>
      <w:r w:rsidRPr="004909D9">
        <w:rPr>
          <w:noProof/>
          <w:lang w:eastAsia="en-AU"/>
        </w:rPr>
        <w:drawing>
          <wp:anchor distT="0" distB="0" distL="114300" distR="114300" simplePos="0" relativeHeight="251658242" behindDoc="1" locked="0" layoutInCell="1" allowOverlap="1" wp14:anchorId="4D25F0D2" wp14:editId="43948DD1">
            <wp:simplePos x="0" y="0"/>
            <wp:positionH relativeFrom="margin">
              <wp:align>left</wp:align>
            </wp:positionH>
            <wp:positionV relativeFrom="margin">
              <wp:align>top</wp:align>
            </wp:positionV>
            <wp:extent cx="6858000" cy="9144000"/>
            <wp:effectExtent l="0" t="0" r="0" b="0"/>
            <wp:wrapNone/>
            <wp:docPr id="1" name="Pictur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1.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858000" cy="9144000"/>
                    </a:xfrm>
                    <a:prstGeom prst="rect">
                      <a:avLst/>
                    </a:prstGeom>
                  </pic:spPr>
                </pic:pic>
              </a:graphicData>
            </a:graphic>
            <wp14:sizeRelH relativeFrom="page">
              <wp14:pctWidth>0</wp14:pctWidth>
            </wp14:sizeRelH>
            <wp14:sizeRelV relativeFrom="page">
              <wp14:pctHeight>0</wp14:pctHeight>
            </wp14:sizeRelV>
          </wp:anchor>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1170"/>
        <w:gridCol w:w="28"/>
        <w:gridCol w:w="1142"/>
        <w:gridCol w:w="57"/>
        <w:gridCol w:w="5995"/>
        <w:gridCol w:w="68"/>
        <w:gridCol w:w="1131"/>
        <w:gridCol w:w="39"/>
        <w:gridCol w:w="1160"/>
      </w:tblGrid>
      <w:tr w:rsidR="00DF198B" w14:paraId="3AC39608" w14:textId="77777777" w:rsidTr="00185F4A">
        <w:trPr>
          <w:trHeight w:val="1083"/>
        </w:trPr>
        <w:tc>
          <w:tcPr>
            <w:tcW w:w="10790" w:type="dxa"/>
            <w:gridSpan w:val="9"/>
          </w:tcPr>
          <w:p w14:paraId="1E2CE115" w14:textId="77777777" w:rsidR="00DF198B" w:rsidRDefault="00DF198B"/>
        </w:tc>
      </w:tr>
      <w:tr w:rsidR="00DF198B" w14:paraId="1DA5E073" w14:textId="77777777" w:rsidTr="00185F4A">
        <w:trPr>
          <w:trHeight w:val="1068"/>
        </w:trPr>
        <w:tc>
          <w:tcPr>
            <w:tcW w:w="1198" w:type="dxa"/>
            <w:gridSpan w:val="2"/>
            <w:tcBorders>
              <w:right w:val="single" w:sz="18" w:space="0" w:color="476166" w:themeColor="accent1"/>
            </w:tcBorders>
          </w:tcPr>
          <w:p w14:paraId="7C5F7B9B" w14:textId="77777777" w:rsidR="00DF198B" w:rsidRDefault="00DF198B"/>
        </w:tc>
        <w:sdt>
          <w:sdtPr>
            <w:alias w:val="Title"/>
            <w:tag w:val=""/>
            <w:id w:val="-523325264"/>
            <w:placeholder>
              <w:docPart w:val="7F1EAE8729554C81BFE1CDF24C4BE230"/>
            </w:placeholder>
            <w:dataBinding w:prefixMappings="xmlns:ns0='http://purl.org/dc/elements/1.1/' xmlns:ns1='http://schemas.openxmlformats.org/package/2006/metadata/core-properties' " w:xpath="/ns1:coreProperties[1]/ns0:title[1]" w:storeItemID="{6C3C8BC8-F283-45AE-878A-BAB7291924A1}"/>
            <w:text/>
          </w:sdtPr>
          <w:sdtEndPr/>
          <w:sdtContent>
            <w:tc>
              <w:tcPr>
                <w:tcW w:w="8393" w:type="dxa"/>
                <w:gridSpan w:val="5"/>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7615ED2E" w14:textId="209F77B6" w:rsidR="00DF198B" w:rsidRPr="00DF198B" w:rsidRDefault="00B207BF" w:rsidP="00874FE7">
                <w:pPr>
                  <w:pStyle w:val="Heading1"/>
                </w:pPr>
                <w:r>
                  <w:t xml:space="preserve">Week </w:t>
                </w:r>
                <w:r w:rsidR="007F57F8">
                  <w:t>2</w:t>
                </w:r>
                <w:r>
                  <w:t xml:space="preserve"> Lab: </w:t>
                </w:r>
                <w:r w:rsidR="00814782">
                  <w:t>Relationships and Normalizations</w:t>
                </w:r>
              </w:p>
            </w:tc>
          </w:sdtContent>
        </w:sdt>
        <w:tc>
          <w:tcPr>
            <w:tcW w:w="1199" w:type="dxa"/>
            <w:gridSpan w:val="2"/>
            <w:tcBorders>
              <w:left w:val="single" w:sz="18" w:space="0" w:color="476166" w:themeColor="accent1"/>
            </w:tcBorders>
          </w:tcPr>
          <w:p w14:paraId="4238F1ED" w14:textId="77777777" w:rsidR="00DF198B" w:rsidRDefault="00DF198B"/>
        </w:tc>
      </w:tr>
      <w:tr w:rsidR="00DF198B" w14:paraId="4C5CC4D9" w14:textId="77777777" w:rsidTr="00185F4A">
        <w:trPr>
          <w:trHeight w:val="1837"/>
        </w:trPr>
        <w:tc>
          <w:tcPr>
            <w:tcW w:w="1170" w:type="dxa"/>
          </w:tcPr>
          <w:p w14:paraId="7FA05CF6" w14:textId="77777777" w:rsidR="00DF198B" w:rsidRDefault="00DF198B"/>
        </w:tc>
        <w:tc>
          <w:tcPr>
            <w:tcW w:w="8460" w:type="dxa"/>
            <w:gridSpan w:val="7"/>
          </w:tcPr>
          <w:p w14:paraId="461B4A9E" w14:textId="77777777" w:rsidR="00DF198B" w:rsidRDefault="00DF198B"/>
        </w:tc>
        <w:tc>
          <w:tcPr>
            <w:tcW w:w="1160" w:type="dxa"/>
          </w:tcPr>
          <w:p w14:paraId="200A75FA" w14:textId="77777777" w:rsidR="00DF198B" w:rsidRDefault="00DF198B"/>
        </w:tc>
      </w:tr>
      <w:tr w:rsidR="00DF198B" w14:paraId="44A69C92" w14:textId="77777777" w:rsidTr="00FB2B75">
        <w:trPr>
          <w:trHeight w:val="929"/>
        </w:trPr>
        <w:tc>
          <w:tcPr>
            <w:tcW w:w="2397" w:type="dxa"/>
            <w:gridSpan w:val="4"/>
          </w:tcPr>
          <w:p w14:paraId="1DF8882F" w14:textId="77777777" w:rsidR="00DF198B" w:rsidRDefault="00DF198B"/>
        </w:tc>
        <w:tc>
          <w:tcPr>
            <w:tcW w:w="5995" w:type="dxa"/>
            <w:shd w:val="clear" w:color="auto" w:fill="FFFFFF" w:themeFill="background1"/>
          </w:tcPr>
          <w:p w14:paraId="628D3443" w14:textId="77777777" w:rsidR="00DF198B" w:rsidRPr="00DF198B" w:rsidRDefault="00DF198B" w:rsidP="00DF198B">
            <w:pPr>
              <w:jc w:val="center"/>
              <w:rPr>
                <w:rFonts w:ascii="Georgia" w:hAnsi="Georgia"/>
                <w:sz w:val="48"/>
                <w:szCs w:val="48"/>
              </w:rPr>
            </w:pPr>
          </w:p>
        </w:tc>
        <w:tc>
          <w:tcPr>
            <w:tcW w:w="2398" w:type="dxa"/>
            <w:gridSpan w:val="4"/>
          </w:tcPr>
          <w:p w14:paraId="5E1AC93A" w14:textId="77777777" w:rsidR="00DF198B" w:rsidRDefault="00DF198B"/>
        </w:tc>
      </w:tr>
      <w:tr w:rsidR="00DF198B" w14:paraId="5A04B85B" w14:textId="77777777" w:rsidTr="00185F4A">
        <w:trPr>
          <w:trHeight w:val="1460"/>
        </w:trPr>
        <w:tc>
          <w:tcPr>
            <w:tcW w:w="2397" w:type="dxa"/>
            <w:gridSpan w:val="4"/>
          </w:tcPr>
          <w:p w14:paraId="46D17976" w14:textId="77777777" w:rsidR="00DF198B" w:rsidRDefault="00DF198B"/>
        </w:tc>
        <w:tc>
          <w:tcPr>
            <w:tcW w:w="5995" w:type="dxa"/>
            <w:shd w:val="clear" w:color="auto" w:fill="FFFFFF" w:themeFill="background1"/>
          </w:tcPr>
          <w:sdt>
            <w:sdtPr>
              <w:alias w:val="Author"/>
              <w:tag w:val=""/>
              <w:id w:val="1844206467"/>
              <w:placeholder>
                <w:docPart w:val="431CF2960F3849D986DD160F6182C72E"/>
              </w:placeholder>
              <w:dataBinding w:prefixMappings="xmlns:ns0='http://purl.org/dc/elements/1.1/' xmlns:ns1='http://schemas.openxmlformats.org/package/2006/metadata/core-properties' " w:xpath="/ns1:coreProperties[1]/ns0:creator[1]" w:storeItemID="{6C3C8BC8-F283-45AE-878A-BAB7291924A1}"/>
              <w:text w:multiLine="1"/>
            </w:sdtPr>
            <w:sdtEndPr/>
            <w:sdtContent>
              <w:p w14:paraId="6D2D7756" w14:textId="0D8DA488" w:rsidR="00DF198B" w:rsidRPr="00DF198B" w:rsidRDefault="00D332E2" w:rsidP="00874FE7">
                <w:pPr>
                  <w:pStyle w:val="Heading2"/>
                </w:pPr>
                <w:r>
                  <w:t>Christine</w:t>
                </w:r>
                <w:r w:rsidR="00CD59D5">
                  <w:t xml:space="preserve"> </w:t>
                </w:r>
                <w:r>
                  <w:t>Baxter</w:t>
                </w:r>
              </w:p>
            </w:sdtContent>
          </w:sdt>
        </w:tc>
        <w:tc>
          <w:tcPr>
            <w:tcW w:w="2398" w:type="dxa"/>
            <w:gridSpan w:val="4"/>
          </w:tcPr>
          <w:p w14:paraId="0448056C" w14:textId="77777777" w:rsidR="00DF198B" w:rsidRDefault="00DF198B"/>
        </w:tc>
      </w:tr>
      <w:tr w:rsidR="00DF198B" w14:paraId="799A367F" w14:textId="77777777" w:rsidTr="00185F4A">
        <w:trPr>
          <w:trHeight w:val="7176"/>
        </w:trPr>
        <w:tc>
          <w:tcPr>
            <w:tcW w:w="2397" w:type="dxa"/>
            <w:gridSpan w:val="4"/>
            <w:vAlign w:val="bottom"/>
          </w:tcPr>
          <w:p w14:paraId="022156C6" w14:textId="77777777" w:rsidR="00DF198B" w:rsidRDefault="00DF198B" w:rsidP="00DF198B">
            <w:pPr>
              <w:jc w:val="center"/>
            </w:pPr>
          </w:p>
        </w:tc>
        <w:tc>
          <w:tcPr>
            <w:tcW w:w="5995" w:type="dxa"/>
            <w:tcBorders>
              <w:bottom w:val="single" w:sz="18" w:space="0" w:color="476166" w:themeColor="accent1"/>
            </w:tcBorders>
            <w:shd w:val="clear" w:color="auto" w:fill="FFFFFF" w:themeFill="background1"/>
            <w:vAlign w:val="bottom"/>
          </w:tcPr>
          <w:p w14:paraId="540AA9FE" w14:textId="65D4BE52" w:rsidR="00DF198B" w:rsidRPr="00DF198B" w:rsidRDefault="00B207BF" w:rsidP="00874FE7">
            <w:pPr>
              <w:pStyle w:val="Heading3"/>
            </w:pPr>
            <w:r>
              <w:t xml:space="preserve">July </w:t>
            </w:r>
            <w:r w:rsidR="00814782">
              <w:t>18</w:t>
            </w:r>
            <w:r w:rsidR="00226211">
              <w:t>, 2021</w:t>
            </w:r>
          </w:p>
          <w:p w14:paraId="38285ABB" w14:textId="77777777" w:rsidR="00874FE7" w:rsidRPr="00DF198B" w:rsidRDefault="009A22FB" w:rsidP="00874FE7">
            <w:pPr>
              <w:pStyle w:val="Heading3"/>
            </w:pPr>
            <w:sdt>
              <w:sdtPr>
                <w:id w:val="-1516760087"/>
                <w:placeholder>
                  <w:docPart w:val="D5BECC94C3884BE397DE282CC77E4AE7"/>
                </w:placeholder>
                <w:temporary/>
                <w:showingPlcHdr/>
                <w15:appearance w15:val="hidden"/>
              </w:sdtPr>
              <w:sdtEndPr/>
              <w:sdtContent>
                <w:r w:rsidR="00874FE7" w:rsidRPr="00DF198B">
                  <w:t>—</w:t>
                </w:r>
              </w:sdtContent>
            </w:sdt>
          </w:p>
          <w:p w14:paraId="19492928" w14:textId="77777777" w:rsidR="00DF0697" w:rsidRDefault="00DF0697" w:rsidP="00DF0697">
            <w:pPr>
              <w:pStyle w:val="Heading3"/>
            </w:pPr>
            <w:r>
              <w:t>Developing and Managing Databases for Business Intelligence</w:t>
            </w:r>
          </w:p>
          <w:p w14:paraId="7F2D8029" w14:textId="373EED7D" w:rsidR="00DF198B" w:rsidRPr="00DF198B" w:rsidRDefault="00DF0697" w:rsidP="00DF0697">
            <w:pPr>
              <w:pStyle w:val="Heading3"/>
            </w:pPr>
            <w:r>
              <w:t>BIAM530</w:t>
            </w:r>
          </w:p>
          <w:p w14:paraId="0F9AA8FF" w14:textId="77777777" w:rsidR="00DF198B" w:rsidRPr="00DF198B" w:rsidRDefault="009A22FB" w:rsidP="00874FE7">
            <w:pPr>
              <w:pStyle w:val="Heading3"/>
            </w:pPr>
            <w:sdt>
              <w:sdtPr>
                <w:id w:val="1492440299"/>
                <w:placeholder>
                  <w:docPart w:val="6C5DAF2A785C4F3BB4411DA8478B7570"/>
                </w:placeholder>
                <w:temporary/>
                <w:showingPlcHdr/>
                <w15:appearance w15:val="hidden"/>
              </w:sdtPr>
              <w:sdtEndPr/>
              <w:sdtContent>
                <w:r w:rsidR="00874FE7" w:rsidRPr="00DF198B">
                  <w:t>—</w:t>
                </w:r>
              </w:sdtContent>
            </w:sdt>
          </w:p>
          <w:p w14:paraId="3B51FB1B" w14:textId="3E18656E" w:rsidR="00DF198B" w:rsidRDefault="00DF0697" w:rsidP="00874FE7">
            <w:pPr>
              <w:pStyle w:val="Heading3"/>
            </w:pPr>
            <w:r>
              <w:t>Robert Burdwell</w:t>
            </w:r>
          </w:p>
          <w:p w14:paraId="531B04B0" w14:textId="77777777" w:rsidR="00DF198B" w:rsidRPr="00DF198B" w:rsidRDefault="00DF198B" w:rsidP="00DF198B"/>
        </w:tc>
        <w:tc>
          <w:tcPr>
            <w:tcW w:w="2398" w:type="dxa"/>
            <w:gridSpan w:val="4"/>
            <w:vAlign w:val="bottom"/>
          </w:tcPr>
          <w:p w14:paraId="4E8FB186" w14:textId="77777777" w:rsidR="00DF198B" w:rsidRDefault="00DF198B" w:rsidP="00DF198B">
            <w:pPr>
              <w:jc w:val="center"/>
            </w:pPr>
          </w:p>
        </w:tc>
      </w:tr>
      <w:tr w:rsidR="00DF198B" w14:paraId="527F7572" w14:textId="77777777" w:rsidTr="00185F4A">
        <w:tc>
          <w:tcPr>
            <w:tcW w:w="2340" w:type="dxa"/>
            <w:gridSpan w:val="3"/>
          </w:tcPr>
          <w:p w14:paraId="2C2997A8" w14:textId="77777777" w:rsidR="00DF198B" w:rsidRDefault="00DF198B"/>
        </w:tc>
        <w:tc>
          <w:tcPr>
            <w:tcW w:w="6120" w:type="dxa"/>
            <w:gridSpan w:val="3"/>
          </w:tcPr>
          <w:p w14:paraId="52ABC2B3" w14:textId="77777777" w:rsidR="00DF198B" w:rsidRDefault="00DF198B"/>
        </w:tc>
        <w:tc>
          <w:tcPr>
            <w:tcW w:w="2330" w:type="dxa"/>
            <w:gridSpan w:val="3"/>
          </w:tcPr>
          <w:p w14:paraId="22592F7C" w14:textId="77777777" w:rsidR="00DF198B" w:rsidRDefault="00DF198B"/>
        </w:tc>
      </w:tr>
    </w:tbl>
    <w:p w14:paraId="7EC9889A" w14:textId="73A0FFBF" w:rsidR="00DF198B" w:rsidRDefault="00A50F6B" w:rsidP="00C148CC">
      <w:pPr>
        <w:spacing w:line="120" w:lineRule="exact"/>
      </w:pPr>
      <w:r w:rsidRPr="004909D9">
        <w:rPr>
          <w:noProof/>
          <w:lang w:eastAsia="en-AU"/>
        </w:rPr>
        <w:lastRenderedPageBreak/>
        <mc:AlternateContent>
          <mc:Choice Requires="wps">
            <w:drawing>
              <wp:anchor distT="0" distB="0" distL="114300" distR="114300" simplePos="0" relativeHeight="251658240" behindDoc="1" locked="0" layoutInCell="1" allowOverlap="1" wp14:anchorId="3511697C" wp14:editId="581ACCDA">
                <wp:simplePos x="0" y="0"/>
                <wp:positionH relativeFrom="column">
                  <wp:posOffset>14140</wp:posOffset>
                </wp:positionH>
                <wp:positionV relativeFrom="paragraph">
                  <wp:posOffset>23567</wp:posOffset>
                </wp:positionV>
                <wp:extent cx="6857365" cy="9112446"/>
                <wp:effectExtent l="0" t="0" r="635" b="0"/>
                <wp:wrapNone/>
                <wp:docPr id="2" name="Rectangle 2">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6857365" cy="9112446"/>
                        </a:xfrm>
                        <a:prstGeom prst="rect">
                          <a:avLst/>
                        </a:prstGeom>
                        <a:solidFill>
                          <a:schemeClr val="accent1"/>
                        </a:solidFill>
                        <a:ln w="25400" cap="flat">
                          <a:noFill/>
                          <a:prstDash val="solid"/>
                          <a:miter lim="400000"/>
                        </a:ln>
                        <a:effectLst/>
                        <a:sp3d/>
                      </wps:spPr>
                      <wps:style>
                        <a:lnRef idx="0">
                          <a:scrgbClr r="0" g="0" b="0"/>
                        </a:lnRef>
                        <a:fillRef idx="0">
                          <a:scrgbClr r="0" g="0" b="0"/>
                        </a:fillRef>
                        <a:effectRef idx="0">
                          <a:scrgbClr r="0" g="0" b="0"/>
                        </a:effectRef>
                        <a:fontRef idx="none"/>
                      </wps:style>
                      <wps:txbx>
                        <w:txbxContent>
                          <w:p w14:paraId="722A3406" w14:textId="77777777" w:rsidR="0067288F" w:rsidRDefault="0067288F" w:rsidP="0067288F">
                            <w:pPr>
                              <w:jc w:val="center"/>
                            </w:pPr>
                          </w:p>
                        </w:txbxContent>
                      </wps:txbx>
                      <wps:bodyPr rot="0" spcFirstLastPara="1" vertOverflow="overflow" horzOverflow="overflow" vert="horz" wrap="square" lIns="38100" tIns="38100" rIns="38100" bIns="381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11697C" id="Rectangle 2" o:spid="_x0000_s1026" alt="&quot;&quot;" style="position:absolute;margin-left:1.1pt;margin-top:1.85pt;width:539.95pt;height:717.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" fillcolor="#476166 [3204]" stroked="f" strokeweight="2pt">
                <v:stroke miterlimit="4"/>
                <v:textbox inset="3pt,3pt,3pt,3pt">
                  <w:txbxContent>
                    <w:p w14:paraId="722A3406" w14:textId="77777777" w:rsidR="0067288F" w:rsidRDefault="0067288F" w:rsidP="0067288F">
                      <w:pPr>
                        <w:jc w:val="center"/>
                      </w:pPr>
                    </w:p>
                  </w:txbxContent>
                </v:textbox>
              </v:rect>
            </w:pict>
          </mc:Fallback>
        </mc:AlternateContent>
      </w:r>
      <w:r w:rsidR="00BA1CFA" w:rsidRPr="004909D9">
        <w:rPr>
          <w:noProof/>
          <w:lang w:eastAsia="en-AU"/>
        </w:rPr>
        <w:drawing>
          <wp:anchor distT="0" distB="0" distL="114300" distR="114300" simplePos="0" relativeHeight="251658241" behindDoc="1" locked="0" layoutInCell="1" allowOverlap="1" wp14:anchorId="7D716DDF" wp14:editId="15BC5D1E">
            <wp:simplePos x="0" y="0"/>
            <wp:positionH relativeFrom="margin">
              <wp:align>right</wp:align>
            </wp:positionH>
            <wp:positionV relativeFrom="margin">
              <wp:align>top</wp:align>
            </wp:positionV>
            <wp:extent cx="6848475" cy="9131300"/>
            <wp:effectExtent l="0" t="0" r="9525" b="0"/>
            <wp:wrapNone/>
            <wp:docPr id="3" name="Picture 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a:extLst>
                        <a:ext uri="{C183D7F6-B498-43B3-948B-1728B52AA6E4}">
                          <adec:decorative xmlns:adec="http://schemas.microsoft.com/office/drawing/2017/decorative" val="1"/>
                        </a:ext>
                      </a:extLst>
                    </pic:cNvPr>
                    <pic:cNvPicPr/>
                  </pic:nvPicPr>
                  <pic:blipFill>
                    <a:blip r:embed="rId11" cstate="print">
                      <a:alphaModFix amt="20000"/>
                      <a:extLst>
                        <a:ext uri="{28A0092B-C50C-407E-A947-70E740481C1C}">
                          <a14:useLocalDpi xmlns:a14="http://schemas.microsoft.com/office/drawing/2010/main" val="0"/>
                        </a:ext>
                      </a:extLst>
                    </a:blip>
                    <a:stretch>
                      <a:fillRect/>
                    </a:stretch>
                  </pic:blipFill>
                  <pic:spPr>
                    <a:xfrm>
                      <a:off x="0" y="0"/>
                      <a:ext cx="6848475" cy="9131300"/>
                    </a:xfrm>
                    <a:prstGeom prst="rect">
                      <a:avLst/>
                    </a:prstGeom>
                  </pic:spPr>
                </pic:pic>
              </a:graphicData>
            </a:graphic>
            <wp14:sizeRelH relativeFrom="page">
              <wp14:pctWidth>0</wp14:pctWidth>
            </wp14:sizeRelH>
            <wp14:sizeRelV relativeFrom="page">
              <wp14:pctHeight>0</wp14:pctHeight>
            </wp14:sizeRelV>
          </wp:anchor>
        </w:drawing>
      </w:r>
    </w:p>
    <w:p w14:paraId="148A7542" w14:textId="0A36DB5B" w:rsidR="00DF198B" w:rsidRDefault="00DF198B" w:rsidP="002D2200">
      <w:pPr>
        <w:pStyle w:val="GraphicAncho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158"/>
        <w:gridCol w:w="362"/>
        <w:gridCol w:w="720"/>
        <w:gridCol w:w="1076"/>
        <w:gridCol w:w="2158"/>
        <w:gridCol w:w="1087"/>
        <w:gridCol w:w="719"/>
        <w:gridCol w:w="361"/>
        <w:gridCol w:w="2158"/>
      </w:tblGrid>
      <w:tr w:rsidR="002D2200" w14:paraId="752DA68A" w14:textId="77777777" w:rsidTr="00F1530A">
        <w:trPr>
          <w:trHeight w:val="1116"/>
        </w:trPr>
        <w:tc>
          <w:tcPr>
            <w:tcW w:w="2158" w:type="dxa"/>
          </w:tcPr>
          <w:p w14:paraId="1EC11B74" w14:textId="77777777" w:rsidR="002D2200" w:rsidRDefault="002D2200"/>
        </w:tc>
        <w:tc>
          <w:tcPr>
            <w:tcW w:w="2158" w:type="dxa"/>
            <w:gridSpan w:val="3"/>
            <w:tcBorders>
              <w:bottom w:val="single" w:sz="18" w:space="0" w:color="476166" w:themeColor="accent1"/>
            </w:tcBorders>
          </w:tcPr>
          <w:p w14:paraId="7146E6A3" w14:textId="77777777" w:rsidR="002D2200" w:rsidRDefault="002D2200"/>
        </w:tc>
        <w:tc>
          <w:tcPr>
            <w:tcW w:w="2158" w:type="dxa"/>
            <w:tcBorders>
              <w:bottom w:val="single" w:sz="18" w:space="0" w:color="476166" w:themeColor="accent1"/>
            </w:tcBorders>
          </w:tcPr>
          <w:p w14:paraId="480AEF94" w14:textId="77777777" w:rsidR="002D2200" w:rsidRDefault="002D2200"/>
        </w:tc>
        <w:tc>
          <w:tcPr>
            <w:tcW w:w="2167" w:type="dxa"/>
            <w:gridSpan w:val="3"/>
            <w:tcBorders>
              <w:bottom w:val="single" w:sz="18" w:space="0" w:color="476166" w:themeColor="accent1"/>
            </w:tcBorders>
          </w:tcPr>
          <w:p w14:paraId="6695DE0D" w14:textId="77777777" w:rsidR="002D2200" w:rsidRDefault="002D2200"/>
        </w:tc>
        <w:tc>
          <w:tcPr>
            <w:tcW w:w="2158" w:type="dxa"/>
          </w:tcPr>
          <w:p w14:paraId="1E747809" w14:textId="24F1D83C" w:rsidR="002D2200" w:rsidRDefault="00F1530A">
            <w:r w:rsidRPr="004909D9">
              <w:rPr>
                <w:noProof/>
                <w:lang w:eastAsia="en-AU"/>
              </w:rPr>
              <w:drawing>
                <wp:anchor distT="0" distB="0" distL="114300" distR="114300" simplePos="0" relativeHeight="251658243" behindDoc="1" locked="0" layoutInCell="1" allowOverlap="1" wp14:anchorId="3E9AD328" wp14:editId="6083FDC9">
                  <wp:simplePos x="0" y="0"/>
                  <wp:positionH relativeFrom="margin">
                    <wp:posOffset>-5463468</wp:posOffset>
                  </wp:positionH>
                  <wp:positionV relativeFrom="margin">
                    <wp:posOffset>-125023</wp:posOffset>
                  </wp:positionV>
                  <wp:extent cx="6850352" cy="1348033"/>
                  <wp:effectExtent l="0" t="0" r="0" b="5080"/>
                  <wp:wrapNone/>
                  <wp:docPr id="6" name="Picture 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03.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935863" cy="1364860"/>
                          </a:xfrm>
                          <a:prstGeom prst="rect">
                            <a:avLst/>
                          </a:prstGeom>
                        </pic:spPr>
                      </pic:pic>
                    </a:graphicData>
                  </a:graphic>
                  <wp14:sizeRelH relativeFrom="page">
                    <wp14:pctWidth>0</wp14:pctWidth>
                  </wp14:sizeRelH>
                  <wp14:sizeRelV relativeFrom="page">
                    <wp14:pctHeight>0</wp14:pctHeight>
                  </wp14:sizeRelV>
                </wp:anchor>
              </w:drawing>
            </w:r>
          </w:p>
        </w:tc>
      </w:tr>
      <w:tr w:rsidR="002D2200" w14:paraId="02E48C25" w14:textId="77777777" w:rsidTr="00185F4A">
        <w:trPr>
          <w:trHeight w:val="664"/>
        </w:trPr>
        <w:tc>
          <w:tcPr>
            <w:tcW w:w="2158" w:type="dxa"/>
            <w:tcBorders>
              <w:right w:val="single" w:sz="18" w:space="0" w:color="476166" w:themeColor="accent1"/>
            </w:tcBorders>
          </w:tcPr>
          <w:p w14:paraId="735B01F4" w14:textId="77777777" w:rsidR="002D2200" w:rsidRDefault="002D2200"/>
        </w:tc>
        <w:tc>
          <w:tcPr>
            <w:tcW w:w="6483" w:type="dxa"/>
            <w:gridSpan w:val="7"/>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0566D75E" w14:textId="072A45BC" w:rsidR="002D2200" w:rsidRPr="00E74B29" w:rsidRDefault="007D76AE" w:rsidP="00874FE7">
            <w:pPr>
              <w:pStyle w:val="Heading4"/>
            </w:pPr>
            <w:r>
              <w:t>Abstract</w:t>
            </w:r>
          </w:p>
        </w:tc>
        <w:tc>
          <w:tcPr>
            <w:tcW w:w="2158" w:type="dxa"/>
            <w:tcBorders>
              <w:left w:val="single" w:sz="18" w:space="0" w:color="476166" w:themeColor="accent1"/>
            </w:tcBorders>
          </w:tcPr>
          <w:p w14:paraId="5560F003" w14:textId="04755D5E" w:rsidR="002D2200" w:rsidRDefault="002D2200"/>
        </w:tc>
      </w:tr>
      <w:tr w:rsidR="002D2200" w14:paraId="37432918" w14:textId="77777777" w:rsidTr="00F1530A">
        <w:trPr>
          <w:trHeight w:val="243"/>
        </w:trPr>
        <w:tc>
          <w:tcPr>
            <w:tcW w:w="2158" w:type="dxa"/>
          </w:tcPr>
          <w:p w14:paraId="14E10DE2" w14:textId="77777777" w:rsidR="002D2200" w:rsidRDefault="002D2200"/>
        </w:tc>
        <w:tc>
          <w:tcPr>
            <w:tcW w:w="2158" w:type="dxa"/>
            <w:gridSpan w:val="3"/>
            <w:tcBorders>
              <w:top w:val="single" w:sz="18" w:space="0" w:color="476166" w:themeColor="accent1"/>
              <w:bottom w:val="single" w:sz="18" w:space="0" w:color="476166" w:themeColor="accent1"/>
            </w:tcBorders>
          </w:tcPr>
          <w:p w14:paraId="18DE518D" w14:textId="77777777" w:rsidR="002D2200" w:rsidRDefault="002D2200"/>
        </w:tc>
        <w:tc>
          <w:tcPr>
            <w:tcW w:w="2158" w:type="dxa"/>
            <w:tcBorders>
              <w:top w:val="single" w:sz="18" w:space="0" w:color="476166" w:themeColor="accent1"/>
              <w:bottom w:val="single" w:sz="18" w:space="0" w:color="476166" w:themeColor="accent1"/>
            </w:tcBorders>
          </w:tcPr>
          <w:p w14:paraId="23EB4C6A" w14:textId="77777777" w:rsidR="002D2200" w:rsidRDefault="002D2200"/>
        </w:tc>
        <w:tc>
          <w:tcPr>
            <w:tcW w:w="2167" w:type="dxa"/>
            <w:gridSpan w:val="3"/>
            <w:tcBorders>
              <w:top w:val="single" w:sz="18" w:space="0" w:color="476166" w:themeColor="accent1"/>
              <w:bottom w:val="single" w:sz="18" w:space="0" w:color="476166" w:themeColor="accent1"/>
            </w:tcBorders>
          </w:tcPr>
          <w:p w14:paraId="14DF4F35" w14:textId="77777777" w:rsidR="002D2200" w:rsidRDefault="002D2200"/>
        </w:tc>
        <w:tc>
          <w:tcPr>
            <w:tcW w:w="2158" w:type="dxa"/>
          </w:tcPr>
          <w:p w14:paraId="55EE6FC8" w14:textId="1B35050D" w:rsidR="002D2200" w:rsidRDefault="002D2200"/>
        </w:tc>
      </w:tr>
      <w:tr w:rsidR="00E74B29" w14:paraId="62B7E90F" w14:textId="77777777" w:rsidTr="003A3E0B">
        <w:trPr>
          <w:trHeight w:val="198"/>
        </w:trPr>
        <w:tc>
          <w:tcPr>
            <w:tcW w:w="2158" w:type="dxa"/>
            <w:tcBorders>
              <w:right w:val="single" w:sz="18" w:space="0" w:color="476166" w:themeColor="accent1"/>
            </w:tcBorders>
          </w:tcPr>
          <w:p w14:paraId="268C449A" w14:textId="77777777" w:rsidR="00E74B29" w:rsidRDefault="00E74B29"/>
        </w:tc>
        <w:tc>
          <w:tcPr>
            <w:tcW w:w="1082" w:type="dxa"/>
            <w:gridSpan w:val="2"/>
            <w:tcBorders>
              <w:top w:val="single" w:sz="18" w:space="0" w:color="476166" w:themeColor="accent1"/>
              <w:left w:val="single" w:sz="18" w:space="0" w:color="476166" w:themeColor="accent1"/>
            </w:tcBorders>
            <w:shd w:val="clear" w:color="auto" w:fill="FFFFFF" w:themeFill="background1"/>
          </w:tcPr>
          <w:p w14:paraId="6E309B57" w14:textId="77777777" w:rsidR="00E74B29" w:rsidRDefault="00E74B29"/>
        </w:tc>
        <w:tc>
          <w:tcPr>
            <w:tcW w:w="4321" w:type="dxa"/>
            <w:gridSpan w:val="3"/>
            <w:tcBorders>
              <w:top w:val="single" w:sz="18" w:space="0" w:color="476166" w:themeColor="accent1"/>
            </w:tcBorders>
            <w:shd w:val="clear" w:color="auto" w:fill="FFFFFF" w:themeFill="background1"/>
          </w:tcPr>
          <w:p w14:paraId="59C438D0" w14:textId="77777777" w:rsidR="00E74B29" w:rsidRDefault="00E74B29" w:rsidP="00E74B29"/>
        </w:tc>
        <w:tc>
          <w:tcPr>
            <w:tcW w:w="1080" w:type="dxa"/>
            <w:gridSpan w:val="2"/>
            <w:tcBorders>
              <w:top w:val="single" w:sz="18" w:space="0" w:color="476166" w:themeColor="accent1"/>
              <w:right w:val="single" w:sz="18" w:space="0" w:color="476166" w:themeColor="accent1"/>
            </w:tcBorders>
            <w:shd w:val="clear" w:color="auto" w:fill="FFFFFF" w:themeFill="background1"/>
          </w:tcPr>
          <w:p w14:paraId="57C46618" w14:textId="77777777" w:rsidR="00E74B29" w:rsidRDefault="00E74B29"/>
        </w:tc>
        <w:tc>
          <w:tcPr>
            <w:tcW w:w="2158" w:type="dxa"/>
            <w:tcBorders>
              <w:left w:val="single" w:sz="18" w:space="0" w:color="476166" w:themeColor="accent1"/>
            </w:tcBorders>
          </w:tcPr>
          <w:p w14:paraId="248D7B17" w14:textId="52C44042" w:rsidR="00E74B29" w:rsidRDefault="00E74B29"/>
        </w:tc>
      </w:tr>
      <w:tr w:rsidR="00B90092" w14:paraId="375458CD" w14:textId="77777777" w:rsidTr="003A3B47">
        <w:trPr>
          <w:trHeight w:val="6138"/>
        </w:trPr>
        <w:tc>
          <w:tcPr>
            <w:tcW w:w="2158" w:type="dxa"/>
            <w:vMerge w:val="restart"/>
            <w:tcBorders>
              <w:right w:val="single" w:sz="18" w:space="0" w:color="476166" w:themeColor="accent1"/>
            </w:tcBorders>
          </w:tcPr>
          <w:p w14:paraId="4474DE22" w14:textId="41102F42" w:rsidR="00B90092" w:rsidRDefault="00604A5F">
            <w:r w:rsidRPr="004909D9">
              <w:rPr>
                <w:noProof/>
                <w:lang w:eastAsia="en-AU"/>
              </w:rPr>
              <w:drawing>
                <wp:anchor distT="0" distB="0" distL="114300" distR="114300" simplePos="0" relativeHeight="251658246" behindDoc="0" locked="0" layoutInCell="1" allowOverlap="1" wp14:anchorId="6F276F08" wp14:editId="56F2C044">
                  <wp:simplePos x="0" y="0"/>
                  <wp:positionH relativeFrom="margin">
                    <wp:posOffset>885825</wp:posOffset>
                  </wp:positionH>
                  <wp:positionV relativeFrom="paragraph">
                    <wp:posOffset>3156586</wp:posOffset>
                  </wp:positionV>
                  <wp:extent cx="5086973" cy="3313430"/>
                  <wp:effectExtent l="0" t="0" r="0" b="1270"/>
                  <wp:wrapNone/>
                  <wp:docPr id="4" name="Picture 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Picture 4">
                            <a:extLst>
                              <a:ext uri="{C183D7F6-B498-43B3-948B-1728B52AA6E4}">
                                <adec:decorative xmlns:adec="http://schemas.microsoft.com/office/drawing/2017/decorative" val="1"/>
                              </a:ext>
                            </a:extLst>
                          </pic:cNvPr>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120314" cy="3335147"/>
                          </a:xfrm>
                          <a:prstGeom prst="rect">
                            <a:avLst/>
                          </a:prstGeom>
                        </pic:spPr>
                      </pic:pic>
                    </a:graphicData>
                  </a:graphic>
                  <wp14:sizeRelH relativeFrom="margin">
                    <wp14:pctWidth>0</wp14:pctWidth>
                  </wp14:sizeRelH>
                  <wp14:sizeRelV relativeFrom="margin">
                    <wp14:pctHeight>0</wp14:pctHeight>
                  </wp14:sizeRelV>
                </wp:anchor>
              </w:drawing>
            </w:r>
          </w:p>
        </w:tc>
        <w:tc>
          <w:tcPr>
            <w:tcW w:w="362" w:type="dxa"/>
            <w:vMerge w:val="restart"/>
            <w:tcBorders>
              <w:left w:val="single" w:sz="18" w:space="0" w:color="476166" w:themeColor="accent1"/>
            </w:tcBorders>
            <w:shd w:val="clear" w:color="auto" w:fill="FFFFFF" w:themeFill="background1"/>
          </w:tcPr>
          <w:p w14:paraId="527A9797" w14:textId="77777777" w:rsidR="00B90092" w:rsidRDefault="00B90092"/>
        </w:tc>
        <w:sdt>
          <w:sdtPr>
            <w:rPr>
              <w:rFonts w:ascii="Georgia" w:hAnsi="Georgia"/>
            </w:rPr>
            <w:alias w:val="Abstract"/>
            <w:tag w:val="abstract"/>
            <w:id w:val="-2118591210"/>
            <w:placeholder>
              <w:docPart w:val="DefaultPlaceholder_-1854013440"/>
            </w:placeholder>
          </w:sdtPr>
          <w:sdtEndPr/>
          <w:sdtContent>
            <w:tc>
              <w:tcPr>
                <w:tcW w:w="5760" w:type="dxa"/>
                <w:gridSpan w:val="5"/>
                <w:shd w:val="clear" w:color="auto" w:fill="FFFFFF" w:themeFill="background1"/>
              </w:tcPr>
              <w:p w14:paraId="1A42B3CC" w14:textId="2D8644A0" w:rsidR="00B90092" w:rsidRPr="000A7AB0" w:rsidRDefault="009A22FB" w:rsidP="009956B5">
                <w:pPr>
                  <w:pStyle w:val="Text"/>
                  <w:spacing w:line="480" w:lineRule="auto"/>
                  <w:jc w:val="both"/>
                </w:pPr>
                <w:sdt>
                  <w:sdtPr>
                    <w:id w:val="930470454"/>
                    <w:placeholder>
                      <w:docPart w:val="A7797097C4514797A44F696A5BE3C676"/>
                    </w:placeholder>
                  </w:sdtPr>
                  <w:sdtEndPr/>
                  <w:sdtContent>
                    <w:r w:rsidR="0026210D">
                      <w:t>T</w:t>
                    </w:r>
                    <w:r w:rsidR="0026210D" w:rsidRPr="0026210D">
                      <w:t>he database development process consists of four main stages which start with requirement analysis and end with implementation.</w:t>
                    </w:r>
                    <w:r w:rsidR="000C75F2">
                      <w:t xml:space="preserve"> </w:t>
                    </w:r>
                    <w:r w:rsidR="00522F44">
                      <w:t xml:space="preserve">Requirement </w:t>
                    </w:r>
                    <w:r w:rsidR="00B23061" w:rsidRPr="00B23061">
                      <w:t xml:space="preserve">analysis </w:t>
                    </w:r>
                    <w:r w:rsidR="004D1D9A">
                      <w:t>encompasses interviewing producers and users of data</w:t>
                    </w:r>
                    <w:r w:rsidR="009547BB">
                      <w:t xml:space="preserve"> as well as</w:t>
                    </w:r>
                    <w:r w:rsidR="00497642">
                      <w:t xml:space="preserve"> </w:t>
                    </w:r>
                    <w:r w:rsidR="00A66259">
                      <w:t xml:space="preserve">creating </w:t>
                    </w:r>
                    <w:r w:rsidR="007C7F0D">
                      <w:t xml:space="preserve">data requirement specifications.  </w:t>
                    </w:r>
                    <w:r w:rsidR="000E4A41">
                      <w:t>T</w:t>
                    </w:r>
                    <w:r w:rsidR="00F5105E">
                      <w:t xml:space="preserve">he </w:t>
                    </w:r>
                    <w:r w:rsidR="00B23061" w:rsidRPr="00B23061">
                      <w:t xml:space="preserve">conceptual </w:t>
                    </w:r>
                    <w:r w:rsidR="00F5105E">
                      <w:t xml:space="preserve">model </w:t>
                    </w:r>
                    <w:r w:rsidR="00CB5CD2">
                      <w:t xml:space="preserve">provides a global view of </w:t>
                    </w:r>
                    <w:r w:rsidR="00730373">
                      <w:t>organization</w:t>
                    </w:r>
                    <w:r w:rsidR="00644115">
                      <w:t>’</w:t>
                    </w:r>
                    <w:r w:rsidR="00730373">
                      <w:t>s data</w:t>
                    </w:r>
                    <w:r w:rsidR="00644115">
                      <w:t xml:space="preserve"> and t</w:t>
                    </w:r>
                    <w:r w:rsidR="00915E08">
                      <w:t>he logical model</w:t>
                    </w:r>
                    <w:r w:rsidR="009279D7">
                      <w:t xml:space="preserve"> </w:t>
                    </w:r>
                    <w:r w:rsidR="00B24ADC">
                      <w:t>identifies/handles</w:t>
                    </w:r>
                    <w:r w:rsidR="009279D7">
                      <w:t xml:space="preserve"> relationships and normalizations</w:t>
                    </w:r>
                    <w:r w:rsidR="000E4227">
                      <w:t xml:space="preserve">.  </w:t>
                    </w:r>
                    <w:r w:rsidR="00986F3B">
                      <w:t>Each stage within the process is critical</w:t>
                    </w:r>
                    <w:r w:rsidR="009F1A19">
                      <w:t xml:space="preserve"> to producing a</w:t>
                    </w:r>
                    <w:r w:rsidR="00380780">
                      <w:t xml:space="preserve"> successful database project implementation.</w:t>
                    </w:r>
                  </w:sdtContent>
                </w:sdt>
              </w:p>
            </w:tc>
          </w:sdtContent>
        </w:sdt>
        <w:tc>
          <w:tcPr>
            <w:tcW w:w="361" w:type="dxa"/>
            <w:vMerge w:val="restart"/>
            <w:tcBorders>
              <w:right w:val="single" w:sz="18" w:space="0" w:color="476166" w:themeColor="accent1"/>
            </w:tcBorders>
            <w:shd w:val="clear" w:color="auto" w:fill="FFFFFF" w:themeFill="background1"/>
          </w:tcPr>
          <w:p w14:paraId="0BF8610B" w14:textId="77777777" w:rsidR="00B90092" w:rsidRPr="00E74B29" w:rsidRDefault="00B90092">
            <w:pPr>
              <w:rPr>
                <w:rFonts w:ascii="Georgia" w:hAnsi="Georgia"/>
                <w:sz w:val="28"/>
                <w:szCs w:val="28"/>
              </w:rPr>
            </w:pPr>
          </w:p>
        </w:tc>
        <w:tc>
          <w:tcPr>
            <w:tcW w:w="2158" w:type="dxa"/>
            <w:vMerge w:val="restart"/>
            <w:tcBorders>
              <w:left w:val="single" w:sz="18" w:space="0" w:color="476166" w:themeColor="accent1"/>
            </w:tcBorders>
          </w:tcPr>
          <w:p w14:paraId="52AFA4DB" w14:textId="770735A8" w:rsidR="00B90092" w:rsidRDefault="00B90092"/>
        </w:tc>
      </w:tr>
      <w:tr w:rsidR="000E4641" w14:paraId="3B088D91" w14:textId="77777777" w:rsidTr="003C54EF">
        <w:trPr>
          <w:trHeight w:val="545"/>
        </w:trPr>
        <w:tc>
          <w:tcPr>
            <w:tcW w:w="2158" w:type="dxa"/>
            <w:vMerge/>
            <w:tcBorders>
              <w:right w:val="single" w:sz="18" w:space="0" w:color="476166" w:themeColor="accent1"/>
            </w:tcBorders>
          </w:tcPr>
          <w:p w14:paraId="39DF71E3" w14:textId="77777777" w:rsidR="000E4641" w:rsidRDefault="000E4641"/>
        </w:tc>
        <w:tc>
          <w:tcPr>
            <w:tcW w:w="362" w:type="dxa"/>
            <w:vMerge/>
            <w:tcBorders>
              <w:left w:val="single" w:sz="18" w:space="0" w:color="476166" w:themeColor="accent1"/>
              <w:bottom w:val="single" w:sz="18" w:space="0" w:color="476166" w:themeColor="accent1"/>
            </w:tcBorders>
            <w:shd w:val="clear" w:color="auto" w:fill="FFFFFF" w:themeFill="background1"/>
          </w:tcPr>
          <w:p w14:paraId="4C20DAE5" w14:textId="77777777" w:rsidR="000E4641" w:rsidRDefault="000E4641"/>
        </w:tc>
        <w:tc>
          <w:tcPr>
            <w:tcW w:w="5760" w:type="dxa"/>
            <w:gridSpan w:val="5"/>
            <w:vMerge w:val="restart"/>
            <w:shd w:val="clear" w:color="auto" w:fill="FFFFFF" w:themeFill="background1"/>
          </w:tcPr>
          <w:p w14:paraId="237A5D55" w14:textId="611FD49A" w:rsidR="000E4641" w:rsidRPr="00E74B29" w:rsidRDefault="000E4641">
            <w:pPr>
              <w:rPr>
                <w:rFonts w:ascii="Georgia" w:hAnsi="Georgia"/>
                <w:sz w:val="28"/>
                <w:szCs w:val="28"/>
              </w:rPr>
            </w:pPr>
          </w:p>
        </w:tc>
        <w:tc>
          <w:tcPr>
            <w:tcW w:w="361" w:type="dxa"/>
            <w:vMerge/>
            <w:tcBorders>
              <w:bottom w:val="single" w:sz="18" w:space="0" w:color="476166" w:themeColor="accent1"/>
              <w:right w:val="single" w:sz="18" w:space="0" w:color="476166" w:themeColor="accent1"/>
            </w:tcBorders>
            <w:shd w:val="clear" w:color="auto" w:fill="FFFFFF" w:themeFill="background1"/>
          </w:tcPr>
          <w:p w14:paraId="285B4D10" w14:textId="77777777" w:rsidR="000E4641" w:rsidRPr="00E74B29" w:rsidRDefault="000E4641">
            <w:pPr>
              <w:rPr>
                <w:rFonts w:ascii="Georgia" w:hAnsi="Georgia"/>
                <w:sz w:val="28"/>
                <w:szCs w:val="28"/>
              </w:rPr>
            </w:pPr>
          </w:p>
        </w:tc>
        <w:tc>
          <w:tcPr>
            <w:tcW w:w="2158" w:type="dxa"/>
            <w:vMerge/>
            <w:tcBorders>
              <w:left w:val="single" w:sz="18" w:space="0" w:color="476166" w:themeColor="accent1"/>
            </w:tcBorders>
          </w:tcPr>
          <w:p w14:paraId="51A827B8" w14:textId="77777777" w:rsidR="000E4641" w:rsidRDefault="000E4641"/>
        </w:tc>
      </w:tr>
      <w:tr w:rsidR="000E4641" w14:paraId="33281D60" w14:textId="77777777" w:rsidTr="003C54EF">
        <w:trPr>
          <w:trHeight w:val="1728"/>
        </w:trPr>
        <w:tc>
          <w:tcPr>
            <w:tcW w:w="2158" w:type="dxa"/>
            <w:vMerge w:val="restart"/>
          </w:tcPr>
          <w:p w14:paraId="522BD7B4" w14:textId="62AA1588" w:rsidR="000E4641" w:rsidRDefault="000E4641"/>
        </w:tc>
        <w:tc>
          <w:tcPr>
            <w:tcW w:w="362" w:type="dxa"/>
            <w:tcBorders>
              <w:top w:val="single" w:sz="18" w:space="0" w:color="476166" w:themeColor="accent1"/>
            </w:tcBorders>
          </w:tcPr>
          <w:p w14:paraId="76FF0109" w14:textId="77777777" w:rsidR="000E4641" w:rsidRDefault="000E4641" w:rsidP="00E74B29">
            <w:pPr>
              <w:jc w:val="center"/>
            </w:pPr>
          </w:p>
        </w:tc>
        <w:tc>
          <w:tcPr>
            <w:tcW w:w="5760" w:type="dxa"/>
            <w:gridSpan w:val="5"/>
            <w:vMerge/>
          </w:tcPr>
          <w:p w14:paraId="2FD79EA5" w14:textId="77777777" w:rsidR="000E4641" w:rsidRDefault="000E4641" w:rsidP="00E74B29">
            <w:pPr>
              <w:jc w:val="center"/>
            </w:pPr>
          </w:p>
        </w:tc>
        <w:tc>
          <w:tcPr>
            <w:tcW w:w="361" w:type="dxa"/>
            <w:tcBorders>
              <w:top w:val="single" w:sz="18" w:space="0" w:color="476166" w:themeColor="accent1"/>
            </w:tcBorders>
          </w:tcPr>
          <w:p w14:paraId="7DEDFAD3" w14:textId="77777777" w:rsidR="000E4641" w:rsidRDefault="000E4641" w:rsidP="00E74B29">
            <w:pPr>
              <w:jc w:val="center"/>
            </w:pPr>
          </w:p>
        </w:tc>
        <w:tc>
          <w:tcPr>
            <w:tcW w:w="2158" w:type="dxa"/>
            <w:vMerge w:val="restart"/>
          </w:tcPr>
          <w:p w14:paraId="2DBC7D85" w14:textId="77777777" w:rsidR="000E4641" w:rsidRDefault="000E4641"/>
        </w:tc>
      </w:tr>
      <w:tr w:rsidR="000E4641" w14:paraId="4F122C60" w14:textId="77777777" w:rsidTr="003C54EF">
        <w:trPr>
          <w:trHeight w:val="1728"/>
        </w:trPr>
        <w:tc>
          <w:tcPr>
            <w:tcW w:w="2158" w:type="dxa"/>
            <w:vMerge/>
          </w:tcPr>
          <w:p w14:paraId="24FBBF59" w14:textId="77777777" w:rsidR="000E4641" w:rsidRDefault="000E4641"/>
        </w:tc>
        <w:tc>
          <w:tcPr>
            <w:tcW w:w="362" w:type="dxa"/>
          </w:tcPr>
          <w:p w14:paraId="68E87A25" w14:textId="4B733C85" w:rsidR="000E4641" w:rsidRDefault="000E4641" w:rsidP="00E74B29">
            <w:pPr>
              <w:jc w:val="center"/>
            </w:pPr>
          </w:p>
        </w:tc>
        <w:tc>
          <w:tcPr>
            <w:tcW w:w="5760" w:type="dxa"/>
            <w:gridSpan w:val="5"/>
            <w:vMerge/>
          </w:tcPr>
          <w:p w14:paraId="39A2BBDA" w14:textId="77777777" w:rsidR="000E4641" w:rsidRDefault="000E4641" w:rsidP="00E74B29">
            <w:pPr>
              <w:jc w:val="center"/>
            </w:pPr>
          </w:p>
        </w:tc>
        <w:tc>
          <w:tcPr>
            <w:tcW w:w="361" w:type="dxa"/>
          </w:tcPr>
          <w:p w14:paraId="330D6EF1" w14:textId="77777777" w:rsidR="000E4641" w:rsidRDefault="000E4641" w:rsidP="00E74B29">
            <w:pPr>
              <w:jc w:val="center"/>
            </w:pPr>
          </w:p>
        </w:tc>
        <w:tc>
          <w:tcPr>
            <w:tcW w:w="2158" w:type="dxa"/>
            <w:vMerge/>
          </w:tcPr>
          <w:p w14:paraId="2565D7BD" w14:textId="77777777" w:rsidR="000E4641" w:rsidRDefault="000E4641"/>
        </w:tc>
      </w:tr>
    </w:tbl>
    <w:p w14:paraId="52E673F4" w14:textId="32654F3C" w:rsidR="00E74B29" w:rsidRDefault="00E74B29" w:rsidP="00144EDE"/>
    <w:tbl>
      <w:tblPr>
        <w:tblStyle w:val="TableGrid"/>
        <w:tblW w:w="1080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1079"/>
        <w:gridCol w:w="451"/>
        <w:gridCol w:w="2786"/>
        <w:gridCol w:w="2158"/>
        <w:gridCol w:w="2796"/>
        <w:gridCol w:w="450"/>
        <w:gridCol w:w="1083"/>
      </w:tblGrid>
      <w:tr w:rsidR="007D76AE" w14:paraId="22C217F8" w14:textId="77777777" w:rsidTr="0086360C">
        <w:trPr>
          <w:trHeight w:val="720"/>
        </w:trPr>
        <w:tc>
          <w:tcPr>
            <w:tcW w:w="10803" w:type="dxa"/>
            <w:gridSpan w:val="7"/>
          </w:tcPr>
          <w:p w14:paraId="34EA7CCA" w14:textId="7DAAF82C" w:rsidR="007D76AE" w:rsidRDefault="007D76AE" w:rsidP="007D76AE">
            <w:pPr>
              <w:pageBreakBefore/>
            </w:pPr>
            <w:r w:rsidRPr="004909D9">
              <w:rPr>
                <w:noProof/>
                <w:lang w:eastAsia="en-AU"/>
              </w:rPr>
              <w:lastRenderedPageBreak/>
              <w:drawing>
                <wp:anchor distT="0" distB="0" distL="114300" distR="114300" simplePos="0" relativeHeight="251658244" behindDoc="1" locked="0" layoutInCell="1" allowOverlap="1" wp14:anchorId="22FFB848" wp14:editId="718A1B6A">
                  <wp:simplePos x="0" y="0"/>
                  <wp:positionH relativeFrom="margin">
                    <wp:posOffset>0</wp:posOffset>
                  </wp:positionH>
                  <wp:positionV relativeFrom="margin">
                    <wp:posOffset>0</wp:posOffset>
                  </wp:positionV>
                  <wp:extent cx="6858000" cy="1197864"/>
                  <wp:effectExtent l="0" t="0" r="0" b="2540"/>
                  <wp:wrapNone/>
                  <wp:docPr id="9" name="Picture 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Image-03.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858000" cy="1197864"/>
                          </a:xfrm>
                          <a:prstGeom prst="rect">
                            <a:avLst/>
                          </a:prstGeom>
                        </pic:spPr>
                      </pic:pic>
                    </a:graphicData>
                  </a:graphic>
                  <wp14:sizeRelH relativeFrom="page">
                    <wp14:pctWidth>0</wp14:pctWidth>
                  </wp14:sizeRelH>
                  <wp14:sizeRelV relativeFrom="page">
                    <wp14:pctHeight>0</wp14:pctHeight>
                  </wp14:sizeRelV>
                </wp:anchor>
              </w:drawing>
            </w:r>
          </w:p>
        </w:tc>
      </w:tr>
      <w:tr w:rsidR="007D76AE" w14:paraId="02F7F1D4" w14:textId="77777777" w:rsidTr="00E647F0">
        <w:trPr>
          <w:trHeight w:val="800"/>
        </w:trPr>
        <w:tc>
          <w:tcPr>
            <w:tcW w:w="1530" w:type="dxa"/>
            <w:gridSpan w:val="2"/>
            <w:tcBorders>
              <w:right w:val="single" w:sz="18" w:space="0" w:color="476166" w:themeColor="accent1"/>
            </w:tcBorders>
          </w:tcPr>
          <w:p w14:paraId="686D1393" w14:textId="77777777" w:rsidR="007D76AE" w:rsidRDefault="007D76AE" w:rsidP="0063040A"/>
        </w:tc>
        <w:tc>
          <w:tcPr>
            <w:tcW w:w="7740" w:type="dxa"/>
            <w:gridSpan w:val="3"/>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3B94EFCE" w14:textId="4DF70E79" w:rsidR="007D76AE" w:rsidRDefault="00ED3DC5" w:rsidP="0063040A">
            <w:pPr>
              <w:pStyle w:val="Heading4"/>
            </w:pPr>
            <w:r>
              <w:t>Introduction</w:t>
            </w:r>
          </w:p>
        </w:tc>
        <w:tc>
          <w:tcPr>
            <w:tcW w:w="1533" w:type="dxa"/>
            <w:gridSpan w:val="2"/>
            <w:tcBorders>
              <w:left w:val="single" w:sz="18" w:space="0" w:color="476166" w:themeColor="accent1"/>
            </w:tcBorders>
          </w:tcPr>
          <w:p w14:paraId="5BC07FE9" w14:textId="77777777" w:rsidR="007D76AE" w:rsidRDefault="007D76AE" w:rsidP="0063040A"/>
        </w:tc>
      </w:tr>
      <w:tr w:rsidR="007D76AE" w14:paraId="433D26EB" w14:textId="77777777" w:rsidTr="00E647F0">
        <w:trPr>
          <w:trHeight w:val="369"/>
        </w:trPr>
        <w:tc>
          <w:tcPr>
            <w:tcW w:w="1530" w:type="dxa"/>
            <w:gridSpan w:val="2"/>
          </w:tcPr>
          <w:p w14:paraId="7D04FFDE" w14:textId="77777777" w:rsidR="007D76AE" w:rsidRDefault="007D76AE" w:rsidP="0063040A"/>
        </w:tc>
        <w:tc>
          <w:tcPr>
            <w:tcW w:w="2786" w:type="dxa"/>
            <w:tcBorders>
              <w:top w:val="single" w:sz="18" w:space="0" w:color="476166" w:themeColor="accent1"/>
            </w:tcBorders>
          </w:tcPr>
          <w:p w14:paraId="43D8EE26" w14:textId="77777777" w:rsidR="007D76AE" w:rsidRDefault="007D76AE" w:rsidP="0063040A"/>
        </w:tc>
        <w:tc>
          <w:tcPr>
            <w:tcW w:w="2158" w:type="dxa"/>
            <w:tcBorders>
              <w:top w:val="single" w:sz="18" w:space="0" w:color="476166" w:themeColor="accent1"/>
            </w:tcBorders>
          </w:tcPr>
          <w:p w14:paraId="7434F401" w14:textId="77777777" w:rsidR="007D76AE" w:rsidRDefault="007D76AE" w:rsidP="0063040A"/>
        </w:tc>
        <w:tc>
          <w:tcPr>
            <w:tcW w:w="2796" w:type="dxa"/>
            <w:tcBorders>
              <w:top w:val="single" w:sz="18" w:space="0" w:color="476166" w:themeColor="accent1"/>
            </w:tcBorders>
          </w:tcPr>
          <w:p w14:paraId="2E81C027" w14:textId="77777777" w:rsidR="007D76AE" w:rsidRDefault="007D76AE" w:rsidP="0063040A"/>
        </w:tc>
        <w:tc>
          <w:tcPr>
            <w:tcW w:w="1533" w:type="dxa"/>
            <w:gridSpan w:val="2"/>
          </w:tcPr>
          <w:p w14:paraId="42B56053" w14:textId="77777777" w:rsidR="007D76AE" w:rsidRDefault="007D76AE" w:rsidP="0063040A"/>
        </w:tc>
      </w:tr>
      <w:tr w:rsidR="007D76AE" w14:paraId="4DFC0FAD" w14:textId="77777777" w:rsidTr="00221F23">
        <w:trPr>
          <w:trHeight w:val="1125"/>
        </w:trPr>
        <w:tc>
          <w:tcPr>
            <w:tcW w:w="1079" w:type="dxa"/>
          </w:tcPr>
          <w:p w14:paraId="1C0AEC40" w14:textId="77777777" w:rsidR="007D76AE" w:rsidRDefault="007D76AE" w:rsidP="0063040A"/>
        </w:tc>
        <w:tc>
          <w:tcPr>
            <w:tcW w:w="8641" w:type="dxa"/>
            <w:gridSpan w:val="5"/>
            <w:tcBorders>
              <w:top w:val="single" w:sz="18" w:space="0" w:color="476166" w:themeColor="accent1"/>
              <w:bottom w:val="single" w:sz="18" w:space="0" w:color="476166" w:themeColor="accent1"/>
            </w:tcBorders>
          </w:tcPr>
          <w:p w14:paraId="71937B75" w14:textId="6006502D" w:rsidR="00657EF2" w:rsidRDefault="000A7AB0" w:rsidP="00981EEF">
            <w:pPr>
              <w:pStyle w:val="Text"/>
              <w:spacing w:line="480" w:lineRule="auto"/>
            </w:pPr>
            <w:r>
              <w:tab/>
            </w:r>
            <w:sdt>
              <w:sdtPr>
                <w:alias w:val="Question1"/>
                <w:tag w:val="Question1"/>
                <w:id w:val="-1354646492"/>
                <w:placeholder>
                  <w:docPart w:val="835B7AEEE0DC4BD1904928B254CFDF6E"/>
                </w:placeholder>
              </w:sdtPr>
              <w:sdtEndPr/>
              <w:sdtContent>
                <w:r w:rsidR="007841DA">
                  <w:t>The XYZ Veterinary Clinic needs a way to keep track of clients, patients, veterinarians, appointments, and procedures as well as invoicing and other financial aspects.  The business rules and requirements were gathered by discussing the structure of data needed and use of th</w:t>
                </w:r>
                <w:r w:rsidR="00094824">
                  <w:t>at</w:t>
                </w:r>
                <w:r w:rsidR="007841DA">
                  <w:t xml:space="preserve"> data </w:t>
                </w:r>
                <w:r w:rsidR="00FD15F7">
                  <w:t>with</w:t>
                </w:r>
                <w:r w:rsidR="007841DA">
                  <w:t>in the business’s environment</w:t>
                </w:r>
                <w:r w:rsidR="00192A07">
                  <w:t xml:space="preserve">.  </w:t>
                </w:r>
                <w:r w:rsidR="006F737C">
                  <w:t>It was critical to have t</w:t>
                </w:r>
                <w:r w:rsidR="00192A07">
                  <w:t>hese discussions</w:t>
                </w:r>
                <w:r w:rsidR="007841DA">
                  <w:t xml:space="preserve"> with primary stakeholders and users.  Following these requirement gathering meetings, a business decision was made by the leadership team to focus on the non-financial aspects first.  As a result, this recommendation does not include tables, attributes, or relationships for the invoicing and/or financial side of the business.  However, this first phase of the project was built/developed with understanding the goal of incorporating the financial aspects in the next phase.</w:t>
                </w:r>
                <w:r w:rsidR="007841DA">
                  <w:br/>
                </w:r>
                <w:r w:rsidR="007841DA">
                  <w:tab/>
                </w:r>
                <w:r w:rsidR="00871618" w:rsidRPr="00871618">
                  <w:t>This report will begin by briefly discussing the database development process.  We will then provide further detail on the requirement analysis stage as well as discuss conceptual and logical diagrams including relationships and data types among these items.  We will conclude with recommendations of design and next steps.</w:t>
                </w:r>
                <w:r w:rsidR="007841DA">
                  <w:t xml:space="preserve">  </w:t>
                </w:r>
              </w:sdtContent>
            </w:sdt>
          </w:p>
        </w:tc>
        <w:tc>
          <w:tcPr>
            <w:tcW w:w="1083" w:type="dxa"/>
          </w:tcPr>
          <w:p w14:paraId="41F42353" w14:textId="2FEB9ABD" w:rsidR="007D76AE" w:rsidRDefault="00C87DDF" w:rsidP="0063040A">
            <w:r>
              <w:t xml:space="preserve"> </w:t>
            </w:r>
          </w:p>
        </w:tc>
      </w:tr>
    </w:tbl>
    <w:p w14:paraId="47BF4C31" w14:textId="43A033B4" w:rsidR="0048120C" w:rsidRDefault="0048120C" w:rsidP="005E44BF">
      <w:pPr>
        <w:spacing w:line="60" w:lineRule="exact"/>
      </w:pPr>
    </w:p>
    <w:tbl>
      <w:tblPr>
        <w:tblStyle w:val="TableGrid"/>
        <w:tblW w:w="1071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990"/>
        <w:gridCol w:w="630"/>
        <w:gridCol w:w="2696"/>
        <w:gridCol w:w="2158"/>
        <w:gridCol w:w="2616"/>
        <w:gridCol w:w="630"/>
        <w:gridCol w:w="993"/>
      </w:tblGrid>
      <w:tr w:rsidR="004220A0" w14:paraId="48F5A445" w14:textId="77777777" w:rsidTr="00501F91">
        <w:trPr>
          <w:trHeight w:val="720"/>
          <w:tblHeader/>
        </w:trPr>
        <w:tc>
          <w:tcPr>
            <w:tcW w:w="10713" w:type="dxa"/>
            <w:gridSpan w:val="7"/>
          </w:tcPr>
          <w:p w14:paraId="04FBBFB1" w14:textId="4609FC1D" w:rsidR="004220A0" w:rsidRDefault="00992379" w:rsidP="00401331">
            <w:pPr>
              <w:pageBreakBefore/>
            </w:pPr>
            <w:r w:rsidRPr="004909D9">
              <w:rPr>
                <w:noProof/>
                <w:lang w:eastAsia="en-AU"/>
              </w:rPr>
              <w:lastRenderedPageBreak/>
              <w:drawing>
                <wp:anchor distT="0" distB="0" distL="114300" distR="114300" simplePos="0" relativeHeight="251658247" behindDoc="1" locked="0" layoutInCell="1" allowOverlap="1" wp14:anchorId="50CAA54E" wp14:editId="13578869">
                  <wp:simplePos x="0" y="0"/>
                  <wp:positionH relativeFrom="margin">
                    <wp:posOffset>0</wp:posOffset>
                  </wp:positionH>
                  <wp:positionV relativeFrom="margin">
                    <wp:posOffset>19050</wp:posOffset>
                  </wp:positionV>
                  <wp:extent cx="6859905" cy="1200150"/>
                  <wp:effectExtent l="0" t="0" r="0" b="0"/>
                  <wp:wrapNone/>
                  <wp:docPr id="5" name="Picture 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03.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859905" cy="1200150"/>
                          </a:xfrm>
                          <a:prstGeom prst="rect">
                            <a:avLst/>
                          </a:prstGeom>
                        </pic:spPr>
                      </pic:pic>
                    </a:graphicData>
                  </a:graphic>
                  <wp14:sizeRelH relativeFrom="page">
                    <wp14:pctWidth>0</wp14:pctWidth>
                  </wp14:sizeRelH>
                  <wp14:sizeRelV relativeFrom="page">
                    <wp14:pctHeight>0</wp14:pctHeight>
                  </wp14:sizeRelV>
                </wp:anchor>
              </w:drawing>
            </w:r>
          </w:p>
        </w:tc>
      </w:tr>
      <w:tr w:rsidR="004220A0" w14:paraId="3E217F10" w14:textId="77777777" w:rsidTr="00C80DCD">
        <w:trPr>
          <w:trHeight w:val="800"/>
        </w:trPr>
        <w:tc>
          <w:tcPr>
            <w:tcW w:w="1620" w:type="dxa"/>
            <w:gridSpan w:val="2"/>
            <w:tcBorders>
              <w:right w:val="single" w:sz="18" w:space="0" w:color="476166" w:themeColor="accent1"/>
            </w:tcBorders>
          </w:tcPr>
          <w:p w14:paraId="12ABC309" w14:textId="77777777" w:rsidR="004220A0" w:rsidRDefault="004220A0" w:rsidP="00401331"/>
        </w:tc>
        <w:tc>
          <w:tcPr>
            <w:tcW w:w="7470" w:type="dxa"/>
            <w:gridSpan w:val="3"/>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6265ED2F" w14:textId="05561DE4" w:rsidR="004220A0" w:rsidRDefault="00890F41" w:rsidP="00401331">
            <w:pPr>
              <w:pStyle w:val="Heading4"/>
            </w:pPr>
            <w:r>
              <w:t>Database Development Process</w:t>
            </w:r>
          </w:p>
        </w:tc>
        <w:tc>
          <w:tcPr>
            <w:tcW w:w="1623" w:type="dxa"/>
            <w:gridSpan w:val="2"/>
            <w:tcBorders>
              <w:left w:val="single" w:sz="18" w:space="0" w:color="476166" w:themeColor="accent1"/>
            </w:tcBorders>
          </w:tcPr>
          <w:p w14:paraId="7B4917C3" w14:textId="77777777" w:rsidR="004220A0" w:rsidRDefault="004220A0" w:rsidP="00401331"/>
        </w:tc>
      </w:tr>
      <w:tr w:rsidR="004220A0" w14:paraId="4B14EEDE" w14:textId="77777777" w:rsidTr="00501F91">
        <w:trPr>
          <w:trHeight w:val="378"/>
        </w:trPr>
        <w:tc>
          <w:tcPr>
            <w:tcW w:w="1620" w:type="dxa"/>
            <w:gridSpan w:val="2"/>
          </w:tcPr>
          <w:p w14:paraId="26145FF5" w14:textId="77777777" w:rsidR="004220A0" w:rsidRDefault="004220A0" w:rsidP="00401331"/>
        </w:tc>
        <w:tc>
          <w:tcPr>
            <w:tcW w:w="2696" w:type="dxa"/>
            <w:tcBorders>
              <w:top w:val="single" w:sz="18" w:space="0" w:color="476166" w:themeColor="accent1"/>
            </w:tcBorders>
          </w:tcPr>
          <w:p w14:paraId="76B1F6FE" w14:textId="77777777" w:rsidR="004220A0" w:rsidRDefault="004220A0" w:rsidP="00401331"/>
        </w:tc>
        <w:tc>
          <w:tcPr>
            <w:tcW w:w="2158" w:type="dxa"/>
            <w:tcBorders>
              <w:top w:val="single" w:sz="18" w:space="0" w:color="476166" w:themeColor="accent1"/>
            </w:tcBorders>
          </w:tcPr>
          <w:p w14:paraId="245D68EF" w14:textId="77777777" w:rsidR="004220A0" w:rsidRDefault="004220A0" w:rsidP="00401331"/>
        </w:tc>
        <w:tc>
          <w:tcPr>
            <w:tcW w:w="2616" w:type="dxa"/>
            <w:tcBorders>
              <w:top w:val="single" w:sz="18" w:space="0" w:color="476166" w:themeColor="accent1"/>
            </w:tcBorders>
          </w:tcPr>
          <w:p w14:paraId="2E8F59A3" w14:textId="77777777" w:rsidR="004220A0" w:rsidRDefault="004220A0" w:rsidP="00401331"/>
        </w:tc>
        <w:tc>
          <w:tcPr>
            <w:tcW w:w="1623" w:type="dxa"/>
            <w:gridSpan w:val="2"/>
          </w:tcPr>
          <w:p w14:paraId="4C6EA0A0" w14:textId="77777777" w:rsidR="004220A0" w:rsidRDefault="004220A0" w:rsidP="00401331"/>
        </w:tc>
      </w:tr>
      <w:tr w:rsidR="004220A0" w14:paraId="222C4637" w14:textId="77777777" w:rsidTr="00C80DCD">
        <w:trPr>
          <w:trHeight w:val="4546"/>
        </w:trPr>
        <w:tc>
          <w:tcPr>
            <w:tcW w:w="990" w:type="dxa"/>
          </w:tcPr>
          <w:p w14:paraId="7D1CA531" w14:textId="77777777" w:rsidR="004220A0" w:rsidRDefault="004220A0" w:rsidP="00401331"/>
        </w:tc>
        <w:tc>
          <w:tcPr>
            <w:tcW w:w="8730" w:type="dxa"/>
            <w:gridSpan w:val="5"/>
            <w:tcBorders>
              <w:top w:val="single" w:sz="18" w:space="0" w:color="476166" w:themeColor="accent1"/>
              <w:bottom w:val="single" w:sz="18" w:space="0" w:color="476166" w:themeColor="accent1"/>
            </w:tcBorders>
          </w:tcPr>
          <w:p w14:paraId="0D533FC3" w14:textId="218B48FF" w:rsidR="00E27F30" w:rsidRDefault="004220A0" w:rsidP="00265C8A">
            <w:pPr>
              <w:pStyle w:val="Text"/>
              <w:widowControl w:val="0"/>
              <w:spacing w:line="480" w:lineRule="auto"/>
            </w:pPr>
            <w:r>
              <w:tab/>
            </w:r>
            <w:sdt>
              <w:sdtPr>
                <w:alias w:val="Question2"/>
                <w:tag w:val="Question2"/>
                <w:id w:val="866796526"/>
                <w:placeholder>
                  <w:docPart w:val="119BA8F19C814BE5B6A3E0BD40BB572A"/>
                </w:placeholder>
              </w:sdtPr>
              <w:sdtEndPr/>
              <w:sdtContent>
                <w:r w:rsidR="00DC2773">
                  <w:t xml:space="preserve">As shown in </w:t>
                </w:r>
                <w:r w:rsidR="002D6C9B" w:rsidRPr="002D6C9B">
                  <w:rPr>
                    <w:szCs w:val="24"/>
                  </w:rPr>
                  <w:fldChar w:fldCharType="begin"/>
                </w:r>
                <w:r w:rsidR="002D6C9B" w:rsidRPr="002D6C9B">
                  <w:rPr>
                    <w:szCs w:val="24"/>
                  </w:rPr>
                  <w:instrText xml:space="preserve"> REF _Ref77529846 \h </w:instrText>
                </w:r>
                <w:r w:rsidR="002D6C9B">
                  <w:rPr>
                    <w:szCs w:val="24"/>
                  </w:rPr>
                  <w:instrText xml:space="preserve"> \* MERGEFORMAT </w:instrText>
                </w:r>
                <w:r w:rsidR="002D6C9B" w:rsidRPr="002D6C9B">
                  <w:rPr>
                    <w:szCs w:val="24"/>
                  </w:rPr>
                </w:r>
                <w:r w:rsidR="002D6C9B" w:rsidRPr="002D6C9B">
                  <w:rPr>
                    <w:szCs w:val="24"/>
                  </w:rPr>
                  <w:fldChar w:fldCharType="separate"/>
                </w:r>
                <w:r w:rsidR="00211B9B" w:rsidRPr="00211B9B">
                  <w:rPr>
                    <w:i/>
                    <w:iCs/>
                    <w:szCs w:val="24"/>
                  </w:rPr>
                  <w:t xml:space="preserve">Figure </w:t>
                </w:r>
                <w:r w:rsidR="00211B9B" w:rsidRPr="00211B9B">
                  <w:rPr>
                    <w:i/>
                    <w:iCs/>
                    <w:noProof/>
                    <w:szCs w:val="24"/>
                  </w:rPr>
                  <w:t>1.</w:t>
                </w:r>
                <w:r w:rsidR="00211B9B" w:rsidRPr="00211B9B">
                  <w:rPr>
                    <w:rFonts w:cs="Times New Roman"/>
                    <w:i/>
                    <w:iCs/>
                    <w:szCs w:val="24"/>
                  </w:rPr>
                  <w:t xml:space="preserve"> Database Development Process</w:t>
                </w:r>
                <w:r w:rsidR="002D6C9B" w:rsidRPr="002D6C9B">
                  <w:rPr>
                    <w:szCs w:val="24"/>
                  </w:rPr>
                  <w:fldChar w:fldCharType="end"/>
                </w:r>
                <w:r w:rsidR="00DC2773">
                  <w:t>, the database development process consists of four main stages which start with requirement analysis and end with implementation.  For this project, the requirement gathering stage was completed through meetings/interviews with primary stakeholders and users as well as leadership team.  From this, the Information Requirements and Business Rules were determined.  The next step was to create the conceptual data model, including all entities (important business/organization data) with correct names and required relationships as well as indicating the correct cardinalities using crow’s foot notation.  The conceptual model was used to create the more detailed logical data model that indicates reasonable attributes (information need to store) for each entity with appropriate data types, correct designations of primary and foreign keys, and a visually organized, readable layout</w:t>
                </w:r>
                <w:r w:rsidR="00E81A55">
                  <w:t xml:space="preserve"> </w:t>
                </w:r>
                <w:r w:rsidR="00CD159C">
                  <w:br/>
                </w:r>
                <w:sdt>
                  <w:sdtPr>
                    <w:id w:val="1361012965"/>
                    <w:citation/>
                  </w:sdtPr>
                  <w:sdtEndPr/>
                  <w:sdtContent>
                    <w:r w:rsidR="00E81A55">
                      <w:fldChar w:fldCharType="begin"/>
                    </w:r>
                    <w:r w:rsidR="00E81A55">
                      <w:instrText xml:space="preserve"> CITATION SQL20 \l 1033 </w:instrText>
                    </w:r>
                    <w:r w:rsidR="00E81A55">
                      <w:fldChar w:fldCharType="separate"/>
                    </w:r>
                    <w:r w:rsidR="00822D77">
                      <w:rPr>
                        <w:noProof/>
                      </w:rPr>
                      <w:t>(SQL Database Tutorials, 2020)</w:t>
                    </w:r>
                    <w:r w:rsidR="00E81A55">
                      <w:fldChar w:fldCharType="end"/>
                    </w:r>
                  </w:sdtContent>
                </w:sdt>
                <w:r w:rsidR="00CD159C">
                  <w:t>.</w:t>
                </w:r>
              </w:sdtContent>
            </w:sdt>
          </w:p>
        </w:tc>
        <w:tc>
          <w:tcPr>
            <w:tcW w:w="993" w:type="dxa"/>
          </w:tcPr>
          <w:p w14:paraId="4DC1E2F2" w14:textId="77777777" w:rsidR="004220A0" w:rsidRDefault="004220A0" w:rsidP="00401331"/>
        </w:tc>
      </w:tr>
    </w:tbl>
    <w:p w14:paraId="73EC4F5D" w14:textId="3CE8B239" w:rsidR="004220A0" w:rsidRDefault="004220A0" w:rsidP="005E44BF">
      <w:pPr>
        <w:spacing w:line="60" w:lineRule="exac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1079"/>
        <w:gridCol w:w="541"/>
        <w:gridCol w:w="2696"/>
        <w:gridCol w:w="2158"/>
        <w:gridCol w:w="2616"/>
        <w:gridCol w:w="621"/>
        <w:gridCol w:w="1079"/>
      </w:tblGrid>
      <w:tr w:rsidR="004220A0" w14:paraId="07D98C3C" w14:textId="77777777" w:rsidTr="009C5C65">
        <w:trPr>
          <w:trHeight w:val="720"/>
        </w:trPr>
        <w:tc>
          <w:tcPr>
            <w:tcW w:w="10790" w:type="dxa"/>
            <w:gridSpan w:val="7"/>
          </w:tcPr>
          <w:p w14:paraId="226495F5" w14:textId="77777777" w:rsidR="004220A0" w:rsidRDefault="004220A0" w:rsidP="00401331">
            <w:pPr>
              <w:pageBreakBefore/>
            </w:pPr>
            <w:r w:rsidRPr="004909D9">
              <w:rPr>
                <w:noProof/>
                <w:lang w:eastAsia="en-AU"/>
              </w:rPr>
              <w:lastRenderedPageBreak/>
              <w:drawing>
                <wp:anchor distT="0" distB="0" distL="114300" distR="114300" simplePos="0" relativeHeight="251658248" behindDoc="1" locked="0" layoutInCell="1" allowOverlap="1" wp14:anchorId="061EC503" wp14:editId="49841134">
                  <wp:simplePos x="0" y="0"/>
                  <wp:positionH relativeFrom="margin">
                    <wp:posOffset>0</wp:posOffset>
                  </wp:positionH>
                  <wp:positionV relativeFrom="margin">
                    <wp:posOffset>0</wp:posOffset>
                  </wp:positionV>
                  <wp:extent cx="6859905" cy="1190625"/>
                  <wp:effectExtent l="0" t="0" r="0" b="9525"/>
                  <wp:wrapNone/>
                  <wp:docPr id="7" name="Picture 7">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03.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863218" cy="1191200"/>
                          </a:xfrm>
                          <a:prstGeom prst="rect">
                            <a:avLst/>
                          </a:prstGeom>
                        </pic:spPr>
                      </pic:pic>
                    </a:graphicData>
                  </a:graphic>
                  <wp14:sizeRelH relativeFrom="page">
                    <wp14:pctWidth>0</wp14:pctWidth>
                  </wp14:sizeRelH>
                  <wp14:sizeRelV relativeFrom="page">
                    <wp14:pctHeight>0</wp14:pctHeight>
                  </wp14:sizeRelV>
                </wp:anchor>
              </w:drawing>
            </w:r>
          </w:p>
        </w:tc>
      </w:tr>
      <w:tr w:rsidR="004220A0" w14:paraId="073614CF" w14:textId="77777777" w:rsidTr="00221F23">
        <w:trPr>
          <w:trHeight w:val="800"/>
        </w:trPr>
        <w:tc>
          <w:tcPr>
            <w:tcW w:w="1620" w:type="dxa"/>
            <w:gridSpan w:val="2"/>
            <w:tcBorders>
              <w:right w:val="single" w:sz="18" w:space="0" w:color="476166" w:themeColor="accent1"/>
            </w:tcBorders>
          </w:tcPr>
          <w:p w14:paraId="3FE57E10" w14:textId="77777777" w:rsidR="004220A0" w:rsidRDefault="004220A0" w:rsidP="00401331"/>
        </w:tc>
        <w:tc>
          <w:tcPr>
            <w:tcW w:w="7470" w:type="dxa"/>
            <w:gridSpan w:val="3"/>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6222025A" w14:textId="671BE49B" w:rsidR="004220A0" w:rsidRDefault="00086BE8" w:rsidP="00401331">
            <w:pPr>
              <w:pStyle w:val="Heading4"/>
            </w:pPr>
            <w:r>
              <w:t>Information Requirements</w:t>
            </w:r>
          </w:p>
        </w:tc>
        <w:tc>
          <w:tcPr>
            <w:tcW w:w="1700" w:type="dxa"/>
            <w:gridSpan w:val="2"/>
            <w:tcBorders>
              <w:left w:val="single" w:sz="18" w:space="0" w:color="476166" w:themeColor="accent1"/>
            </w:tcBorders>
          </w:tcPr>
          <w:p w14:paraId="4DC12F08" w14:textId="77777777" w:rsidR="004220A0" w:rsidRDefault="004220A0" w:rsidP="00401331"/>
        </w:tc>
      </w:tr>
      <w:tr w:rsidR="004220A0" w14:paraId="36DC6F00" w14:textId="77777777" w:rsidTr="003E0CC6">
        <w:trPr>
          <w:trHeight w:val="369"/>
        </w:trPr>
        <w:tc>
          <w:tcPr>
            <w:tcW w:w="1620" w:type="dxa"/>
            <w:gridSpan w:val="2"/>
          </w:tcPr>
          <w:p w14:paraId="40C906F1" w14:textId="77777777" w:rsidR="004220A0" w:rsidRDefault="004220A0" w:rsidP="00401331"/>
        </w:tc>
        <w:tc>
          <w:tcPr>
            <w:tcW w:w="2696" w:type="dxa"/>
            <w:tcBorders>
              <w:top w:val="single" w:sz="18" w:space="0" w:color="476166" w:themeColor="accent1"/>
            </w:tcBorders>
          </w:tcPr>
          <w:p w14:paraId="7B1C18CC" w14:textId="77777777" w:rsidR="004220A0" w:rsidRDefault="004220A0" w:rsidP="00401331"/>
        </w:tc>
        <w:tc>
          <w:tcPr>
            <w:tcW w:w="2158" w:type="dxa"/>
            <w:tcBorders>
              <w:top w:val="single" w:sz="18" w:space="0" w:color="476166" w:themeColor="accent1"/>
            </w:tcBorders>
          </w:tcPr>
          <w:p w14:paraId="7FF054B9" w14:textId="77777777" w:rsidR="004220A0" w:rsidRDefault="004220A0" w:rsidP="00401331"/>
        </w:tc>
        <w:tc>
          <w:tcPr>
            <w:tcW w:w="2616" w:type="dxa"/>
            <w:tcBorders>
              <w:top w:val="single" w:sz="18" w:space="0" w:color="476166" w:themeColor="accent1"/>
            </w:tcBorders>
          </w:tcPr>
          <w:p w14:paraId="41EF3EE8" w14:textId="77777777" w:rsidR="004220A0" w:rsidRDefault="004220A0" w:rsidP="00401331"/>
        </w:tc>
        <w:tc>
          <w:tcPr>
            <w:tcW w:w="1700" w:type="dxa"/>
            <w:gridSpan w:val="2"/>
          </w:tcPr>
          <w:p w14:paraId="124D344F" w14:textId="77777777" w:rsidR="004220A0" w:rsidRDefault="004220A0" w:rsidP="00401331"/>
        </w:tc>
      </w:tr>
      <w:tr w:rsidR="004220A0" w14:paraId="6F39DFA6" w14:textId="77777777" w:rsidTr="00401331">
        <w:trPr>
          <w:trHeight w:val="4546"/>
        </w:trPr>
        <w:tc>
          <w:tcPr>
            <w:tcW w:w="1079" w:type="dxa"/>
          </w:tcPr>
          <w:p w14:paraId="419B2499" w14:textId="77777777" w:rsidR="004220A0" w:rsidRDefault="004220A0" w:rsidP="00401331"/>
        </w:tc>
        <w:tc>
          <w:tcPr>
            <w:tcW w:w="8632" w:type="dxa"/>
            <w:gridSpan w:val="5"/>
            <w:tcBorders>
              <w:top w:val="single" w:sz="18" w:space="0" w:color="476166" w:themeColor="accent1"/>
              <w:bottom w:val="single" w:sz="18" w:space="0" w:color="476166" w:themeColor="accent1"/>
            </w:tcBorders>
          </w:tcPr>
          <w:p w14:paraId="6E80900D" w14:textId="0119B169" w:rsidR="00B817BB" w:rsidRDefault="00E651A9" w:rsidP="009C5C65">
            <w:pPr>
              <w:pStyle w:val="Text"/>
              <w:spacing w:line="480" w:lineRule="auto"/>
            </w:pPr>
            <w:r>
              <w:tab/>
            </w:r>
            <w:sdt>
              <w:sdtPr>
                <w:alias w:val="InfoReq"/>
                <w:tag w:val="InfoReq"/>
                <w:id w:val="1335188267"/>
                <w:placeholder>
                  <w:docPart w:val="8E1BEB93762B49F183867087A815B44C"/>
                </w:placeholder>
              </w:sdtPr>
              <w:sdtEndPr/>
              <w:sdtContent>
                <w:r w:rsidR="008651D8">
                  <w:t xml:space="preserve">XYZ Veterinary Clinic needs up-to-date information for animals, animal owners, and veterinarians.  It is essential the clinic is recording/tracking the detail of appointments and procedures/treatments performed during those appointments.  In addition, for scheduling purposes, it is necessary to know which veterinarians are available or already booked </w:t>
                </w:r>
                <w:sdt>
                  <w:sdtPr>
                    <w:id w:val="409430342"/>
                    <w:citation/>
                  </w:sdtPr>
                  <w:sdtEndPr/>
                  <w:sdtContent>
                    <w:r w:rsidR="008651D8">
                      <w:fldChar w:fldCharType="begin"/>
                    </w:r>
                    <w:r w:rsidR="008651D8">
                      <w:instrText xml:space="preserve"> CITATION DeVry2021 \l 1033 </w:instrText>
                    </w:r>
                    <w:r w:rsidR="008651D8">
                      <w:fldChar w:fldCharType="separate"/>
                    </w:r>
                    <w:r w:rsidR="00822D77">
                      <w:rPr>
                        <w:noProof/>
                      </w:rPr>
                      <w:t>(DeVry University, 2021)</w:t>
                    </w:r>
                    <w:r w:rsidR="008651D8">
                      <w:fldChar w:fldCharType="end"/>
                    </w:r>
                  </w:sdtContent>
                </w:sdt>
                <w:r w:rsidR="008651D8">
                  <w:t xml:space="preserve">. </w:t>
                </w:r>
              </w:sdtContent>
            </w:sdt>
          </w:p>
          <w:p w14:paraId="1DC50ACC" w14:textId="366F6F23" w:rsidR="003E3B38" w:rsidRDefault="003E3B38" w:rsidP="00664F96">
            <w:pPr>
              <w:pStyle w:val="Heading5"/>
              <w:spacing w:before="0" w:line="480" w:lineRule="auto"/>
            </w:pPr>
            <w:r>
              <w:t>Animals</w:t>
            </w:r>
          </w:p>
          <w:p w14:paraId="36730C9D" w14:textId="77777777" w:rsidR="008651D8" w:rsidRDefault="00FC4A05" w:rsidP="009C5C65">
            <w:pPr>
              <w:pStyle w:val="Text"/>
              <w:spacing w:line="480" w:lineRule="auto"/>
            </w:pPr>
            <w:r>
              <w:tab/>
            </w:r>
            <w:sdt>
              <w:sdtPr>
                <w:alias w:val="InfoReq"/>
                <w:tag w:val="InfoReq"/>
                <w:id w:val="-1296289403"/>
                <w:placeholder>
                  <w:docPart w:val="DefaultPlaceholder_-1854013440"/>
                </w:placeholder>
              </w:sdtPr>
              <w:sdtEndPr/>
              <w:sdtContent>
                <w:r w:rsidR="00595919">
                  <w:t>Animals are referred to as patients. The details of the animals include their identification (ID) code and associated animal owner ID, name, date of birth, gender, type of animal (e.g., cat, dog, etc.), breed of animal (e.g., pit bull, Australian sheep dog, etc.), and sterilization status (e.g., spayed, neutered, intact).  In addition, the animals age is derived using a computational formula producing an interval value for the difference between date of birth and current system date.</w:t>
                </w:r>
              </w:sdtContent>
            </w:sdt>
          </w:p>
          <w:p w14:paraId="29F50D62" w14:textId="77777777" w:rsidR="00595919" w:rsidRDefault="00595919" w:rsidP="00862156">
            <w:pPr>
              <w:pStyle w:val="Heading5"/>
              <w:spacing w:before="0" w:line="480" w:lineRule="auto"/>
            </w:pPr>
            <w:r>
              <w:t>Animal Owners</w:t>
            </w:r>
          </w:p>
          <w:p w14:paraId="12160CD9" w14:textId="3999450C" w:rsidR="00595919" w:rsidRDefault="00CE09B9" w:rsidP="009C5C65">
            <w:pPr>
              <w:pStyle w:val="Text"/>
              <w:spacing w:line="480" w:lineRule="auto"/>
            </w:pPr>
            <w:r>
              <w:tab/>
            </w:r>
            <w:r w:rsidR="0084553D">
              <w:t>Animal Owners are referred to as clients.  The details of the animal owners include ID code, name, address, telephone, and social security number.</w:t>
            </w:r>
          </w:p>
          <w:p w14:paraId="3F720BA5" w14:textId="77777777" w:rsidR="003034DA" w:rsidRDefault="003034DA" w:rsidP="00862156">
            <w:pPr>
              <w:pStyle w:val="Heading5"/>
              <w:spacing w:before="0" w:line="480" w:lineRule="auto"/>
            </w:pPr>
            <w:r>
              <w:t>Veterinarians</w:t>
            </w:r>
          </w:p>
          <w:p w14:paraId="153583B9" w14:textId="47FAAF71" w:rsidR="003034DA" w:rsidRDefault="00CE09B9" w:rsidP="003034DA">
            <w:pPr>
              <w:pStyle w:val="Text"/>
              <w:spacing w:line="480" w:lineRule="auto"/>
            </w:pPr>
            <w:r>
              <w:tab/>
            </w:r>
            <w:r w:rsidR="003034DA">
              <w:t>The details of the veterinarians include their ID code, name, telephone, clinic location, and specialty.</w:t>
            </w:r>
          </w:p>
          <w:p w14:paraId="0393CEF5" w14:textId="680CF162" w:rsidR="0084553D" w:rsidRDefault="0084553D" w:rsidP="003034DA">
            <w:pPr>
              <w:pStyle w:val="Text"/>
              <w:spacing w:line="480" w:lineRule="auto"/>
            </w:pPr>
          </w:p>
        </w:tc>
        <w:tc>
          <w:tcPr>
            <w:tcW w:w="1079" w:type="dxa"/>
          </w:tcPr>
          <w:p w14:paraId="58772E59" w14:textId="77777777" w:rsidR="004220A0" w:rsidRDefault="004220A0" w:rsidP="00401331"/>
        </w:tc>
      </w:tr>
    </w:tbl>
    <w:p w14:paraId="1A45E2E9" w14:textId="77777777" w:rsidR="004220A0" w:rsidRDefault="004220A0" w:rsidP="004220A0">
      <w:pPr>
        <w:spacing w:line="60" w:lineRule="exact"/>
      </w:pPr>
    </w:p>
    <w:p w14:paraId="7483BF9F" w14:textId="63522568" w:rsidR="004220A0" w:rsidRDefault="004220A0" w:rsidP="005E44BF">
      <w:pPr>
        <w:spacing w:line="60" w:lineRule="exac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1079"/>
        <w:gridCol w:w="541"/>
        <w:gridCol w:w="2696"/>
        <w:gridCol w:w="2158"/>
        <w:gridCol w:w="2796"/>
        <w:gridCol w:w="441"/>
        <w:gridCol w:w="1079"/>
      </w:tblGrid>
      <w:tr w:rsidR="004220A0" w14:paraId="7B526D9E" w14:textId="77777777" w:rsidTr="00817D79">
        <w:trPr>
          <w:trHeight w:val="720"/>
        </w:trPr>
        <w:tc>
          <w:tcPr>
            <w:tcW w:w="10790" w:type="dxa"/>
            <w:gridSpan w:val="7"/>
          </w:tcPr>
          <w:p w14:paraId="05FDF952" w14:textId="77777777" w:rsidR="004220A0" w:rsidRDefault="004220A0" w:rsidP="00401331">
            <w:pPr>
              <w:pageBreakBefore/>
            </w:pPr>
            <w:r w:rsidRPr="004909D9">
              <w:rPr>
                <w:noProof/>
                <w:lang w:eastAsia="en-AU"/>
              </w:rPr>
              <w:lastRenderedPageBreak/>
              <w:drawing>
                <wp:anchor distT="0" distB="0" distL="114300" distR="114300" simplePos="0" relativeHeight="251658249" behindDoc="1" locked="0" layoutInCell="1" allowOverlap="1" wp14:anchorId="5ECA0AF1" wp14:editId="73C3DCE9">
                  <wp:simplePos x="0" y="0"/>
                  <wp:positionH relativeFrom="margin">
                    <wp:posOffset>0</wp:posOffset>
                  </wp:positionH>
                  <wp:positionV relativeFrom="margin">
                    <wp:posOffset>0</wp:posOffset>
                  </wp:positionV>
                  <wp:extent cx="6858000" cy="1188720"/>
                  <wp:effectExtent l="0" t="0" r="0" b="0"/>
                  <wp:wrapNone/>
                  <wp:docPr id="11" name="Picture 1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Image-03.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858000" cy="1188720"/>
                          </a:xfrm>
                          <a:prstGeom prst="rect">
                            <a:avLst/>
                          </a:prstGeom>
                        </pic:spPr>
                      </pic:pic>
                    </a:graphicData>
                  </a:graphic>
                  <wp14:sizeRelH relativeFrom="page">
                    <wp14:pctWidth>0</wp14:pctWidth>
                  </wp14:sizeRelH>
                  <wp14:sizeRelV relativeFrom="page">
                    <wp14:pctHeight>0</wp14:pctHeight>
                  </wp14:sizeRelV>
                </wp:anchor>
              </w:drawing>
            </w:r>
          </w:p>
        </w:tc>
      </w:tr>
      <w:tr w:rsidR="004220A0" w14:paraId="2A28CB56" w14:textId="77777777" w:rsidTr="00E647F0">
        <w:trPr>
          <w:trHeight w:val="800"/>
        </w:trPr>
        <w:tc>
          <w:tcPr>
            <w:tcW w:w="1620" w:type="dxa"/>
            <w:gridSpan w:val="2"/>
            <w:tcBorders>
              <w:right w:val="single" w:sz="18" w:space="0" w:color="476166" w:themeColor="accent1"/>
            </w:tcBorders>
          </w:tcPr>
          <w:p w14:paraId="24443465" w14:textId="77777777" w:rsidR="004220A0" w:rsidRDefault="004220A0" w:rsidP="00401331"/>
        </w:tc>
        <w:tc>
          <w:tcPr>
            <w:tcW w:w="7650" w:type="dxa"/>
            <w:gridSpan w:val="3"/>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679AD30B" w14:textId="525ECABF" w:rsidR="004220A0" w:rsidRDefault="00F573C7" w:rsidP="00401331">
            <w:pPr>
              <w:pStyle w:val="Heading4"/>
            </w:pPr>
            <w:r>
              <w:t>Information Requirements (continued)</w:t>
            </w:r>
          </w:p>
        </w:tc>
        <w:tc>
          <w:tcPr>
            <w:tcW w:w="1520" w:type="dxa"/>
            <w:gridSpan w:val="2"/>
            <w:tcBorders>
              <w:left w:val="single" w:sz="18" w:space="0" w:color="476166" w:themeColor="accent1"/>
            </w:tcBorders>
          </w:tcPr>
          <w:p w14:paraId="399F2A5C" w14:textId="77777777" w:rsidR="004220A0" w:rsidRDefault="004220A0" w:rsidP="00401331"/>
        </w:tc>
      </w:tr>
      <w:tr w:rsidR="004220A0" w14:paraId="1B6DE071" w14:textId="77777777" w:rsidTr="0091144E">
        <w:trPr>
          <w:trHeight w:val="378"/>
        </w:trPr>
        <w:tc>
          <w:tcPr>
            <w:tcW w:w="1620" w:type="dxa"/>
            <w:gridSpan w:val="2"/>
          </w:tcPr>
          <w:p w14:paraId="7A0D79C1" w14:textId="77777777" w:rsidR="004220A0" w:rsidRDefault="004220A0" w:rsidP="00401331"/>
        </w:tc>
        <w:tc>
          <w:tcPr>
            <w:tcW w:w="2696" w:type="dxa"/>
            <w:tcBorders>
              <w:top w:val="single" w:sz="18" w:space="0" w:color="476166" w:themeColor="accent1"/>
            </w:tcBorders>
          </w:tcPr>
          <w:p w14:paraId="7204E74F" w14:textId="77777777" w:rsidR="004220A0" w:rsidRDefault="004220A0" w:rsidP="00401331"/>
        </w:tc>
        <w:tc>
          <w:tcPr>
            <w:tcW w:w="2158" w:type="dxa"/>
            <w:tcBorders>
              <w:top w:val="single" w:sz="18" w:space="0" w:color="476166" w:themeColor="accent1"/>
            </w:tcBorders>
          </w:tcPr>
          <w:p w14:paraId="412AA7D4" w14:textId="77777777" w:rsidR="004220A0" w:rsidRDefault="004220A0" w:rsidP="00401331"/>
        </w:tc>
        <w:tc>
          <w:tcPr>
            <w:tcW w:w="2796" w:type="dxa"/>
            <w:tcBorders>
              <w:top w:val="single" w:sz="18" w:space="0" w:color="476166" w:themeColor="accent1"/>
            </w:tcBorders>
          </w:tcPr>
          <w:p w14:paraId="1C7539AC" w14:textId="77777777" w:rsidR="004220A0" w:rsidRDefault="004220A0" w:rsidP="00401331"/>
        </w:tc>
        <w:tc>
          <w:tcPr>
            <w:tcW w:w="1520" w:type="dxa"/>
            <w:gridSpan w:val="2"/>
          </w:tcPr>
          <w:p w14:paraId="5832442A" w14:textId="77777777" w:rsidR="004220A0" w:rsidRDefault="004220A0" w:rsidP="00401331"/>
        </w:tc>
      </w:tr>
      <w:tr w:rsidR="004220A0" w14:paraId="3CB2C076" w14:textId="77777777" w:rsidTr="00401331">
        <w:trPr>
          <w:trHeight w:val="4546"/>
        </w:trPr>
        <w:tc>
          <w:tcPr>
            <w:tcW w:w="1079" w:type="dxa"/>
          </w:tcPr>
          <w:p w14:paraId="61481914" w14:textId="77777777" w:rsidR="004220A0" w:rsidRDefault="004220A0" w:rsidP="00401331"/>
        </w:tc>
        <w:tc>
          <w:tcPr>
            <w:tcW w:w="8632" w:type="dxa"/>
            <w:gridSpan w:val="5"/>
            <w:tcBorders>
              <w:top w:val="single" w:sz="18" w:space="0" w:color="476166" w:themeColor="accent1"/>
              <w:bottom w:val="single" w:sz="18" w:space="0" w:color="476166" w:themeColor="accent1"/>
            </w:tcBorders>
          </w:tcPr>
          <w:p w14:paraId="7E347099" w14:textId="501C2035" w:rsidR="00B37167" w:rsidRDefault="00B37167" w:rsidP="001A09F7">
            <w:pPr>
              <w:pStyle w:val="Heading5"/>
              <w:spacing w:line="480" w:lineRule="auto"/>
            </w:pPr>
            <w:r>
              <w:t>Appointments</w:t>
            </w:r>
          </w:p>
          <w:p w14:paraId="3CD098CD" w14:textId="6CEC8DB5" w:rsidR="00B37167" w:rsidRDefault="00F573C7" w:rsidP="00F573C7">
            <w:pPr>
              <w:pStyle w:val="Text"/>
              <w:spacing w:line="480" w:lineRule="auto"/>
            </w:pPr>
            <w:r>
              <w:tab/>
            </w:r>
            <w:r w:rsidR="00B37167">
              <w:t>Tracked details of patient (animals) appointments include appointment number, date, start and end time as well as the associated client, patient, and veterinarian.</w:t>
            </w:r>
          </w:p>
          <w:p w14:paraId="2982D268" w14:textId="77777777" w:rsidR="00B37167" w:rsidRDefault="00B37167" w:rsidP="00B37167">
            <w:pPr>
              <w:pStyle w:val="Heading5"/>
              <w:spacing w:before="0" w:line="480" w:lineRule="auto"/>
            </w:pPr>
            <w:r>
              <w:t>Procedures</w:t>
            </w:r>
          </w:p>
          <w:p w14:paraId="3DA53437" w14:textId="4A055775" w:rsidR="00B37167" w:rsidRPr="00767EED" w:rsidRDefault="00F573C7" w:rsidP="00F573C7">
            <w:pPr>
              <w:pStyle w:val="Text"/>
              <w:spacing w:line="480" w:lineRule="auto"/>
            </w:pPr>
            <w:r>
              <w:tab/>
            </w:r>
            <w:r w:rsidR="00B37167">
              <w:t>Procedures are veterinary procedures, such as tests or treatments performed during appointments.  The details tracked for procedures include the procedure code and name.  In the future, procedure price can be added to the tracked detail.</w:t>
            </w:r>
          </w:p>
        </w:tc>
        <w:tc>
          <w:tcPr>
            <w:tcW w:w="1079" w:type="dxa"/>
          </w:tcPr>
          <w:p w14:paraId="05D0F77A" w14:textId="77777777" w:rsidR="004220A0" w:rsidRDefault="004220A0" w:rsidP="00401331"/>
        </w:tc>
      </w:tr>
    </w:tbl>
    <w:p w14:paraId="308E5119" w14:textId="4D4ABB87" w:rsidR="004220A0" w:rsidRDefault="004220A0" w:rsidP="004220A0">
      <w:pPr>
        <w:spacing w:line="60" w:lineRule="exact"/>
      </w:pPr>
    </w:p>
    <w:p w14:paraId="428A4862" w14:textId="77777777" w:rsidR="00965BE6" w:rsidRDefault="00965BE6" w:rsidP="00965BE6">
      <w:pPr>
        <w:spacing w:line="60" w:lineRule="exac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1620"/>
        <w:gridCol w:w="2696"/>
        <w:gridCol w:w="2158"/>
        <w:gridCol w:w="2796"/>
        <w:gridCol w:w="1520"/>
      </w:tblGrid>
      <w:tr w:rsidR="00965BE6" w14:paraId="16B67EAB" w14:textId="77777777" w:rsidTr="00DD3A8E">
        <w:trPr>
          <w:trHeight w:val="720"/>
        </w:trPr>
        <w:tc>
          <w:tcPr>
            <w:tcW w:w="10790" w:type="dxa"/>
            <w:gridSpan w:val="5"/>
          </w:tcPr>
          <w:p w14:paraId="4E07A7A0" w14:textId="77777777" w:rsidR="00965BE6" w:rsidRDefault="00965BE6" w:rsidP="00DD3A8E">
            <w:pPr>
              <w:pageBreakBefore/>
            </w:pPr>
            <w:r w:rsidRPr="004909D9">
              <w:rPr>
                <w:noProof/>
                <w:lang w:eastAsia="en-AU"/>
              </w:rPr>
              <w:lastRenderedPageBreak/>
              <w:drawing>
                <wp:anchor distT="0" distB="0" distL="114300" distR="114300" simplePos="0" relativeHeight="251658252" behindDoc="1" locked="0" layoutInCell="1" allowOverlap="1" wp14:anchorId="039CB880" wp14:editId="2E5EC2F8">
                  <wp:simplePos x="0" y="0"/>
                  <wp:positionH relativeFrom="margin">
                    <wp:posOffset>4713</wp:posOffset>
                  </wp:positionH>
                  <wp:positionV relativeFrom="margin">
                    <wp:posOffset>4713</wp:posOffset>
                  </wp:positionV>
                  <wp:extent cx="6859905" cy="1352550"/>
                  <wp:effectExtent l="0" t="0" r="0" b="0"/>
                  <wp:wrapNone/>
                  <wp:docPr id="20" name="Picture 20">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03.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918942" cy="1364190"/>
                          </a:xfrm>
                          <a:prstGeom prst="rect">
                            <a:avLst/>
                          </a:prstGeom>
                        </pic:spPr>
                      </pic:pic>
                    </a:graphicData>
                  </a:graphic>
                  <wp14:sizeRelH relativeFrom="page">
                    <wp14:pctWidth>0</wp14:pctWidth>
                  </wp14:sizeRelH>
                  <wp14:sizeRelV relativeFrom="page">
                    <wp14:pctHeight>0</wp14:pctHeight>
                  </wp14:sizeRelV>
                </wp:anchor>
              </w:drawing>
            </w:r>
          </w:p>
        </w:tc>
      </w:tr>
      <w:tr w:rsidR="00965BE6" w14:paraId="0046D9C0" w14:textId="77777777" w:rsidTr="00DD3A8E">
        <w:trPr>
          <w:trHeight w:val="800"/>
        </w:trPr>
        <w:tc>
          <w:tcPr>
            <w:tcW w:w="1620" w:type="dxa"/>
            <w:tcBorders>
              <w:right w:val="single" w:sz="18" w:space="0" w:color="476166" w:themeColor="accent1"/>
            </w:tcBorders>
          </w:tcPr>
          <w:p w14:paraId="72261BEB" w14:textId="77777777" w:rsidR="00965BE6" w:rsidRDefault="00965BE6" w:rsidP="00DD3A8E"/>
        </w:tc>
        <w:tc>
          <w:tcPr>
            <w:tcW w:w="7650" w:type="dxa"/>
            <w:gridSpan w:val="3"/>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3B09F03F" w14:textId="6D17C66D" w:rsidR="00965BE6" w:rsidRDefault="00965BE6" w:rsidP="00DD3A8E">
            <w:pPr>
              <w:pStyle w:val="Heading4"/>
            </w:pPr>
            <w:r>
              <w:t>Business Rules</w:t>
            </w:r>
          </w:p>
        </w:tc>
        <w:tc>
          <w:tcPr>
            <w:tcW w:w="1520" w:type="dxa"/>
            <w:tcBorders>
              <w:left w:val="single" w:sz="18" w:space="0" w:color="476166" w:themeColor="accent1"/>
            </w:tcBorders>
          </w:tcPr>
          <w:p w14:paraId="07526DB1" w14:textId="77777777" w:rsidR="00965BE6" w:rsidRDefault="00965BE6" w:rsidP="00DD3A8E"/>
        </w:tc>
      </w:tr>
      <w:tr w:rsidR="00965BE6" w14:paraId="032842FB" w14:textId="77777777" w:rsidTr="00DD3A8E">
        <w:tc>
          <w:tcPr>
            <w:tcW w:w="1620" w:type="dxa"/>
          </w:tcPr>
          <w:p w14:paraId="391C41F0" w14:textId="77777777" w:rsidR="00965BE6" w:rsidRDefault="00965BE6" w:rsidP="00DD3A8E"/>
        </w:tc>
        <w:tc>
          <w:tcPr>
            <w:tcW w:w="2696" w:type="dxa"/>
            <w:tcBorders>
              <w:top w:val="single" w:sz="18" w:space="0" w:color="476166" w:themeColor="accent1"/>
            </w:tcBorders>
          </w:tcPr>
          <w:p w14:paraId="0C1A6DF5" w14:textId="77777777" w:rsidR="00965BE6" w:rsidRDefault="00965BE6" w:rsidP="00DD3A8E"/>
        </w:tc>
        <w:tc>
          <w:tcPr>
            <w:tcW w:w="2158" w:type="dxa"/>
            <w:tcBorders>
              <w:top w:val="single" w:sz="18" w:space="0" w:color="476166" w:themeColor="accent1"/>
            </w:tcBorders>
          </w:tcPr>
          <w:p w14:paraId="6CF902BA" w14:textId="77777777" w:rsidR="00965BE6" w:rsidRDefault="00965BE6" w:rsidP="00DD3A8E"/>
        </w:tc>
        <w:tc>
          <w:tcPr>
            <w:tcW w:w="2796" w:type="dxa"/>
            <w:tcBorders>
              <w:top w:val="single" w:sz="18" w:space="0" w:color="476166" w:themeColor="accent1"/>
            </w:tcBorders>
          </w:tcPr>
          <w:p w14:paraId="27EA98A7" w14:textId="77777777" w:rsidR="00965BE6" w:rsidRDefault="00965BE6" w:rsidP="00DD3A8E"/>
        </w:tc>
        <w:tc>
          <w:tcPr>
            <w:tcW w:w="1520" w:type="dxa"/>
          </w:tcPr>
          <w:p w14:paraId="6DEEF48A" w14:textId="77777777" w:rsidR="00965BE6" w:rsidRDefault="00965BE6" w:rsidP="00DD3A8E"/>
        </w:tc>
      </w:tr>
    </w:tbl>
    <w:p w14:paraId="3A9E3994" w14:textId="77777777" w:rsidR="00965BE6" w:rsidRDefault="00965BE6" w:rsidP="00965BE6"/>
    <w:p w14:paraId="6313A48E" w14:textId="24B8E8D4" w:rsidR="00965BE6" w:rsidRDefault="00965BE6" w:rsidP="00965BE6"/>
    <w:p w14:paraId="058A6812" w14:textId="04CE91C9" w:rsidR="00E0395B" w:rsidRPr="000F4A5A" w:rsidRDefault="00E0395B" w:rsidP="00B53383">
      <w:pPr>
        <w:spacing w:line="480" w:lineRule="auto"/>
        <w:ind w:left="864" w:right="864"/>
        <w:rPr>
          <w:rFonts w:ascii="Times New Roman" w:hAnsi="Times New Roman" w:cs="Times New Roman"/>
        </w:rPr>
      </w:pPr>
      <w:r>
        <w:rPr>
          <w:rFonts w:ascii="Times New Roman" w:hAnsi="Times New Roman" w:cs="Times New Roman"/>
        </w:rPr>
        <w:tab/>
      </w:r>
      <w:r w:rsidRPr="000F4A5A">
        <w:rPr>
          <w:rFonts w:ascii="Times New Roman" w:hAnsi="Times New Roman" w:cs="Times New Roman"/>
        </w:rPr>
        <w:t>The external model, also known as the end-user view, was used to produce the business rules listed below.  This process provided feedback to the designer about the model’s accuracy, confirming it supported all defined processes in addition to any operational requirements/constraints</w:t>
      </w:r>
      <w:r w:rsidR="005D401A">
        <w:rPr>
          <w:rFonts w:ascii="Times New Roman" w:hAnsi="Times New Roman" w:cs="Times New Roman"/>
        </w:rPr>
        <w:t xml:space="preserve"> </w:t>
      </w:r>
      <w:sdt>
        <w:sdtPr>
          <w:rPr>
            <w:rFonts w:ascii="Times New Roman" w:hAnsi="Times New Roman" w:cs="Times New Roman"/>
          </w:rPr>
          <w:id w:val="712927051"/>
          <w:citation/>
        </w:sdtPr>
        <w:sdtEndPr/>
        <w:sdtContent>
          <w:r w:rsidR="005D401A">
            <w:rPr>
              <w:rFonts w:ascii="Times New Roman" w:hAnsi="Times New Roman" w:cs="Times New Roman"/>
            </w:rPr>
            <w:fldChar w:fldCharType="begin"/>
          </w:r>
          <w:r w:rsidR="005D401A">
            <w:rPr>
              <w:rFonts w:ascii="Times New Roman" w:hAnsi="Times New Roman" w:cs="Times New Roman"/>
            </w:rPr>
            <w:instrText xml:space="preserve"> CITATION SQL20 \l 1033 </w:instrText>
          </w:r>
          <w:r w:rsidR="005D401A">
            <w:rPr>
              <w:rFonts w:ascii="Times New Roman" w:hAnsi="Times New Roman" w:cs="Times New Roman"/>
            </w:rPr>
            <w:fldChar w:fldCharType="separate"/>
          </w:r>
          <w:r w:rsidR="00822D77" w:rsidRPr="00822D77">
            <w:rPr>
              <w:rFonts w:ascii="Times New Roman" w:hAnsi="Times New Roman" w:cs="Times New Roman"/>
              <w:noProof/>
            </w:rPr>
            <w:t>(SQL Database Tutorials, 2020)</w:t>
          </w:r>
          <w:r w:rsidR="005D401A">
            <w:rPr>
              <w:rFonts w:ascii="Times New Roman" w:hAnsi="Times New Roman" w:cs="Times New Roman"/>
            </w:rPr>
            <w:fldChar w:fldCharType="end"/>
          </w:r>
        </w:sdtContent>
      </w:sdt>
      <w:r w:rsidRPr="000F4A5A">
        <w:rPr>
          <w:rFonts w:ascii="Times New Roman" w:hAnsi="Times New Roman" w:cs="Times New Roman"/>
        </w:rPr>
        <w:t>.</w:t>
      </w:r>
    </w:p>
    <w:p w14:paraId="29C71C2F" w14:textId="77777777" w:rsidR="00E0395B" w:rsidRPr="000F4A5A" w:rsidRDefault="00E0395B" w:rsidP="00AC243B">
      <w:pPr>
        <w:pStyle w:val="ListParagraph"/>
        <w:numPr>
          <w:ilvl w:val="0"/>
          <w:numId w:val="5"/>
        </w:numPr>
        <w:spacing w:after="0" w:line="480" w:lineRule="auto"/>
        <w:ind w:left="1530" w:right="864" w:hanging="360"/>
        <w:rPr>
          <w:rFonts w:ascii="Times New Roman" w:hAnsi="Times New Roman" w:cs="Times New Roman"/>
          <w:sz w:val="24"/>
          <w:szCs w:val="24"/>
        </w:rPr>
      </w:pPr>
      <w:r w:rsidRPr="000F4A5A">
        <w:rPr>
          <w:rFonts w:ascii="Times New Roman" w:hAnsi="Times New Roman" w:cs="Times New Roman"/>
          <w:sz w:val="24"/>
          <w:szCs w:val="24"/>
        </w:rPr>
        <w:t>Each Client owns zero or many Patients; each Patient is owned by exactly one Client.</w:t>
      </w:r>
    </w:p>
    <w:p w14:paraId="5690FFE7" w14:textId="77777777" w:rsidR="00E0395B" w:rsidRPr="000F4A5A" w:rsidRDefault="00E0395B" w:rsidP="00AC243B">
      <w:pPr>
        <w:pStyle w:val="ListParagraph"/>
        <w:numPr>
          <w:ilvl w:val="0"/>
          <w:numId w:val="5"/>
        </w:numPr>
        <w:spacing w:after="0" w:line="480" w:lineRule="auto"/>
        <w:ind w:left="1530" w:right="864" w:hanging="360"/>
        <w:rPr>
          <w:rFonts w:ascii="Times New Roman" w:hAnsi="Times New Roman" w:cs="Times New Roman"/>
          <w:sz w:val="24"/>
          <w:szCs w:val="24"/>
        </w:rPr>
      </w:pPr>
      <w:r w:rsidRPr="000F4A5A">
        <w:rPr>
          <w:rFonts w:ascii="Times New Roman" w:hAnsi="Times New Roman" w:cs="Times New Roman"/>
          <w:sz w:val="24"/>
          <w:szCs w:val="24"/>
        </w:rPr>
        <w:t>Each Patient can have zero or many Appointments; each Appointment is for exactly one Patient.</w:t>
      </w:r>
    </w:p>
    <w:p w14:paraId="13B6300A" w14:textId="77777777" w:rsidR="00E0395B" w:rsidRPr="000F4A5A" w:rsidRDefault="00E0395B" w:rsidP="00AC243B">
      <w:pPr>
        <w:pStyle w:val="ListParagraph"/>
        <w:numPr>
          <w:ilvl w:val="0"/>
          <w:numId w:val="5"/>
        </w:numPr>
        <w:spacing w:after="0" w:line="480" w:lineRule="auto"/>
        <w:ind w:left="1530" w:right="864" w:hanging="360"/>
        <w:rPr>
          <w:rFonts w:ascii="Times New Roman" w:hAnsi="Times New Roman" w:cs="Times New Roman"/>
          <w:sz w:val="24"/>
          <w:szCs w:val="24"/>
        </w:rPr>
      </w:pPr>
      <w:r w:rsidRPr="000F4A5A">
        <w:rPr>
          <w:rFonts w:ascii="Times New Roman" w:hAnsi="Times New Roman" w:cs="Times New Roman"/>
          <w:sz w:val="24"/>
          <w:szCs w:val="24"/>
        </w:rPr>
        <w:t>Each Appointment is with exactly one Veterinarian; each Veterinarian can have zero or many Appointments.</w:t>
      </w:r>
    </w:p>
    <w:p w14:paraId="4F5DB16B" w14:textId="77777777" w:rsidR="00E0395B" w:rsidRPr="000F4A5A" w:rsidRDefault="00E0395B" w:rsidP="00AC243B">
      <w:pPr>
        <w:pStyle w:val="ListParagraph"/>
        <w:numPr>
          <w:ilvl w:val="0"/>
          <w:numId w:val="5"/>
        </w:numPr>
        <w:spacing w:after="0" w:line="480" w:lineRule="auto"/>
        <w:ind w:left="1530" w:right="864" w:hanging="360"/>
        <w:rPr>
          <w:rFonts w:ascii="Times New Roman" w:hAnsi="Times New Roman" w:cs="Times New Roman"/>
          <w:sz w:val="24"/>
          <w:szCs w:val="24"/>
        </w:rPr>
      </w:pPr>
      <w:r w:rsidRPr="000F4A5A">
        <w:rPr>
          <w:rFonts w:ascii="Times New Roman" w:hAnsi="Times New Roman" w:cs="Times New Roman"/>
          <w:sz w:val="24"/>
          <w:szCs w:val="24"/>
        </w:rPr>
        <w:t>Each Procedure can be performed during zero or many Appointments; each Appointment can include the performance of zero or many Procedures.</w:t>
      </w:r>
    </w:p>
    <w:p w14:paraId="64C8C715" w14:textId="77777777" w:rsidR="00E0395B" w:rsidRDefault="00E0395B" w:rsidP="00E0395B">
      <w:pPr>
        <w:spacing w:line="480" w:lineRule="auto"/>
      </w:pPr>
    </w:p>
    <w:p w14:paraId="4709157D" w14:textId="77777777" w:rsidR="00965BE6" w:rsidRDefault="00965BE6" w:rsidP="004220A0">
      <w:pPr>
        <w:spacing w:line="60" w:lineRule="exac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1620"/>
        <w:gridCol w:w="2696"/>
        <w:gridCol w:w="2158"/>
        <w:gridCol w:w="2796"/>
        <w:gridCol w:w="1520"/>
      </w:tblGrid>
      <w:tr w:rsidR="0015543F" w14:paraId="111CE33F" w14:textId="77777777" w:rsidTr="006134FD">
        <w:trPr>
          <w:trHeight w:val="720"/>
        </w:trPr>
        <w:tc>
          <w:tcPr>
            <w:tcW w:w="10790" w:type="dxa"/>
            <w:gridSpan w:val="5"/>
          </w:tcPr>
          <w:p w14:paraId="093353A7" w14:textId="77777777" w:rsidR="0015543F" w:rsidRDefault="0015543F" w:rsidP="006134FD">
            <w:pPr>
              <w:pageBreakBefore/>
            </w:pPr>
            <w:r w:rsidRPr="004909D9">
              <w:rPr>
                <w:noProof/>
                <w:lang w:eastAsia="en-AU"/>
              </w:rPr>
              <w:lastRenderedPageBreak/>
              <w:drawing>
                <wp:anchor distT="0" distB="0" distL="114300" distR="114300" simplePos="0" relativeHeight="251658250" behindDoc="1" locked="0" layoutInCell="1" allowOverlap="1" wp14:anchorId="6129525A" wp14:editId="04F54E9F">
                  <wp:simplePos x="0" y="0"/>
                  <wp:positionH relativeFrom="margin">
                    <wp:posOffset>4713</wp:posOffset>
                  </wp:positionH>
                  <wp:positionV relativeFrom="margin">
                    <wp:posOffset>4713</wp:posOffset>
                  </wp:positionV>
                  <wp:extent cx="6859905" cy="1352550"/>
                  <wp:effectExtent l="0" t="0" r="0" b="0"/>
                  <wp:wrapNone/>
                  <wp:docPr id="14" name="Picture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03.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918942" cy="1364190"/>
                          </a:xfrm>
                          <a:prstGeom prst="rect">
                            <a:avLst/>
                          </a:prstGeom>
                        </pic:spPr>
                      </pic:pic>
                    </a:graphicData>
                  </a:graphic>
                  <wp14:sizeRelH relativeFrom="page">
                    <wp14:pctWidth>0</wp14:pctWidth>
                  </wp14:sizeRelH>
                  <wp14:sizeRelV relativeFrom="page">
                    <wp14:pctHeight>0</wp14:pctHeight>
                  </wp14:sizeRelV>
                </wp:anchor>
              </w:drawing>
            </w:r>
          </w:p>
        </w:tc>
      </w:tr>
      <w:tr w:rsidR="0015543F" w14:paraId="20358F3D" w14:textId="77777777" w:rsidTr="000C3306">
        <w:trPr>
          <w:trHeight w:val="800"/>
        </w:trPr>
        <w:tc>
          <w:tcPr>
            <w:tcW w:w="1620" w:type="dxa"/>
            <w:tcBorders>
              <w:right w:val="single" w:sz="18" w:space="0" w:color="476166" w:themeColor="accent1"/>
            </w:tcBorders>
          </w:tcPr>
          <w:p w14:paraId="1C46967F" w14:textId="77777777" w:rsidR="0015543F" w:rsidRDefault="0015543F" w:rsidP="006134FD"/>
        </w:tc>
        <w:tc>
          <w:tcPr>
            <w:tcW w:w="7650" w:type="dxa"/>
            <w:gridSpan w:val="3"/>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5B0838DD" w14:textId="468B589A" w:rsidR="0015543F" w:rsidRDefault="00710E45" w:rsidP="006134FD">
            <w:pPr>
              <w:pStyle w:val="Heading4"/>
            </w:pPr>
            <w:r>
              <w:t xml:space="preserve">Conceptual/Logical </w:t>
            </w:r>
            <w:r w:rsidR="00F313E1">
              <w:t>Models</w:t>
            </w:r>
          </w:p>
        </w:tc>
        <w:tc>
          <w:tcPr>
            <w:tcW w:w="1520" w:type="dxa"/>
            <w:tcBorders>
              <w:left w:val="single" w:sz="18" w:space="0" w:color="476166" w:themeColor="accent1"/>
            </w:tcBorders>
          </w:tcPr>
          <w:p w14:paraId="657A4F00" w14:textId="77777777" w:rsidR="0015543F" w:rsidRDefault="0015543F" w:rsidP="006134FD"/>
        </w:tc>
      </w:tr>
      <w:tr w:rsidR="0015543F" w14:paraId="35C77E56" w14:textId="77777777" w:rsidTr="000C3306">
        <w:tc>
          <w:tcPr>
            <w:tcW w:w="1620" w:type="dxa"/>
          </w:tcPr>
          <w:p w14:paraId="41C4E1A4" w14:textId="77777777" w:rsidR="0015543F" w:rsidRDefault="0015543F" w:rsidP="006134FD"/>
        </w:tc>
        <w:tc>
          <w:tcPr>
            <w:tcW w:w="2696" w:type="dxa"/>
            <w:tcBorders>
              <w:top w:val="single" w:sz="18" w:space="0" w:color="476166" w:themeColor="accent1"/>
            </w:tcBorders>
          </w:tcPr>
          <w:p w14:paraId="3911192F" w14:textId="77777777" w:rsidR="0015543F" w:rsidRDefault="0015543F" w:rsidP="006134FD"/>
        </w:tc>
        <w:tc>
          <w:tcPr>
            <w:tcW w:w="2158" w:type="dxa"/>
            <w:tcBorders>
              <w:top w:val="single" w:sz="18" w:space="0" w:color="476166" w:themeColor="accent1"/>
            </w:tcBorders>
          </w:tcPr>
          <w:p w14:paraId="5FFFFA49" w14:textId="77777777" w:rsidR="0015543F" w:rsidRDefault="0015543F" w:rsidP="006134FD"/>
        </w:tc>
        <w:tc>
          <w:tcPr>
            <w:tcW w:w="2796" w:type="dxa"/>
            <w:tcBorders>
              <w:top w:val="single" w:sz="18" w:space="0" w:color="476166" w:themeColor="accent1"/>
            </w:tcBorders>
          </w:tcPr>
          <w:p w14:paraId="7A31B708" w14:textId="77777777" w:rsidR="0015543F" w:rsidRDefault="0015543F" w:rsidP="006134FD"/>
        </w:tc>
        <w:tc>
          <w:tcPr>
            <w:tcW w:w="1520" w:type="dxa"/>
          </w:tcPr>
          <w:p w14:paraId="6047990D" w14:textId="77777777" w:rsidR="0015543F" w:rsidRDefault="0015543F" w:rsidP="006134FD"/>
        </w:tc>
      </w:tr>
    </w:tbl>
    <w:p w14:paraId="1764B759" w14:textId="77777777" w:rsidR="00E56176" w:rsidRDefault="00E56176" w:rsidP="006134FD"/>
    <w:p w14:paraId="7FC712C6" w14:textId="13282B92" w:rsidR="00B97487" w:rsidRDefault="00B97487" w:rsidP="006134FD"/>
    <w:p w14:paraId="118AD33F" w14:textId="77777777" w:rsidR="00B367B0" w:rsidRPr="00710E45" w:rsidRDefault="00B367B0" w:rsidP="00AC243B">
      <w:pPr>
        <w:pStyle w:val="Heading5"/>
        <w:spacing w:before="0" w:line="480" w:lineRule="auto"/>
        <w:ind w:left="864" w:right="864"/>
        <w:rPr>
          <w:rFonts w:ascii="Times New Roman" w:hAnsi="Times New Roman" w:cs="Times New Roman"/>
        </w:rPr>
      </w:pPr>
      <w:r w:rsidRPr="00710E45">
        <w:rPr>
          <w:rFonts w:ascii="Times New Roman" w:hAnsi="Times New Roman" w:cs="Times New Roman"/>
        </w:rPr>
        <w:t>Conceptual Model</w:t>
      </w:r>
    </w:p>
    <w:p w14:paraId="15D6D269" w14:textId="71C427F4" w:rsidR="00B367B0" w:rsidRPr="000F4A5A" w:rsidRDefault="00372CEF" w:rsidP="00AC243B">
      <w:pPr>
        <w:spacing w:line="480" w:lineRule="auto"/>
        <w:ind w:left="864" w:right="864"/>
        <w:rPr>
          <w:rFonts w:ascii="Times New Roman" w:hAnsi="Times New Roman" w:cs="Times New Roman"/>
        </w:rPr>
      </w:pPr>
      <w:r>
        <w:rPr>
          <w:rFonts w:ascii="Times New Roman" w:hAnsi="Times New Roman" w:cs="Times New Roman"/>
        </w:rPr>
        <w:tab/>
      </w:r>
      <w:r w:rsidR="00B367B0" w:rsidRPr="000F4A5A">
        <w:rPr>
          <w:rFonts w:ascii="Times New Roman" w:hAnsi="Times New Roman" w:cs="Times New Roman"/>
        </w:rPr>
        <w:t xml:space="preserve">The conceptual model was used since it provides a high-level, global view of the organizations data environment.  This model is independent of both software and hardware, meaning changes in either the hardware or database management software (DBMS) will not have an effect at the conceptual level. </w:t>
      </w:r>
      <w:r w:rsidR="00834213">
        <w:rPr>
          <w:rFonts w:ascii="Times New Roman" w:hAnsi="Times New Roman" w:cs="Times New Roman"/>
        </w:rPr>
        <w:t xml:space="preserve"> Refer to </w:t>
      </w:r>
      <w:r w:rsidR="00DC0BA8" w:rsidRPr="00F43F64">
        <w:rPr>
          <w:rFonts w:ascii="Times New Roman" w:hAnsi="Times New Roman" w:cs="Times New Roman"/>
        </w:rPr>
        <w:fldChar w:fldCharType="begin"/>
      </w:r>
      <w:r w:rsidR="00DC0BA8" w:rsidRPr="00F43F64">
        <w:rPr>
          <w:rFonts w:ascii="Times New Roman" w:hAnsi="Times New Roman" w:cs="Times New Roman"/>
        </w:rPr>
        <w:instrText xml:space="preserve"> REF _Ref77534231 \h </w:instrText>
      </w:r>
      <w:r w:rsidR="00F43F64" w:rsidRPr="00F43F64">
        <w:rPr>
          <w:rFonts w:ascii="Times New Roman" w:hAnsi="Times New Roman" w:cs="Times New Roman"/>
        </w:rPr>
        <w:instrText xml:space="preserve"> \* MERGEFORMAT </w:instrText>
      </w:r>
      <w:r w:rsidR="00DC0BA8" w:rsidRPr="00F43F64">
        <w:rPr>
          <w:rFonts w:ascii="Times New Roman" w:hAnsi="Times New Roman" w:cs="Times New Roman"/>
        </w:rPr>
      </w:r>
      <w:r w:rsidR="00DC0BA8" w:rsidRPr="00F43F64">
        <w:rPr>
          <w:rFonts w:ascii="Times New Roman" w:hAnsi="Times New Roman" w:cs="Times New Roman"/>
        </w:rPr>
        <w:fldChar w:fldCharType="separate"/>
      </w:r>
      <w:r w:rsidR="00211B9B" w:rsidRPr="00211B9B">
        <w:rPr>
          <w:rFonts w:ascii="Times New Roman" w:hAnsi="Times New Roman" w:cs="Times New Roman"/>
          <w:i/>
          <w:iCs/>
        </w:rPr>
        <w:t xml:space="preserve">Figure </w:t>
      </w:r>
      <w:r w:rsidR="00211B9B" w:rsidRPr="00211B9B">
        <w:rPr>
          <w:rFonts w:ascii="Times New Roman" w:hAnsi="Times New Roman" w:cs="Times New Roman"/>
          <w:i/>
          <w:iCs/>
          <w:noProof/>
        </w:rPr>
        <w:t>2.</w:t>
      </w:r>
      <w:r w:rsidR="00211B9B" w:rsidRPr="00211B9B">
        <w:rPr>
          <w:rFonts w:ascii="Times New Roman" w:hAnsi="Times New Roman" w:cs="Times New Roman"/>
          <w:i/>
          <w:iCs/>
        </w:rPr>
        <w:t xml:space="preserve"> Conceptual Entity Relational Diagram</w:t>
      </w:r>
      <w:r w:rsidR="00DC0BA8" w:rsidRPr="00F43F64">
        <w:rPr>
          <w:rFonts w:ascii="Times New Roman" w:hAnsi="Times New Roman" w:cs="Times New Roman"/>
        </w:rPr>
        <w:fldChar w:fldCharType="end"/>
      </w:r>
      <w:r w:rsidR="00F43F64">
        <w:rPr>
          <w:rFonts w:ascii="Times New Roman" w:hAnsi="Times New Roman" w:cs="Times New Roman"/>
        </w:rPr>
        <w:t xml:space="preserve"> for detailed diagram.</w:t>
      </w:r>
    </w:p>
    <w:p w14:paraId="6D52B44C" w14:textId="77777777" w:rsidR="00B367B0" w:rsidRPr="00710E45" w:rsidRDefault="00B367B0" w:rsidP="00AC243B">
      <w:pPr>
        <w:pStyle w:val="Heading5"/>
        <w:spacing w:before="0" w:line="480" w:lineRule="auto"/>
        <w:ind w:left="864" w:right="864"/>
        <w:rPr>
          <w:rFonts w:ascii="Times New Roman" w:hAnsi="Times New Roman" w:cs="Times New Roman"/>
        </w:rPr>
      </w:pPr>
      <w:r w:rsidRPr="00710E45">
        <w:rPr>
          <w:rFonts w:ascii="Times New Roman" w:hAnsi="Times New Roman" w:cs="Times New Roman"/>
        </w:rPr>
        <w:t>Logical Model</w:t>
      </w:r>
    </w:p>
    <w:p w14:paraId="6B42F2B5" w14:textId="20B47667" w:rsidR="00177712" w:rsidRDefault="00372CEF" w:rsidP="002D4301">
      <w:pPr>
        <w:spacing w:line="480" w:lineRule="auto"/>
        <w:ind w:left="864" w:right="864"/>
      </w:pPr>
      <w:r>
        <w:rPr>
          <w:rFonts w:ascii="Times New Roman" w:hAnsi="Times New Roman" w:cs="Times New Roman"/>
        </w:rPr>
        <w:tab/>
      </w:r>
      <w:r w:rsidR="00B367B0" w:rsidRPr="000F4A5A">
        <w:rPr>
          <w:rFonts w:ascii="Times New Roman" w:hAnsi="Times New Roman" w:cs="Times New Roman"/>
        </w:rPr>
        <w:t xml:space="preserve">The purpose of the logical model is to map the conceptual model to the selected DBMS.  As mentioned in the introduction, it was determined to use a relational database for this project.  As a result, the entities contained in the conceptual model were mapped to tables within the relational model then attributes, data types, and keys were added.  Please note this model is considered software dependent (depends on specific database used) and hardware independent (change in storage device or operating system does not affect logical model).  The logical model also identifies and addresses any many-to-many relationships/cardinalities present within the conceptual model.  The completed diagram </w:t>
      </w:r>
      <w:r w:rsidR="00981126">
        <w:rPr>
          <w:rFonts w:ascii="Times New Roman" w:hAnsi="Times New Roman" w:cs="Times New Roman"/>
        </w:rPr>
        <w:t>wa</w:t>
      </w:r>
      <w:r w:rsidR="00B367B0" w:rsidRPr="000F4A5A">
        <w:rPr>
          <w:rFonts w:ascii="Times New Roman" w:hAnsi="Times New Roman" w:cs="Times New Roman"/>
        </w:rPr>
        <w:t>s reviewed and checked for normalization forms.</w:t>
      </w:r>
      <w:r w:rsidR="00981126">
        <w:rPr>
          <w:rFonts w:ascii="Times New Roman" w:hAnsi="Times New Roman" w:cs="Times New Roman"/>
        </w:rPr>
        <w:t xml:space="preserve">  Refer to </w:t>
      </w:r>
      <w:r w:rsidR="00981126" w:rsidRPr="00696E81">
        <w:rPr>
          <w:rFonts w:ascii="Times New Roman" w:hAnsi="Times New Roman" w:cs="Times New Roman"/>
          <w:i/>
          <w:iCs/>
        </w:rPr>
        <w:fldChar w:fldCharType="begin"/>
      </w:r>
      <w:r w:rsidR="00981126" w:rsidRPr="00696E81">
        <w:rPr>
          <w:rFonts w:ascii="Times New Roman" w:hAnsi="Times New Roman" w:cs="Times New Roman"/>
          <w:i/>
          <w:iCs/>
        </w:rPr>
        <w:instrText xml:space="preserve"> REF _Ref77534316 \h </w:instrText>
      </w:r>
      <w:r w:rsidR="0046124C" w:rsidRPr="00696E81">
        <w:rPr>
          <w:rFonts w:ascii="Times New Roman" w:hAnsi="Times New Roman" w:cs="Times New Roman"/>
          <w:i/>
          <w:iCs/>
        </w:rPr>
        <w:instrText xml:space="preserve"> \* MERGEFORMAT </w:instrText>
      </w:r>
      <w:r w:rsidR="00981126" w:rsidRPr="00696E81">
        <w:rPr>
          <w:rFonts w:ascii="Times New Roman" w:hAnsi="Times New Roman" w:cs="Times New Roman"/>
          <w:i/>
          <w:iCs/>
        </w:rPr>
      </w:r>
      <w:r w:rsidR="00981126" w:rsidRPr="00696E81">
        <w:rPr>
          <w:rFonts w:ascii="Times New Roman" w:hAnsi="Times New Roman" w:cs="Times New Roman"/>
          <w:i/>
          <w:iCs/>
        </w:rPr>
        <w:fldChar w:fldCharType="separate"/>
      </w:r>
      <w:r w:rsidR="00211B9B" w:rsidRPr="00211B9B">
        <w:rPr>
          <w:rFonts w:ascii="Times New Roman" w:hAnsi="Times New Roman" w:cs="Times New Roman"/>
          <w:i/>
          <w:iCs/>
        </w:rPr>
        <w:t xml:space="preserve">Figure </w:t>
      </w:r>
      <w:r w:rsidR="00211B9B" w:rsidRPr="00211B9B">
        <w:rPr>
          <w:rFonts w:ascii="Times New Roman" w:hAnsi="Times New Roman" w:cs="Times New Roman"/>
          <w:i/>
          <w:iCs/>
          <w:noProof/>
        </w:rPr>
        <w:t>3.</w:t>
      </w:r>
      <w:r w:rsidR="00211B9B" w:rsidRPr="00211B9B">
        <w:rPr>
          <w:rFonts w:ascii="Times New Roman" w:hAnsi="Times New Roman" w:cs="Times New Roman"/>
          <w:i/>
          <w:iCs/>
        </w:rPr>
        <w:t xml:space="preserve"> Logical Entity Relational Diagram</w:t>
      </w:r>
      <w:r w:rsidR="00981126" w:rsidRPr="00696E81">
        <w:rPr>
          <w:rFonts w:ascii="Times New Roman" w:hAnsi="Times New Roman" w:cs="Times New Roman"/>
          <w:i/>
          <w:iCs/>
        </w:rPr>
        <w:fldChar w:fldCharType="end"/>
      </w:r>
      <w:r w:rsidR="0046124C">
        <w:rPr>
          <w:rFonts w:ascii="Times New Roman" w:hAnsi="Times New Roman" w:cs="Times New Roman"/>
        </w:rPr>
        <w:t xml:space="preserve"> for detailed diagram.</w:t>
      </w:r>
      <w:r w:rsidR="00B367B0" w:rsidRPr="000F4A5A">
        <w:rPr>
          <w:rFonts w:ascii="Times New Roman" w:hAnsi="Times New Roman" w:cs="Times New Roman"/>
        </w:rPr>
        <w:t xml:space="preserve">  Within the logical model, normalization represents a micro view of the ERD entities and is void of any unnecessary redundancies that may cause data anomalies.  There are several different levels of normalization checks</w:t>
      </w:r>
      <w:r w:rsidR="00DF70C2">
        <w:rPr>
          <w:rFonts w:ascii="Times New Roman" w:hAnsi="Times New Roman" w:cs="Times New Roman"/>
        </w:rPr>
        <w:t>.  F</w:t>
      </w:r>
      <w:r w:rsidR="00B367B0" w:rsidRPr="000F4A5A">
        <w:rPr>
          <w:rFonts w:ascii="Times New Roman" w:hAnsi="Times New Roman" w:cs="Times New Roman"/>
        </w:rPr>
        <w:t xml:space="preserve">or this project, the third normal form (3NF) was implemented </w:t>
      </w:r>
      <w:sdt>
        <w:sdtPr>
          <w:rPr>
            <w:rFonts w:ascii="Times New Roman" w:hAnsi="Times New Roman" w:cs="Times New Roman"/>
          </w:rPr>
          <w:id w:val="-1896808744"/>
          <w:citation/>
        </w:sdtPr>
        <w:sdtEndPr/>
        <w:sdtContent>
          <w:r w:rsidR="00B367B0" w:rsidRPr="000F4A5A">
            <w:rPr>
              <w:rFonts w:ascii="Times New Roman" w:hAnsi="Times New Roman" w:cs="Times New Roman"/>
            </w:rPr>
            <w:fldChar w:fldCharType="begin"/>
          </w:r>
          <w:r w:rsidR="00B367B0" w:rsidRPr="000F4A5A">
            <w:rPr>
              <w:rFonts w:ascii="Times New Roman" w:hAnsi="Times New Roman" w:cs="Times New Roman"/>
            </w:rPr>
            <w:instrText xml:space="preserve">CITATION Placeholder1 \l 1033 </w:instrText>
          </w:r>
          <w:r w:rsidR="00B367B0" w:rsidRPr="000F4A5A">
            <w:rPr>
              <w:rFonts w:ascii="Times New Roman" w:hAnsi="Times New Roman" w:cs="Times New Roman"/>
            </w:rPr>
            <w:fldChar w:fldCharType="separate"/>
          </w:r>
          <w:r w:rsidR="00822D77" w:rsidRPr="00822D77">
            <w:rPr>
              <w:rFonts w:ascii="Times New Roman" w:hAnsi="Times New Roman" w:cs="Times New Roman"/>
              <w:noProof/>
            </w:rPr>
            <w:t>(Coronel &amp; Morris, 2019)</w:t>
          </w:r>
          <w:r w:rsidR="00B367B0" w:rsidRPr="000F4A5A">
            <w:rPr>
              <w:rFonts w:ascii="Times New Roman" w:hAnsi="Times New Roman" w:cs="Times New Roman"/>
            </w:rPr>
            <w:fldChar w:fldCharType="end"/>
          </w:r>
        </w:sdtContent>
      </w:sdt>
      <w:r w:rsidR="00B367B0" w:rsidRPr="000F4A5A">
        <w:rPr>
          <w:rFonts w:ascii="Times New Roman" w:hAnsi="Times New Roman"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1620"/>
        <w:gridCol w:w="2696"/>
        <w:gridCol w:w="2158"/>
        <w:gridCol w:w="2796"/>
        <w:gridCol w:w="1520"/>
      </w:tblGrid>
      <w:tr w:rsidR="00177712" w14:paraId="1B06E250" w14:textId="77777777" w:rsidTr="00DD3A8E">
        <w:trPr>
          <w:trHeight w:val="720"/>
        </w:trPr>
        <w:tc>
          <w:tcPr>
            <w:tcW w:w="10790" w:type="dxa"/>
            <w:gridSpan w:val="5"/>
          </w:tcPr>
          <w:p w14:paraId="0265EB77" w14:textId="77777777" w:rsidR="00177712" w:rsidRDefault="00177712" w:rsidP="00DD3A8E">
            <w:pPr>
              <w:pageBreakBefore/>
            </w:pPr>
            <w:r w:rsidRPr="004909D9">
              <w:rPr>
                <w:noProof/>
                <w:lang w:eastAsia="en-AU"/>
              </w:rPr>
              <w:lastRenderedPageBreak/>
              <w:drawing>
                <wp:anchor distT="0" distB="0" distL="114300" distR="114300" simplePos="0" relativeHeight="251658253" behindDoc="1" locked="0" layoutInCell="1" allowOverlap="1" wp14:anchorId="4A883A4B" wp14:editId="67312D34">
                  <wp:simplePos x="0" y="0"/>
                  <wp:positionH relativeFrom="margin">
                    <wp:posOffset>4713</wp:posOffset>
                  </wp:positionH>
                  <wp:positionV relativeFrom="margin">
                    <wp:posOffset>4713</wp:posOffset>
                  </wp:positionV>
                  <wp:extent cx="6859905" cy="1352550"/>
                  <wp:effectExtent l="0" t="0" r="0" b="0"/>
                  <wp:wrapNone/>
                  <wp:docPr id="21" name="Picture 2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03.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918942" cy="1364190"/>
                          </a:xfrm>
                          <a:prstGeom prst="rect">
                            <a:avLst/>
                          </a:prstGeom>
                        </pic:spPr>
                      </pic:pic>
                    </a:graphicData>
                  </a:graphic>
                  <wp14:sizeRelH relativeFrom="page">
                    <wp14:pctWidth>0</wp14:pctWidth>
                  </wp14:sizeRelH>
                  <wp14:sizeRelV relativeFrom="page">
                    <wp14:pctHeight>0</wp14:pctHeight>
                  </wp14:sizeRelV>
                </wp:anchor>
              </w:drawing>
            </w:r>
          </w:p>
        </w:tc>
      </w:tr>
      <w:tr w:rsidR="00177712" w14:paraId="2285B656" w14:textId="77777777" w:rsidTr="00DD3A8E">
        <w:trPr>
          <w:trHeight w:val="800"/>
        </w:trPr>
        <w:tc>
          <w:tcPr>
            <w:tcW w:w="1620" w:type="dxa"/>
            <w:tcBorders>
              <w:right w:val="single" w:sz="18" w:space="0" w:color="476166" w:themeColor="accent1"/>
            </w:tcBorders>
          </w:tcPr>
          <w:p w14:paraId="7224E5BD" w14:textId="77777777" w:rsidR="00177712" w:rsidRDefault="00177712" w:rsidP="00DD3A8E"/>
        </w:tc>
        <w:tc>
          <w:tcPr>
            <w:tcW w:w="7650" w:type="dxa"/>
            <w:gridSpan w:val="3"/>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0C8E69DE" w14:textId="579A87A0" w:rsidR="00177712" w:rsidRDefault="00177712" w:rsidP="00DD3A8E">
            <w:pPr>
              <w:pStyle w:val="Heading4"/>
            </w:pPr>
            <w:r>
              <w:t>Design Recommendations</w:t>
            </w:r>
          </w:p>
        </w:tc>
        <w:tc>
          <w:tcPr>
            <w:tcW w:w="1520" w:type="dxa"/>
            <w:tcBorders>
              <w:left w:val="single" w:sz="18" w:space="0" w:color="476166" w:themeColor="accent1"/>
            </w:tcBorders>
          </w:tcPr>
          <w:p w14:paraId="4E8013D5" w14:textId="77777777" w:rsidR="00177712" w:rsidRDefault="00177712" w:rsidP="00DD3A8E"/>
        </w:tc>
      </w:tr>
      <w:tr w:rsidR="00177712" w14:paraId="27D7AEA5" w14:textId="77777777" w:rsidTr="00DD3A8E">
        <w:tc>
          <w:tcPr>
            <w:tcW w:w="1620" w:type="dxa"/>
          </w:tcPr>
          <w:p w14:paraId="7EB0C08E" w14:textId="77777777" w:rsidR="00177712" w:rsidRDefault="00177712" w:rsidP="00DD3A8E"/>
        </w:tc>
        <w:tc>
          <w:tcPr>
            <w:tcW w:w="2696" w:type="dxa"/>
            <w:tcBorders>
              <w:top w:val="single" w:sz="18" w:space="0" w:color="476166" w:themeColor="accent1"/>
            </w:tcBorders>
          </w:tcPr>
          <w:p w14:paraId="5DD7F415" w14:textId="77777777" w:rsidR="00177712" w:rsidRDefault="00177712" w:rsidP="00DD3A8E"/>
        </w:tc>
        <w:tc>
          <w:tcPr>
            <w:tcW w:w="2158" w:type="dxa"/>
            <w:tcBorders>
              <w:top w:val="single" w:sz="18" w:space="0" w:color="476166" w:themeColor="accent1"/>
            </w:tcBorders>
          </w:tcPr>
          <w:p w14:paraId="40BBA411" w14:textId="77777777" w:rsidR="00177712" w:rsidRDefault="00177712" w:rsidP="00DD3A8E"/>
        </w:tc>
        <w:tc>
          <w:tcPr>
            <w:tcW w:w="2796" w:type="dxa"/>
            <w:tcBorders>
              <w:top w:val="single" w:sz="18" w:space="0" w:color="476166" w:themeColor="accent1"/>
            </w:tcBorders>
          </w:tcPr>
          <w:p w14:paraId="7992033A" w14:textId="77777777" w:rsidR="00177712" w:rsidRDefault="00177712" w:rsidP="00DD3A8E"/>
        </w:tc>
        <w:tc>
          <w:tcPr>
            <w:tcW w:w="1520" w:type="dxa"/>
          </w:tcPr>
          <w:p w14:paraId="7192CD37" w14:textId="77777777" w:rsidR="00177712" w:rsidRDefault="00177712" w:rsidP="00DD3A8E"/>
        </w:tc>
      </w:tr>
    </w:tbl>
    <w:p w14:paraId="1853A691" w14:textId="77777777" w:rsidR="00177712" w:rsidRDefault="00177712" w:rsidP="00177712"/>
    <w:p w14:paraId="5C29CC1C" w14:textId="77777777" w:rsidR="00177712" w:rsidRDefault="00177712" w:rsidP="00177712"/>
    <w:p w14:paraId="7DF64F92" w14:textId="612FCDB1" w:rsidR="00C55A34" w:rsidRPr="00C55A34" w:rsidRDefault="00C55A34" w:rsidP="002D4301">
      <w:pPr>
        <w:spacing w:line="480" w:lineRule="auto"/>
        <w:ind w:left="864" w:right="864"/>
        <w:rPr>
          <w:rFonts w:ascii="Times New Roman" w:hAnsi="Times New Roman" w:cs="Times New Roman"/>
        </w:rPr>
      </w:pPr>
      <w:r>
        <w:rPr>
          <w:rFonts w:ascii="Times New Roman" w:hAnsi="Times New Roman" w:cs="Times New Roman"/>
        </w:rPr>
        <w:tab/>
      </w:r>
      <w:r w:rsidRPr="00C55A34">
        <w:rPr>
          <w:rFonts w:ascii="Times New Roman" w:hAnsi="Times New Roman" w:cs="Times New Roman"/>
        </w:rPr>
        <w:t xml:space="preserve">Using and implementing a cloud relational database will provide the XYZ Veterinary Clinic with many benefits such as feasibility for future modifications, data accuracy and integrity, high security, and reduction of data redundancy to minimum or zero.  This type of database allows the user to classify data into different categories, modeling business processes and then stores the data efficiently. </w:t>
      </w:r>
      <w:sdt>
        <w:sdtPr>
          <w:rPr>
            <w:rFonts w:ascii="Times New Roman" w:hAnsi="Times New Roman" w:cs="Times New Roman"/>
          </w:rPr>
          <w:id w:val="1083029301"/>
          <w:citation/>
        </w:sdtPr>
        <w:sdtEndPr/>
        <w:sdtContent>
          <w:r w:rsidRPr="00C55A34">
            <w:rPr>
              <w:rFonts w:ascii="Times New Roman" w:hAnsi="Times New Roman" w:cs="Times New Roman"/>
            </w:rPr>
            <w:fldChar w:fldCharType="begin"/>
          </w:r>
          <w:r w:rsidRPr="00C55A34">
            <w:rPr>
              <w:rFonts w:ascii="Times New Roman" w:hAnsi="Times New Roman" w:cs="Times New Roman"/>
            </w:rPr>
            <w:instrText xml:space="preserve"> CITATION UKEssays2018 \l 1033 </w:instrText>
          </w:r>
          <w:r w:rsidRPr="00C55A34">
            <w:rPr>
              <w:rFonts w:ascii="Times New Roman" w:hAnsi="Times New Roman" w:cs="Times New Roman"/>
            </w:rPr>
            <w:fldChar w:fldCharType="separate"/>
          </w:r>
          <w:r w:rsidR="00822D77" w:rsidRPr="00822D77">
            <w:rPr>
              <w:rFonts w:ascii="Times New Roman" w:hAnsi="Times New Roman" w:cs="Times New Roman"/>
              <w:noProof/>
            </w:rPr>
            <w:t>(UKEssays, 2018)</w:t>
          </w:r>
          <w:r w:rsidRPr="00C55A34">
            <w:rPr>
              <w:rFonts w:ascii="Times New Roman" w:hAnsi="Times New Roman" w:cs="Times New Roman"/>
            </w:rPr>
            <w:fldChar w:fldCharType="end"/>
          </w:r>
        </w:sdtContent>
      </w:sdt>
    </w:p>
    <w:p w14:paraId="6D578780" w14:textId="3C84FE28" w:rsidR="00C55A34" w:rsidRPr="00C55A34" w:rsidRDefault="00C55A34" w:rsidP="002D4301">
      <w:pPr>
        <w:spacing w:line="480" w:lineRule="auto"/>
        <w:ind w:left="864" w:right="864"/>
        <w:rPr>
          <w:rFonts w:ascii="Times New Roman" w:hAnsi="Times New Roman" w:cs="Times New Roman"/>
        </w:rPr>
      </w:pPr>
      <w:r>
        <w:rPr>
          <w:rFonts w:ascii="Times New Roman" w:hAnsi="Times New Roman" w:cs="Times New Roman"/>
        </w:rPr>
        <w:tab/>
      </w:r>
      <w:r w:rsidRPr="00C55A34">
        <w:rPr>
          <w:rFonts w:ascii="Times New Roman" w:hAnsi="Times New Roman" w:cs="Times New Roman"/>
        </w:rPr>
        <w:t xml:space="preserve">With the proposed </w:t>
      </w:r>
      <w:r w:rsidRPr="002D0EB4">
        <w:rPr>
          <w:rFonts w:ascii="Times New Roman" w:hAnsi="Times New Roman" w:cs="Times New Roman"/>
        </w:rPr>
        <w:t>conceptual</w:t>
      </w:r>
      <w:r w:rsidR="00EC6294" w:rsidRPr="002D0EB4">
        <w:rPr>
          <w:rFonts w:ascii="Times New Roman" w:hAnsi="Times New Roman" w:cs="Times New Roman"/>
        </w:rPr>
        <w:t xml:space="preserve"> (</w:t>
      </w:r>
      <w:r w:rsidR="00EC6294" w:rsidRPr="002D0EB4">
        <w:rPr>
          <w:rFonts w:ascii="Times New Roman" w:hAnsi="Times New Roman" w:cs="Times New Roman"/>
        </w:rPr>
        <w:fldChar w:fldCharType="begin"/>
      </w:r>
      <w:r w:rsidR="00EC6294" w:rsidRPr="002D0EB4">
        <w:rPr>
          <w:rFonts w:ascii="Times New Roman" w:hAnsi="Times New Roman" w:cs="Times New Roman"/>
        </w:rPr>
        <w:instrText xml:space="preserve"> REF _Ref77534423 \h </w:instrText>
      </w:r>
      <w:r w:rsidR="002D0EB4" w:rsidRPr="002D0EB4">
        <w:rPr>
          <w:rFonts w:ascii="Times New Roman" w:hAnsi="Times New Roman" w:cs="Times New Roman"/>
        </w:rPr>
        <w:instrText xml:space="preserve"> \* MERGEFORMAT </w:instrText>
      </w:r>
      <w:r w:rsidR="00EC6294" w:rsidRPr="002D0EB4">
        <w:rPr>
          <w:rFonts w:ascii="Times New Roman" w:hAnsi="Times New Roman" w:cs="Times New Roman"/>
        </w:rPr>
      </w:r>
      <w:r w:rsidR="00EC6294" w:rsidRPr="002D0EB4">
        <w:rPr>
          <w:rFonts w:ascii="Times New Roman" w:hAnsi="Times New Roman" w:cs="Times New Roman"/>
        </w:rPr>
        <w:fldChar w:fldCharType="separate"/>
      </w:r>
      <w:r w:rsidR="00211B9B" w:rsidRPr="00211B9B">
        <w:rPr>
          <w:rFonts w:ascii="Times New Roman" w:hAnsi="Times New Roman" w:cs="Times New Roman"/>
          <w:i/>
          <w:iCs/>
        </w:rPr>
        <w:t xml:space="preserve">Figure </w:t>
      </w:r>
      <w:r w:rsidR="00211B9B" w:rsidRPr="00211B9B">
        <w:rPr>
          <w:rFonts w:ascii="Times New Roman" w:hAnsi="Times New Roman" w:cs="Times New Roman"/>
          <w:i/>
          <w:iCs/>
          <w:noProof/>
        </w:rPr>
        <w:t>2</w:t>
      </w:r>
      <w:r w:rsidR="00EC6294" w:rsidRPr="002D0EB4">
        <w:rPr>
          <w:rFonts w:ascii="Times New Roman" w:hAnsi="Times New Roman" w:cs="Times New Roman"/>
        </w:rPr>
        <w:fldChar w:fldCharType="end"/>
      </w:r>
      <w:r w:rsidR="00EC6294" w:rsidRPr="002D0EB4">
        <w:rPr>
          <w:rFonts w:ascii="Times New Roman" w:hAnsi="Times New Roman" w:cs="Times New Roman"/>
        </w:rPr>
        <w:t>)</w:t>
      </w:r>
      <w:r w:rsidRPr="002D0EB4">
        <w:rPr>
          <w:rFonts w:ascii="Times New Roman" w:hAnsi="Times New Roman" w:cs="Times New Roman"/>
        </w:rPr>
        <w:t xml:space="preserve"> and logical</w:t>
      </w:r>
      <w:r w:rsidR="00EC6294" w:rsidRPr="002D0EB4">
        <w:rPr>
          <w:rFonts w:ascii="Times New Roman" w:hAnsi="Times New Roman" w:cs="Times New Roman"/>
        </w:rPr>
        <w:t xml:space="preserve"> (</w:t>
      </w:r>
      <w:r w:rsidR="002D0EB4" w:rsidRPr="002D0EB4">
        <w:rPr>
          <w:rFonts w:ascii="Times New Roman" w:hAnsi="Times New Roman" w:cs="Times New Roman"/>
        </w:rPr>
        <w:fldChar w:fldCharType="begin"/>
      </w:r>
      <w:r w:rsidR="002D0EB4" w:rsidRPr="002D0EB4">
        <w:rPr>
          <w:rFonts w:ascii="Times New Roman" w:hAnsi="Times New Roman" w:cs="Times New Roman"/>
        </w:rPr>
        <w:instrText xml:space="preserve"> REF _Ref77534986 \h  \* MERGEFORMAT </w:instrText>
      </w:r>
      <w:r w:rsidR="002D0EB4" w:rsidRPr="002D0EB4">
        <w:rPr>
          <w:rFonts w:ascii="Times New Roman" w:hAnsi="Times New Roman" w:cs="Times New Roman"/>
        </w:rPr>
      </w:r>
      <w:r w:rsidR="002D0EB4" w:rsidRPr="002D0EB4">
        <w:rPr>
          <w:rFonts w:ascii="Times New Roman" w:hAnsi="Times New Roman" w:cs="Times New Roman"/>
        </w:rPr>
        <w:fldChar w:fldCharType="separate"/>
      </w:r>
      <w:r w:rsidR="00211B9B" w:rsidRPr="00211B9B">
        <w:rPr>
          <w:rFonts w:ascii="Times New Roman" w:hAnsi="Times New Roman" w:cs="Times New Roman"/>
          <w:i/>
          <w:iCs/>
        </w:rPr>
        <w:t xml:space="preserve">Figure </w:t>
      </w:r>
      <w:r w:rsidR="00211B9B" w:rsidRPr="00211B9B">
        <w:rPr>
          <w:rFonts w:ascii="Times New Roman" w:hAnsi="Times New Roman" w:cs="Times New Roman"/>
          <w:i/>
          <w:iCs/>
          <w:noProof/>
        </w:rPr>
        <w:t>3</w:t>
      </w:r>
      <w:r w:rsidR="002D0EB4" w:rsidRPr="002D0EB4">
        <w:rPr>
          <w:rFonts w:ascii="Times New Roman" w:hAnsi="Times New Roman" w:cs="Times New Roman"/>
        </w:rPr>
        <w:fldChar w:fldCharType="end"/>
      </w:r>
      <w:r w:rsidR="00EC6294" w:rsidRPr="002D0EB4">
        <w:rPr>
          <w:rFonts w:ascii="Times New Roman" w:hAnsi="Times New Roman" w:cs="Times New Roman"/>
        </w:rPr>
        <w:t>)</w:t>
      </w:r>
      <w:r w:rsidRPr="002D0EB4">
        <w:rPr>
          <w:rFonts w:ascii="Times New Roman" w:hAnsi="Times New Roman" w:cs="Times New Roman"/>
        </w:rPr>
        <w:t xml:space="preserve"> diagrams</w:t>
      </w:r>
      <w:r w:rsidRPr="00C55A34">
        <w:rPr>
          <w:rFonts w:ascii="Times New Roman" w:hAnsi="Times New Roman" w:cs="Times New Roman"/>
        </w:rPr>
        <w:t>, the XYZ Veterinary Clinic will be able to meet the needs for up-to-date information on animals, animal owners, and veterinarians ultimately increasing customer satisfaction which can have a direct impact on the organization’s growth.  In addition, the clinic will have a reliable and efficient way to record/track the detail of appointments and procedures/treatments performed during those appointments.  The clinic’s customers and staff will benefit from accurate scheduling of appointments and veterinarian’s time/expertise avoiding situations where veterinarians could be double/triple booked or just unavailable.</w:t>
      </w:r>
    </w:p>
    <w:p w14:paraId="011A3DEB" w14:textId="16CC29C3" w:rsidR="0069700F" w:rsidRDefault="0069700F" w:rsidP="002D4301">
      <w:pPr>
        <w:spacing w:line="60" w:lineRule="exact"/>
        <w:ind w:left="864" w:right="864"/>
      </w:pPr>
    </w:p>
    <w:p w14:paraId="6ACD9AF1" w14:textId="14CAC0AE" w:rsidR="000C4630" w:rsidRDefault="000C4630" w:rsidP="000C4630">
      <w:pPr>
        <w:spacing w:line="60" w:lineRule="exact"/>
      </w:pPr>
    </w:p>
    <w:p w14:paraId="414E8FFA" w14:textId="77777777" w:rsidR="00C55A34" w:rsidRDefault="00C55A34" w:rsidP="000C4630">
      <w:pPr>
        <w:spacing w:line="60" w:lineRule="exac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1620"/>
        <w:gridCol w:w="2696"/>
        <w:gridCol w:w="2158"/>
        <w:gridCol w:w="2796"/>
        <w:gridCol w:w="1520"/>
      </w:tblGrid>
      <w:tr w:rsidR="000C4630" w14:paraId="51415E83" w14:textId="77777777" w:rsidTr="00DD3A8E">
        <w:trPr>
          <w:trHeight w:val="720"/>
        </w:trPr>
        <w:tc>
          <w:tcPr>
            <w:tcW w:w="10790" w:type="dxa"/>
            <w:gridSpan w:val="5"/>
          </w:tcPr>
          <w:p w14:paraId="6CBE07E2" w14:textId="77777777" w:rsidR="000C4630" w:rsidRDefault="000C4630" w:rsidP="00DD3A8E">
            <w:pPr>
              <w:pageBreakBefore/>
            </w:pPr>
            <w:r w:rsidRPr="004909D9">
              <w:rPr>
                <w:noProof/>
                <w:lang w:eastAsia="en-AU"/>
              </w:rPr>
              <w:lastRenderedPageBreak/>
              <w:drawing>
                <wp:anchor distT="0" distB="0" distL="114300" distR="114300" simplePos="0" relativeHeight="251658254" behindDoc="1" locked="0" layoutInCell="1" allowOverlap="1" wp14:anchorId="1523201A" wp14:editId="7F9351CB">
                  <wp:simplePos x="0" y="0"/>
                  <wp:positionH relativeFrom="margin">
                    <wp:posOffset>4713</wp:posOffset>
                  </wp:positionH>
                  <wp:positionV relativeFrom="margin">
                    <wp:posOffset>4713</wp:posOffset>
                  </wp:positionV>
                  <wp:extent cx="6859905" cy="1352550"/>
                  <wp:effectExtent l="0" t="0" r="0" b="0"/>
                  <wp:wrapNone/>
                  <wp:docPr id="22" name="Picture 2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03.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918942" cy="1364190"/>
                          </a:xfrm>
                          <a:prstGeom prst="rect">
                            <a:avLst/>
                          </a:prstGeom>
                        </pic:spPr>
                      </pic:pic>
                    </a:graphicData>
                  </a:graphic>
                  <wp14:sizeRelH relativeFrom="page">
                    <wp14:pctWidth>0</wp14:pctWidth>
                  </wp14:sizeRelH>
                  <wp14:sizeRelV relativeFrom="page">
                    <wp14:pctHeight>0</wp14:pctHeight>
                  </wp14:sizeRelV>
                </wp:anchor>
              </w:drawing>
            </w:r>
          </w:p>
        </w:tc>
      </w:tr>
      <w:tr w:rsidR="000C4630" w14:paraId="31ACD485" w14:textId="77777777" w:rsidTr="00DD3A8E">
        <w:trPr>
          <w:trHeight w:val="800"/>
        </w:trPr>
        <w:tc>
          <w:tcPr>
            <w:tcW w:w="1620" w:type="dxa"/>
            <w:tcBorders>
              <w:right w:val="single" w:sz="18" w:space="0" w:color="476166" w:themeColor="accent1"/>
            </w:tcBorders>
          </w:tcPr>
          <w:p w14:paraId="53D3B9B4" w14:textId="77777777" w:rsidR="000C4630" w:rsidRDefault="000C4630" w:rsidP="00DD3A8E"/>
        </w:tc>
        <w:tc>
          <w:tcPr>
            <w:tcW w:w="7650" w:type="dxa"/>
            <w:gridSpan w:val="3"/>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7C8820BA" w14:textId="7C94DFBE" w:rsidR="000C4630" w:rsidRDefault="000C4630" w:rsidP="00DD3A8E">
            <w:pPr>
              <w:pStyle w:val="Heading4"/>
            </w:pPr>
            <w:r>
              <w:t>Next Steps</w:t>
            </w:r>
          </w:p>
        </w:tc>
        <w:tc>
          <w:tcPr>
            <w:tcW w:w="1520" w:type="dxa"/>
            <w:tcBorders>
              <w:left w:val="single" w:sz="18" w:space="0" w:color="476166" w:themeColor="accent1"/>
            </w:tcBorders>
          </w:tcPr>
          <w:p w14:paraId="0D5C86D2" w14:textId="77777777" w:rsidR="000C4630" w:rsidRDefault="000C4630" w:rsidP="00DD3A8E"/>
        </w:tc>
      </w:tr>
      <w:tr w:rsidR="000C4630" w14:paraId="21CB0194" w14:textId="77777777" w:rsidTr="00DD3A8E">
        <w:tc>
          <w:tcPr>
            <w:tcW w:w="1620" w:type="dxa"/>
          </w:tcPr>
          <w:p w14:paraId="4E61CEED" w14:textId="77777777" w:rsidR="000C4630" w:rsidRDefault="000C4630" w:rsidP="00DD3A8E"/>
        </w:tc>
        <w:tc>
          <w:tcPr>
            <w:tcW w:w="2696" w:type="dxa"/>
            <w:tcBorders>
              <w:top w:val="single" w:sz="18" w:space="0" w:color="476166" w:themeColor="accent1"/>
            </w:tcBorders>
          </w:tcPr>
          <w:p w14:paraId="194C476C" w14:textId="77777777" w:rsidR="000C4630" w:rsidRDefault="000C4630" w:rsidP="00DD3A8E"/>
        </w:tc>
        <w:tc>
          <w:tcPr>
            <w:tcW w:w="2158" w:type="dxa"/>
            <w:tcBorders>
              <w:top w:val="single" w:sz="18" w:space="0" w:color="476166" w:themeColor="accent1"/>
            </w:tcBorders>
          </w:tcPr>
          <w:p w14:paraId="1E5CAE3D" w14:textId="77777777" w:rsidR="000C4630" w:rsidRDefault="000C4630" w:rsidP="00DD3A8E"/>
        </w:tc>
        <w:tc>
          <w:tcPr>
            <w:tcW w:w="2796" w:type="dxa"/>
            <w:tcBorders>
              <w:top w:val="single" w:sz="18" w:space="0" w:color="476166" w:themeColor="accent1"/>
            </w:tcBorders>
          </w:tcPr>
          <w:p w14:paraId="64950FE2" w14:textId="77777777" w:rsidR="000C4630" w:rsidRDefault="000C4630" w:rsidP="00DD3A8E"/>
        </w:tc>
        <w:tc>
          <w:tcPr>
            <w:tcW w:w="1520" w:type="dxa"/>
          </w:tcPr>
          <w:p w14:paraId="458F3402" w14:textId="77777777" w:rsidR="000C4630" w:rsidRDefault="000C4630" w:rsidP="00DD3A8E"/>
        </w:tc>
      </w:tr>
    </w:tbl>
    <w:p w14:paraId="04083DDF" w14:textId="77777777" w:rsidR="000C4630" w:rsidRDefault="000C4630" w:rsidP="000C4630"/>
    <w:p w14:paraId="4B3A42D7" w14:textId="77777777" w:rsidR="000C4630" w:rsidRDefault="000C4630" w:rsidP="000C4630"/>
    <w:p w14:paraId="0E92DB0E" w14:textId="08FEB4A3" w:rsidR="005E7C08" w:rsidRPr="008D4AA5" w:rsidRDefault="005E7C08" w:rsidP="008D4AA5">
      <w:pPr>
        <w:spacing w:line="480" w:lineRule="auto"/>
        <w:rPr>
          <w:rFonts w:ascii="Times New Roman" w:hAnsi="Times New Roman" w:cs="Times New Roman"/>
        </w:rPr>
      </w:pPr>
      <w:r w:rsidRPr="008D4AA5">
        <w:rPr>
          <w:rFonts w:ascii="Times New Roman" w:hAnsi="Times New Roman" w:cs="Times New Roman"/>
        </w:rPr>
        <w:t xml:space="preserve">Following the decision to move forward with this design, we would propose the next steps </w:t>
      </w:r>
      <w:sdt>
        <w:sdtPr>
          <w:rPr>
            <w:rFonts w:ascii="Times New Roman" w:hAnsi="Times New Roman" w:cs="Times New Roman"/>
          </w:rPr>
          <w:id w:val="1815376485"/>
          <w:citation/>
        </w:sdtPr>
        <w:sdtEndPr/>
        <w:sdtContent>
          <w:r w:rsidRPr="008D4AA5">
            <w:rPr>
              <w:rFonts w:ascii="Times New Roman" w:hAnsi="Times New Roman" w:cs="Times New Roman"/>
            </w:rPr>
            <w:fldChar w:fldCharType="begin"/>
          </w:r>
          <w:r w:rsidRPr="008D4AA5">
            <w:rPr>
              <w:rFonts w:ascii="Times New Roman" w:hAnsi="Times New Roman" w:cs="Times New Roman"/>
            </w:rPr>
            <w:instrText xml:space="preserve"> CITATION Ramadhan2021 \l 1033 </w:instrText>
          </w:r>
          <w:r w:rsidRPr="008D4AA5">
            <w:rPr>
              <w:rFonts w:ascii="Times New Roman" w:hAnsi="Times New Roman" w:cs="Times New Roman"/>
            </w:rPr>
            <w:fldChar w:fldCharType="separate"/>
          </w:r>
          <w:r w:rsidR="00822D77" w:rsidRPr="00822D77">
            <w:rPr>
              <w:rFonts w:ascii="Times New Roman" w:hAnsi="Times New Roman" w:cs="Times New Roman"/>
              <w:noProof/>
            </w:rPr>
            <w:t>(Ramadhan, 2021)</w:t>
          </w:r>
          <w:r w:rsidRPr="008D4AA5">
            <w:rPr>
              <w:rFonts w:ascii="Times New Roman" w:hAnsi="Times New Roman" w:cs="Times New Roman"/>
            </w:rPr>
            <w:fldChar w:fldCharType="end"/>
          </w:r>
        </w:sdtContent>
      </w:sdt>
      <w:r w:rsidRPr="008D4AA5">
        <w:rPr>
          <w:rFonts w:ascii="Times New Roman" w:hAnsi="Times New Roman" w:cs="Times New Roman"/>
        </w:rPr>
        <w:t>:</w:t>
      </w:r>
    </w:p>
    <w:p w14:paraId="32EA69A6" w14:textId="77777777" w:rsidR="005E7C08" w:rsidRPr="008D4AA5" w:rsidRDefault="005E7C08" w:rsidP="00776A5B">
      <w:pPr>
        <w:pStyle w:val="ListParagraph"/>
        <w:numPr>
          <w:ilvl w:val="0"/>
          <w:numId w:val="6"/>
        </w:numPr>
        <w:spacing w:after="0" w:line="520" w:lineRule="exact"/>
        <w:rPr>
          <w:rFonts w:ascii="Times New Roman" w:hAnsi="Times New Roman" w:cs="Times New Roman"/>
          <w:sz w:val="24"/>
          <w:szCs w:val="24"/>
        </w:rPr>
      </w:pPr>
      <w:r w:rsidRPr="008D4AA5">
        <w:rPr>
          <w:rFonts w:ascii="Times New Roman" w:hAnsi="Times New Roman" w:cs="Times New Roman"/>
          <w:sz w:val="24"/>
          <w:szCs w:val="24"/>
        </w:rPr>
        <w:t>Present the logical database design to stakeholders and users for a final review and feedback process</w:t>
      </w:r>
    </w:p>
    <w:p w14:paraId="65E3DCAB" w14:textId="77777777" w:rsidR="005E7C08" w:rsidRPr="008D4AA5" w:rsidRDefault="005E7C08" w:rsidP="00776A5B">
      <w:pPr>
        <w:pStyle w:val="ListParagraph"/>
        <w:numPr>
          <w:ilvl w:val="0"/>
          <w:numId w:val="6"/>
        </w:numPr>
        <w:spacing w:after="0" w:line="520" w:lineRule="exact"/>
        <w:rPr>
          <w:rFonts w:ascii="Times New Roman" w:hAnsi="Times New Roman" w:cs="Times New Roman"/>
          <w:sz w:val="24"/>
          <w:szCs w:val="24"/>
        </w:rPr>
      </w:pPr>
      <w:r w:rsidRPr="008D4AA5">
        <w:rPr>
          <w:rFonts w:ascii="Times New Roman" w:hAnsi="Times New Roman" w:cs="Times New Roman"/>
          <w:sz w:val="24"/>
          <w:szCs w:val="24"/>
        </w:rPr>
        <w:t>Make any needed modifications, confirming the 3NF was kept intact</w:t>
      </w:r>
    </w:p>
    <w:p w14:paraId="71958461" w14:textId="77777777" w:rsidR="005E7C08" w:rsidRPr="008D4AA5" w:rsidRDefault="005E7C08" w:rsidP="00776A5B">
      <w:pPr>
        <w:pStyle w:val="ListParagraph"/>
        <w:numPr>
          <w:ilvl w:val="0"/>
          <w:numId w:val="6"/>
        </w:numPr>
        <w:spacing w:after="0" w:line="520" w:lineRule="exact"/>
        <w:rPr>
          <w:rFonts w:ascii="Times New Roman" w:hAnsi="Times New Roman" w:cs="Times New Roman"/>
          <w:sz w:val="24"/>
          <w:szCs w:val="24"/>
        </w:rPr>
      </w:pPr>
      <w:r w:rsidRPr="008D4AA5">
        <w:rPr>
          <w:rFonts w:ascii="Times New Roman" w:hAnsi="Times New Roman" w:cs="Times New Roman"/>
          <w:sz w:val="24"/>
          <w:szCs w:val="24"/>
        </w:rPr>
        <w:t>Move to the Physical Database Design stage</w:t>
      </w:r>
    </w:p>
    <w:p w14:paraId="10046B89" w14:textId="77777777" w:rsidR="005E7C08" w:rsidRPr="008D4AA5" w:rsidRDefault="005E7C08" w:rsidP="00776A5B">
      <w:pPr>
        <w:pStyle w:val="ListParagraph"/>
        <w:numPr>
          <w:ilvl w:val="1"/>
          <w:numId w:val="6"/>
        </w:numPr>
        <w:spacing w:after="0" w:line="520" w:lineRule="exact"/>
        <w:rPr>
          <w:rFonts w:ascii="Times New Roman" w:hAnsi="Times New Roman" w:cs="Times New Roman"/>
          <w:sz w:val="24"/>
          <w:szCs w:val="24"/>
        </w:rPr>
      </w:pPr>
      <w:r w:rsidRPr="008D4AA5">
        <w:rPr>
          <w:rFonts w:ascii="Times New Roman" w:hAnsi="Times New Roman" w:cs="Times New Roman"/>
          <w:sz w:val="24"/>
          <w:szCs w:val="24"/>
        </w:rPr>
        <w:t>Determination/selection of:</w:t>
      </w:r>
    </w:p>
    <w:p w14:paraId="149E28A2" w14:textId="77777777" w:rsidR="005E7C08" w:rsidRPr="008D4AA5" w:rsidRDefault="005E7C08" w:rsidP="00776A5B">
      <w:pPr>
        <w:pStyle w:val="ListParagraph"/>
        <w:numPr>
          <w:ilvl w:val="2"/>
          <w:numId w:val="6"/>
        </w:numPr>
        <w:spacing w:after="0" w:line="520" w:lineRule="exact"/>
        <w:ind w:left="2174" w:hanging="187"/>
        <w:rPr>
          <w:rFonts w:ascii="Times New Roman" w:hAnsi="Times New Roman" w:cs="Times New Roman"/>
          <w:sz w:val="24"/>
          <w:szCs w:val="24"/>
        </w:rPr>
      </w:pPr>
      <w:r w:rsidRPr="008D4AA5">
        <w:rPr>
          <w:rFonts w:ascii="Times New Roman" w:hAnsi="Times New Roman" w:cs="Times New Roman"/>
          <w:sz w:val="24"/>
          <w:szCs w:val="24"/>
        </w:rPr>
        <w:t>Records organization</w:t>
      </w:r>
    </w:p>
    <w:p w14:paraId="12899BBB" w14:textId="77777777" w:rsidR="005E7C08" w:rsidRPr="008D4AA5" w:rsidRDefault="005E7C08" w:rsidP="00776A5B">
      <w:pPr>
        <w:pStyle w:val="ListParagraph"/>
        <w:numPr>
          <w:ilvl w:val="2"/>
          <w:numId w:val="6"/>
        </w:numPr>
        <w:spacing w:after="0" w:line="520" w:lineRule="exact"/>
        <w:ind w:left="2174" w:hanging="187"/>
        <w:rPr>
          <w:rFonts w:ascii="Times New Roman" w:hAnsi="Times New Roman" w:cs="Times New Roman"/>
          <w:sz w:val="24"/>
          <w:szCs w:val="24"/>
        </w:rPr>
      </w:pPr>
      <w:r w:rsidRPr="008D4AA5">
        <w:rPr>
          <w:rFonts w:ascii="Times New Roman" w:hAnsi="Times New Roman" w:cs="Times New Roman"/>
          <w:sz w:val="24"/>
          <w:szCs w:val="24"/>
        </w:rPr>
        <w:t>File organization</w:t>
      </w:r>
    </w:p>
    <w:p w14:paraId="44281659" w14:textId="77777777" w:rsidR="005E7C08" w:rsidRPr="008D4AA5" w:rsidRDefault="005E7C08" w:rsidP="00776A5B">
      <w:pPr>
        <w:pStyle w:val="ListParagraph"/>
        <w:numPr>
          <w:ilvl w:val="2"/>
          <w:numId w:val="6"/>
        </w:numPr>
        <w:spacing w:after="0" w:line="520" w:lineRule="exact"/>
        <w:ind w:left="2174" w:hanging="187"/>
        <w:rPr>
          <w:rFonts w:ascii="Times New Roman" w:hAnsi="Times New Roman" w:cs="Times New Roman"/>
          <w:sz w:val="24"/>
          <w:szCs w:val="24"/>
        </w:rPr>
      </w:pPr>
      <w:r w:rsidRPr="008D4AA5">
        <w:rPr>
          <w:rFonts w:ascii="Times New Roman" w:hAnsi="Times New Roman" w:cs="Times New Roman"/>
          <w:sz w:val="24"/>
          <w:szCs w:val="24"/>
        </w:rPr>
        <w:t>Use of indexes (access methods)</w:t>
      </w:r>
    </w:p>
    <w:p w14:paraId="50EE1DC3" w14:textId="77777777" w:rsidR="005E7C08" w:rsidRPr="008D4AA5" w:rsidRDefault="005E7C08" w:rsidP="00776A5B">
      <w:pPr>
        <w:pStyle w:val="ListParagraph"/>
        <w:numPr>
          <w:ilvl w:val="1"/>
          <w:numId w:val="6"/>
        </w:numPr>
        <w:spacing w:after="0" w:line="520" w:lineRule="exact"/>
        <w:rPr>
          <w:rFonts w:ascii="Times New Roman" w:hAnsi="Times New Roman" w:cs="Times New Roman"/>
          <w:sz w:val="24"/>
          <w:szCs w:val="24"/>
        </w:rPr>
      </w:pPr>
      <w:r w:rsidRPr="008D4AA5">
        <w:rPr>
          <w:rFonts w:ascii="Times New Roman" w:hAnsi="Times New Roman" w:cs="Times New Roman"/>
          <w:sz w:val="24"/>
          <w:szCs w:val="24"/>
        </w:rPr>
        <w:t>Discussions related to partitioning and clustering of data</w:t>
      </w:r>
    </w:p>
    <w:p w14:paraId="59F89BFA" w14:textId="77777777" w:rsidR="005E7C08" w:rsidRPr="008D4AA5" w:rsidRDefault="005E7C08" w:rsidP="00776A5B">
      <w:pPr>
        <w:pStyle w:val="ListParagraph"/>
        <w:numPr>
          <w:ilvl w:val="0"/>
          <w:numId w:val="6"/>
        </w:numPr>
        <w:spacing w:after="0" w:line="520" w:lineRule="exact"/>
        <w:rPr>
          <w:rFonts w:ascii="Times New Roman" w:hAnsi="Times New Roman" w:cs="Times New Roman"/>
          <w:sz w:val="24"/>
          <w:szCs w:val="24"/>
        </w:rPr>
      </w:pPr>
      <w:r w:rsidRPr="008D4AA5">
        <w:rPr>
          <w:rFonts w:ascii="Times New Roman" w:hAnsi="Times New Roman" w:cs="Times New Roman"/>
          <w:sz w:val="24"/>
          <w:szCs w:val="24"/>
        </w:rPr>
        <w:t>End with Database Implementation stage</w:t>
      </w:r>
    </w:p>
    <w:p w14:paraId="3184B35E" w14:textId="77777777" w:rsidR="005E7C08" w:rsidRPr="008D4AA5" w:rsidRDefault="005E7C08" w:rsidP="00776A5B">
      <w:pPr>
        <w:pStyle w:val="ListParagraph"/>
        <w:numPr>
          <w:ilvl w:val="1"/>
          <w:numId w:val="6"/>
        </w:numPr>
        <w:spacing w:after="0" w:line="520" w:lineRule="exact"/>
        <w:rPr>
          <w:rFonts w:ascii="Times New Roman" w:hAnsi="Times New Roman" w:cs="Times New Roman"/>
          <w:sz w:val="24"/>
          <w:szCs w:val="24"/>
        </w:rPr>
      </w:pPr>
      <w:r w:rsidRPr="008D4AA5">
        <w:rPr>
          <w:rFonts w:ascii="Times New Roman" w:hAnsi="Times New Roman" w:cs="Times New Roman"/>
          <w:sz w:val="24"/>
          <w:szCs w:val="24"/>
        </w:rPr>
        <w:t>Creating and updating of database</w:t>
      </w:r>
    </w:p>
    <w:p w14:paraId="4AE1E60E" w14:textId="77777777" w:rsidR="005E7C08" w:rsidRPr="008D4AA5" w:rsidRDefault="005E7C08" w:rsidP="00776A5B">
      <w:pPr>
        <w:pStyle w:val="ListParagraph"/>
        <w:numPr>
          <w:ilvl w:val="1"/>
          <w:numId w:val="6"/>
        </w:numPr>
        <w:spacing w:after="0" w:line="520" w:lineRule="exact"/>
        <w:rPr>
          <w:rFonts w:ascii="Times New Roman" w:hAnsi="Times New Roman" w:cs="Times New Roman"/>
          <w:sz w:val="24"/>
          <w:szCs w:val="24"/>
        </w:rPr>
      </w:pPr>
      <w:r w:rsidRPr="008D4AA5">
        <w:rPr>
          <w:rFonts w:ascii="Times New Roman" w:hAnsi="Times New Roman" w:cs="Times New Roman"/>
          <w:sz w:val="24"/>
          <w:szCs w:val="24"/>
        </w:rPr>
        <w:t>Loading data into database tables</w:t>
      </w:r>
    </w:p>
    <w:p w14:paraId="574376CF" w14:textId="77777777" w:rsidR="005E7C08" w:rsidRPr="008D4AA5" w:rsidRDefault="005E7C08" w:rsidP="00776A5B">
      <w:pPr>
        <w:pStyle w:val="ListParagraph"/>
        <w:numPr>
          <w:ilvl w:val="1"/>
          <w:numId w:val="6"/>
        </w:numPr>
        <w:spacing w:after="0" w:line="520" w:lineRule="exact"/>
        <w:rPr>
          <w:rFonts w:ascii="Times New Roman" w:hAnsi="Times New Roman" w:cs="Times New Roman"/>
          <w:sz w:val="24"/>
          <w:szCs w:val="24"/>
        </w:rPr>
      </w:pPr>
      <w:r w:rsidRPr="008D4AA5">
        <w:rPr>
          <w:rFonts w:ascii="Times New Roman" w:hAnsi="Times New Roman" w:cs="Times New Roman"/>
          <w:sz w:val="24"/>
          <w:szCs w:val="24"/>
        </w:rPr>
        <w:t>Operation and monitoring</w:t>
      </w:r>
    </w:p>
    <w:p w14:paraId="5231C73A" w14:textId="77777777" w:rsidR="005E7C08" w:rsidRPr="008D4AA5" w:rsidRDefault="005E7C08" w:rsidP="00776A5B">
      <w:pPr>
        <w:pStyle w:val="ListParagraph"/>
        <w:numPr>
          <w:ilvl w:val="2"/>
          <w:numId w:val="6"/>
        </w:numPr>
        <w:spacing w:after="0" w:line="520" w:lineRule="exact"/>
        <w:rPr>
          <w:rFonts w:ascii="Times New Roman" w:hAnsi="Times New Roman" w:cs="Times New Roman"/>
          <w:sz w:val="24"/>
          <w:szCs w:val="24"/>
        </w:rPr>
      </w:pPr>
      <w:r w:rsidRPr="008D4AA5">
        <w:rPr>
          <w:rFonts w:ascii="Times New Roman" w:hAnsi="Times New Roman" w:cs="Times New Roman"/>
          <w:sz w:val="24"/>
          <w:szCs w:val="24"/>
        </w:rPr>
        <w:t>Preventive maintenance (backup)</w:t>
      </w:r>
    </w:p>
    <w:p w14:paraId="5AB4E8B7" w14:textId="77777777" w:rsidR="005E7C08" w:rsidRPr="008D4AA5" w:rsidRDefault="005E7C08" w:rsidP="00776A5B">
      <w:pPr>
        <w:pStyle w:val="ListParagraph"/>
        <w:numPr>
          <w:ilvl w:val="2"/>
          <w:numId w:val="6"/>
        </w:numPr>
        <w:spacing w:after="0" w:line="520" w:lineRule="exact"/>
        <w:rPr>
          <w:rFonts w:ascii="Times New Roman" w:hAnsi="Times New Roman" w:cs="Times New Roman"/>
          <w:sz w:val="24"/>
          <w:szCs w:val="24"/>
        </w:rPr>
      </w:pPr>
      <w:r w:rsidRPr="008D4AA5">
        <w:rPr>
          <w:rFonts w:ascii="Times New Roman" w:hAnsi="Times New Roman" w:cs="Times New Roman"/>
          <w:sz w:val="24"/>
          <w:szCs w:val="24"/>
        </w:rPr>
        <w:t>Corrective maintenance (restoration)</w:t>
      </w:r>
    </w:p>
    <w:p w14:paraId="69509CDA" w14:textId="77777777" w:rsidR="005E7C08" w:rsidRPr="008D4AA5" w:rsidRDefault="005E7C08" w:rsidP="00776A5B">
      <w:pPr>
        <w:pStyle w:val="ListParagraph"/>
        <w:numPr>
          <w:ilvl w:val="2"/>
          <w:numId w:val="6"/>
        </w:numPr>
        <w:spacing w:after="0" w:line="520" w:lineRule="exact"/>
        <w:rPr>
          <w:rFonts w:ascii="Times New Roman" w:hAnsi="Times New Roman" w:cs="Times New Roman"/>
          <w:sz w:val="24"/>
          <w:szCs w:val="24"/>
        </w:rPr>
      </w:pPr>
      <w:r w:rsidRPr="008D4AA5">
        <w:rPr>
          <w:rFonts w:ascii="Times New Roman" w:hAnsi="Times New Roman" w:cs="Times New Roman"/>
          <w:sz w:val="24"/>
          <w:szCs w:val="24"/>
        </w:rPr>
        <w:t>Adaptive maintenance (improving performance, adds entities and attributes)</w:t>
      </w:r>
    </w:p>
    <w:p w14:paraId="549E585F" w14:textId="77777777" w:rsidR="005E7C08" w:rsidRPr="008D4AA5" w:rsidRDefault="005E7C08" w:rsidP="00776A5B">
      <w:pPr>
        <w:pStyle w:val="ListParagraph"/>
        <w:numPr>
          <w:ilvl w:val="2"/>
          <w:numId w:val="6"/>
        </w:numPr>
        <w:spacing w:after="0" w:line="520" w:lineRule="exact"/>
        <w:rPr>
          <w:rFonts w:ascii="Times New Roman" w:hAnsi="Times New Roman" w:cs="Times New Roman"/>
          <w:sz w:val="24"/>
          <w:szCs w:val="24"/>
        </w:rPr>
      </w:pPr>
      <w:r w:rsidRPr="008D4AA5">
        <w:rPr>
          <w:rFonts w:ascii="Times New Roman" w:hAnsi="Times New Roman" w:cs="Times New Roman"/>
          <w:sz w:val="24"/>
          <w:szCs w:val="24"/>
        </w:rPr>
        <w:t>Assignment of permissions and maintenance for new/old users</w:t>
      </w:r>
    </w:p>
    <w:p w14:paraId="59B1140B" w14:textId="77777777" w:rsidR="005E7C08" w:rsidRPr="008D4AA5" w:rsidRDefault="005E7C08" w:rsidP="00776A5B">
      <w:pPr>
        <w:pStyle w:val="ListParagraph"/>
        <w:numPr>
          <w:ilvl w:val="2"/>
          <w:numId w:val="6"/>
        </w:numPr>
        <w:spacing w:after="0" w:line="520" w:lineRule="exact"/>
        <w:rPr>
          <w:rFonts w:ascii="Times New Roman" w:hAnsi="Times New Roman" w:cs="Times New Roman"/>
          <w:sz w:val="24"/>
          <w:szCs w:val="24"/>
        </w:rPr>
      </w:pPr>
      <w:r w:rsidRPr="008D4AA5">
        <w:rPr>
          <w:rFonts w:ascii="Times New Roman" w:hAnsi="Times New Roman" w:cs="Times New Roman"/>
          <w:sz w:val="24"/>
          <w:szCs w:val="24"/>
        </w:rPr>
        <w:t>Database access statistics for improving efficiency and monitoring system performance</w:t>
      </w:r>
    </w:p>
    <w:p w14:paraId="795ADA89" w14:textId="77777777" w:rsidR="005E7C08" w:rsidRPr="008D4AA5" w:rsidRDefault="005E7C08" w:rsidP="00776A5B">
      <w:pPr>
        <w:pStyle w:val="ListParagraph"/>
        <w:numPr>
          <w:ilvl w:val="2"/>
          <w:numId w:val="6"/>
        </w:numPr>
        <w:spacing w:after="0" w:line="520" w:lineRule="exact"/>
        <w:rPr>
          <w:rFonts w:ascii="Times New Roman" w:hAnsi="Times New Roman" w:cs="Times New Roman"/>
          <w:sz w:val="24"/>
          <w:szCs w:val="24"/>
        </w:rPr>
      </w:pPr>
      <w:r w:rsidRPr="008D4AA5">
        <w:rPr>
          <w:rFonts w:ascii="Times New Roman" w:hAnsi="Times New Roman" w:cs="Times New Roman"/>
          <w:sz w:val="24"/>
          <w:szCs w:val="24"/>
        </w:rPr>
        <w:t>Security audits</w:t>
      </w:r>
    </w:p>
    <w:p w14:paraId="2D7EB33B" w14:textId="77777777" w:rsidR="005E7C08" w:rsidRPr="008D4AA5" w:rsidRDefault="005E7C08" w:rsidP="00776A5B">
      <w:pPr>
        <w:pStyle w:val="ListParagraph"/>
        <w:numPr>
          <w:ilvl w:val="2"/>
          <w:numId w:val="6"/>
        </w:numPr>
        <w:spacing w:after="0" w:line="520" w:lineRule="exact"/>
        <w:rPr>
          <w:rFonts w:ascii="Times New Roman" w:hAnsi="Times New Roman" w:cs="Times New Roman"/>
          <w:sz w:val="24"/>
          <w:szCs w:val="24"/>
        </w:rPr>
      </w:pPr>
      <w:r w:rsidRPr="008D4AA5">
        <w:rPr>
          <w:rFonts w:ascii="Times New Roman" w:hAnsi="Times New Roman" w:cs="Times New Roman"/>
          <w:sz w:val="24"/>
          <w:szCs w:val="24"/>
        </w:rPr>
        <w:t>Usage summarization for billing/budgeting purposes</w:t>
      </w:r>
    </w:p>
    <w:p w14:paraId="70AEA2D7" w14:textId="77777777" w:rsidR="005E7C08" w:rsidRPr="008D4AA5" w:rsidRDefault="005E7C08" w:rsidP="00776A5B">
      <w:pPr>
        <w:pStyle w:val="ListParagraph"/>
        <w:numPr>
          <w:ilvl w:val="1"/>
          <w:numId w:val="6"/>
        </w:numPr>
        <w:spacing w:after="0" w:line="520" w:lineRule="exact"/>
        <w:rPr>
          <w:rFonts w:ascii="Times New Roman" w:hAnsi="Times New Roman" w:cs="Times New Roman"/>
          <w:sz w:val="24"/>
          <w:szCs w:val="24"/>
        </w:rPr>
      </w:pPr>
      <w:r w:rsidRPr="008D4AA5">
        <w:rPr>
          <w:rFonts w:ascii="Times New Roman" w:hAnsi="Times New Roman" w:cs="Times New Roman"/>
          <w:sz w:val="24"/>
          <w:szCs w:val="24"/>
        </w:rPr>
        <w:t>Redesign/improvement (modifications when requirements change)</w:t>
      </w:r>
    </w:p>
    <w:p w14:paraId="408FE193" w14:textId="77777777" w:rsidR="000C4630" w:rsidRDefault="000C4630" w:rsidP="0069700F">
      <w:pPr>
        <w:spacing w:line="60" w:lineRule="exac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1620"/>
        <w:gridCol w:w="2696"/>
        <w:gridCol w:w="2158"/>
        <w:gridCol w:w="2796"/>
        <w:gridCol w:w="1520"/>
      </w:tblGrid>
      <w:tr w:rsidR="0069700F" w14:paraId="55F77FE5" w14:textId="77777777" w:rsidTr="00DD3A8E">
        <w:trPr>
          <w:trHeight w:val="720"/>
        </w:trPr>
        <w:tc>
          <w:tcPr>
            <w:tcW w:w="10790" w:type="dxa"/>
            <w:gridSpan w:val="5"/>
          </w:tcPr>
          <w:p w14:paraId="66C60695" w14:textId="77777777" w:rsidR="0069700F" w:rsidRDefault="0069700F" w:rsidP="00DD3A8E">
            <w:pPr>
              <w:pageBreakBefore/>
            </w:pPr>
            <w:r w:rsidRPr="004909D9">
              <w:rPr>
                <w:noProof/>
                <w:lang w:eastAsia="en-AU"/>
              </w:rPr>
              <w:lastRenderedPageBreak/>
              <w:drawing>
                <wp:anchor distT="0" distB="0" distL="114300" distR="114300" simplePos="0" relativeHeight="251658251" behindDoc="1" locked="0" layoutInCell="1" allowOverlap="1" wp14:anchorId="74E6D928" wp14:editId="5725C845">
                  <wp:simplePos x="0" y="0"/>
                  <wp:positionH relativeFrom="margin">
                    <wp:posOffset>4713</wp:posOffset>
                  </wp:positionH>
                  <wp:positionV relativeFrom="margin">
                    <wp:posOffset>4713</wp:posOffset>
                  </wp:positionV>
                  <wp:extent cx="6859905" cy="1352550"/>
                  <wp:effectExtent l="0" t="0" r="0" b="0"/>
                  <wp:wrapNone/>
                  <wp:docPr id="19" name="Picture 1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03.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918942" cy="1364190"/>
                          </a:xfrm>
                          <a:prstGeom prst="rect">
                            <a:avLst/>
                          </a:prstGeom>
                        </pic:spPr>
                      </pic:pic>
                    </a:graphicData>
                  </a:graphic>
                  <wp14:sizeRelH relativeFrom="page">
                    <wp14:pctWidth>0</wp14:pctWidth>
                  </wp14:sizeRelH>
                  <wp14:sizeRelV relativeFrom="page">
                    <wp14:pctHeight>0</wp14:pctHeight>
                  </wp14:sizeRelV>
                </wp:anchor>
              </w:drawing>
            </w:r>
          </w:p>
        </w:tc>
      </w:tr>
      <w:tr w:rsidR="0069700F" w14:paraId="47AC8B87" w14:textId="77777777" w:rsidTr="00DD3A8E">
        <w:trPr>
          <w:trHeight w:val="800"/>
        </w:trPr>
        <w:tc>
          <w:tcPr>
            <w:tcW w:w="1620" w:type="dxa"/>
            <w:tcBorders>
              <w:right w:val="single" w:sz="18" w:space="0" w:color="476166" w:themeColor="accent1"/>
            </w:tcBorders>
          </w:tcPr>
          <w:p w14:paraId="12F245CB" w14:textId="77777777" w:rsidR="0069700F" w:rsidRDefault="0069700F" w:rsidP="00DD3A8E"/>
        </w:tc>
        <w:tc>
          <w:tcPr>
            <w:tcW w:w="7650" w:type="dxa"/>
            <w:gridSpan w:val="3"/>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736C28CD" w14:textId="77777777" w:rsidR="0069700F" w:rsidRDefault="0069700F" w:rsidP="00DD3A8E">
            <w:pPr>
              <w:pStyle w:val="Heading4"/>
            </w:pPr>
            <w:r>
              <w:t>FIGURE(S)</w:t>
            </w:r>
          </w:p>
        </w:tc>
        <w:tc>
          <w:tcPr>
            <w:tcW w:w="1520" w:type="dxa"/>
            <w:tcBorders>
              <w:left w:val="single" w:sz="18" w:space="0" w:color="476166" w:themeColor="accent1"/>
            </w:tcBorders>
          </w:tcPr>
          <w:p w14:paraId="1766392F" w14:textId="77777777" w:rsidR="0069700F" w:rsidRDefault="0069700F" w:rsidP="00DD3A8E"/>
        </w:tc>
      </w:tr>
      <w:tr w:rsidR="0069700F" w14:paraId="07C0F251" w14:textId="77777777" w:rsidTr="00DD3A8E">
        <w:tc>
          <w:tcPr>
            <w:tcW w:w="1620" w:type="dxa"/>
          </w:tcPr>
          <w:p w14:paraId="41719083" w14:textId="77777777" w:rsidR="0069700F" w:rsidRDefault="0069700F" w:rsidP="00DD3A8E"/>
        </w:tc>
        <w:tc>
          <w:tcPr>
            <w:tcW w:w="2696" w:type="dxa"/>
            <w:tcBorders>
              <w:top w:val="single" w:sz="18" w:space="0" w:color="476166" w:themeColor="accent1"/>
            </w:tcBorders>
          </w:tcPr>
          <w:p w14:paraId="3CC1BC98" w14:textId="77777777" w:rsidR="0069700F" w:rsidRDefault="0069700F" w:rsidP="00DD3A8E"/>
        </w:tc>
        <w:tc>
          <w:tcPr>
            <w:tcW w:w="2158" w:type="dxa"/>
            <w:tcBorders>
              <w:top w:val="single" w:sz="18" w:space="0" w:color="476166" w:themeColor="accent1"/>
            </w:tcBorders>
          </w:tcPr>
          <w:p w14:paraId="6F6CE63D" w14:textId="77777777" w:rsidR="0069700F" w:rsidRDefault="0069700F" w:rsidP="00DD3A8E"/>
        </w:tc>
        <w:tc>
          <w:tcPr>
            <w:tcW w:w="2796" w:type="dxa"/>
            <w:tcBorders>
              <w:top w:val="single" w:sz="18" w:space="0" w:color="476166" w:themeColor="accent1"/>
            </w:tcBorders>
          </w:tcPr>
          <w:p w14:paraId="3FC995E4" w14:textId="77777777" w:rsidR="0069700F" w:rsidRDefault="0069700F" w:rsidP="00DD3A8E"/>
        </w:tc>
        <w:tc>
          <w:tcPr>
            <w:tcW w:w="1520" w:type="dxa"/>
          </w:tcPr>
          <w:p w14:paraId="33881CAD" w14:textId="77777777" w:rsidR="0069700F" w:rsidRDefault="0069700F" w:rsidP="00DD3A8E"/>
        </w:tc>
      </w:tr>
    </w:tbl>
    <w:p w14:paraId="101CBC42" w14:textId="77777777" w:rsidR="0069700F" w:rsidRDefault="0069700F" w:rsidP="0069700F"/>
    <w:p w14:paraId="396EF79C" w14:textId="77777777" w:rsidR="0069700F" w:rsidRDefault="0069700F" w:rsidP="0069700F"/>
    <w:p w14:paraId="711DE805" w14:textId="7015154A" w:rsidR="0069700F" w:rsidRDefault="0069700F" w:rsidP="00211B9B">
      <w:pPr>
        <w:pStyle w:val="TableofFigures"/>
        <w:tabs>
          <w:tab w:val="right" w:leader="dot" w:pos="9630"/>
        </w:tabs>
        <w:spacing w:line="480" w:lineRule="auto"/>
        <w:ind w:left="864" w:right="864"/>
        <w:rPr>
          <w:noProof/>
        </w:rPr>
      </w:pPr>
      <w:r>
        <w:rPr>
          <w:rFonts w:ascii="Times New Roman" w:hAnsi="Times New Roman" w:cs="Times New Roman"/>
        </w:rPr>
        <w:fldChar w:fldCharType="begin"/>
      </w:r>
      <w:r>
        <w:rPr>
          <w:rFonts w:ascii="Times New Roman" w:hAnsi="Times New Roman" w:cs="Times New Roman"/>
        </w:rPr>
        <w:instrText xml:space="preserve"> TOC \h \z \c "Figure" </w:instrText>
      </w:r>
      <w:r>
        <w:rPr>
          <w:rFonts w:ascii="Times New Roman" w:hAnsi="Times New Roman" w:cs="Times New Roman"/>
        </w:rPr>
        <w:fldChar w:fldCharType="separate"/>
      </w:r>
      <w:hyperlink w:anchor="_Toc77531117" w:history="1">
        <w:r w:rsidRPr="001E3574">
          <w:rPr>
            <w:rStyle w:val="Hyperlink"/>
            <w:noProof/>
          </w:rPr>
          <w:t>Figure 1</w:t>
        </w:r>
        <w:r w:rsidRPr="001E3574">
          <w:rPr>
            <w:rStyle w:val="Hyperlink"/>
            <w:rFonts w:cs="Times New Roman"/>
            <w:noProof/>
          </w:rPr>
          <w:t>. Database Development Process</w:t>
        </w:r>
        <w:r>
          <w:rPr>
            <w:noProof/>
            <w:webHidden/>
          </w:rPr>
          <w:tab/>
        </w:r>
        <w:r>
          <w:rPr>
            <w:noProof/>
            <w:webHidden/>
          </w:rPr>
          <w:fldChar w:fldCharType="begin"/>
        </w:r>
        <w:r>
          <w:rPr>
            <w:noProof/>
            <w:webHidden/>
          </w:rPr>
          <w:instrText xml:space="preserve"> PAGEREF _Toc77531117 \h </w:instrText>
        </w:r>
        <w:r>
          <w:rPr>
            <w:noProof/>
            <w:webHidden/>
          </w:rPr>
        </w:r>
        <w:r>
          <w:rPr>
            <w:noProof/>
            <w:webHidden/>
          </w:rPr>
          <w:fldChar w:fldCharType="separate"/>
        </w:r>
        <w:r w:rsidR="00211B9B">
          <w:rPr>
            <w:noProof/>
            <w:webHidden/>
          </w:rPr>
          <w:t>12</w:t>
        </w:r>
        <w:r>
          <w:rPr>
            <w:noProof/>
            <w:webHidden/>
          </w:rPr>
          <w:fldChar w:fldCharType="end"/>
        </w:r>
      </w:hyperlink>
    </w:p>
    <w:p w14:paraId="235B0B8B" w14:textId="3F57D79F" w:rsidR="0069700F" w:rsidRDefault="009A22FB" w:rsidP="00211B9B">
      <w:pPr>
        <w:pStyle w:val="TableofFigures"/>
        <w:tabs>
          <w:tab w:val="right" w:leader="dot" w:pos="9630"/>
        </w:tabs>
        <w:spacing w:line="480" w:lineRule="auto"/>
        <w:ind w:left="864" w:right="864"/>
        <w:rPr>
          <w:noProof/>
        </w:rPr>
      </w:pPr>
      <w:hyperlink w:anchor="_Toc77531118" w:history="1">
        <w:r w:rsidR="0069700F" w:rsidRPr="001E3574">
          <w:rPr>
            <w:rStyle w:val="Hyperlink"/>
            <w:noProof/>
          </w:rPr>
          <w:t>Figure 2</w:t>
        </w:r>
        <w:r w:rsidR="0069700F" w:rsidRPr="001E3574">
          <w:rPr>
            <w:rStyle w:val="Hyperlink"/>
            <w:rFonts w:cs="Times New Roman"/>
            <w:noProof/>
          </w:rPr>
          <w:t>. Conceptual Entity Relational Diagram</w:t>
        </w:r>
        <w:r w:rsidR="0069700F">
          <w:rPr>
            <w:noProof/>
            <w:webHidden/>
          </w:rPr>
          <w:tab/>
        </w:r>
        <w:r w:rsidR="0069700F">
          <w:rPr>
            <w:noProof/>
            <w:webHidden/>
          </w:rPr>
          <w:fldChar w:fldCharType="begin"/>
        </w:r>
        <w:r w:rsidR="0069700F">
          <w:rPr>
            <w:noProof/>
            <w:webHidden/>
          </w:rPr>
          <w:instrText xml:space="preserve"> PAGEREF _Toc77531118 \h </w:instrText>
        </w:r>
        <w:r w:rsidR="0069700F">
          <w:rPr>
            <w:noProof/>
            <w:webHidden/>
          </w:rPr>
        </w:r>
        <w:r w:rsidR="0069700F">
          <w:rPr>
            <w:noProof/>
            <w:webHidden/>
          </w:rPr>
          <w:fldChar w:fldCharType="separate"/>
        </w:r>
        <w:r w:rsidR="00211B9B">
          <w:rPr>
            <w:noProof/>
            <w:webHidden/>
          </w:rPr>
          <w:t>13</w:t>
        </w:r>
        <w:r w:rsidR="0069700F">
          <w:rPr>
            <w:noProof/>
            <w:webHidden/>
          </w:rPr>
          <w:fldChar w:fldCharType="end"/>
        </w:r>
      </w:hyperlink>
    </w:p>
    <w:p w14:paraId="76D6938F" w14:textId="69A938AA" w:rsidR="0069700F" w:rsidRDefault="009A22FB" w:rsidP="00211B9B">
      <w:pPr>
        <w:pStyle w:val="TableofFigures"/>
        <w:tabs>
          <w:tab w:val="right" w:leader="dot" w:pos="9630"/>
        </w:tabs>
        <w:spacing w:line="480" w:lineRule="auto"/>
        <w:ind w:left="864" w:right="864"/>
        <w:rPr>
          <w:noProof/>
        </w:rPr>
      </w:pPr>
      <w:hyperlink w:anchor="_Toc77531119" w:history="1">
        <w:r w:rsidR="0069700F" w:rsidRPr="001E3574">
          <w:rPr>
            <w:rStyle w:val="Hyperlink"/>
            <w:noProof/>
          </w:rPr>
          <w:t>Figure 3</w:t>
        </w:r>
        <w:r w:rsidR="0069700F" w:rsidRPr="001E3574">
          <w:rPr>
            <w:rStyle w:val="Hyperlink"/>
            <w:rFonts w:cs="Times New Roman"/>
            <w:noProof/>
          </w:rPr>
          <w:t>. Logical Entity Relational Diagram</w:t>
        </w:r>
        <w:r w:rsidR="0069700F">
          <w:rPr>
            <w:noProof/>
            <w:webHidden/>
          </w:rPr>
          <w:tab/>
        </w:r>
        <w:r w:rsidR="0069700F">
          <w:rPr>
            <w:noProof/>
            <w:webHidden/>
          </w:rPr>
          <w:fldChar w:fldCharType="begin"/>
        </w:r>
        <w:r w:rsidR="0069700F">
          <w:rPr>
            <w:noProof/>
            <w:webHidden/>
          </w:rPr>
          <w:instrText xml:space="preserve"> PAGEREF _Toc77531119 \h </w:instrText>
        </w:r>
        <w:r w:rsidR="0069700F">
          <w:rPr>
            <w:noProof/>
            <w:webHidden/>
          </w:rPr>
        </w:r>
        <w:r w:rsidR="0069700F">
          <w:rPr>
            <w:noProof/>
            <w:webHidden/>
          </w:rPr>
          <w:fldChar w:fldCharType="separate"/>
        </w:r>
        <w:r w:rsidR="00211B9B">
          <w:rPr>
            <w:noProof/>
            <w:webHidden/>
          </w:rPr>
          <w:t>14</w:t>
        </w:r>
        <w:r w:rsidR="0069700F">
          <w:rPr>
            <w:noProof/>
            <w:webHidden/>
          </w:rPr>
          <w:fldChar w:fldCharType="end"/>
        </w:r>
      </w:hyperlink>
    </w:p>
    <w:p w14:paraId="00C42DB6" w14:textId="20E7BA68" w:rsidR="0069700F" w:rsidRPr="0077523E" w:rsidRDefault="0069700F" w:rsidP="0069700F">
      <w:pPr>
        <w:spacing w:line="480" w:lineRule="auto"/>
        <w:ind w:right="864"/>
        <w:rPr>
          <w:rFonts w:ascii="Times New Roman" w:hAnsi="Times New Roman" w:cs="Times New Roman"/>
        </w:rPr>
      </w:pPr>
      <w:r>
        <w:rPr>
          <w:rFonts w:ascii="Times New Roman" w:hAnsi="Times New Roman" w:cs="Times New Roman"/>
        </w:rPr>
        <w:fldChar w:fldCharType="end"/>
      </w:r>
    </w:p>
    <w:p w14:paraId="70D0418B" w14:textId="77777777" w:rsidR="00145D62" w:rsidRDefault="00145D62" w:rsidP="006134FD"/>
    <w:p w14:paraId="28D31E63" w14:textId="1F118FD1" w:rsidR="00B97487" w:rsidRDefault="00B97487" w:rsidP="006134FD">
      <w:pPr>
        <w:sectPr w:rsidR="00B97487" w:rsidSect="00E74B29">
          <w:footerReference w:type="even" r:id="rId19"/>
          <w:footerReference w:type="default" r:id="rId20"/>
          <w:pgSz w:w="12240" w:h="15840" w:code="1"/>
          <w:pgMar w:top="720" w:right="720" w:bottom="720" w:left="720" w:header="709" w:footer="709" w:gutter="0"/>
          <w:cols w:space="708"/>
          <w:titlePg/>
          <w:docGrid w:linePitch="360"/>
        </w:sectPr>
      </w:pPr>
    </w:p>
    <w:p w14:paraId="73E4CA89" w14:textId="4B373DF7" w:rsidR="00AC0ED3" w:rsidRPr="0051101A" w:rsidRDefault="002D2685" w:rsidP="002D2685">
      <w:pPr>
        <w:pStyle w:val="Caption"/>
        <w:rPr>
          <w:rFonts w:ascii="Times New Roman" w:hAnsi="Times New Roman" w:cs="Times New Roman"/>
          <w:i w:val="0"/>
          <w:iCs w:val="0"/>
          <w:sz w:val="28"/>
          <w:szCs w:val="28"/>
        </w:rPr>
      </w:pPr>
      <w:bookmarkStart w:id="0" w:name="_Ref77529846"/>
      <w:bookmarkStart w:id="1" w:name="_Toc77531117"/>
      <w:r w:rsidRPr="0051101A">
        <w:rPr>
          <w:i w:val="0"/>
          <w:iCs w:val="0"/>
          <w:sz w:val="28"/>
          <w:szCs w:val="28"/>
        </w:rPr>
        <w:lastRenderedPageBreak/>
        <w:t xml:space="preserve">Figure </w:t>
      </w:r>
      <w:r w:rsidRPr="0051101A">
        <w:rPr>
          <w:i w:val="0"/>
          <w:iCs w:val="0"/>
          <w:sz w:val="28"/>
          <w:szCs w:val="28"/>
        </w:rPr>
        <w:fldChar w:fldCharType="begin"/>
      </w:r>
      <w:r w:rsidRPr="0051101A">
        <w:rPr>
          <w:i w:val="0"/>
          <w:iCs w:val="0"/>
          <w:sz w:val="28"/>
          <w:szCs w:val="28"/>
        </w:rPr>
        <w:instrText xml:space="preserve"> SEQ Figure \* ARABIC </w:instrText>
      </w:r>
      <w:r w:rsidRPr="0051101A">
        <w:rPr>
          <w:i w:val="0"/>
          <w:iCs w:val="0"/>
          <w:sz w:val="28"/>
          <w:szCs w:val="28"/>
        </w:rPr>
        <w:fldChar w:fldCharType="separate"/>
      </w:r>
      <w:r w:rsidR="00211B9B">
        <w:rPr>
          <w:i w:val="0"/>
          <w:iCs w:val="0"/>
          <w:noProof/>
          <w:sz w:val="28"/>
          <w:szCs w:val="28"/>
        </w:rPr>
        <w:t>1</w:t>
      </w:r>
      <w:r w:rsidRPr="0051101A">
        <w:rPr>
          <w:i w:val="0"/>
          <w:iCs w:val="0"/>
          <w:sz w:val="28"/>
          <w:szCs w:val="28"/>
        </w:rPr>
        <w:fldChar w:fldCharType="end"/>
      </w:r>
      <w:r w:rsidRPr="0051101A">
        <w:rPr>
          <w:rFonts w:ascii="Times New Roman" w:hAnsi="Times New Roman" w:cs="Times New Roman"/>
          <w:i w:val="0"/>
          <w:iCs w:val="0"/>
          <w:sz w:val="28"/>
          <w:szCs w:val="28"/>
        </w:rPr>
        <w:t>. Database Development Process</w:t>
      </w:r>
      <w:bookmarkEnd w:id="0"/>
      <w:bookmarkEnd w:id="1"/>
    </w:p>
    <w:p w14:paraId="0670F73B" w14:textId="77777777" w:rsidR="00863B19" w:rsidRDefault="00863B19" w:rsidP="00863B19">
      <w:pPr>
        <w:jc w:val="center"/>
      </w:pPr>
      <w:r>
        <w:rPr>
          <w:noProof/>
        </w:rPr>
        <w:drawing>
          <wp:inline distT="0" distB="0" distL="0" distR="0" wp14:anchorId="64FB9140" wp14:editId="2126B611">
            <wp:extent cx="8184990" cy="4248150"/>
            <wp:effectExtent l="0" t="0" r="6985" b="0"/>
            <wp:docPr id="8" name="Picture 8" descr="Database Life Cycle. Database history in an information system | Informat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tabase Life Cycle. Database history in an information system | Informatics"/>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8266453" cy="4290431"/>
                    </a:xfrm>
                    <a:prstGeom prst="rect">
                      <a:avLst/>
                    </a:prstGeom>
                    <a:noFill/>
                    <a:ln>
                      <a:noFill/>
                    </a:ln>
                  </pic:spPr>
                </pic:pic>
              </a:graphicData>
            </a:graphic>
          </wp:inline>
        </w:drawing>
      </w:r>
    </w:p>
    <w:p w14:paraId="36C9562B" w14:textId="16408545" w:rsidR="00863B19" w:rsidRDefault="00863B19" w:rsidP="00863B19">
      <w:pPr>
        <w:ind w:left="144"/>
      </w:pPr>
      <w:r>
        <w:t xml:space="preserve">Source:  </w:t>
      </w:r>
      <w:sdt>
        <w:sdtPr>
          <w:id w:val="-1266384437"/>
          <w:citation/>
        </w:sdtPr>
        <w:sdtEndPr/>
        <w:sdtContent>
          <w:r>
            <w:fldChar w:fldCharType="begin"/>
          </w:r>
          <w:r>
            <w:instrText xml:space="preserve"> CITATION Ramadhan2021 \l 1033 </w:instrText>
          </w:r>
          <w:r>
            <w:fldChar w:fldCharType="separate"/>
          </w:r>
          <w:r w:rsidR="00822D77">
            <w:rPr>
              <w:noProof/>
            </w:rPr>
            <w:t>(Ramadhan, 2021)</w:t>
          </w:r>
          <w:r>
            <w:fldChar w:fldCharType="end"/>
          </w:r>
        </w:sdtContent>
      </w:sdt>
    </w:p>
    <w:p w14:paraId="604EFF62" w14:textId="46CCC082" w:rsidR="009C11FD" w:rsidRDefault="009C11FD" w:rsidP="00336A97">
      <w:pPr>
        <w:rPr>
          <w:rFonts w:ascii="Times New Roman" w:hAnsi="Times New Roman" w:cs="Times New Roman"/>
        </w:rPr>
      </w:pPr>
    </w:p>
    <w:p w14:paraId="4AF1F8A4" w14:textId="17FD10E6" w:rsidR="0015252F" w:rsidRPr="0051101A" w:rsidRDefault="0015252F" w:rsidP="00676AA2">
      <w:pPr>
        <w:pStyle w:val="Caption"/>
        <w:keepNext/>
        <w:rPr>
          <w:rFonts w:ascii="Times New Roman" w:hAnsi="Times New Roman" w:cs="Times New Roman"/>
          <w:i w:val="0"/>
          <w:iCs w:val="0"/>
          <w:sz w:val="28"/>
          <w:szCs w:val="28"/>
        </w:rPr>
      </w:pPr>
      <w:bookmarkStart w:id="2" w:name="_Ref77534423"/>
      <w:bookmarkStart w:id="3" w:name="_Toc77531118"/>
      <w:bookmarkStart w:id="4" w:name="_Ref77534231"/>
      <w:r w:rsidRPr="0051101A">
        <w:rPr>
          <w:i w:val="0"/>
          <w:iCs w:val="0"/>
          <w:sz w:val="28"/>
          <w:szCs w:val="28"/>
        </w:rPr>
        <w:lastRenderedPageBreak/>
        <w:t xml:space="preserve">Figure </w:t>
      </w:r>
      <w:r w:rsidRPr="0051101A">
        <w:rPr>
          <w:i w:val="0"/>
          <w:iCs w:val="0"/>
          <w:sz w:val="28"/>
          <w:szCs w:val="28"/>
        </w:rPr>
        <w:fldChar w:fldCharType="begin"/>
      </w:r>
      <w:r w:rsidRPr="0051101A">
        <w:rPr>
          <w:i w:val="0"/>
          <w:iCs w:val="0"/>
          <w:sz w:val="28"/>
          <w:szCs w:val="28"/>
        </w:rPr>
        <w:instrText xml:space="preserve"> SEQ Figure \* ARABIC </w:instrText>
      </w:r>
      <w:r w:rsidRPr="0051101A">
        <w:rPr>
          <w:i w:val="0"/>
          <w:iCs w:val="0"/>
          <w:sz w:val="28"/>
          <w:szCs w:val="28"/>
        </w:rPr>
        <w:fldChar w:fldCharType="separate"/>
      </w:r>
      <w:r w:rsidR="00211B9B">
        <w:rPr>
          <w:i w:val="0"/>
          <w:iCs w:val="0"/>
          <w:noProof/>
          <w:sz w:val="28"/>
          <w:szCs w:val="28"/>
        </w:rPr>
        <w:t>2</w:t>
      </w:r>
      <w:r w:rsidRPr="0051101A">
        <w:rPr>
          <w:i w:val="0"/>
          <w:iCs w:val="0"/>
          <w:sz w:val="28"/>
          <w:szCs w:val="28"/>
        </w:rPr>
        <w:fldChar w:fldCharType="end"/>
      </w:r>
      <w:bookmarkEnd w:id="2"/>
      <w:r w:rsidRPr="0051101A">
        <w:rPr>
          <w:rFonts w:ascii="Times New Roman" w:hAnsi="Times New Roman" w:cs="Times New Roman"/>
          <w:i w:val="0"/>
          <w:iCs w:val="0"/>
          <w:sz w:val="28"/>
          <w:szCs w:val="28"/>
        </w:rPr>
        <w:t xml:space="preserve">. </w:t>
      </w:r>
      <w:r w:rsidR="00483F3E">
        <w:rPr>
          <w:rFonts w:ascii="Times New Roman" w:hAnsi="Times New Roman" w:cs="Times New Roman"/>
          <w:i w:val="0"/>
          <w:iCs w:val="0"/>
          <w:sz w:val="28"/>
          <w:szCs w:val="28"/>
        </w:rPr>
        <w:t>Conceptual Entity Relational Diagram</w:t>
      </w:r>
      <w:bookmarkEnd w:id="3"/>
      <w:bookmarkEnd w:id="4"/>
    </w:p>
    <w:p w14:paraId="3FDC87F7" w14:textId="791DBE89" w:rsidR="0015252F" w:rsidRDefault="00676AA2" w:rsidP="0015252F">
      <w:pPr>
        <w:jc w:val="center"/>
      </w:pPr>
      <w:r>
        <w:rPr>
          <w:noProof/>
        </w:rPr>
        <w:drawing>
          <wp:inline distT="0" distB="0" distL="0" distR="0" wp14:anchorId="05237FE4" wp14:editId="1172C553">
            <wp:extent cx="8229600" cy="5260340"/>
            <wp:effectExtent l="0" t="0" r="0" b="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8229600" cy="5260340"/>
                    </a:xfrm>
                    <a:prstGeom prst="rect">
                      <a:avLst/>
                    </a:prstGeom>
                  </pic:spPr>
                </pic:pic>
              </a:graphicData>
            </a:graphic>
          </wp:inline>
        </w:drawing>
      </w:r>
    </w:p>
    <w:p w14:paraId="38020495" w14:textId="490B1595" w:rsidR="00116F10" w:rsidRDefault="00116F10" w:rsidP="00336A97">
      <w:pPr>
        <w:rPr>
          <w:rFonts w:ascii="Times New Roman" w:hAnsi="Times New Roman" w:cs="Times New Roman"/>
        </w:rPr>
      </w:pPr>
    </w:p>
    <w:p w14:paraId="65CCEFE1" w14:textId="2ED7645C" w:rsidR="0015252F" w:rsidRPr="0051101A" w:rsidRDefault="0015252F" w:rsidP="0015252F">
      <w:pPr>
        <w:pStyle w:val="Caption"/>
        <w:rPr>
          <w:rFonts w:ascii="Times New Roman" w:hAnsi="Times New Roman" w:cs="Times New Roman"/>
          <w:i w:val="0"/>
          <w:iCs w:val="0"/>
          <w:sz w:val="28"/>
          <w:szCs w:val="28"/>
        </w:rPr>
      </w:pPr>
      <w:bookmarkStart w:id="5" w:name="_Ref77534986"/>
      <w:bookmarkStart w:id="6" w:name="_Toc77531119"/>
      <w:bookmarkStart w:id="7" w:name="_Ref77534316"/>
      <w:r w:rsidRPr="0051101A">
        <w:rPr>
          <w:i w:val="0"/>
          <w:iCs w:val="0"/>
          <w:sz w:val="28"/>
          <w:szCs w:val="28"/>
        </w:rPr>
        <w:lastRenderedPageBreak/>
        <w:t xml:space="preserve">Figure </w:t>
      </w:r>
      <w:r w:rsidRPr="0051101A">
        <w:rPr>
          <w:i w:val="0"/>
          <w:iCs w:val="0"/>
          <w:sz w:val="28"/>
          <w:szCs w:val="28"/>
        </w:rPr>
        <w:fldChar w:fldCharType="begin"/>
      </w:r>
      <w:r w:rsidRPr="0051101A">
        <w:rPr>
          <w:i w:val="0"/>
          <w:iCs w:val="0"/>
          <w:sz w:val="28"/>
          <w:szCs w:val="28"/>
        </w:rPr>
        <w:instrText xml:space="preserve"> SEQ Figure \* ARABIC </w:instrText>
      </w:r>
      <w:r w:rsidRPr="0051101A">
        <w:rPr>
          <w:i w:val="0"/>
          <w:iCs w:val="0"/>
          <w:sz w:val="28"/>
          <w:szCs w:val="28"/>
        </w:rPr>
        <w:fldChar w:fldCharType="separate"/>
      </w:r>
      <w:r w:rsidR="00211B9B">
        <w:rPr>
          <w:i w:val="0"/>
          <w:iCs w:val="0"/>
          <w:noProof/>
          <w:sz w:val="28"/>
          <w:szCs w:val="28"/>
        </w:rPr>
        <w:t>3</w:t>
      </w:r>
      <w:r w:rsidRPr="0051101A">
        <w:rPr>
          <w:i w:val="0"/>
          <w:iCs w:val="0"/>
          <w:sz w:val="28"/>
          <w:szCs w:val="28"/>
        </w:rPr>
        <w:fldChar w:fldCharType="end"/>
      </w:r>
      <w:bookmarkEnd w:id="5"/>
      <w:r w:rsidRPr="0051101A">
        <w:rPr>
          <w:rFonts w:ascii="Times New Roman" w:hAnsi="Times New Roman" w:cs="Times New Roman"/>
          <w:i w:val="0"/>
          <w:iCs w:val="0"/>
          <w:sz w:val="28"/>
          <w:szCs w:val="28"/>
        </w:rPr>
        <w:t xml:space="preserve">. </w:t>
      </w:r>
      <w:r w:rsidR="00D87E3E" w:rsidRPr="00D87E3E">
        <w:rPr>
          <w:rFonts w:ascii="Times New Roman" w:hAnsi="Times New Roman" w:cs="Times New Roman"/>
          <w:i w:val="0"/>
          <w:iCs w:val="0"/>
          <w:sz w:val="28"/>
          <w:szCs w:val="28"/>
        </w:rPr>
        <w:t>Logical Entity Relational Diagram</w:t>
      </w:r>
      <w:bookmarkEnd w:id="6"/>
      <w:bookmarkEnd w:id="7"/>
    </w:p>
    <w:p w14:paraId="021B84F3" w14:textId="693DF65C" w:rsidR="0015252F" w:rsidRDefault="00D71417" w:rsidP="0015252F">
      <w:pPr>
        <w:jc w:val="center"/>
      </w:pPr>
      <w:r>
        <w:rPr>
          <w:noProof/>
        </w:rPr>
        <w:drawing>
          <wp:inline distT="0" distB="0" distL="0" distR="0" wp14:anchorId="09211C63" wp14:editId="040A391E">
            <wp:extent cx="8315325" cy="5431790"/>
            <wp:effectExtent l="0" t="0" r="9525" b="0"/>
            <wp:docPr id="18" name="Picture 18" descr="Wor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Word&#10;&#10;Description automatically generated with medium confidence"/>
                    <pic:cNvPicPr/>
                  </pic:nvPicPr>
                  <pic:blipFill>
                    <a:blip r:embed="rId23">
                      <a:extLst>
                        <a:ext uri="{28A0092B-C50C-407E-A947-70E740481C1C}">
                          <a14:useLocalDpi xmlns:a14="http://schemas.microsoft.com/office/drawing/2010/main" val="0"/>
                        </a:ext>
                      </a:extLst>
                    </a:blip>
                    <a:stretch>
                      <a:fillRect/>
                    </a:stretch>
                  </pic:blipFill>
                  <pic:spPr>
                    <a:xfrm>
                      <a:off x="0" y="0"/>
                      <a:ext cx="8333897" cy="5443922"/>
                    </a:xfrm>
                    <a:prstGeom prst="rect">
                      <a:avLst/>
                    </a:prstGeom>
                  </pic:spPr>
                </pic:pic>
              </a:graphicData>
            </a:graphic>
          </wp:inline>
        </w:drawing>
      </w:r>
    </w:p>
    <w:p w14:paraId="4947E299" w14:textId="77777777" w:rsidR="0015252F" w:rsidRPr="00D82CC8" w:rsidRDefault="0015252F" w:rsidP="00D87E3E">
      <w:pPr>
        <w:spacing w:line="20" w:lineRule="exact"/>
        <w:rPr>
          <w:rFonts w:ascii="Times New Roman" w:hAnsi="Times New Roman" w:cs="Times New Roman"/>
        </w:rPr>
      </w:pPr>
    </w:p>
    <w:p w14:paraId="39EA00B1" w14:textId="0F07959E" w:rsidR="0015543F" w:rsidRDefault="0015543F" w:rsidP="0015543F">
      <w:pPr>
        <w:spacing w:line="60" w:lineRule="exact"/>
      </w:pPr>
    </w:p>
    <w:p w14:paraId="1C930D48" w14:textId="25F6C028" w:rsidR="00DC4789" w:rsidRDefault="00DC4789" w:rsidP="005E44BF">
      <w:pPr>
        <w:spacing w:line="60" w:lineRule="exact"/>
        <w:sectPr w:rsidR="00DC4789" w:rsidSect="00BB732C">
          <w:footerReference w:type="default" r:id="rId24"/>
          <w:footerReference w:type="first" r:id="rId25"/>
          <w:pgSz w:w="15840" w:h="12240" w:orient="landscape" w:code="1"/>
          <w:pgMar w:top="1440" w:right="1440" w:bottom="1440" w:left="1440" w:header="709" w:footer="709" w:gutter="0"/>
          <w:cols w:space="708"/>
          <w:titlePg/>
          <w:docGrid w:linePitch="360"/>
        </w:sect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1530"/>
        <w:gridCol w:w="2786"/>
        <w:gridCol w:w="2158"/>
        <w:gridCol w:w="2706"/>
        <w:gridCol w:w="1610"/>
      </w:tblGrid>
      <w:tr w:rsidR="00DF00F1" w14:paraId="701F4EE9" w14:textId="77777777" w:rsidTr="00817D79">
        <w:trPr>
          <w:trHeight w:val="720"/>
        </w:trPr>
        <w:tc>
          <w:tcPr>
            <w:tcW w:w="10790" w:type="dxa"/>
            <w:gridSpan w:val="5"/>
          </w:tcPr>
          <w:p w14:paraId="49B2EC47" w14:textId="77777777" w:rsidR="00DF00F1" w:rsidRDefault="00DF00F1" w:rsidP="0063040A">
            <w:pPr>
              <w:pageBreakBefore/>
            </w:pPr>
            <w:r w:rsidRPr="004909D9">
              <w:rPr>
                <w:noProof/>
                <w:lang w:eastAsia="en-AU"/>
              </w:rPr>
              <w:lastRenderedPageBreak/>
              <w:drawing>
                <wp:anchor distT="0" distB="0" distL="114300" distR="114300" simplePos="0" relativeHeight="251658245" behindDoc="1" locked="0" layoutInCell="1" allowOverlap="1" wp14:anchorId="1630E571" wp14:editId="64E1C219">
                  <wp:simplePos x="0" y="0"/>
                  <wp:positionH relativeFrom="margin">
                    <wp:posOffset>0</wp:posOffset>
                  </wp:positionH>
                  <wp:positionV relativeFrom="margin">
                    <wp:posOffset>0</wp:posOffset>
                  </wp:positionV>
                  <wp:extent cx="6860241" cy="1190625"/>
                  <wp:effectExtent l="0" t="0" r="0" b="0"/>
                  <wp:wrapNone/>
                  <wp:docPr id="10" name="Picture 10">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03.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877662" cy="1193648"/>
                          </a:xfrm>
                          <a:prstGeom prst="rect">
                            <a:avLst/>
                          </a:prstGeom>
                        </pic:spPr>
                      </pic:pic>
                    </a:graphicData>
                  </a:graphic>
                  <wp14:sizeRelH relativeFrom="page">
                    <wp14:pctWidth>0</wp14:pctWidth>
                  </wp14:sizeRelH>
                  <wp14:sizeRelV relativeFrom="page">
                    <wp14:pctHeight>0</wp14:pctHeight>
                  </wp14:sizeRelV>
                </wp:anchor>
              </w:drawing>
            </w:r>
          </w:p>
        </w:tc>
      </w:tr>
      <w:tr w:rsidR="00DF00F1" w14:paraId="2C7EEED6" w14:textId="77777777" w:rsidTr="00621358">
        <w:trPr>
          <w:trHeight w:val="800"/>
        </w:trPr>
        <w:tc>
          <w:tcPr>
            <w:tcW w:w="1530" w:type="dxa"/>
            <w:tcBorders>
              <w:right w:val="single" w:sz="18" w:space="0" w:color="476166" w:themeColor="accent1"/>
            </w:tcBorders>
          </w:tcPr>
          <w:p w14:paraId="7C233FCB" w14:textId="77777777" w:rsidR="00DF00F1" w:rsidRDefault="00DF00F1" w:rsidP="0063040A"/>
        </w:tc>
        <w:tc>
          <w:tcPr>
            <w:tcW w:w="7650" w:type="dxa"/>
            <w:gridSpan w:val="3"/>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6F535863" w14:textId="6825B59C" w:rsidR="00DF00F1" w:rsidRDefault="00DF00F1" w:rsidP="0063040A">
            <w:pPr>
              <w:pStyle w:val="Heading4"/>
            </w:pPr>
            <w:r>
              <w:t>References</w:t>
            </w:r>
          </w:p>
        </w:tc>
        <w:tc>
          <w:tcPr>
            <w:tcW w:w="1610" w:type="dxa"/>
            <w:tcBorders>
              <w:left w:val="single" w:sz="18" w:space="0" w:color="476166" w:themeColor="accent1"/>
            </w:tcBorders>
          </w:tcPr>
          <w:p w14:paraId="6B72C1BA" w14:textId="77777777" w:rsidR="00DF00F1" w:rsidRDefault="00DF00F1" w:rsidP="0063040A"/>
        </w:tc>
      </w:tr>
      <w:tr w:rsidR="00DF00F1" w14:paraId="27CB3DC3" w14:textId="77777777" w:rsidTr="00621358">
        <w:tc>
          <w:tcPr>
            <w:tcW w:w="1530" w:type="dxa"/>
          </w:tcPr>
          <w:p w14:paraId="1C9D61BC" w14:textId="77777777" w:rsidR="00DF00F1" w:rsidRDefault="00DF00F1" w:rsidP="0063040A"/>
        </w:tc>
        <w:tc>
          <w:tcPr>
            <w:tcW w:w="2786" w:type="dxa"/>
            <w:tcBorders>
              <w:top w:val="single" w:sz="18" w:space="0" w:color="476166" w:themeColor="accent1"/>
            </w:tcBorders>
          </w:tcPr>
          <w:p w14:paraId="5CBB228A" w14:textId="77777777" w:rsidR="00DF00F1" w:rsidRDefault="00DF00F1" w:rsidP="0063040A"/>
        </w:tc>
        <w:tc>
          <w:tcPr>
            <w:tcW w:w="2158" w:type="dxa"/>
            <w:tcBorders>
              <w:top w:val="single" w:sz="18" w:space="0" w:color="476166" w:themeColor="accent1"/>
            </w:tcBorders>
          </w:tcPr>
          <w:p w14:paraId="1228FFA6" w14:textId="77777777" w:rsidR="00DF00F1" w:rsidRDefault="00DF00F1" w:rsidP="0063040A"/>
        </w:tc>
        <w:tc>
          <w:tcPr>
            <w:tcW w:w="2706" w:type="dxa"/>
            <w:tcBorders>
              <w:top w:val="single" w:sz="18" w:space="0" w:color="476166" w:themeColor="accent1"/>
            </w:tcBorders>
          </w:tcPr>
          <w:p w14:paraId="49E42BEA" w14:textId="77777777" w:rsidR="00DF00F1" w:rsidRDefault="00DF00F1" w:rsidP="0063040A"/>
        </w:tc>
        <w:tc>
          <w:tcPr>
            <w:tcW w:w="1610" w:type="dxa"/>
          </w:tcPr>
          <w:p w14:paraId="51759B14" w14:textId="77777777" w:rsidR="00DF00F1" w:rsidRDefault="00DF00F1" w:rsidP="0063040A"/>
        </w:tc>
      </w:tr>
      <w:tr w:rsidR="00DF00F1" w14:paraId="697F0568" w14:textId="77777777" w:rsidTr="00A24E65">
        <w:trPr>
          <w:trHeight w:val="339"/>
        </w:trPr>
        <w:tc>
          <w:tcPr>
            <w:tcW w:w="10790" w:type="dxa"/>
            <w:gridSpan w:val="5"/>
          </w:tcPr>
          <w:sdt>
            <w:sdtPr>
              <w:rPr>
                <w:rFonts w:asciiTheme="minorHAnsi" w:hAnsiTheme="minorHAnsi"/>
                <w:b w:val="0"/>
                <w:color w:val="auto"/>
                <w:sz w:val="24"/>
                <w:szCs w:val="24"/>
              </w:rPr>
              <w:id w:val="-273715181"/>
              <w:docPartObj>
                <w:docPartGallery w:val="Bibliographies"/>
                <w:docPartUnique/>
              </w:docPartObj>
            </w:sdtPr>
            <w:sdtEndPr/>
            <w:sdtContent>
              <w:p w14:paraId="7FB7E5A6" w14:textId="5DC9C473" w:rsidR="000267F2" w:rsidRPr="007E7300" w:rsidRDefault="000267F2">
                <w:pPr>
                  <w:pStyle w:val="Heading1"/>
                  <w:rPr>
                    <w:sz w:val="32"/>
                    <w:szCs w:val="32"/>
                  </w:rPr>
                </w:pPr>
              </w:p>
              <w:sdt>
                <w:sdtPr>
                  <w:id w:val="-573587230"/>
                  <w:bibliography/>
                </w:sdtPr>
                <w:sdtEndPr/>
                <w:sdtContent>
                  <w:p w14:paraId="0CEDBB6D" w14:textId="77777777" w:rsidR="00822D77" w:rsidRDefault="000267F2" w:rsidP="00822D77">
                    <w:pPr>
                      <w:pStyle w:val="Bibliography"/>
                      <w:spacing w:line="480" w:lineRule="auto"/>
                      <w:ind w:left="720" w:hanging="720"/>
                      <w:rPr>
                        <w:noProof/>
                      </w:rPr>
                    </w:pPr>
                    <w:r w:rsidRPr="00D2250A">
                      <w:rPr>
                        <w:rFonts w:ascii="Times New Roman" w:hAnsi="Times New Roman" w:cs="Times New Roman"/>
                      </w:rPr>
                      <w:fldChar w:fldCharType="begin"/>
                    </w:r>
                    <w:r w:rsidRPr="00D2250A">
                      <w:rPr>
                        <w:rFonts w:ascii="Times New Roman" w:hAnsi="Times New Roman" w:cs="Times New Roman"/>
                      </w:rPr>
                      <w:instrText xml:space="preserve"> BIBLIOGRAPHY </w:instrText>
                    </w:r>
                    <w:r w:rsidRPr="00D2250A">
                      <w:rPr>
                        <w:rFonts w:ascii="Times New Roman" w:hAnsi="Times New Roman" w:cs="Times New Roman"/>
                      </w:rPr>
                      <w:fldChar w:fldCharType="separate"/>
                    </w:r>
                    <w:r w:rsidR="00822D77">
                      <w:rPr>
                        <w:noProof/>
                      </w:rPr>
                      <w:t xml:space="preserve">Coronel, C., &amp; Morris, S. (2019). </w:t>
                    </w:r>
                    <w:r w:rsidR="00822D77">
                      <w:rPr>
                        <w:i/>
                        <w:iCs/>
                        <w:noProof/>
                      </w:rPr>
                      <w:t>Database Systems: Design, Implementation, &amp; Management</w:t>
                    </w:r>
                    <w:r w:rsidR="00822D77">
                      <w:rPr>
                        <w:noProof/>
                      </w:rPr>
                      <w:t xml:space="preserve"> (13th ed.). MindTap - Cengage Learning.</w:t>
                    </w:r>
                  </w:p>
                  <w:p w14:paraId="173C0B1C" w14:textId="77777777" w:rsidR="00822D77" w:rsidRDefault="00822D77" w:rsidP="00822D77">
                    <w:pPr>
                      <w:pStyle w:val="Bibliography"/>
                      <w:spacing w:line="480" w:lineRule="auto"/>
                      <w:ind w:left="720" w:hanging="720"/>
                      <w:rPr>
                        <w:noProof/>
                      </w:rPr>
                    </w:pPr>
                    <w:r>
                      <w:rPr>
                        <w:noProof/>
                      </w:rPr>
                      <w:t xml:space="preserve">DeVry University. (2021). </w:t>
                    </w:r>
                    <w:r>
                      <w:rPr>
                        <w:i/>
                        <w:iCs/>
                        <w:noProof/>
                      </w:rPr>
                      <w:t>Week 2: Lab Overview</w:t>
                    </w:r>
                    <w:r>
                      <w:rPr>
                        <w:noProof/>
                      </w:rPr>
                      <w:t>. Retrieved from devryu.instructure.com: https://devryu.instructure.com/courses/70082/pages/week-2-lab-overview?module_item_id=8715940</w:t>
                    </w:r>
                  </w:p>
                  <w:p w14:paraId="7582E1B9" w14:textId="77777777" w:rsidR="00822D77" w:rsidRDefault="00822D77" w:rsidP="00822D77">
                    <w:pPr>
                      <w:pStyle w:val="Bibliography"/>
                      <w:spacing w:line="480" w:lineRule="auto"/>
                      <w:ind w:left="720" w:hanging="720"/>
                      <w:rPr>
                        <w:noProof/>
                      </w:rPr>
                    </w:pPr>
                    <w:r>
                      <w:rPr>
                        <w:noProof/>
                      </w:rPr>
                      <w:t xml:space="preserve">Ramadhan, M. (2021, June 22). </w:t>
                    </w:r>
                    <w:r>
                      <w:rPr>
                        <w:i/>
                        <w:iCs/>
                        <w:noProof/>
                      </w:rPr>
                      <w:t>The Database Life Cycle</w:t>
                    </w:r>
                    <w:r>
                      <w:rPr>
                        <w:noProof/>
                      </w:rPr>
                      <w:t>. Retrieved July 18, 2021, from Medium: https://medium.com/informatics/the-database-life-cycle-4151969ca57d</w:t>
                    </w:r>
                  </w:p>
                  <w:p w14:paraId="391A6B05" w14:textId="77777777" w:rsidR="00822D77" w:rsidRDefault="00822D77" w:rsidP="00822D77">
                    <w:pPr>
                      <w:pStyle w:val="Bibliography"/>
                      <w:spacing w:line="480" w:lineRule="auto"/>
                      <w:ind w:left="720" w:hanging="720"/>
                      <w:rPr>
                        <w:noProof/>
                      </w:rPr>
                    </w:pPr>
                    <w:r>
                      <w:rPr>
                        <w:noProof/>
                      </w:rPr>
                      <w:t xml:space="preserve">SQL Database Tutorials. (2020, April 2). </w:t>
                    </w:r>
                    <w:r>
                      <w:rPr>
                        <w:i/>
                        <w:iCs/>
                        <w:noProof/>
                      </w:rPr>
                      <w:t>Preparing Written Documentation | Presenting Database Projects</w:t>
                    </w:r>
                    <w:r>
                      <w:rPr>
                        <w:noProof/>
                      </w:rPr>
                      <w:t>. Retrieved from SQL Database Tutorials: https://sqldatabasetutorials.com/sql-db/preparing-written-documentation/</w:t>
                    </w:r>
                  </w:p>
                  <w:p w14:paraId="45887F8C" w14:textId="77777777" w:rsidR="00822D77" w:rsidRDefault="00822D77" w:rsidP="00822D77">
                    <w:pPr>
                      <w:pStyle w:val="Bibliography"/>
                      <w:spacing w:line="480" w:lineRule="auto"/>
                      <w:ind w:left="720" w:hanging="720"/>
                      <w:rPr>
                        <w:noProof/>
                      </w:rPr>
                    </w:pPr>
                    <w:r>
                      <w:rPr>
                        <w:noProof/>
                      </w:rPr>
                      <w:t xml:space="preserve">UKEssays. (2018, November). </w:t>
                    </w:r>
                    <w:r>
                      <w:rPr>
                        <w:i/>
                        <w:iCs/>
                        <w:noProof/>
                      </w:rPr>
                      <w:t>Database Design And Development For Petcare Veterinary Computer Science Essay</w:t>
                    </w:r>
                    <w:r>
                      <w:rPr>
                        <w:noProof/>
                      </w:rPr>
                      <w:t>. Retrieved from UKEssays.com: https://www.ukessays.com/essays/computer-science/database-design-and-development-for-petcare-veterinary-computer-science-essay.php</w:t>
                    </w:r>
                  </w:p>
                  <w:p w14:paraId="4CF1FE7A" w14:textId="2644BD87" w:rsidR="000267F2" w:rsidRDefault="000267F2" w:rsidP="00822D77">
                    <w:pPr>
                      <w:pStyle w:val="Bibliography"/>
                      <w:spacing w:line="480" w:lineRule="auto"/>
                      <w:ind w:left="720" w:hanging="720"/>
                    </w:pPr>
                    <w:r w:rsidRPr="00D2250A">
                      <w:rPr>
                        <w:rFonts w:ascii="Times New Roman" w:hAnsi="Times New Roman" w:cs="Times New Roman"/>
                        <w:b/>
                        <w:bCs/>
                        <w:noProof/>
                      </w:rPr>
                      <w:fldChar w:fldCharType="end"/>
                    </w:r>
                  </w:p>
                </w:sdtContent>
              </w:sdt>
            </w:sdtContent>
          </w:sdt>
          <w:p w14:paraId="2263CB67" w14:textId="319E1154" w:rsidR="00DF00F1" w:rsidRDefault="00DF00F1"/>
        </w:tc>
      </w:tr>
      <w:tr w:rsidR="00B27138" w14:paraId="3ABCA28F" w14:textId="77777777" w:rsidTr="006A5B4C">
        <w:tc>
          <w:tcPr>
            <w:tcW w:w="10790" w:type="dxa"/>
            <w:gridSpan w:val="5"/>
          </w:tcPr>
          <w:p w14:paraId="0D2E0D30" w14:textId="1C7AA372" w:rsidR="00B27138" w:rsidRDefault="00B27138"/>
        </w:tc>
      </w:tr>
    </w:tbl>
    <w:p w14:paraId="71B523A9" w14:textId="77777777" w:rsidR="0048120C" w:rsidRDefault="0048120C" w:rsidP="00CF5C62">
      <w:pPr>
        <w:spacing w:line="20" w:lineRule="exact"/>
      </w:pPr>
    </w:p>
    <w:sectPr w:rsidR="0048120C" w:rsidSect="00E74B29">
      <w:footerReference w:type="first" r:id="rId27"/>
      <w:pgSz w:w="12240" w:h="15840" w:code="1"/>
      <w:pgMar w:top="720" w:right="720" w:bottom="720" w:left="720"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F2177F1" w14:textId="77777777" w:rsidR="009A22FB" w:rsidRDefault="009A22FB" w:rsidP="00E74B29">
      <w:r>
        <w:separator/>
      </w:r>
    </w:p>
  </w:endnote>
  <w:endnote w:type="continuationSeparator" w:id="0">
    <w:p w14:paraId="188CCA41" w14:textId="77777777" w:rsidR="009A22FB" w:rsidRDefault="009A22FB" w:rsidP="00E74B29">
      <w:r>
        <w:continuationSeparator/>
      </w:r>
    </w:p>
  </w:endnote>
  <w:endnote w:type="continuationNotice" w:id="1">
    <w:p w14:paraId="36701698" w14:textId="77777777" w:rsidR="009A22FB" w:rsidRDefault="009A22F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Georgia">
    <w:panose1 w:val="02040502050405020303"/>
    <w:charset w:val="00"/>
    <w:family w:val="roman"/>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45936648"/>
      <w:docPartObj>
        <w:docPartGallery w:val="Page Numbers (Bottom of Page)"/>
        <w:docPartUnique/>
      </w:docPartObj>
    </w:sdtPr>
    <w:sdtEndPr>
      <w:rPr>
        <w:rStyle w:val="PageNumber"/>
      </w:rPr>
    </w:sdtEndPr>
    <w:sdtContent>
      <w:p w14:paraId="0D48B395" w14:textId="77777777" w:rsidR="00E74B29" w:rsidRDefault="00E74B29" w:rsidP="006709F1">
        <w:pPr>
          <w:pStyle w:val="Footer"/>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91E05B0" w14:textId="77777777" w:rsidR="00E74B29" w:rsidRDefault="00E74B29" w:rsidP="006709F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203A96" w14:textId="77777777" w:rsidR="00E74B29" w:rsidRDefault="00E74B29" w:rsidP="006709F1">
    <w:pPr>
      <w:pStyle w:val="Footer"/>
      <w:rPr>
        <w:rStyle w:val="PageNumber"/>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620" w:firstRow="1" w:lastRow="0" w:firstColumn="0" w:lastColumn="0" w:noHBand="1" w:noVBand="1"/>
    </w:tblPr>
    <w:tblGrid>
      <w:gridCol w:w="6474"/>
      <w:gridCol w:w="3237"/>
      <w:gridCol w:w="1079"/>
    </w:tblGrid>
    <w:tr w:rsidR="00994A80" w14:paraId="0C22B338" w14:textId="77777777" w:rsidTr="00B438B8">
      <w:tc>
        <w:tcPr>
          <w:tcW w:w="6474" w:type="dxa"/>
        </w:tcPr>
        <w:p w14:paraId="6DDA7B54" w14:textId="09B41120" w:rsidR="00994A80" w:rsidRPr="00874FE7" w:rsidRDefault="009A22FB" w:rsidP="006709F1">
          <w:pPr>
            <w:pStyle w:val="Footer"/>
          </w:pPr>
          <w:sdt>
            <w:sdtPr>
              <w:alias w:val="Title"/>
              <w:tag w:val=""/>
              <w:id w:val="-1317034489"/>
              <w:placeholder>
                <w:docPart w:val="AC5A32B83D2440D3820110A82A2EC2D0"/>
              </w:placeholder>
              <w:dataBinding w:prefixMappings="xmlns:ns0='http://purl.org/dc/elements/1.1/' xmlns:ns1='http://schemas.openxmlformats.org/package/2006/metadata/core-properties' " w:xpath="/ns1:coreProperties[1]/ns0:title[1]" w:storeItemID="{6C3C8BC8-F283-45AE-878A-BAB7291924A1}"/>
              <w:text/>
            </w:sdtPr>
            <w:sdtEndPr/>
            <w:sdtContent>
              <w:r w:rsidR="00814782">
                <w:t>Week 2 Lab: Relationships and Normalizations</w:t>
              </w:r>
            </w:sdtContent>
          </w:sdt>
        </w:p>
      </w:tc>
      <w:tc>
        <w:tcPr>
          <w:tcW w:w="3237" w:type="dxa"/>
        </w:tcPr>
        <w:sdt>
          <w:sdtPr>
            <w:rPr>
              <w:rStyle w:val="PageNumber"/>
            </w:rPr>
            <w:id w:val="-1206949233"/>
            <w:docPartObj>
              <w:docPartGallery w:val="Page Numbers (Bottom of Page)"/>
              <w:docPartUnique/>
            </w:docPartObj>
          </w:sdtPr>
          <w:sdtEndPr>
            <w:rPr>
              <w:rStyle w:val="PageNumber"/>
            </w:rPr>
          </w:sdtEndPr>
          <w:sdtContent>
            <w:p w14:paraId="71BA34A2" w14:textId="77777777" w:rsidR="00994A80" w:rsidRPr="00E74B29" w:rsidRDefault="00994A80" w:rsidP="006709F1">
              <w:pPr>
                <w:pStyle w:val="Footer"/>
                <w:jc w:val="right"/>
              </w:pPr>
              <w:r w:rsidRPr="00E74B29">
                <w:t xml:space="preserve">PAGE </w:t>
              </w:r>
              <w:r w:rsidRPr="00E74B29">
                <w:fldChar w:fldCharType="begin"/>
              </w:r>
              <w:r w:rsidRPr="00E74B29">
                <w:instrText xml:space="preserve"> PAGE </w:instrText>
              </w:r>
              <w:r w:rsidRPr="00E74B29">
                <w:fldChar w:fldCharType="separate"/>
              </w:r>
              <w:r>
                <w:rPr>
                  <w:noProof/>
                </w:rPr>
                <w:t>4</w:t>
              </w:r>
              <w:r w:rsidRPr="00E74B29">
                <w:fldChar w:fldCharType="end"/>
              </w:r>
            </w:p>
          </w:sdtContent>
        </w:sdt>
      </w:tc>
      <w:tc>
        <w:tcPr>
          <w:tcW w:w="1079" w:type="dxa"/>
        </w:tcPr>
        <w:p w14:paraId="0F821315" w14:textId="77777777" w:rsidR="00994A80" w:rsidRPr="00E74B29" w:rsidRDefault="00994A80" w:rsidP="006709F1">
          <w:pPr>
            <w:pStyle w:val="Footer"/>
          </w:pPr>
        </w:p>
      </w:tc>
    </w:tr>
  </w:tbl>
  <w:p w14:paraId="2A4233BA" w14:textId="77777777" w:rsidR="00E74B29" w:rsidRDefault="00E74B29" w:rsidP="006709F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3190C7" w14:textId="77777777" w:rsidR="004E3F1A" w:rsidRDefault="004E3F1A" w:rsidP="006709F1">
    <w:pPr>
      <w:pStyle w:val="Footer"/>
      <w:rPr>
        <w:rStyle w:val="PageNumber"/>
      </w:rPr>
    </w:pPr>
  </w:p>
  <w:tbl>
    <w:tblPr>
      <w:tblStyle w:val="TableGrid"/>
      <w:tblW w:w="134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620" w:firstRow="1" w:lastRow="0" w:firstColumn="0" w:lastColumn="0" w:noHBand="1" w:noVBand="1"/>
    </w:tblPr>
    <w:tblGrid>
      <w:gridCol w:w="6474"/>
      <w:gridCol w:w="6576"/>
      <w:gridCol w:w="360"/>
    </w:tblGrid>
    <w:tr w:rsidR="004E3F1A" w14:paraId="61CD442E" w14:textId="77777777" w:rsidTr="004E3F1A">
      <w:tc>
        <w:tcPr>
          <w:tcW w:w="6474" w:type="dxa"/>
        </w:tcPr>
        <w:p w14:paraId="4BE842D6" w14:textId="77777777" w:rsidR="004E3F1A" w:rsidRPr="00874FE7" w:rsidRDefault="009A22FB" w:rsidP="004E3F1A">
          <w:pPr>
            <w:pStyle w:val="Footer"/>
          </w:pPr>
          <w:sdt>
            <w:sdtPr>
              <w:alias w:val="Title"/>
              <w:tag w:val=""/>
              <w:id w:val="-1268463181"/>
              <w:placeholder>
                <w:docPart w:val="56DC0063B68749898D1A0C66DFF2B954"/>
              </w:placeholder>
              <w:dataBinding w:prefixMappings="xmlns:ns0='http://purl.org/dc/elements/1.1/' xmlns:ns1='http://schemas.openxmlformats.org/package/2006/metadata/core-properties' " w:xpath="/ns1:coreProperties[1]/ns0:title[1]" w:storeItemID="{6C3C8BC8-F283-45AE-878A-BAB7291924A1}"/>
              <w:text/>
            </w:sdtPr>
            <w:sdtEndPr/>
            <w:sdtContent>
              <w:r w:rsidR="004E3F1A">
                <w:t>Week 2 Lab: Relationships and Normalizations</w:t>
              </w:r>
            </w:sdtContent>
          </w:sdt>
        </w:p>
      </w:tc>
      <w:tc>
        <w:tcPr>
          <w:tcW w:w="6576" w:type="dxa"/>
        </w:tcPr>
        <w:sdt>
          <w:sdtPr>
            <w:rPr>
              <w:rStyle w:val="PageNumber"/>
            </w:rPr>
            <w:id w:val="883140142"/>
            <w:docPartObj>
              <w:docPartGallery w:val="Page Numbers (Bottom of Page)"/>
              <w:docPartUnique/>
            </w:docPartObj>
          </w:sdtPr>
          <w:sdtEndPr>
            <w:rPr>
              <w:rStyle w:val="PageNumber"/>
            </w:rPr>
          </w:sdtEndPr>
          <w:sdtContent>
            <w:p w14:paraId="2858F312" w14:textId="77777777" w:rsidR="004E3F1A" w:rsidRPr="00E74B29" w:rsidRDefault="004E3F1A" w:rsidP="004E3F1A">
              <w:pPr>
                <w:pStyle w:val="Footer"/>
                <w:tabs>
                  <w:tab w:val="clear" w:pos="4680"/>
                </w:tabs>
                <w:jc w:val="right"/>
              </w:pPr>
              <w:r w:rsidRPr="00E74B29">
                <w:t xml:space="preserve">PAGE </w:t>
              </w:r>
              <w:r w:rsidRPr="00E74B29">
                <w:fldChar w:fldCharType="begin"/>
              </w:r>
              <w:r w:rsidRPr="00E74B29">
                <w:instrText xml:space="preserve"> PAGE </w:instrText>
              </w:r>
              <w:r w:rsidRPr="00E74B29">
                <w:fldChar w:fldCharType="separate"/>
              </w:r>
              <w:r>
                <w:t>11</w:t>
              </w:r>
              <w:r w:rsidRPr="00E74B29">
                <w:fldChar w:fldCharType="end"/>
              </w:r>
            </w:p>
          </w:sdtContent>
        </w:sdt>
      </w:tc>
      <w:tc>
        <w:tcPr>
          <w:tcW w:w="360" w:type="dxa"/>
        </w:tcPr>
        <w:p w14:paraId="7771BF85" w14:textId="77777777" w:rsidR="004E3F1A" w:rsidRPr="00E74B29" w:rsidRDefault="004E3F1A" w:rsidP="004E3F1A">
          <w:pPr>
            <w:pStyle w:val="Footer"/>
          </w:pPr>
        </w:p>
      </w:tc>
    </w:tr>
  </w:tbl>
  <w:p w14:paraId="3077362B" w14:textId="77777777" w:rsidR="004E3F1A" w:rsidRDefault="004E3F1A" w:rsidP="006709F1">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775433" w14:textId="77777777" w:rsidR="00E32331" w:rsidRDefault="00E32331" w:rsidP="00E32331">
    <w:pPr>
      <w:pStyle w:val="Footer"/>
      <w:rPr>
        <w:rStyle w:val="PageNumber"/>
      </w:rPr>
    </w:pPr>
  </w:p>
  <w:tbl>
    <w:tblPr>
      <w:tblStyle w:val="TableGrid"/>
      <w:tblW w:w="134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620" w:firstRow="1" w:lastRow="0" w:firstColumn="0" w:lastColumn="0" w:noHBand="1" w:noVBand="1"/>
    </w:tblPr>
    <w:tblGrid>
      <w:gridCol w:w="6474"/>
      <w:gridCol w:w="6576"/>
      <w:gridCol w:w="360"/>
    </w:tblGrid>
    <w:tr w:rsidR="00E32331" w14:paraId="1793F988" w14:textId="77777777" w:rsidTr="00F11484">
      <w:tc>
        <w:tcPr>
          <w:tcW w:w="6474" w:type="dxa"/>
        </w:tcPr>
        <w:p w14:paraId="7CE5D555" w14:textId="486D8505" w:rsidR="00E32331" w:rsidRPr="00874FE7" w:rsidRDefault="009A22FB" w:rsidP="00E32331">
          <w:pPr>
            <w:pStyle w:val="Footer"/>
          </w:pPr>
          <w:sdt>
            <w:sdtPr>
              <w:alias w:val="Title"/>
              <w:tag w:val=""/>
              <w:id w:val="1983730609"/>
              <w:placeholder>
                <w:docPart w:val="932E591FC80E428A8810390815879E1D"/>
              </w:placeholder>
              <w:dataBinding w:prefixMappings="xmlns:ns0='http://purl.org/dc/elements/1.1/' xmlns:ns1='http://schemas.openxmlformats.org/package/2006/metadata/core-properties' " w:xpath="/ns1:coreProperties[1]/ns0:title[1]" w:storeItemID="{6C3C8BC8-F283-45AE-878A-BAB7291924A1}"/>
              <w:text/>
            </w:sdtPr>
            <w:sdtEndPr/>
            <w:sdtContent>
              <w:r w:rsidR="00814782">
                <w:t>Week 2 Lab: Relationships and Normalizations</w:t>
              </w:r>
            </w:sdtContent>
          </w:sdt>
        </w:p>
      </w:tc>
      <w:tc>
        <w:tcPr>
          <w:tcW w:w="6576" w:type="dxa"/>
        </w:tcPr>
        <w:sdt>
          <w:sdtPr>
            <w:rPr>
              <w:rStyle w:val="PageNumber"/>
            </w:rPr>
            <w:id w:val="-111441518"/>
            <w:docPartObj>
              <w:docPartGallery w:val="Page Numbers (Bottom of Page)"/>
              <w:docPartUnique/>
            </w:docPartObj>
          </w:sdtPr>
          <w:sdtEndPr>
            <w:rPr>
              <w:rStyle w:val="PageNumber"/>
            </w:rPr>
          </w:sdtEndPr>
          <w:sdtContent>
            <w:p w14:paraId="18360F8D" w14:textId="77777777" w:rsidR="00E32331" w:rsidRPr="00E74B29" w:rsidRDefault="00E32331" w:rsidP="00F11484">
              <w:pPr>
                <w:pStyle w:val="Footer"/>
                <w:tabs>
                  <w:tab w:val="clear" w:pos="4680"/>
                </w:tabs>
                <w:jc w:val="right"/>
              </w:pPr>
              <w:r w:rsidRPr="00E74B29">
                <w:t xml:space="preserve">PAGE </w:t>
              </w:r>
              <w:r w:rsidRPr="00E74B29">
                <w:fldChar w:fldCharType="begin"/>
              </w:r>
              <w:r w:rsidRPr="00E74B29">
                <w:instrText xml:space="preserve"> PAGE </w:instrText>
              </w:r>
              <w:r w:rsidRPr="00E74B29">
                <w:fldChar w:fldCharType="separate"/>
              </w:r>
              <w:r>
                <w:t>11</w:t>
              </w:r>
              <w:r w:rsidRPr="00E74B29">
                <w:fldChar w:fldCharType="end"/>
              </w:r>
            </w:p>
          </w:sdtContent>
        </w:sdt>
      </w:tc>
      <w:tc>
        <w:tcPr>
          <w:tcW w:w="360" w:type="dxa"/>
        </w:tcPr>
        <w:p w14:paraId="6CFF4200" w14:textId="77777777" w:rsidR="00E32331" w:rsidRPr="00E74B29" w:rsidRDefault="00E32331" w:rsidP="00E32331">
          <w:pPr>
            <w:pStyle w:val="Footer"/>
          </w:pPr>
        </w:p>
      </w:tc>
    </w:tr>
  </w:tbl>
  <w:p w14:paraId="22D88FE1" w14:textId="77777777" w:rsidR="00E32331" w:rsidRDefault="00E32331" w:rsidP="00E32331">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1D598B" w14:textId="77777777" w:rsidR="00E32331" w:rsidRDefault="00E32331" w:rsidP="00E32331">
    <w:pPr>
      <w:pStyle w:val="Footer"/>
      <w:rPr>
        <w:rStyle w:val="PageNumber"/>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620" w:firstRow="1" w:lastRow="0" w:firstColumn="0" w:lastColumn="0" w:noHBand="1" w:noVBand="1"/>
    </w:tblPr>
    <w:tblGrid>
      <w:gridCol w:w="6474"/>
      <w:gridCol w:w="3237"/>
      <w:gridCol w:w="1079"/>
    </w:tblGrid>
    <w:tr w:rsidR="00E32331" w14:paraId="110FD976" w14:textId="77777777" w:rsidTr="006134FD">
      <w:tc>
        <w:tcPr>
          <w:tcW w:w="6474" w:type="dxa"/>
        </w:tcPr>
        <w:p w14:paraId="2A010835" w14:textId="69960E35" w:rsidR="00E32331" w:rsidRPr="00874FE7" w:rsidRDefault="009A22FB" w:rsidP="00E32331">
          <w:pPr>
            <w:pStyle w:val="Footer"/>
          </w:pPr>
          <w:sdt>
            <w:sdtPr>
              <w:alias w:val="Title"/>
              <w:tag w:val=""/>
              <w:id w:val="503557808"/>
              <w:placeholder>
                <w:docPart w:val="7677F86732BF4AF0B512D053CC589148"/>
              </w:placeholder>
              <w:dataBinding w:prefixMappings="xmlns:ns0='http://purl.org/dc/elements/1.1/' xmlns:ns1='http://schemas.openxmlformats.org/package/2006/metadata/core-properties' " w:xpath="/ns1:coreProperties[1]/ns0:title[1]" w:storeItemID="{6C3C8BC8-F283-45AE-878A-BAB7291924A1}"/>
              <w:text/>
            </w:sdtPr>
            <w:sdtEndPr/>
            <w:sdtContent>
              <w:r w:rsidR="00814782">
                <w:t>Week 2 Lab: Relationships and Normalizations</w:t>
              </w:r>
            </w:sdtContent>
          </w:sdt>
        </w:p>
      </w:tc>
      <w:tc>
        <w:tcPr>
          <w:tcW w:w="3237" w:type="dxa"/>
        </w:tcPr>
        <w:sdt>
          <w:sdtPr>
            <w:rPr>
              <w:rStyle w:val="PageNumber"/>
            </w:rPr>
            <w:id w:val="-307253380"/>
            <w:docPartObj>
              <w:docPartGallery w:val="Page Numbers (Bottom of Page)"/>
              <w:docPartUnique/>
            </w:docPartObj>
          </w:sdtPr>
          <w:sdtEndPr>
            <w:rPr>
              <w:rStyle w:val="PageNumber"/>
            </w:rPr>
          </w:sdtEndPr>
          <w:sdtContent>
            <w:p w14:paraId="04A4A383" w14:textId="77777777" w:rsidR="00E32331" w:rsidRPr="00E74B29" w:rsidRDefault="00E32331" w:rsidP="00E32331">
              <w:pPr>
                <w:pStyle w:val="Footer"/>
                <w:jc w:val="right"/>
              </w:pPr>
              <w:r w:rsidRPr="00E74B29">
                <w:t xml:space="preserve">PAGE </w:t>
              </w:r>
              <w:r w:rsidRPr="00E74B29">
                <w:fldChar w:fldCharType="begin"/>
              </w:r>
              <w:r w:rsidRPr="00E74B29">
                <w:instrText xml:space="preserve"> PAGE </w:instrText>
              </w:r>
              <w:r w:rsidRPr="00E74B29">
                <w:fldChar w:fldCharType="separate"/>
              </w:r>
              <w:r>
                <w:t>11</w:t>
              </w:r>
              <w:r w:rsidRPr="00E74B29">
                <w:fldChar w:fldCharType="end"/>
              </w:r>
            </w:p>
          </w:sdtContent>
        </w:sdt>
      </w:tc>
      <w:tc>
        <w:tcPr>
          <w:tcW w:w="1079" w:type="dxa"/>
        </w:tcPr>
        <w:p w14:paraId="3B218C4A" w14:textId="77777777" w:rsidR="00E32331" w:rsidRPr="00E74B29" w:rsidRDefault="00E32331" w:rsidP="00E32331">
          <w:pPr>
            <w:pStyle w:val="Footer"/>
          </w:pPr>
        </w:p>
      </w:tc>
    </w:tr>
  </w:tbl>
  <w:p w14:paraId="281650E5" w14:textId="77777777" w:rsidR="00E32331" w:rsidRDefault="00E32331" w:rsidP="00E3233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561ABEA" w14:textId="77777777" w:rsidR="009A22FB" w:rsidRDefault="009A22FB" w:rsidP="00E74B29">
      <w:r>
        <w:separator/>
      </w:r>
    </w:p>
  </w:footnote>
  <w:footnote w:type="continuationSeparator" w:id="0">
    <w:p w14:paraId="32A716D9" w14:textId="77777777" w:rsidR="009A22FB" w:rsidRDefault="009A22FB" w:rsidP="00E74B29">
      <w:r>
        <w:continuationSeparator/>
      </w:r>
    </w:p>
  </w:footnote>
  <w:footnote w:type="continuationNotice" w:id="1">
    <w:p w14:paraId="41BBFBE1" w14:textId="77777777" w:rsidR="009A22FB" w:rsidRDefault="009A22FB"/>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7D5DE1"/>
    <w:multiLevelType w:val="hybridMultilevel"/>
    <w:tmpl w:val="621ADC08"/>
    <w:lvl w:ilvl="0" w:tplc="F5B85822">
      <w:numFmt w:val="bullet"/>
      <w:lvlText w:val="—"/>
      <w:lvlJc w:val="left"/>
      <w:pPr>
        <w:ind w:left="720" w:hanging="360"/>
      </w:pPr>
      <w:rPr>
        <w:rFonts w:ascii="Georgia" w:eastAsiaTheme="minorHAnsi" w:hAnsi="Georgia"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1CEB2CCC"/>
    <w:multiLevelType w:val="multilevel"/>
    <w:tmpl w:val="B60C9B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B5806E2"/>
    <w:multiLevelType w:val="hybridMultilevel"/>
    <w:tmpl w:val="E49CDDC0"/>
    <w:lvl w:ilvl="0" w:tplc="DB7A8586">
      <w:numFmt w:val="bullet"/>
      <w:lvlText w:val="-"/>
      <w:lvlJc w:val="left"/>
      <w:pPr>
        <w:ind w:left="360" w:hanging="360"/>
      </w:pPr>
      <w:rPr>
        <w:rFonts w:ascii="Georgia" w:eastAsiaTheme="minorHAnsi" w:hAnsi="Georgia" w:cstheme="minorBid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325E7159"/>
    <w:multiLevelType w:val="hybridMultilevel"/>
    <w:tmpl w:val="AD5A01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D7E4825"/>
    <w:multiLevelType w:val="hybridMultilevel"/>
    <w:tmpl w:val="9FA05CBE"/>
    <w:lvl w:ilvl="0" w:tplc="67F0E9EC">
      <w:start w:val="1"/>
      <w:numFmt w:val="decimal"/>
      <w:lvlText w:val="%1."/>
      <w:lvlJc w:val="left"/>
      <w:pPr>
        <w:ind w:left="5346" w:hanging="216"/>
      </w:pPr>
      <w:rPr>
        <w:rFonts w:hint="default"/>
      </w:rPr>
    </w:lvl>
    <w:lvl w:ilvl="1" w:tplc="04090019" w:tentative="1">
      <w:start w:val="1"/>
      <w:numFmt w:val="lowerLetter"/>
      <w:lvlText w:val="%2."/>
      <w:lvlJc w:val="left"/>
      <w:pPr>
        <w:ind w:left="5706" w:hanging="360"/>
      </w:pPr>
    </w:lvl>
    <w:lvl w:ilvl="2" w:tplc="0409001B" w:tentative="1">
      <w:start w:val="1"/>
      <w:numFmt w:val="lowerRoman"/>
      <w:lvlText w:val="%3."/>
      <w:lvlJc w:val="right"/>
      <w:pPr>
        <w:ind w:left="6426" w:hanging="180"/>
      </w:pPr>
    </w:lvl>
    <w:lvl w:ilvl="3" w:tplc="0409000F" w:tentative="1">
      <w:start w:val="1"/>
      <w:numFmt w:val="decimal"/>
      <w:lvlText w:val="%4."/>
      <w:lvlJc w:val="left"/>
      <w:pPr>
        <w:ind w:left="7146" w:hanging="360"/>
      </w:pPr>
    </w:lvl>
    <w:lvl w:ilvl="4" w:tplc="04090019" w:tentative="1">
      <w:start w:val="1"/>
      <w:numFmt w:val="lowerLetter"/>
      <w:lvlText w:val="%5."/>
      <w:lvlJc w:val="left"/>
      <w:pPr>
        <w:ind w:left="7866" w:hanging="360"/>
      </w:pPr>
    </w:lvl>
    <w:lvl w:ilvl="5" w:tplc="0409001B" w:tentative="1">
      <w:start w:val="1"/>
      <w:numFmt w:val="lowerRoman"/>
      <w:lvlText w:val="%6."/>
      <w:lvlJc w:val="right"/>
      <w:pPr>
        <w:ind w:left="8586" w:hanging="180"/>
      </w:pPr>
    </w:lvl>
    <w:lvl w:ilvl="6" w:tplc="0409000F" w:tentative="1">
      <w:start w:val="1"/>
      <w:numFmt w:val="decimal"/>
      <w:lvlText w:val="%7."/>
      <w:lvlJc w:val="left"/>
      <w:pPr>
        <w:ind w:left="9306" w:hanging="360"/>
      </w:pPr>
    </w:lvl>
    <w:lvl w:ilvl="7" w:tplc="04090019" w:tentative="1">
      <w:start w:val="1"/>
      <w:numFmt w:val="lowerLetter"/>
      <w:lvlText w:val="%8."/>
      <w:lvlJc w:val="left"/>
      <w:pPr>
        <w:ind w:left="10026" w:hanging="360"/>
      </w:pPr>
    </w:lvl>
    <w:lvl w:ilvl="8" w:tplc="0409001B" w:tentative="1">
      <w:start w:val="1"/>
      <w:numFmt w:val="lowerRoman"/>
      <w:lvlText w:val="%9."/>
      <w:lvlJc w:val="right"/>
      <w:pPr>
        <w:ind w:left="10746" w:hanging="180"/>
      </w:pPr>
    </w:lvl>
  </w:abstractNum>
  <w:abstractNum w:abstractNumId="5" w15:restartNumberingAfterBreak="0">
    <w:nsid w:val="63D40491"/>
    <w:multiLevelType w:val="hybridMultilevel"/>
    <w:tmpl w:val="C5DABF5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385789499">
    <w:abstractNumId w:val="0"/>
  </w:num>
  <w:num w:numId="2" w16cid:durableId="11996677">
    <w:abstractNumId w:val="1"/>
  </w:num>
  <w:num w:numId="3" w16cid:durableId="118568789">
    <w:abstractNumId w:val="3"/>
  </w:num>
  <w:num w:numId="4" w16cid:durableId="89396958">
    <w:abstractNumId w:val="2"/>
  </w:num>
  <w:num w:numId="5" w16cid:durableId="1782458829">
    <w:abstractNumId w:val="4"/>
  </w:num>
  <w:num w:numId="6" w16cid:durableId="194341424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9"/>
  <w:attachedTemplate r:id="rId1"/>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D76AE"/>
    <w:rsid w:val="00000C01"/>
    <w:rsid w:val="00003F9C"/>
    <w:rsid w:val="00010302"/>
    <w:rsid w:val="00011EDB"/>
    <w:rsid w:val="00011FB4"/>
    <w:rsid w:val="00014EBD"/>
    <w:rsid w:val="000159E5"/>
    <w:rsid w:val="00016352"/>
    <w:rsid w:val="000165A9"/>
    <w:rsid w:val="00017615"/>
    <w:rsid w:val="0002103C"/>
    <w:rsid w:val="00024638"/>
    <w:rsid w:val="0002550E"/>
    <w:rsid w:val="000267F2"/>
    <w:rsid w:val="00030D4E"/>
    <w:rsid w:val="00031723"/>
    <w:rsid w:val="00032C5D"/>
    <w:rsid w:val="00033445"/>
    <w:rsid w:val="00033736"/>
    <w:rsid w:val="00033754"/>
    <w:rsid w:val="00033E26"/>
    <w:rsid w:val="00036CE1"/>
    <w:rsid w:val="00037C81"/>
    <w:rsid w:val="000407AC"/>
    <w:rsid w:val="00041B2F"/>
    <w:rsid w:val="00044E0F"/>
    <w:rsid w:val="00044E8B"/>
    <w:rsid w:val="0004529E"/>
    <w:rsid w:val="000460AE"/>
    <w:rsid w:val="000466E9"/>
    <w:rsid w:val="00047FED"/>
    <w:rsid w:val="000507F6"/>
    <w:rsid w:val="0005168E"/>
    <w:rsid w:val="000556EF"/>
    <w:rsid w:val="00055E39"/>
    <w:rsid w:val="000611F4"/>
    <w:rsid w:val="00062054"/>
    <w:rsid w:val="0006299F"/>
    <w:rsid w:val="00064930"/>
    <w:rsid w:val="000660F9"/>
    <w:rsid w:val="00066344"/>
    <w:rsid w:val="00066AE5"/>
    <w:rsid w:val="0006745B"/>
    <w:rsid w:val="000700DD"/>
    <w:rsid w:val="0007079B"/>
    <w:rsid w:val="00071E5B"/>
    <w:rsid w:val="000729C3"/>
    <w:rsid w:val="00075255"/>
    <w:rsid w:val="00077423"/>
    <w:rsid w:val="00080AE8"/>
    <w:rsid w:val="0008140F"/>
    <w:rsid w:val="0008309F"/>
    <w:rsid w:val="000866EF"/>
    <w:rsid w:val="00086AF1"/>
    <w:rsid w:val="00086BE8"/>
    <w:rsid w:val="00086FA5"/>
    <w:rsid w:val="00087420"/>
    <w:rsid w:val="00092C7E"/>
    <w:rsid w:val="00094824"/>
    <w:rsid w:val="000A15EF"/>
    <w:rsid w:val="000A2821"/>
    <w:rsid w:val="000A3C66"/>
    <w:rsid w:val="000A407F"/>
    <w:rsid w:val="000A5154"/>
    <w:rsid w:val="000A650E"/>
    <w:rsid w:val="000A68DB"/>
    <w:rsid w:val="000A7724"/>
    <w:rsid w:val="000A7AB0"/>
    <w:rsid w:val="000B21D1"/>
    <w:rsid w:val="000B3657"/>
    <w:rsid w:val="000B59D6"/>
    <w:rsid w:val="000C3306"/>
    <w:rsid w:val="000C4280"/>
    <w:rsid w:val="000C42ED"/>
    <w:rsid w:val="000C4630"/>
    <w:rsid w:val="000C75F2"/>
    <w:rsid w:val="000D190C"/>
    <w:rsid w:val="000D1FA7"/>
    <w:rsid w:val="000D586C"/>
    <w:rsid w:val="000D6A80"/>
    <w:rsid w:val="000E4227"/>
    <w:rsid w:val="000E4641"/>
    <w:rsid w:val="000E4A41"/>
    <w:rsid w:val="000E4C5F"/>
    <w:rsid w:val="000E5200"/>
    <w:rsid w:val="000E68D9"/>
    <w:rsid w:val="000E77FE"/>
    <w:rsid w:val="000E7D4B"/>
    <w:rsid w:val="000E7FF6"/>
    <w:rsid w:val="000F1517"/>
    <w:rsid w:val="000F1B04"/>
    <w:rsid w:val="000F1DE6"/>
    <w:rsid w:val="000F368A"/>
    <w:rsid w:val="000F3D76"/>
    <w:rsid w:val="000F4A5A"/>
    <w:rsid w:val="000F6D22"/>
    <w:rsid w:val="001038EE"/>
    <w:rsid w:val="00104B52"/>
    <w:rsid w:val="00105412"/>
    <w:rsid w:val="00105821"/>
    <w:rsid w:val="00105B67"/>
    <w:rsid w:val="00106D33"/>
    <w:rsid w:val="00107D93"/>
    <w:rsid w:val="0011386D"/>
    <w:rsid w:val="00113D91"/>
    <w:rsid w:val="00113DDC"/>
    <w:rsid w:val="001149E2"/>
    <w:rsid w:val="00116F10"/>
    <w:rsid w:val="001216A1"/>
    <w:rsid w:val="00126FBC"/>
    <w:rsid w:val="00127889"/>
    <w:rsid w:val="001312B0"/>
    <w:rsid w:val="0013364E"/>
    <w:rsid w:val="0013532F"/>
    <w:rsid w:val="00144EDE"/>
    <w:rsid w:val="00145D62"/>
    <w:rsid w:val="00150D70"/>
    <w:rsid w:val="00151B2A"/>
    <w:rsid w:val="00151F66"/>
    <w:rsid w:val="0015252F"/>
    <w:rsid w:val="001541FC"/>
    <w:rsid w:val="0015543F"/>
    <w:rsid w:val="0015545D"/>
    <w:rsid w:val="00155BE6"/>
    <w:rsid w:val="00155E99"/>
    <w:rsid w:val="001573A4"/>
    <w:rsid w:val="00162AFD"/>
    <w:rsid w:val="001631D1"/>
    <w:rsid w:val="0016372F"/>
    <w:rsid w:val="00170531"/>
    <w:rsid w:val="00171DB5"/>
    <w:rsid w:val="0017406A"/>
    <w:rsid w:val="00176ACD"/>
    <w:rsid w:val="00177712"/>
    <w:rsid w:val="00177F8D"/>
    <w:rsid w:val="001825F9"/>
    <w:rsid w:val="00182B42"/>
    <w:rsid w:val="00184EBA"/>
    <w:rsid w:val="00185E77"/>
    <w:rsid w:val="00185F4A"/>
    <w:rsid w:val="001874B5"/>
    <w:rsid w:val="00187734"/>
    <w:rsid w:val="00192A07"/>
    <w:rsid w:val="00195206"/>
    <w:rsid w:val="001A091C"/>
    <w:rsid w:val="001A09F7"/>
    <w:rsid w:val="001A0E0B"/>
    <w:rsid w:val="001A117B"/>
    <w:rsid w:val="001A3FA0"/>
    <w:rsid w:val="001B32E1"/>
    <w:rsid w:val="001B3A58"/>
    <w:rsid w:val="001B76F2"/>
    <w:rsid w:val="001B7B8D"/>
    <w:rsid w:val="001C37DF"/>
    <w:rsid w:val="001C4E52"/>
    <w:rsid w:val="001C5189"/>
    <w:rsid w:val="001C53C9"/>
    <w:rsid w:val="001C6ED0"/>
    <w:rsid w:val="001C7C64"/>
    <w:rsid w:val="001D0947"/>
    <w:rsid w:val="001D1CDC"/>
    <w:rsid w:val="001D26F7"/>
    <w:rsid w:val="001D3EF8"/>
    <w:rsid w:val="001D5821"/>
    <w:rsid w:val="001D652F"/>
    <w:rsid w:val="001D6DDB"/>
    <w:rsid w:val="001D720E"/>
    <w:rsid w:val="001D7EFC"/>
    <w:rsid w:val="001E0C04"/>
    <w:rsid w:val="001E1C62"/>
    <w:rsid w:val="001E4B62"/>
    <w:rsid w:val="001E5030"/>
    <w:rsid w:val="001E703B"/>
    <w:rsid w:val="001F03E2"/>
    <w:rsid w:val="001F0414"/>
    <w:rsid w:val="001F1183"/>
    <w:rsid w:val="001F1F0C"/>
    <w:rsid w:val="001F577B"/>
    <w:rsid w:val="001F7934"/>
    <w:rsid w:val="0020302D"/>
    <w:rsid w:val="00210FBA"/>
    <w:rsid w:val="00211B9B"/>
    <w:rsid w:val="00211CA7"/>
    <w:rsid w:val="00213B96"/>
    <w:rsid w:val="002161D3"/>
    <w:rsid w:val="00221F23"/>
    <w:rsid w:val="00222E03"/>
    <w:rsid w:val="00222F31"/>
    <w:rsid w:val="00223FCC"/>
    <w:rsid w:val="00224446"/>
    <w:rsid w:val="0022482B"/>
    <w:rsid w:val="00224AC2"/>
    <w:rsid w:val="00224FF0"/>
    <w:rsid w:val="002255B5"/>
    <w:rsid w:val="00225850"/>
    <w:rsid w:val="00226211"/>
    <w:rsid w:val="00226883"/>
    <w:rsid w:val="00226BCD"/>
    <w:rsid w:val="00227EA4"/>
    <w:rsid w:val="002309D6"/>
    <w:rsid w:val="00232593"/>
    <w:rsid w:val="002329F1"/>
    <w:rsid w:val="00232DE2"/>
    <w:rsid w:val="00234DA4"/>
    <w:rsid w:val="00235EEE"/>
    <w:rsid w:val="00235F1C"/>
    <w:rsid w:val="002370B3"/>
    <w:rsid w:val="00240ACE"/>
    <w:rsid w:val="002445B5"/>
    <w:rsid w:val="00245CB8"/>
    <w:rsid w:val="00247F61"/>
    <w:rsid w:val="00251539"/>
    <w:rsid w:val="002524C9"/>
    <w:rsid w:val="0025562C"/>
    <w:rsid w:val="0025696B"/>
    <w:rsid w:val="00257C94"/>
    <w:rsid w:val="00260B81"/>
    <w:rsid w:val="0026210D"/>
    <w:rsid w:val="002623A2"/>
    <w:rsid w:val="002631B0"/>
    <w:rsid w:val="00265C8A"/>
    <w:rsid w:val="00270931"/>
    <w:rsid w:val="002712EB"/>
    <w:rsid w:val="00271FB7"/>
    <w:rsid w:val="0027224F"/>
    <w:rsid w:val="00273A9F"/>
    <w:rsid w:val="00274F91"/>
    <w:rsid w:val="00275204"/>
    <w:rsid w:val="00277078"/>
    <w:rsid w:val="002807A4"/>
    <w:rsid w:val="00281601"/>
    <w:rsid w:val="002817D7"/>
    <w:rsid w:val="0028316C"/>
    <w:rsid w:val="00283AF6"/>
    <w:rsid w:val="00283D1A"/>
    <w:rsid w:val="00283EFC"/>
    <w:rsid w:val="00284B49"/>
    <w:rsid w:val="00284F30"/>
    <w:rsid w:val="00285CE4"/>
    <w:rsid w:val="002871B2"/>
    <w:rsid w:val="002913BD"/>
    <w:rsid w:val="00291F48"/>
    <w:rsid w:val="002927D7"/>
    <w:rsid w:val="00294C9B"/>
    <w:rsid w:val="0029605A"/>
    <w:rsid w:val="002A053E"/>
    <w:rsid w:val="002A4080"/>
    <w:rsid w:val="002A51F3"/>
    <w:rsid w:val="002A62EF"/>
    <w:rsid w:val="002B08A5"/>
    <w:rsid w:val="002B2314"/>
    <w:rsid w:val="002B3229"/>
    <w:rsid w:val="002C15B3"/>
    <w:rsid w:val="002C2D4D"/>
    <w:rsid w:val="002C4F0E"/>
    <w:rsid w:val="002C615F"/>
    <w:rsid w:val="002C7351"/>
    <w:rsid w:val="002D0DA3"/>
    <w:rsid w:val="002D0EB4"/>
    <w:rsid w:val="002D185C"/>
    <w:rsid w:val="002D2200"/>
    <w:rsid w:val="002D2506"/>
    <w:rsid w:val="002D2685"/>
    <w:rsid w:val="002D4301"/>
    <w:rsid w:val="002D4582"/>
    <w:rsid w:val="002D626A"/>
    <w:rsid w:val="002D6B70"/>
    <w:rsid w:val="002D6C9B"/>
    <w:rsid w:val="002D6E1E"/>
    <w:rsid w:val="002E0466"/>
    <w:rsid w:val="002E69AD"/>
    <w:rsid w:val="002E6DC7"/>
    <w:rsid w:val="002E7E01"/>
    <w:rsid w:val="002F2C33"/>
    <w:rsid w:val="002F6AF7"/>
    <w:rsid w:val="002F7009"/>
    <w:rsid w:val="002F7A99"/>
    <w:rsid w:val="002F7C31"/>
    <w:rsid w:val="00300058"/>
    <w:rsid w:val="003034DA"/>
    <w:rsid w:val="003079C0"/>
    <w:rsid w:val="00310D88"/>
    <w:rsid w:val="00312A12"/>
    <w:rsid w:val="003138E0"/>
    <w:rsid w:val="003141F6"/>
    <w:rsid w:val="00320F74"/>
    <w:rsid w:val="00323002"/>
    <w:rsid w:val="00323611"/>
    <w:rsid w:val="0032405B"/>
    <w:rsid w:val="0032449F"/>
    <w:rsid w:val="00326EED"/>
    <w:rsid w:val="00331638"/>
    <w:rsid w:val="00332530"/>
    <w:rsid w:val="00332BA8"/>
    <w:rsid w:val="003335F8"/>
    <w:rsid w:val="00335B35"/>
    <w:rsid w:val="00336A97"/>
    <w:rsid w:val="00336C32"/>
    <w:rsid w:val="0033741A"/>
    <w:rsid w:val="00337921"/>
    <w:rsid w:val="003405DA"/>
    <w:rsid w:val="003406C7"/>
    <w:rsid w:val="00340955"/>
    <w:rsid w:val="00340AC2"/>
    <w:rsid w:val="00340F15"/>
    <w:rsid w:val="003419B2"/>
    <w:rsid w:val="00341F10"/>
    <w:rsid w:val="0034674B"/>
    <w:rsid w:val="00346EB1"/>
    <w:rsid w:val="0035029C"/>
    <w:rsid w:val="00351463"/>
    <w:rsid w:val="00352817"/>
    <w:rsid w:val="00352BFF"/>
    <w:rsid w:val="00352EE4"/>
    <w:rsid w:val="00353C64"/>
    <w:rsid w:val="00354F39"/>
    <w:rsid w:val="00355EB3"/>
    <w:rsid w:val="00357A91"/>
    <w:rsid w:val="00360A7B"/>
    <w:rsid w:val="003631B3"/>
    <w:rsid w:val="0036630A"/>
    <w:rsid w:val="00367EC1"/>
    <w:rsid w:val="0037176B"/>
    <w:rsid w:val="00372CEF"/>
    <w:rsid w:val="00373B12"/>
    <w:rsid w:val="00376A13"/>
    <w:rsid w:val="00376C75"/>
    <w:rsid w:val="00380780"/>
    <w:rsid w:val="00393DDB"/>
    <w:rsid w:val="00394D91"/>
    <w:rsid w:val="00395674"/>
    <w:rsid w:val="00396BD7"/>
    <w:rsid w:val="003A188B"/>
    <w:rsid w:val="003A3B47"/>
    <w:rsid w:val="003A3E0B"/>
    <w:rsid w:val="003A4B17"/>
    <w:rsid w:val="003A4F2F"/>
    <w:rsid w:val="003A62DE"/>
    <w:rsid w:val="003B03C6"/>
    <w:rsid w:val="003B161F"/>
    <w:rsid w:val="003B316D"/>
    <w:rsid w:val="003B35CD"/>
    <w:rsid w:val="003B39EA"/>
    <w:rsid w:val="003B3DDD"/>
    <w:rsid w:val="003B3F89"/>
    <w:rsid w:val="003B66D5"/>
    <w:rsid w:val="003B7112"/>
    <w:rsid w:val="003C2DB2"/>
    <w:rsid w:val="003C2F2C"/>
    <w:rsid w:val="003C4865"/>
    <w:rsid w:val="003C4E90"/>
    <w:rsid w:val="003C54EF"/>
    <w:rsid w:val="003C5BBB"/>
    <w:rsid w:val="003C6146"/>
    <w:rsid w:val="003C6828"/>
    <w:rsid w:val="003C76F4"/>
    <w:rsid w:val="003D1A41"/>
    <w:rsid w:val="003D2469"/>
    <w:rsid w:val="003D439B"/>
    <w:rsid w:val="003D568E"/>
    <w:rsid w:val="003E0CC6"/>
    <w:rsid w:val="003E1BAD"/>
    <w:rsid w:val="003E1D4D"/>
    <w:rsid w:val="003E2B61"/>
    <w:rsid w:val="003E3B38"/>
    <w:rsid w:val="003E7D2D"/>
    <w:rsid w:val="003E7E26"/>
    <w:rsid w:val="003F3EF7"/>
    <w:rsid w:val="003F645E"/>
    <w:rsid w:val="003F6808"/>
    <w:rsid w:val="00400C89"/>
    <w:rsid w:val="00403043"/>
    <w:rsid w:val="0040564B"/>
    <w:rsid w:val="004068B8"/>
    <w:rsid w:val="0041117A"/>
    <w:rsid w:val="00411847"/>
    <w:rsid w:val="00412923"/>
    <w:rsid w:val="004130BD"/>
    <w:rsid w:val="00413CA1"/>
    <w:rsid w:val="004158C9"/>
    <w:rsid w:val="00420FBD"/>
    <w:rsid w:val="004219A0"/>
    <w:rsid w:val="004220A0"/>
    <w:rsid w:val="00425F60"/>
    <w:rsid w:val="004303DE"/>
    <w:rsid w:val="00431402"/>
    <w:rsid w:val="004316E4"/>
    <w:rsid w:val="00433E0D"/>
    <w:rsid w:val="00434FEA"/>
    <w:rsid w:val="004366FF"/>
    <w:rsid w:val="00436E1D"/>
    <w:rsid w:val="0044566A"/>
    <w:rsid w:val="00445DA2"/>
    <w:rsid w:val="00447356"/>
    <w:rsid w:val="00452AB7"/>
    <w:rsid w:val="00453262"/>
    <w:rsid w:val="0045330A"/>
    <w:rsid w:val="0045362B"/>
    <w:rsid w:val="00453993"/>
    <w:rsid w:val="00455E60"/>
    <w:rsid w:val="00457A55"/>
    <w:rsid w:val="00457D47"/>
    <w:rsid w:val="0046124C"/>
    <w:rsid w:val="0046377B"/>
    <w:rsid w:val="00464549"/>
    <w:rsid w:val="00464716"/>
    <w:rsid w:val="00465A4A"/>
    <w:rsid w:val="00465ABA"/>
    <w:rsid w:val="00466C4B"/>
    <w:rsid w:val="00467A4A"/>
    <w:rsid w:val="00476083"/>
    <w:rsid w:val="004771C4"/>
    <w:rsid w:val="00480691"/>
    <w:rsid w:val="0048120C"/>
    <w:rsid w:val="004821EF"/>
    <w:rsid w:val="00483939"/>
    <w:rsid w:val="00483F3E"/>
    <w:rsid w:val="00487D61"/>
    <w:rsid w:val="004909D9"/>
    <w:rsid w:val="00491D79"/>
    <w:rsid w:val="00493D99"/>
    <w:rsid w:val="00494A19"/>
    <w:rsid w:val="00495F07"/>
    <w:rsid w:val="00496756"/>
    <w:rsid w:val="00497576"/>
    <w:rsid w:val="00497642"/>
    <w:rsid w:val="00497C21"/>
    <w:rsid w:val="004A229B"/>
    <w:rsid w:val="004A24CD"/>
    <w:rsid w:val="004A4C5A"/>
    <w:rsid w:val="004A5B5D"/>
    <w:rsid w:val="004A67EC"/>
    <w:rsid w:val="004A77E0"/>
    <w:rsid w:val="004B2126"/>
    <w:rsid w:val="004C243B"/>
    <w:rsid w:val="004C3DFA"/>
    <w:rsid w:val="004C77A4"/>
    <w:rsid w:val="004D1D9A"/>
    <w:rsid w:val="004D1ED9"/>
    <w:rsid w:val="004D6042"/>
    <w:rsid w:val="004E0871"/>
    <w:rsid w:val="004E3F1A"/>
    <w:rsid w:val="004F3056"/>
    <w:rsid w:val="004F3EC8"/>
    <w:rsid w:val="004F4215"/>
    <w:rsid w:val="004F6247"/>
    <w:rsid w:val="005014DE"/>
    <w:rsid w:val="00501F91"/>
    <w:rsid w:val="0050206E"/>
    <w:rsid w:val="005023C3"/>
    <w:rsid w:val="00503408"/>
    <w:rsid w:val="005050C4"/>
    <w:rsid w:val="0050640D"/>
    <w:rsid w:val="00507EFF"/>
    <w:rsid w:val="0051101A"/>
    <w:rsid w:val="00511E41"/>
    <w:rsid w:val="00512023"/>
    <w:rsid w:val="00512D17"/>
    <w:rsid w:val="0051325F"/>
    <w:rsid w:val="00513D55"/>
    <w:rsid w:val="00514701"/>
    <w:rsid w:val="00521481"/>
    <w:rsid w:val="00521544"/>
    <w:rsid w:val="00522427"/>
    <w:rsid w:val="00522F44"/>
    <w:rsid w:val="0053017C"/>
    <w:rsid w:val="0053192F"/>
    <w:rsid w:val="005367EC"/>
    <w:rsid w:val="005418A1"/>
    <w:rsid w:val="00541A3F"/>
    <w:rsid w:val="0054458A"/>
    <w:rsid w:val="00544A91"/>
    <w:rsid w:val="00544F39"/>
    <w:rsid w:val="00545D8B"/>
    <w:rsid w:val="0054674A"/>
    <w:rsid w:val="0054748C"/>
    <w:rsid w:val="005504F8"/>
    <w:rsid w:val="00552FF8"/>
    <w:rsid w:val="0055328B"/>
    <w:rsid w:val="00554F90"/>
    <w:rsid w:val="00555FE0"/>
    <w:rsid w:val="00556D02"/>
    <w:rsid w:val="0055750E"/>
    <w:rsid w:val="005577B3"/>
    <w:rsid w:val="005602AA"/>
    <w:rsid w:val="005624AA"/>
    <w:rsid w:val="0056375D"/>
    <w:rsid w:val="005677B0"/>
    <w:rsid w:val="005679CD"/>
    <w:rsid w:val="00571249"/>
    <w:rsid w:val="005718F5"/>
    <w:rsid w:val="005754F7"/>
    <w:rsid w:val="00576C2F"/>
    <w:rsid w:val="00580F1F"/>
    <w:rsid w:val="0059062D"/>
    <w:rsid w:val="00590F4E"/>
    <w:rsid w:val="00590F7A"/>
    <w:rsid w:val="005915F7"/>
    <w:rsid w:val="00593928"/>
    <w:rsid w:val="00595919"/>
    <w:rsid w:val="00595E44"/>
    <w:rsid w:val="0059662C"/>
    <w:rsid w:val="005A06E6"/>
    <w:rsid w:val="005A0F4E"/>
    <w:rsid w:val="005A27FF"/>
    <w:rsid w:val="005A3C00"/>
    <w:rsid w:val="005A3EC3"/>
    <w:rsid w:val="005A4D6B"/>
    <w:rsid w:val="005A4F90"/>
    <w:rsid w:val="005A5D3A"/>
    <w:rsid w:val="005A6996"/>
    <w:rsid w:val="005B070C"/>
    <w:rsid w:val="005B1624"/>
    <w:rsid w:val="005B19B2"/>
    <w:rsid w:val="005B26DE"/>
    <w:rsid w:val="005B4810"/>
    <w:rsid w:val="005B510B"/>
    <w:rsid w:val="005B5A51"/>
    <w:rsid w:val="005C38A1"/>
    <w:rsid w:val="005C41CF"/>
    <w:rsid w:val="005C4359"/>
    <w:rsid w:val="005C4711"/>
    <w:rsid w:val="005C67BD"/>
    <w:rsid w:val="005D047F"/>
    <w:rsid w:val="005D1A13"/>
    <w:rsid w:val="005D401A"/>
    <w:rsid w:val="005D6110"/>
    <w:rsid w:val="005D79CE"/>
    <w:rsid w:val="005E44BF"/>
    <w:rsid w:val="005E4B8F"/>
    <w:rsid w:val="005E548B"/>
    <w:rsid w:val="005E5817"/>
    <w:rsid w:val="005E7C08"/>
    <w:rsid w:val="005E7C81"/>
    <w:rsid w:val="005E7CCD"/>
    <w:rsid w:val="005F145D"/>
    <w:rsid w:val="005F1548"/>
    <w:rsid w:val="005F594A"/>
    <w:rsid w:val="005F73ED"/>
    <w:rsid w:val="005F7D1D"/>
    <w:rsid w:val="00602228"/>
    <w:rsid w:val="00604019"/>
    <w:rsid w:val="00604A5F"/>
    <w:rsid w:val="006053AD"/>
    <w:rsid w:val="00605E18"/>
    <w:rsid w:val="00612797"/>
    <w:rsid w:val="006173F3"/>
    <w:rsid w:val="00621358"/>
    <w:rsid w:val="006240C7"/>
    <w:rsid w:val="00631FA1"/>
    <w:rsid w:val="00635F38"/>
    <w:rsid w:val="0063684B"/>
    <w:rsid w:val="00644115"/>
    <w:rsid w:val="006456D1"/>
    <w:rsid w:val="00645FFE"/>
    <w:rsid w:val="006466B6"/>
    <w:rsid w:val="00646CEB"/>
    <w:rsid w:val="00647622"/>
    <w:rsid w:val="006508F2"/>
    <w:rsid w:val="006531A3"/>
    <w:rsid w:val="00657EF2"/>
    <w:rsid w:val="00664DB3"/>
    <w:rsid w:val="00664F96"/>
    <w:rsid w:val="00665110"/>
    <w:rsid w:val="00665C96"/>
    <w:rsid w:val="006668BA"/>
    <w:rsid w:val="006709F1"/>
    <w:rsid w:val="0067288F"/>
    <w:rsid w:val="0067457A"/>
    <w:rsid w:val="00674CA6"/>
    <w:rsid w:val="00674CE3"/>
    <w:rsid w:val="0067525B"/>
    <w:rsid w:val="00675FF2"/>
    <w:rsid w:val="00676AA2"/>
    <w:rsid w:val="00677659"/>
    <w:rsid w:val="00680116"/>
    <w:rsid w:val="00680F6C"/>
    <w:rsid w:val="00683335"/>
    <w:rsid w:val="006850DE"/>
    <w:rsid w:val="0068560C"/>
    <w:rsid w:val="00686442"/>
    <w:rsid w:val="00686A40"/>
    <w:rsid w:val="0068776C"/>
    <w:rsid w:val="00690981"/>
    <w:rsid w:val="00691BD2"/>
    <w:rsid w:val="00692FD3"/>
    <w:rsid w:val="00693E54"/>
    <w:rsid w:val="00696E81"/>
    <w:rsid w:val="0069700F"/>
    <w:rsid w:val="00697503"/>
    <w:rsid w:val="00697D8B"/>
    <w:rsid w:val="006A11C8"/>
    <w:rsid w:val="006A1F5E"/>
    <w:rsid w:val="006A496A"/>
    <w:rsid w:val="006B0881"/>
    <w:rsid w:val="006B1702"/>
    <w:rsid w:val="006B19F1"/>
    <w:rsid w:val="006B3AC4"/>
    <w:rsid w:val="006B5090"/>
    <w:rsid w:val="006B744F"/>
    <w:rsid w:val="006C0286"/>
    <w:rsid w:val="006C0ED8"/>
    <w:rsid w:val="006C1E85"/>
    <w:rsid w:val="006C1FA4"/>
    <w:rsid w:val="006C282F"/>
    <w:rsid w:val="006C5ADD"/>
    <w:rsid w:val="006C5EA1"/>
    <w:rsid w:val="006C5F03"/>
    <w:rsid w:val="006C60E6"/>
    <w:rsid w:val="006D095B"/>
    <w:rsid w:val="006D0D96"/>
    <w:rsid w:val="006D14C9"/>
    <w:rsid w:val="006D2197"/>
    <w:rsid w:val="006D4433"/>
    <w:rsid w:val="006D6292"/>
    <w:rsid w:val="006D7CA7"/>
    <w:rsid w:val="006E11D9"/>
    <w:rsid w:val="006E17D2"/>
    <w:rsid w:val="006E3BAE"/>
    <w:rsid w:val="006E7AC7"/>
    <w:rsid w:val="006F2938"/>
    <w:rsid w:val="006F3086"/>
    <w:rsid w:val="006F737C"/>
    <w:rsid w:val="00705207"/>
    <w:rsid w:val="00705D98"/>
    <w:rsid w:val="00710E45"/>
    <w:rsid w:val="00712793"/>
    <w:rsid w:val="00712D85"/>
    <w:rsid w:val="007145A5"/>
    <w:rsid w:val="007145EE"/>
    <w:rsid w:val="0071560C"/>
    <w:rsid w:val="00716484"/>
    <w:rsid w:val="00716B08"/>
    <w:rsid w:val="00717C44"/>
    <w:rsid w:val="00720C33"/>
    <w:rsid w:val="00721D4E"/>
    <w:rsid w:val="00725D06"/>
    <w:rsid w:val="00730373"/>
    <w:rsid w:val="007332F1"/>
    <w:rsid w:val="00733E17"/>
    <w:rsid w:val="0073528C"/>
    <w:rsid w:val="00736DAD"/>
    <w:rsid w:val="007374BA"/>
    <w:rsid w:val="00741E0B"/>
    <w:rsid w:val="00743DA7"/>
    <w:rsid w:val="0074451C"/>
    <w:rsid w:val="00744F03"/>
    <w:rsid w:val="00747133"/>
    <w:rsid w:val="0075114B"/>
    <w:rsid w:val="00751733"/>
    <w:rsid w:val="00751E50"/>
    <w:rsid w:val="007526AA"/>
    <w:rsid w:val="0075410B"/>
    <w:rsid w:val="0075574D"/>
    <w:rsid w:val="00756648"/>
    <w:rsid w:val="00762573"/>
    <w:rsid w:val="00762FE9"/>
    <w:rsid w:val="00763953"/>
    <w:rsid w:val="00764993"/>
    <w:rsid w:val="00765512"/>
    <w:rsid w:val="00766FA4"/>
    <w:rsid w:val="00767C7D"/>
    <w:rsid w:val="00767EED"/>
    <w:rsid w:val="00770FDE"/>
    <w:rsid w:val="007716B0"/>
    <w:rsid w:val="00772D9D"/>
    <w:rsid w:val="00773393"/>
    <w:rsid w:val="00774908"/>
    <w:rsid w:val="00774D3A"/>
    <w:rsid w:val="0077523E"/>
    <w:rsid w:val="00775D96"/>
    <w:rsid w:val="00776A5B"/>
    <w:rsid w:val="007841DA"/>
    <w:rsid w:val="00785DCE"/>
    <w:rsid w:val="00785E3C"/>
    <w:rsid w:val="00786290"/>
    <w:rsid w:val="00787005"/>
    <w:rsid w:val="0079190E"/>
    <w:rsid w:val="00794DC9"/>
    <w:rsid w:val="00794F2C"/>
    <w:rsid w:val="00795606"/>
    <w:rsid w:val="00795C6B"/>
    <w:rsid w:val="00796A42"/>
    <w:rsid w:val="007A0619"/>
    <w:rsid w:val="007A2F37"/>
    <w:rsid w:val="007A3F67"/>
    <w:rsid w:val="007A5B79"/>
    <w:rsid w:val="007A5FC5"/>
    <w:rsid w:val="007A735A"/>
    <w:rsid w:val="007A7F2B"/>
    <w:rsid w:val="007B23E5"/>
    <w:rsid w:val="007B5FB2"/>
    <w:rsid w:val="007C24A4"/>
    <w:rsid w:val="007C5A1A"/>
    <w:rsid w:val="007C6580"/>
    <w:rsid w:val="007C6840"/>
    <w:rsid w:val="007C68D6"/>
    <w:rsid w:val="007C71EC"/>
    <w:rsid w:val="007C7F0D"/>
    <w:rsid w:val="007D0557"/>
    <w:rsid w:val="007D39E7"/>
    <w:rsid w:val="007D70A6"/>
    <w:rsid w:val="007D76AE"/>
    <w:rsid w:val="007E01CA"/>
    <w:rsid w:val="007E0EDC"/>
    <w:rsid w:val="007E1E13"/>
    <w:rsid w:val="007E351C"/>
    <w:rsid w:val="007E7300"/>
    <w:rsid w:val="007F37BE"/>
    <w:rsid w:val="007F4C74"/>
    <w:rsid w:val="007F57F8"/>
    <w:rsid w:val="007F6FD4"/>
    <w:rsid w:val="007F76F3"/>
    <w:rsid w:val="008037B2"/>
    <w:rsid w:val="008037CC"/>
    <w:rsid w:val="00811EF0"/>
    <w:rsid w:val="00812028"/>
    <w:rsid w:val="0081240A"/>
    <w:rsid w:val="008143D0"/>
    <w:rsid w:val="00814782"/>
    <w:rsid w:val="00815122"/>
    <w:rsid w:val="0081558A"/>
    <w:rsid w:val="00815678"/>
    <w:rsid w:val="008166F2"/>
    <w:rsid w:val="00816F71"/>
    <w:rsid w:val="00817D79"/>
    <w:rsid w:val="00820AAC"/>
    <w:rsid w:val="00822A8C"/>
    <w:rsid w:val="00822D77"/>
    <w:rsid w:val="008260DE"/>
    <w:rsid w:val="00826259"/>
    <w:rsid w:val="00832A70"/>
    <w:rsid w:val="008332FC"/>
    <w:rsid w:val="00834213"/>
    <w:rsid w:val="008345BA"/>
    <w:rsid w:val="008361C3"/>
    <w:rsid w:val="00836E2C"/>
    <w:rsid w:val="00837914"/>
    <w:rsid w:val="0084222A"/>
    <w:rsid w:val="00842B3B"/>
    <w:rsid w:val="0084553D"/>
    <w:rsid w:val="00847EAB"/>
    <w:rsid w:val="008510ED"/>
    <w:rsid w:val="00851CED"/>
    <w:rsid w:val="00851DFF"/>
    <w:rsid w:val="00852956"/>
    <w:rsid w:val="00855C53"/>
    <w:rsid w:val="00862156"/>
    <w:rsid w:val="00862A3D"/>
    <w:rsid w:val="0086360C"/>
    <w:rsid w:val="00863B19"/>
    <w:rsid w:val="00864F54"/>
    <w:rsid w:val="008651D8"/>
    <w:rsid w:val="008714C4"/>
    <w:rsid w:val="00871618"/>
    <w:rsid w:val="00872CD0"/>
    <w:rsid w:val="00873107"/>
    <w:rsid w:val="00874FE7"/>
    <w:rsid w:val="008764B6"/>
    <w:rsid w:val="0087760C"/>
    <w:rsid w:val="00877832"/>
    <w:rsid w:val="00880135"/>
    <w:rsid w:val="008811E2"/>
    <w:rsid w:val="0088120F"/>
    <w:rsid w:val="00881514"/>
    <w:rsid w:val="0088296A"/>
    <w:rsid w:val="008871E3"/>
    <w:rsid w:val="0089038D"/>
    <w:rsid w:val="00890F41"/>
    <w:rsid w:val="00893065"/>
    <w:rsid w:val="008A15E8"/>
    <w:rsid w:val="008A17F6"/>
    <w:rsid w:val="008A204C"/>
    <w:rsid w:val="008A27F9"/>
    <w:rsid w:val="008A4DA5"/>
    <w:rsid w:val="008A6366"/>
    <w:rsid w:val="008B000E"/>
    <w:rsid w:val="008B68CA"/>
    <w:rsid w:val="008B6B93"/>
    <w:rsid w:val="008B6E4E"/>
    <w:rsid w:val="008B75DB"/>
    <w:rsid w:val="008C0A68"/>
    <w:rsid w:val="008C2DD1"/>
    <w:rsid w:val="008C653E"/>
    <w:rsid w:val="008C7955"/>
    <w:rsid w:val="008D1325"/>
    <w:rsid w:val="008D426E"/>
    <w:rsid w:val="008D4AA5"/>
    <w:rsid w:val="008D56D9"/>
    <w:rsid w:val="008D664C"/>
    <w:rsid w:val="008E1DA9"/>
    <w:rsid w:val="008E34CE"/>
    <w:rsid w:val="008E3525"/>
    <w:rsid w:val="008E6B69"/>
    <w:rsid w:val="008E7132"/>
    <w:rsid w:val="008E7838"/>
    <w:rsid w:val="008F1AED"/>
    <w:rsid w:val="008F31BD"/>
    <w:rsid w:val="008F4B83"/>
    <w:rsid w:val="008F70FE"/>
    <w:rsid w:val="008F74AC"/>
    <w:rsid w:val="0090105B"/>
    <w:rsid w:val="0090278C"/>
    <w:rsid w:val="0090381F"/>
    <w:rsid w:val="009063A6"/>
    <w:rsid w:val="00907B9F"/>
    <w:rsid w:val="0091144E"/>
    <w:rsid w:val="00912AEE"/>
    <w:rsid w:val="00912B88"/>
    <w:rsid w:val="009150FF"/>
    <w:rsid w:val="00915613"/>
    <w:rsid w:val="00915B08"/>
    <w:rsid w:val="00915E08"/>
    <w:rsid w:val="00917CDF"/>
    <w:rsid w:val="009214DB"/>
    <w:rsid w:val="0092184D"/>
    <w:rsid w:val="009223D1"/>
    <w:rsid w:val="00924F86"/>
    <w:rsid w:val="00926B1D"/>
    <w:rsid w:val="009279D7"/>
    <w:rsid w:val="00934BE7"/>
    <w:rsid w:val="009357F0"/>
    <w:rsid w:val="00941A92"/>
    <w:rsid w:val="00941BD7"/>
    <w:rsid w:val="00943E35"/>
    <w:rsid w:val="00945872"/>
    <w:rsid w:val="00945EA0"/>
    <w:rsid w:val="009462A8"/>
    <w:rsid w:val="00946A8E"/>
    <w:rsid w:val="009500E3"/>
    <w:rsid w:val="0095140F"/>
    <w:rsid w:val="00952EB2"/>
    <w:rsid w:val="00952F7D"/>
    <w:rsid w:val="00953029"/>
    <w:rsid w:val="00953DA0"/>
    <w:rsid w:val="009547BB"/>
    <w:rsid w:val="009547CB"/>
    <w:rsid w:val="0095496A"/>
    <w:rsid w:val="00954F52"/>
    <w:rsid w:val="009551A4"/>
    <w:rsid w:val="00960699"/>
    <w:rsid w:val="00963271"/>
    <w:rsid w:val="009649D7"/>
    <w:rsid w:val="00964F59"/>
    <w:rsid w:val="009651A8"/>
    <w:rsid w:val="009659FD"/>
    <w:rsid w:val="00965BE6"/>
    <w:rsid w:val="00965C94"/>
    <w:rsid w:val="00967680"/>
    <w:rsid w:val="0097080B"/>
    <w:rsid w:val="00970D0C"/>
    <w:rsid w:val="0097456F"/>
    <w:rsid w:val="009751C3"/>
    <w:rsid w:val="00976535"/>
    <w:rsid w:val="00976C77"/>
    <w:rsid w:val="009802D6"/>
    <w:rsid w:val="00981126"/>
    <w:rsid w:val="00981EEF"/>
    <w:rsid w:val="00982674"/>
    <w:rsid w:val="009866A7"/>
    <w:rsid w:val="00986F3B"/>
    <w:rsid w:val="00987473"/>
    <w:rsid w:val="00987800"/>
    <w:rsid w:val="00992379"/>
    <w:rsid w:val="00993B15"/>
    <w:rsid w:val="00994A80"/>
    <w:rsid w:val="00995314"/>
    <w:rsid w:val="009956B5"/>
    <w:rsid w:val="0099595D"/>
    <w:rsid w:val="00995C98"/>
    <w:rsid w:val="00996C15"/>
    <w:rsid w:val="009A0927"/>
    <w:rsid w:val="009A22FB"/>
    <w:rsid w:val="009A38BA"/>
    <w:rsid w:val="009A7096"/>
    <w:rsid w:val="009A70CD"/>
    <w:rsid w:val="009B06BF"/>
    <w:rsid w:val="009B10A0"/>
    <w:rsid w:val="009B49E7"/>
    <w:rsid w:val="009B4CD1"/>
    <w:rsid w:val="009B7B3C"/>
    <w:rsid w:val="009C01ED"/>
    <w:rsid w:val="009C11FD"/>
    <w:rsid w:val="009C17A0"/>
    <w:rsid w:val="009C4338"/>
    <w:rsid w:val="009C5C65"/>
    <w:rsid w:val="009C6CAC"/>
    <w:rsid w:val="009D190B"/>
    <w:rsid w:val="009D35FC"/>
    <w:rsid w:val="009D3A61"/>
    <w:rsid w:val="009E095C"/>
    <w:rsid w:val="009E1A95"/>
    <w:rsid w:val="009E4A96"/>
    <w:rsid w:val="009E4D72"/>
    <w:rsid w:val="009F013E"/>
    <w:rsid w:val="009F127A"/>
    <w:rsid w:val="009F1A19"/>
    <w:rsid w:val="00A0032E"/>
    <w:rsid w:val="00A03073"/>
    <w:rsid w:val="00A035E6"/>
    <w:rsid w:val="00A0534B"/>
    <w:rsid w:val="00A05ECC"/>
    <w:rsid w:val="00A05EDA"/>
    <w:rsid w:val="00A07521"/>
    <w:rsid w:val="00A07D72"/>
    <w:rsid w:val="00A1143B"/>
    <w:rsid w:val="00A12615"/>
    <w:rsid w:val="00A130C3"/>
    <w:rsid w:val="00A135FB"/>
    <w:rsid w:val="00A155E1"/>
    <w:rsid w:val="00A164B8"/>
    <w:rsid w:val="00A16CBE"/>
    <w:rsid w:val="00A17CB8"/>
    <w:rsid w:val="00A21456"/>
    <w:rsid w:val="00A228E9"/>
    <w:rsid w:val="00A232F7"/>
    <w:rsid w:val="00A25888"/>
    <w:rsid w:val="00A269B7"/>
    <w:rsid w:val="00A3135A"/>
    <w:rsid w:val="00A34D95"/>
    <w:rsid w:val="00A35C22"/>
    <w:rsid w:val="00A3613C"/>
    <w:rsid w:val="00A3735C"/>
    <w:rsid w:val="00A42A00"/>
    <w:rsid w:val="00A4786D"/>
    <w:rsid w:val="00A50F6B"/>
    <w:rsid w:val="00A51735"/>
    <w:rsid w:val="00A52838"/>
    <w:rsid w:val="00A62D84"/>
    <w:rsid w:val="00A66259"/>
    <w:rsid w:val="00A67A62"/>
    <w:rsid w:val="00A67ADB"/>
    <w:rsid w:val="00A712D9"/>
    <w:rsid w:val="00A7179C"/>
    <w:rsid w:val="00A72868"/>
    <w:rsid w:val="00A758AF"/>
    <w:rsid w:val="00A77726"/>
    <w:rsid w:val="00A77E28"/>
    <w:rsid w:val="00A86A41"/>
    <w:rsid w:val="00A912FC"/>
    <w:rsid w:val="00A9270C"/>
    <w:rsid w:val="00A92E58"/>
    <w:rsid w:val="00A95A2E"/>
    <w:rsid w:val="00A9664A"/>
    <w:rsid w:val="00AA4370"/>
    <w:rsid w:val="00AA61B5"/>
    <w:rsid w:val="00AB2E6C"/>
    <w:rsid w:val="00AB3557"/>
    <w:rsid w:val="00AB5AB4"/>
    <w:rsid w:val="00AC0ED3"/>
    <w:rsid w:val="00AC1D6D"/>
    <w:rsid w:val="00AC243B"/>
    <w:rsid w:val="00AC39B7"/>
    <w:rsid w:val="00AC3BBF"/>
    <w:rsid w:val="00AC4631"/>
    <w:rsid w:val="00AC6084"/>
    <w:rsid w:val="00AC61C8"/>
    <w:rsid w:val="00AC6696"/>
    <w:rsid w:val="00AC6FD7"/>
    <w:rsid w:val="00AC7817"/>
    <w:rsid w:val="00AC7829"/>
    <w:rsid w:val="00AD009D"/>
    <w:rsid w:val="00AD290A"/>
    <w:rsid w:val="00AD3B6B"/>
    <w:rsid w:val="00AD7EA1"/>
    <w:rsid w:val="00AE1E59"/>
    <w:rsid w:val="00AE2E39"/>
    <w:rsid w:val="00AE2EE2"/>
    <w:rsid w:val="00AE36F5"/>
    <w:rsid w:val="00AE3DC1"/>
    <w:rsid w:val="00AF0F44"/>
    <w:rsid w:val="00AF1863"/>
    <w:rsid w:val="00AF3393"/>
    <w:rsid w:val="00B00D2F"/>
    <w:rsid w:val="00B02357"/>
    <w:rsid w:val="00B02DD3"/>
    <w:rsid w:val="00B03BAF"/>
    <w:rsid w:val="00B043EB"/>
    <w:rsid w:val="00B05E48"/>
    <w:rsid w:val="00B065F2"/>
    <w:rsid w:val="00B07A77"/>
    <w:rsid w:val="00B117E3"/>
    <w:rsid w:val="00B16B5C"/>
    <w:rsid w:val="00B207BF"/>
    <w:rsid w:val="00B208A3"/>
    <w:rsid w:val="00B22CC4"/>
    <w:rsid w:val="00B23061"/>
    <w:rsid w:val="00B23C0C"/>
    <w:rsid w:val="00B24ADC"/>
    <w:rsid w:val="00B27138"/>
    <w:rsid w:val="00B30CE2"/>
    <w:rsid w:val="00B33207"/>
    <w:rsid w:val="00B3374F"/>
    <w:rsid w:val="00B34068"/>
    <w:rsid w:val="00B3539D"/>
    <w:rsid w:val="00B35580"/>
    <w:rsid w:val="00B35DF1"/>
    <w:rsid w:val="00B3604E"/>
    <w:rsid w:val="00B367B0"/>
    <w:rsid w:val="00B37167"/>
    <w:rsid w:val="00B375EC"/>
    <w:rsid w:val="00B37C39"/>
    <w:rsid w:val="00B40BDE"/>
    <w:rsid w:val="00B4245F"/>
    <w:rsid w:val="00B43E11"/>
    <w:rsid w:val="00B44875"/>
    <w:rsid w:val="00B4664F"/>
    <w:rsid w:val="00B46665"/>
    <w:rsid w:val="00B47C2A"/>
    <w:rsid w:val="00B519AE"/>
    <w:rsid w:val="00B51B53"/>
    <w:rsid w:val="00B53383"/>
    <w:rsid w:val="00B5391B"/>
    <w:rsid w:val="00B54468"/>
    <w:rsid w:val="00B5527C"/>
    <w:rsid w:val="00B566DB"/>
    <w:rsid w:val="00B57DB1"/>
    <w:rsid w:val="00B60D3B"/>
    <w:rsid w:val="00B61E0A"/>
    <w:rsid w:val="00B63478"/>
    <w:rsid w:val="00B644F5"/>
    <w:rsid w:val="00B66F9C"/>
    <w:rsid w:val="00B67032"/>
    <w:rsid w:val="00B719F3"/>
    <w:rsid w:val="00B7245B"/>
    <w:rsid w:val="00B742EB"/>
    <w:rsid w:val="00B7547D"/>
    <w:rsid w:val="00B76901"/>
    <w:rsid w:val="00B80421"/>
    <w:rsid w:val="00B8130F"/>
    <w:rsid w:val="00B817BB"/>
    <w:rsid w:val="00B857B1"/>
    <w:rsid w:val="00B86B1C"/>
    <w:rsid w:val="00B90092"/>
    <w:rsid w:val="00B91065"/>
    <w:rsid w:val="00B925AF"/>
    <w:rsid w:val="00B92C2D"/>
    <w:rsid w:val="00B950B4"/>
    <w:rsid w:val="00B953A3"/>
    <w:rsid w:val="00B96278"/>
    <w:rsid w:val="00B97487"/>
    <w:rsid w:val="00BA1CFA"/>
    <w:rsid w:val="00BA4424"/>
    <w:rsid w:val="00BA75C1"/>
    <w:rsid w:val="00BB1B0C"/>
    <w:rsid w:val="00BB260A"/>
    <w:rsid w:val="00BB29CA"/>
    <w:rsid w:val="00BB732C"/>
    <w:rsid w:val="00BC0758"/>
    <w:rsid w:val="00BC1443"/>
    <w:rsid w:val="00BC3085"/>
    <w:rsid w:val="00BC49B8"/>
    <w:rsid w:val="00BC4A52"/>
    <w:rsid w:val="00BC64AF"/>
    <w:rsid w:val="00BD00DC"/>
    <w:rsid w:val="00BD0BDC"/>
    <w:rsid w:val="00BD201C"/>
    <w:rsid w:val="00BD2DD0"/>
    <w:rsid w:val="00BD349C"/>
    <w:rsid w:val="00BD5519"/>
    <w:rsid w:val="00BD7D82"/>
    <w:rsid w:val="00BE0F1C"/>
    <w:rsid w:val="00BE45FB"/>
    <w:rsid w:val="00BE4C30"/>
    <w:rsid w:val="00BE7305"/>
    <w:rsid w:val="00BF01C3"/>
    <w:rsid w:val="00BF43B1"/>
    <w:rsid w:val="00BF7F53"/>
    <w:rsid w:val="00C023A8"/>
    <w:rsid w:val="00C0241B"/>
    <w:rsid w:val="00C02FC9"/>
    <w:rsid w:val="00C03252"/>
    <w:rsid w:val="00C04A4F"/>
    <w:rsid w:val="00C05D25"/>
    <w:rsid w:val="00C11B0D"/>
    <w:rsid w:val="00C148CC"/>
    <w:rsid w:val="00C167AB"/>
    <w:rsid w:val="00C203D3"/>
    <w:rsid w:val="00C21A3B"/>
    <w:rsid w:val="00C21DAA"/>
    <w:rsid w:val="00C21DBB"/>
    <w:rsid w:val="00C26942"/>
    <w:rsid w:val="00C2769A"/>
    <w:rsid w:val="00C27DC2"/>
    <w:rsid w:val="00C33DBB"/>
    <w:rsid w:val="00C351CB"/>
    <w:rsid w:val="00C36363"/>
    <w:rsid w:val="00C401C4"/>
    <w:rsid w:val="00C40E39"/>
    <w:rsid w:val="00C41549"/>
    <w:rsid w:val="00C4173E"/>
    <w:rsid w:val="00C43869"/>
    <w:rsid w:val="00C47ECA"/>
    <w:rsid w:val="00C5105B"/>
    <w:rsid w:val="00C510A8"/>
    <w:rsid w:val="00C53089"/>
    <w:rsid w:val="00C55A34"/>
    <w:rsid w:val="00C57EE9"/>
    <w:rsid w:val="00C61833"/>
    <w:rsid w:val="00C633DA"/>
    <w:rsid w:val="00C64F98"/>
    <w:rsid w:val="00C70B9E"/>
    <w:rsid w:val="00C72DA8"/>
    <w:rsid w:val="00C72E5A"/>
    <w:rsid w:val="00C73615"/>
    <w:rsid w:val="00C755AB"/>
    <w:rsid w:val="00C75CCC"/>
    <w:rsid w:val="00C80A52"/>
    <w:rsid w:val="00C80DCD"/>
    <w:rsid w:val="00C82EB5"/>
    <w:rsid w:val="00C87DDF"/>
    <w:rsid w:val="00C920CA"/>
    <w:rsid w:val="00C93A4F"/>
    <w:rsid w:val="00C94387"/>
    <w:rsid w:val="00CA0D5B"/>
    <w:rsid w:val="00CA11D4"/>
    <w:rsid w:val="00CA3322"/>
    <w:rsid w:val="00CA3464"/>
    <w:rsid w:val="00CA3BD7"/>
    <w:rsid w:val="00CA507F"/>
    <w:rsid w:val="00CB23F2"/>
    <w:rsid w:val="00CB2DA0"/>
    <w:rsid w:val="00CB34BC"/>
    <w:rsid w:val="00CB47DD"/>
    <w:rsid w:val="00CB5CD2"/>
    <w:rsid w:val="00CB6DDA"/>
    <w:rsid w:val="00CC07FF"/>
    <w:rsid w:val="00CC237B"/>
    <w:rsid w:val="00CC5031"/>
    <w:rsid w:val="00CC55EF"/>
    <w:rsid w:val="00CC61AD"/>
    <w:rsid w:val="00CC6B93"/>
    <w:rsid w:val="00CD159C"/>
    <w:rsid w:val="00CD26E0"/>
    <w:rsid w:val="00CD5251"/>
    <w:rsid w:val="00CD59D5"/>
    <w:rsid w:val="00CD6DE0"/>
    <w:rsid w:val="00CD71B5"/>
    <w:rsid w:val="00CD7567"/>
    <w:rsid w:val="00CE09B9"/>
    <w:rsid w:val="00CE2528"/>
    <w:rsid w:val="00CE2E1F"/>
    <w:rsid w:val="00CE31F6"/>
    <w:rsid w:val="00CE4121"/>
    <w:rsid w:val="00CE7155"/>
    <w:rsid w:val="00CF1DDC"/>
    <w:rsid w:val="00CF5C62"/>
    <w:rsid w:val="00CF75F0"/>
    <w:rsid w:val="00D007C0"/>
    <w:rsid w:val="00D03DD5"/>
    <w:rsid w:val="00D16ACE"/>
    <w:rsid w:val="00D214C2"/>
    <w:rsid w:val="00D2250A"/>
    <w:rsid w:val="00D23F89"/>
    <w:rsid w:val="00D27B54"/>
    <w:rsid w:val="00D31016"/>
    <w:rsid w:val="00D332E2"/>
    <w:rsid w:val="00D33C0C"/>
    <w:rsid w:val="00D340AD"/>
    <w:rsid w:val="00D3496E"/>
    <w:rsid w:val="00D36195"/>
    <w:rsid w:val="00D4116F"/>
    <w:rsid w:val="00D4121E"/>
    <w:rsid w:val="00D42A1D"/>
    <w:rsid w:val="00D43125"/>
    <w:rsid w:val="00D43741"/>
    <w:rsid w:val="00D44C77"/>
    <w:rsid w:val="00D45128"/>
    <w:rsid w:val="00D45A0C"/>
    <w:rsid w:val="00D46449"/>
    <w:rsid w:val="00D47327"/>
    <w:rsid w:val="00D5202F"/>
    <w:rsid w:val="00D5367A"/>
    <w:rsid w:val="00D53A82"/>
    <w:rsid w:val="00D5452E"/>
    <w:rsid w:val="00D55D57"/>
    <w:rsid w:val="00D60F41"/>
    <w:rsid w:val="00D614BD"/>
    <w:rsid w:val="00D61F0B"/>
    <w:rsid w:val="00D62AAC"/>
    <w:rsid w:val="00D62D7B"/>
    <w:rsid w:val="00D6394B"/>
    <w:rsid w:val="00D639D5"/>
    <w:rsid w:val="00D64BE8"/>
    <w:rsid w:val="00D659D2"/>
    <w:rsid w:val="00D66087"/>
    <w:rsid w:val="00D66A3A"/>
    <w:rsid w:val="00D66FAD"/>
    <w:rsid w:val="00D67655"/>
    <w:rsid w:val="00D679A7"/>
    <w:rsid w:val="00D7024D"/>
    <w:rsid w:val="00D71417"/>
    <w:rsid w:val="00D72FF6"/>
    <w:rsid w:val="00D76C31"/>
    <w:rsid w:val="00D7718C"/>
    <w:rsid w:val="00D827BA"/>
    <w:rsid w:val="00D82CC8"/>
    <w:rsid w:val="00D83ECB"/>
    <w:rsid w:val="00D84551"/>
    <w:rsid w:val="00D854C1"/>
    <w:rsid w:val="00D861F6"/>
    <w:rsid w:val="00D87E3E"/>
    <w:rsid w:val="00D91127"/>
    <w:rsid w:val="00D94007"/>
    <w:rsid w:val="00D95E38"/>
    <w:rsid w:val="00D96120"/>
    <w:rsid w:val="00D966BA"/>
    <w:rsid w:val="00D96762"/>
    <w:rsid w:val="00D96CEA"/>
    <w:rsid w:val="00D96FE0"/>
    <w:rsid w:val="00D971ED"/>
    <w:rsid w:val="00DA1B0B"/>
    <w:rsid w:val="00DA2CE7"/>
    <w:rsid w:val="00DA404C"/>
    <w:rsid w:val="00DA439B"/>
    <w:rsid w:val="00DA557A"/>
    <w:rsid w:val="00DA6A5B"/>
    <w:rsid w:val="00DA712C"/>
    <w:rsid w:val="00DB0E51"/>
    <w:rsid w:val="00DB0EDE"/>
    <w:rsid w:val="00DB32C7"/>
    <w:rsid w:val="00DB42C2"/>
    <w:rsid w:val="00DB4C3D"/>
    <w:rsid w:val="00DB529B"/>
    <w:rsid w:val="00DB63B7"/>
    <w:rsid w:val="00DC0BA8"/>
    <w:rsid w:val="00DC2773"/>
    <w:rsid w:val="00DC4789"/>
    <w:rsid w:val="00DC5272"/>
    <w:rsid w:val="00DC69D8"/>
    <w:rsid w:val="00DD07FC"/>
    <w:rsid w:val="00DD2ECA"/>
    <w:rsid w:val="00DD3B4E"/>
    <w:rsid w:val="00DD556B"/>
    <w:rsid w:val="00DE2632"/>
    <w:rsid w:val="00DE38EC"/>
    <w:rsid w:val="00DE472C"/>
    <w:rsid w:val="00DE5B45"/>
    <w:rsid w:val="00DF00F1"/>
    <w:rsid w:val="00DF0697"/>
    <w:rsid w:val="00DF198B"/>
    <w:rsid w:val="00DF55B5"/>
    <w:rsid w:val="00DF57D2"/>
    <w:rsid w:val="00DF70C2"/>
    <w:rsid w:val="00E0395B"/>
    <w:rsid w:val="00E07201"/>
    <w:rsid w:val="00E10CB6"/>
    <w:rsid w:val="00E132AA"/>
    <w:rsid w:val="00E177F0"/>
    <w:rsid w:val="00E23750"/>
    <w:rsid w:val="00E2377B"/>
    <w:rsid w:val="00E23A60"/>
    <w:rsid w:val="00E23C94"/>
    <w:rsid w:val="00E24E75"/>
    <w:rsid w:val="00E27F30"/>
    <w:rsid w:val="00E318D7"/>
    <w:rsid w:val="00E32331"/>
    <w:rsid w:val="00E33EEC"/>
    <w:rsid w:val="00E3498B"/>
    <w:rsid w:val="00E34DDB"/>
    <w:rsid w:val="00E416EE"/>
    <w:rsid w:val="00E41FC1"/>
    <w:rsid w:val="00E5284E"/>
    <w:rsid w:val="00E53781"/>
    <w:rsid w:val="00E56176"/>
    <w:rsid w:val="00E622C3"/>
    <w:rsid w:val="00E62570"/>
    <w:rsid w:val="00E6355D"/>
    <w:rsid w:val="00E63CEB"/>
    <w:rsid w:val="00E647F0"/>
    <w:rsid w:val="00E651A9"/>
    <w:rsid w:val="00E665D7"/>
    <w:rsid w:val="00E70F0D"/>
    <w:rsid w:val="00E73380"/>
    <w:rsid w:val="00E73CB7"/>
    <w:rsid w:val="00E743A1"/>
    <w:rsid w:val="00E74B11"/>
    <w:rsid w:val="00E74B29"/>
    <w:rsid w:val="00E8060F"/>
    <w:rsid w:val="00E81557"/>
    <w:rsid w:val="00E81A55"/>
    <w:rsid w:val="00E81F57"/>
    <w:rsid w:val="00E82B65"/>
    <w:rsid w:val="00E82E23"/>
    <w:rsid w:val="00E939F8"/>
    <w:rsid w:val="00E9475A"/>
    <w:rsid w:val="00E96B23"/>
    <w:rsid w:val="00E970FA"/>
    <w:rsid w:val="00E9749E"/>
    <w:rsid w:val="00EA2EE5"/>
    <w:rsid w:val="00EA7095"/>
    <w:rsid w:val="00EB0847"/>
    <w:rsid w:val="00EB1012"/>
    <w:rsid w:val="00EB12DE"/>
    <w:rsid w:val="00EB318D"/>
    <w:rsid w:val="00EB495F"/>
    <w:rsid w:val="00EB6C01"/>
    <w:rsid w:val="00EB77A2"/>
    <w:rsid w:val="00EC0943"/>
    <w:rsid w:val="00EC12E2"/>
    <w:rsid w:val="00EC1461"/>
    <w:rsid w:val="00EC1A0F"/>
    <w:rsid w:val="00EC21F9"/>
    <w:rsid w:val="00EC6294"/>
    <w:rsid w:val="00EC6F7A"/>
    <w:rsid w:val="00EC7279"/>
    <w:rsid w:val="00EC75A7"/>
    <w:rsid w:val="00ED0455"/>
    <w:rsid w:val="00ED08D9"/>
    <w:rsid w:val="00ED3DC5"/>
    <w:rsid w:val="00ED4890"/>
    <w:rsid w:val="00ED62CD"/>
    <w:rsid w:val="00EE072F"/>
    <w:rsid w:val="00EE193B"/>
    <w:rsid w:val="00EE1D25"/>
    <w:rsid w:val="00EE1D7E"/>
    <w:rsid w:val="00EE249C"/>
    <w:rsid w:val="00EE2A25"/>
    <w:rsid w:val="00EE3C2F"/>
    <w:rsid w:val="00EE41BB"/>
    <w:rsid w:val="00EE4B46"/>
    <w:rsid w:val="00EE5FF6"/>
    <w:rsid w:val="00EE60EE"/>
    <w:rsid w:val="00EE76A2"/>
    <w:rsid w:val="00EE7F1C"/>
    <w:rsid w:val="00EF04F9"/>
    <w:rsid w:val="00EF0D77"/>
    <w:rsid w:val="00EF2525"/>
    <w:rsid w:val="00EF467C"/>
    <w:rsid w:val="00EF61B0"/>
    <w:rsid w:val="00EF69AC"/>
    <w:rsid w:val="00EF6A1A"/>
    <w:rsid w:val="00F013A2"/>
    <w:rsid w:val="00F0157E"/>
    <w:rsid w:val="00F01C25"/>
    <w:rsid w:val="00F1086C"/>
    <w:rsid w:val="00F11484"/>
    <w:rsid w:val="00F11526"/>
    <w:rsid w:val="00F12E72"/>
    <w:rsid w:val="00F12F33"/>
    <w:rsid w:val="00F13272"/>
    <w:rsid w:val="00F144EB"/>
    <w:rsid w:val="00F1530A"/>
    <w:rsid w:val="00F1771B"/>
    <w:rsid w:val="00F23ACC"/>
    <w:rsid w:val="00F23D2D"/>
    <w:rsid w:val="00F27361"/>
    <w:rsid w:val="00F306ED"/>
    <w:rsid w:val="00F313E1"/>
    <w:rsid w:val="00F34491"/>
    <w:rsid w:val="00F36801"/>
    <w:rsid w:val="00F40DFD"/>
    <w:rsid w:val="00F41A9E"/>
    <w:rsid w:val="00F41EBC"/>
    <w:rsid w:val="00F43DC4"/>
    <w:rsid w:val="00F43F64"/>
    <w:rsid w:val="00F447B0"/>
    <w:rsid w:val="00F46841"/>
    <w:rsid w:val="00F470EE"/>
    <w:rsid w:val="00F50791"/>
    <w:rsid w:val="00F5105E"/>
    <w:rsid w:val="00F51A38"/>
    <w:rsid w:val="00F52251"/>
    <w:rsid w:val="00F52A61"/>
    <w:rsid w:val="00F54262"/>
    <w:rsid w:val="00F5580B"/>
    <w:rsid w:val="00F56B2F"/>
    <w:rsid w:val="00F573C7"/>
    <w:rsid w:val="00F57E08"/>
    <w:rsid w:val="00F605B6"/>
    <w:rsid w:val="00F6301B"/>
    <w:rsid w:val="00F641AD"/>
    <w:rsid w:val="00F66A78"/>
    <w:rsid w:val="00F6738D"/>
    <w:rsid w:val="00F70A2C"/>
    <w:rsid w:val="00F70CC5"/>
    <w:rsid w:val="00F84E3A"/>
    <w:rsid w:val="00F85036"/>
    <w:rsid w:val="00F87267"/>
    <w:rsid w:val="00F9039D"/>
    <w:rsid w:val="00F91540"/>
    <w:rsid w:val="00F9341F"/>
    <w:rsid w:val="00F96111"/>
    <w:rsid w:val="00F96D8A"/>
    <w:rsid w:val="00FA4DD9"/>
    <w:rsid w:val="00FA65A4"/>
    <w:rsid w:val="00FA6783"/>
    <w:rsid w:val="00FB0372"/>
    <w:rsid w:val="00FB188B"/>
    <w:rsid w:val="00FB2B75"/>
    <w:rsid w:val="00FB2C75"/>
    <w:rsid w:val="00FB2F1A"/>
    <w:rsid w:val="00FB48AC"/>
    <w:rsid w:val="00FB4AC5"/>
    <w:rsid w:val="00FB6423"/>
    <w:rsid w:val="00FB7514"/>
    <w:rsid w:val="00FB773D"/>
    <w:rsid w:val="00FB7F84"/>
    <w:rsid w:val="00FC233F"/>
    <w:rsid w:val="00FC27B0"/>
    <w:rsid w:val="00FC4A05"/>
    <w:rsid w:val="00FD15F7"/>
    <w:rsid w:val="00FD2553"/>
    <w:rsid w:val="00FD256E"/>
    <w:rsid w:val="00FD333C"/>
    <w:rsid w:val="00FD3873"/>
    <w:rsid w:val="00FD4C9D"/>
    <w:rsid w:val="00FD71E7"/>
    <w:rsid w:val="00FE2B3F"/>
    <w:rsid w:val="00FE374B"/>
    <w:rsid w:val="00FE37C9"/>
    <w:rsid w:val="00FE452D"/>
    <w:rsid w:val="00FE6BAC"/>
    <w:rsid w:val="00FF2C44"/>
    <w:rsid w:val="00FF3092"/>
    <w:rsid w:val="00FF32B8"/>
    <w:rsid w:val="00FF3F59"/>
    <w:rsid w:val="00FF75B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740AE17"/>
  <w15:chartTrackingRefBased/>
  <w15:docId w15:val="{0D49F9C9-E313-4E24-9732-D0A923D134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lsdException w:name="footnote text" w:semiHidden="1"/>
    <w:lsdException w:name="annotation text" w:semiHidden="1"/>
    <w:lsdException w:name="header" w:semiHidden="1" w:unhideWhenUsed="1"/>
    <w:lsdException w:name="footer" w:semiHidden="1" w:unhideWhenUsed="1"/>
    <w:lsdException w:name="index heading" w:semiHidden="1"/>
    <w:lsdException w:name="caption" w:semiHidden="1" w:uiPriority="35" w:qFormat="1"/>
    <w:lsdException w:name="table of figures" w:semiHidden="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unhideWhenUsed="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semiHidden="1" w:uiPriority="10" w:qFormat="1"/>
    <w:lsdException w:name="Closing" w:semiHidden="1"/>
    <w:lsdException w:name="Signature" w:semiHidden="1"/>
    <w:lsdException w:name="Default Paragraph Font" w:semiHidden="1" w:uiPriority="1" w:unhideWhenUsed="1"/>
    <w:lsdException w:name="Body Text" w:semiHidden="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semiHidden="1" w:uiPriority="1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FollowedHyperlink" w:semiHidden="1"/>
    <w:lsdException w:name="Strong" w:semiHidden="1" w:uiPriority="22" w:qFormat="1"/>
    <w:lsdException w:name="Emphasis" w:semiHidden="1" w:uiPriority="20" w:qFormat="1"/>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unhideWhenUsed="1"/>
    <w:lsdException w:name="HTML Preformatted" w:semiHidden="1"/>
    <w:lsdException w:name="HTML Sample" w:semiHidden="1"/>
    <w:lsdException w:name="HTML Typewriter" w:semiHidden="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7"/>
    <w:qFormat/>
    <w:rsid w:val="00C0241B"/>
  </w:style>
  <w:style w:type="paragraph" w:styleId="Heading1">
    <w:name w:val="heading 1"/>
    <w:basedOn w:val="Normal"/>
    <w:next w:val="Normal"/>
    <w:link w:val="Heading1Char"/>
    <w:uiPriority w:val="9"/>
    <w:qFormat/>
    <w:rsid w:val="00874FE7"/>
    <w:pPr>
      <w:jc w:val="center"/>
      <w:outlineLvl w:val="0"/>
    </w:pPr>
    <w:rPr>
      <w:rFonts w:asciiTheme="majorHAnsi" w:hAnsiTheme="majorHAnsi"/>
      <w:b/>
      <w:color w:val="476166" w:themeColor="accent1"/>
      <w:sz w:val="52"/>
      <w:szCs w:val="52"/>
    </w:rPr>
  </w:style>
  <w:style w:type="paragraph" w:styleId="Heading2">
    <w:name w:val="heading 2"/>
    <w:basedOn w:val="Normal"/>
    <w:next w:val="Normal"/>
    <w:link w:val="Heading2Char"/>
    <w:uiPriority w:val="1"/>
    <w:qFormat/>
    <w:rsid w:val="00874FE7"/>
    <w:pPr>
      <w:jc w:val="center"/>
      <w:outlineLvl w:val="1"/>
    </w:pPr>
    <w:rPr>
      <w:b/>
      <w:sz w:val="48"/>
      <w:szCs w:val="48"/>
    </w:rPr>
  </w:style>
  <w:style w:type="paragraph" w:styleId="Heading3">
    <w:name w:val="heading 3"/>
    <w:basedOn w:val="Heading2"/>
    <w:next w:val="Normal"/>
    <w:link w:val="Heading3Char"/>
    <w:uiPriority w:val="2"/>
    <w:qFormat/>
    <w:rsid w:val="00874FE7"/>
    <w:pPr>
      <w:spacing w:after="240"/>
      <w:outlineLvl w:val="2"/>
    </w:pPr>
    <w:rPr>
      <w:b w:val="0"/>
      <w:sz w:val="36"/>
      <w:szCs w:val="36"/>
    </w:rPr>
  </w:style>
  <w:style w:type="paragraph" w:styleId="Heading4">
    <w:name w:val="heading 4"/>
    <w:basedOn w:val="Normal"/>
    <w:next w:val="Normal"/>
    <w:link w:val="Heading4Char"/>
    <w:uiPriority w:val="3"/>
    <w:qFormat/>
    <w:rsid w:val="00874FE7"/>
    <w:pPr>
      <w:jc w:val="center"/>
      <w:outlineLvl w:val="3"/>
    </w:pPr>
    <w:rPr>
      <w:rFonts w:asciiTheme="majorHAnsi" w:hAnsiTheme="majorHAnsi"/>
      <w:b/>
      <w:color w:val="476166" w:themeColor="accent1"/>
      <w:sz w:val="28"/>
      <w:szCs w:val="28"/>
    </w:rPr>
  </w:style>
  <w:style w:type="paragraph" w:styleId="Heading5">
    <w:name w:val="heading 5"/>
    <w:basedOn w:val="Normal"/>
    <w:next w:val="Normal"/>
    <w:link w:val="Heading5Char"/>
    <w:uiPriority w:val="4"/>
    <w:qFormat/>
    <w:rsid w:val="00874FE7"/>
    <w:pPr>
      <w:spacing w:before="240"/>
      <w:outlineLvl w:val="4"/>
    </w:pPr>
    <w:rPr>
      <w:rFonts w:asciiTheme="majorHAnsi" w:hAnsiTheme="majorHAnsi"/>
      <w:b/>
      <w:color w:val="476166" w:themeColor="accent1"/>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GraphicAnchor">
    <w:name w:val="Graphic Anchor"/>
    <w:basedOn w:val="Normal"/>
    <w:uiPriority w:val="8"/>
    <w:qFormat/>
    <w:rsid w:val="00DF198B"/>
    <w:rPr>
      <w:sz w:val="10"/>
    </w:rPr>
  </w:style>
  <w:style w:type="paragraph" w:styleId="BalloonText">
    <w:name w:val="Balloon Text"/>
    <w:basedOn w:val="Normal"/>
    <w:link w:val="BalloonTextChar"/>
    <w:uiPriority w:val="99"/>
    <w:semiHidden/>
    <w:rsid w:val="00DF198B"/>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874FE7"/>
    <w:rPr>
      <w:rFonts w:ascii="Times New Roman" w:hAnsi="Times New Roman" w:cs="Times New Roman"/>
      <w:sz w:val="18"/>
      <w:szCs w:val="18"/>
    </w:rPr>
  </w:style>
  <w:style w:type="table" w:styleId="TableGrid">
    <w:name w:val="Table Grid"/>
    <w:basedOn w:val="TableNormal"/>
    <w:uiPriority w:val="39"/>
    <w:rsid w:val="00DF198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874FE7"/>
    <w:rPr>
      <w:rFonts w:asciiTheme="majorHAnsi" w:hAnsiTheme="majorHAnsi"/>
      <w:b/>
      <w:color w:val="476166" w:themeColor="accent1"/>
      <w:sz w:val="52"/>
      <w:szCs w:val="52"/>
    </w:rPr>
  </w:style>
  <w:style w:type="character" w:customStyle="1" w:styleId="Heading2Char">
    <w:name w:val="Heading 2 Char"/>
    <w:basedOn w:val="DefaultParagraphFont"/>
    <w:link w:val="Heading2"/>
    <w:uiPriority w:val="1"/>
    <w:rsid w:val="00874FE7"/>
    <w:rPr>
      <w:b/>
      <w:sz w:val="48"/>
      <w:szCs w:val="48"/>
    </w:rPr>
  </w:style>
  <w:style w:type="character" w:customStyle="1" w:styleId="Heading3Char">
    <w:name w:val="Heading 3 Char"/>
    <w:basedOn w:val="DefaultParagraphFont"/>
    <w:link w:val="Heading3"/>
    <w:uiPriority w:val="2"/>
    <w:rsid w:val="00874FE7"/>
    <w:rPr>
      <w:sz w:val="36"/>
      <w:szCs w:val="36"/>
    </w:rPr>
  </w:style>
  <w:style w:type="character" w:customStyle="1" w:styleId="Heading4Char">
    <w:name w:val="Heading 4 Char"/>
    <w:basedOn w:val="DefaultParagraphFont"/>
    <w:link w:val="Heading4"/>
    <w:uiPriority w:val="3"/>
    <w:rsid w:val="00874FE7"/>
    <w:rPr>
      <w:rFonts w:asciiTheme="majorHAnsi" w:hAnsiTheme="majorHAnsi"/>
      <w:b/>
      <w:color w:val="476166" w:themeColor="accent1"/>
      <w:sz w:val="28"/>
      <w:szCs w:val="28"/>
    </w:rPr>
  </w:style>
  <w:style w:type="paragraph" w:customStyle="1" w:styleId="Text">
    <w:name w:val="Text"/>
    <w:basedOn w:val="Normal"/>
    <w:uiPriority w:val="5"/>
    <w:qFormat/>
    <w:rsid w:val="00225850"/>
    <w:rPr>
      <w:rFonts w:ascii="Times New Roman" w:hAnsi="Times New Roman"/>
      <w:szCs w:val="28"/>
    </w:rPr>
  </w:style>
  <w:style w:type="paragraph" w:styleId="Header">
    <w:name w:val="header"/>
    <w:basedOn w:val="Footer"/>
    <w:link w:val="HeaderChar"/>
    <w:uiPriority w:val="99"/>
    <w:semiHidden/>
    <w:rsid w:val="00E74B29"/>
    <w:rPr>
      <w:rFonts w:ascii="Georgia" w:hAnsi="Georgia"/>
    </w:rPr>
  </w:style>
  <w:style w:type="character" w:customStyle="1" w:styleId="HeaderChar">
    <w:name w:val="Header Char"/>
    <w:basedOn w:val="DefaultParagraphFont"/>
    <w:link w:val="Header"/>
    <w:uiPriority w:val="99"/>
    <w:semiHidden/>
    <w:rsid w:val="00874FE7"/>
    <w:rPr>
      <w:rFonts w:ascii="Georgia" w:hAnsi="Georgia"/>
    </w:rPr>
  </w:style>
  <w:style w:type="paragraph" w:styleId="Footer">
    <w:name w:val="footer"/>
    <w:basedOn w:val="Normal"/>
    <w:link w:val="FooterChar"/>
    <w:uiPriority w:val="99"/>
    <w:rsid w:val="006709F1"/>
    <w:pPr>
      <w:tabs>
        <w:tab w:val="center" w:pos="4680"/>
        <w:tab w:val="right" w:pos="9360"/>
      </w:tabs>
    </w:pPr>
    <w:rPr>
      <w:rFonts w:asciiTheme="majorHAnsi" w:hAnsiTheme="majorHAnsi"/>
      <w:b/>
      <w:color w:val="476166" w:themeColor="accent1"/>
    </w:rPr>
  </w:style>
  <w:style w:type="character" w:customStyle="1" w:styleId="FooterChar">
    <w:name w:val="Footer Char"/>
    <w:basedOn w:val="DefaultParagraphFont"/>
    <w:link w:val="Footer"/>
    <w:uiPriority w:val="99"/>
    <w:rsid w:val="006709F1"/>
    <w:rPr>
      <w:rFonts w:asciiTheme="majorHAnsi" w:hAnsiTheme="majorHAnsi"/>
      <w:b/>
      <w:color w:val="476166" w:themeColor="accent1"/>
    </w:rPr>
  </w:style>
  <w:style w:type="character" w:styleId="PageNumber">
    <w:name w:val="page number"/>
    <w:basedOn w:val="DefaultParagraphFont"/>
    <w:uiPriority w:val="99"/>
    <w:semiHidden/>
    <w:rsid w:val="00E74B29"/>
  </w:style>
  <w:style w:type="character" w:customStyle="1" w:styleId="Heading5Char">
    <w:name w:val="Heading 5 Char"/>
    <w:basedOn w:val="DefaultParagraphFont"/>
    <w:link w:val="Heading5"/>
    <w:uiPriority w:val="4"/>
    <w:rsid w:val="00874FE7"/>
    <w:rPr>
      <w:rFonts w:asciiTheme="majorHAnsi" w:hAnsiTheme="majorHAnsi"/>
      <w:b/>
      <w:color w:val="476166" w:themeColor="accent1"/>
      <w:sz w:val="28"/>
      <w:szCs w:val="28"/>
    </w:rPr>
  </w:style>
  <w:style w:type="paragraph" w:styleId="Quote">
    <w:name w:val="Quote"/>
    <w:basedOn w:val="Normal"/>
    <w:next w:val="Normal"/>
    <w:link w:val="QuoteChar"/>
    <w:uiPriority w:val="6"/>
    <w:qFormat/>
    <w:rsid w:val="00874FE7"/>
    <w:rPr>
      <w:color w:val="476166" w:themeColor="accent1"/>
      <w:sz w:val="96"/>
      <w:szCs w:val="96"/>
    </w:rPr>
  </w:style>
  <w:style w:type="character" w:customStyle="1" w:styleId="QuoteChar">
    <w:name w:val="Quote Char"/>
    <w:basedOn w:val="DefaultParagraphFont"/>
    <w:link w:val="Quote"/>
    <w:uiPriority w:val="6"/>
    <w:rsid w:val="00874FE7"/>
    <w:rPr>
      <w:color w:val="476166" w:themeColor="accent1"/>
      <w:sz w:val="96"/>
      <w:szCs w:val="96"/>
    </w:rPr>
  </w:style>
  <w:style w:type="character" w:styleId="PlaceholderText">
    <w:name w:val="Placeholder Text"/>
    <w:basedOn w:val="DefaultParagraphFont"/>
    <w:uiPriority w:val="99"/>
    <w:semiHidden/>
    <w:rsid w:val="00874FE7"/>
    <w:rPr>
      <w:color w:val="808080"/>
    </w:rPr>
  </w:style>
  <w:style w:type="paragraph" w:styleId="Bibliography">
    <w:name w:val="Bibliography"/>
    <w:basedOn w:val="Normal"/>
    <w:next w:val="Normal"/>
    <w:uiPriority w:val="37"/>
    <w:unhideWhenUsed/>
    <w:rsid w:val="00DA404C"/>
  </w:style>
  <w:style w:type="paragraph" w:styleId="NormalWeb">
    <w:name w:val="Normal (Web)"/>
    <w:basedOn w:val="Normal"/>
    <w:uiPriority w:val="99"/>
    <w:semiHidden/>
    <w:unhideWhenUsed/>
    <w:rsid w:val="009357F0"/>
    <w:pPr>
      <w:spacing w:before="100" w:beforeAutospacing="1" w:after="100" w:afterAutospacing="1"/>
    </w:pPr>
    <w:rPr>
      <w:rFonts w:ascii="Times New Roman" w:eastAsia="Times New Roman" w:hAnsi="Times New Roman" w:cs="Times New Roman"/>
    </w:rPr>
  </w:style>
  <w:style w:type="paragraph" w:customStyle="1" w:styleId="overviewitem---objectiveitem---zio-e">
    <w:name w:val="overviewitem---objectiveitem---zio-e"/>
    <w:basedOn w:val="Normal"/>
    <w:rsid w:val="005A6996"/>
    <w:pPr>
      <w:spacing w:before="100" w:beforeAutospacing="1" w:after="100" w:afterAutospacing="1"/>
    </w:pPr>
    <w:rPr>
      <w:rFonts w:ascii="Times New Roman" w:eastAsia="Times New Roman" w:hAnsi="Times New Roman" w:cs="Times New Roman"/>
    </w:rPr>
  </w:style>
  <w:style w:type="paragraph" w:styleId="Caption">
    <w:name w:val="caption"/>
    <w:basedOn w:val="Normal"/>
    <w:next w:val="Normal"/>
    <w:uiPriority w:val="35"/>
    <w:qFormat/>
    <w:rsid w:val="00DA712C"/>
    <w:pPr>
      <w:spacing w:after="200"/>
    </w:pPr>
    <w:rPr>
      <w:i/>
      <w:iCs/>
      <w:color w:val="5E5E5E" w:themeColor="text2"/>
      <w:sz w:val="18"/>
      <w:szCs w:val="18"/>
    </w:rPr>
  </w:style>
  <w:style w:type="character" w:styleId="Hyperlink">
    <w:name w:val="Hyperlink"/>
    <w:basedOn w:val="DefaultParagraphFont"/>
    <w:uiPriority w:val="99"/>
    <w:rsid w:val="00C0241B"/>
    <w:rPr>
      <w:rFonts w:ascii="Times New Roman" w:hAnsi="Times New Roman"/>
      <w:color w:val="0000FF" w:themeColor="hyperlink"/>
      <w:sz w:val="24"/>
      <w:u w:val="none"/>
    </w:rPr>
  </w:style>
  <w:style w:type="paragraph" w:styleId="TableofFigures">
    <w:name w:val="table of figures"/>
    <w:basedOn w:val="Normal"/>
    <w:next w:val="Normal"/>
    <w:uiPriority w:val="99"/>
    <w:rsid w:val="00D96CEA"/>
  </w:style>
  <w:style w:type="paragraph" w:styleId="ListParagraph">
    <w:name w:val="List Paragraph"/>
    <w:basedOn w:val="Normal"/>
    <w:uiPriority w:val="34"/>
    <w:qFormat/>
    <w:rsid w:val="00B367B0"/>
    <w:pPr>
      <w:spacing w:after="160" w:line="259" w:lineRule="auto"/>
      <w:ind w:left="720"/>
      <w:contextualSpacing/>
    </w:pPr>
    <w:rPr>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851244">
      <w:bodyDiv w:val="1"/>
      <w:marLeft w:val="0"/>
      <w:marRight w:val="0"/>
      <w:marTop w:val="0"/>
      <w:marBottom w:val="0"/>
      <w:divBdr>
        <w:top w:val="none" w:sz="0" w:space="0" w:color="auto"/>
        <w:left w:val="none" w:sz="0" w:space="0" w:color="auto"/>
        <w:bottom w:val="none" w:sz="0" w:space="0" w:color="auto"/>
        <w:right w:val="none" w:sz="0" w:space="0" w:color="auto"/>
      </w:divBdr>
    </w:div>
    <w:div w:id="64575728">
      <w:bodyDiv w:val="1"/>
      <w:marLeft w:val="0"/>
      <w:marRight w:val="0"/>
      <w:marTop w:val="0"/>
      <w:marBottom w:val="0"/>
      <w:divBdr>
        <w:top w:val="none" w:sz="0" w:space="0" w:color="auto"/>
        <w:left w:val="none" w:sz="0" w:space="0" w:color="auto"/>
        <w:bottom w:val="none" w:sz="0" w:space="0" w:color="auto"/>
        <w:right w:val="none" w:sz="0" w:space="0" w:color="auto"/>
      </w:divBdr>
    </w:div>
    <w:div w:id="90661096">
      <w:bodyDiv w:val="1"/>
      <w:marLeft w:val="0"/>
      <w:marRight w:val="0"/>
      <w:marTop w:val="0"/>
      <w:marBottom w:val="0"/>
      <w:divBdr>
        <w:top w:val="none" w:sz="0" w:space="0" w:color="auto"/>
        <w:left w:val="none" w:sz="0" w:space="0" w:color="auto"/>
        <w:bottom w:val="none" w:sz="0" w:space="0" w:color="auto"/>
        <w:right w:val="none" w:sz="0" w:space="0" w:color="auto"/>
      </w:divBdr>
    </w:div>
    <w:div w:id="91823752">
      <w:bodyDiv w:val="1"/>
      <w:marLeft w:val="0"/>
      <w:marRight w:val="0"/>
      <w:marTop w:val="0"/>
      <w:marBottom w:val="0"/>
      <w:divBdr>
        <w:top w:val="none" w:sz="0" w:space="0" w:color="auto"/>
        <w:left w:val="none" w:sz="0" w:space="0" w:color="auto"/>
        <w:bottom w:val="none" w:sz="0" w:space="0" w:color="auto"/>
        <w:right w:val="none" w:sz="0" w:space="0" w:color="auto"/>
      </w:divBdr>
    </w:div>
    <w:div w:id="99036152">
      <w:bodyDiv w:val="1"/>
      <w:marLeft w:val="0"/>
      <w:marRight w:val="0"/>
      <w:marTop w:val="0"/>
      <w:marBottom w:val="0"/>
      <w:divBdr>
        <w:top w:val="none" w:sz="0" w:space="0" w:color="auto"/>
        <w:left w:val="none" w:sz="0" w:space="0" w:color="auto"/>
        <w:bottom w:val="none" w:sz="0" w:space="0" w:color="auto"/>
        <w:right w:val="none" w:sz="0" w:space="0" w:color="auto"/>
      </w:divBdr>
    </w:div>
    <w:div w:id="138621013">
      <w:bodyDiv w:val="1"/>
      <w:marLeft w:val="0"/>
      <w:marRight w:val="0"/>
      <w:marTop w:val="0"/>
      <w:marBottom w:val="0"/>
      <w:divBdr>
        <w:top w:val="none" w:sz="0" w:space="0" w:color="auto"/>
        <w:left w:val="none" w:sz="0" w:space="0" w:color="auto"/>
        <w:bottom w:val="none" w:sz="0" w:space="0" w:color="auto"/>
        <w:right w:val="none" w:sz="0" w:space="0" w:color="auto"/>
      </w:divBdr>
    </w:div>
    <w:div w:id="148524865">
      <w:bodyDiv w:val="1"/>
      <w:marLeft w:val="0"/>
      <w:marRight w:val="0"/>
      <w:marTop w:val="0"/>
      <w:marBottom w:val="0"/>
      <w:divBdr>
        <w:top w:val="none" w:sz="0" w:space="0" w:color="auto"/>
        <w:left w:val="none" w:sz="0" w:space="0" w:color="auto"/>
        <w:bottom w:val="none" w:sz="0" w:space="0" w:color="auto"/>
        <w:right w:val="none" w:sz="0" w:space="0" w:color="auto"/>
      </w:divBdr>
    </w:div>
    <w:div w:id="154490974">
      <w:bodyDiv w:val="1"/>
      <w:marLeft w:val="0"/>
      <w:marRight w:val="0"/>
      <w:marTop w:val="0"/>
      <w:marBottom w:val="0"/>
      <w:divBdr>
        <w:top w:val="none" w:sz="0" w:space="0" w:color="auto"/>
        <w:left w:val="none" w:sz="0" w:space="0" w:color="auto"/>
        <w:bottom w:val="none" w:sz="0" w:space="0" w:color="auto"/>
        <w:right w:val="none" w:sz="0" w:space="0" w:color="auto"/>
      </w:divBdr>
    </w:div>
    <w:div w:id="159586909">
      <w:bodyDiv w:val="1"/>
      <w:marLeft w:val="0"/>
      <w:marRight w:val="0"/>
      <w:marTop w:val="0"/>
      <w:marBottom w:val="0"/>
      <w:divBdr>
        <w:top w:val="none" w:sz="0" w:space="0" w:color="auto"/>
        <w:left w:val="none" w:sz="0" w:space="0" w:color="auto"/>
        <w:bottom w:val="none" w:sz="0" w:space="0" w:color="auto"/>
        <w:right w:val="none" w:sz="0" w:space="0" w:color="auto"/>
      </w:divBdr>
    </w:div>
    <w:div w:id="169485979">
      <w:bodyDiv w:val="1"/>
      <w:marLeft w:val="0"/>
      <w:marRight w:val="0"/>
      <w:marTop w:val="0"/>
      <w:marBottom w:val="0"/>
      <w:divBdr>
        <w:top w:val="none" w:sz="0" w:space="0" w:color="auto"/>
        <w:left w:val="none" w:sz="0" w:space="0" w:color="auto"/>
        <w:bottom w:val="none" w:sz="0" w:space="0" w:color="auto"/>
        <w:right w:val="none" w:sz="0" w:space="0" w:color="auto"/>
      </w:divBdr>
    </w:div>
    <w:div w:id="182520102">
      <w:bodyDiv w:val="1"/>
      <w:marLeft w:val="0"/>
      <w:marRight w:val="0"/>
      <w:marTop w:val="0"/>
      <w:marBottom w:val="0"/>
      <w:divBdr>
        <w:top w:val="none" w:sz="0" w:space="0" w:color="auto"/>
        <w:left w:val="none" w:sz="0" w:space="0" w:color="auto"/>
        <w:bottom w:val="none" w:sz="0" w:space="0" w:color="auto"/>
        <w:right w:val="none" w:sz="0" w:space="0" w:color="auto"/>
      </w:divBdr>
    </w:div>
    <w:div w:id="184908505">
      <w:bodyDiv w:val="1"/>
      <w:marLeft w:val="0"/>
      <w:marRight w:val="0"/>
      <w:marTop w:val="0"/>
      <w:marBottom w:val="0"/>
      <w:divBdr>
        <w:top w:val="none" w:sz="0" w:space="0" w:color="auto"/>
        <w:left w:val="none" w:sz="0" w:space="0" w:color="auto"/>
        <w:bottom w:val="none" w:sz="0" w:space="0" w:color="auto"/>
        <w:right w:val="none" w:sz="0" w:space="0" w:color="auto"/>
      </w:divBdr>
    </w:div>
    <w:div w:id="205721694">
      <w:bodyDiv w:val="1"/>
      <w:marLeft w:val="0"/>
      <w:marRight w:val="0"/>
      <w:marTop w:val="0"/>
      <w:marBottom w:val="0"/>
      <w:divBdr>
        <w:top w:val="none" w:sz="0" w:space="0" w:color="auto"/>
        <w:left w:val="none" w:sz="0" w:space="0" w:color="auto"/>
        <w:bottom w:val="none" w:sz="0" w:space="0" w:color="auto"/>
        <w:right w:val="none" w:sz="0" w:space="0" w:color="auto"/>
      </w:divBdr>
    </w:div>
    <w:div w:id="214585237">
      <w:bodyDiv w:val="1"/>
      <w:marLeft w:val="0"/>
      <w:marRight w:val="0"/>
      <w:marTop w:val="0"/>
      <w:marBottom w:val="0"/>
      <w:divBdr>
        <w:top w:val="none" w:sz="0" w:space="0" w:color="auto"/>
        <w:left w:val="none" w:sz="0" w:space="0" w:color="auto"/>
        <w:bottom w:val="none" w:sz="0" w:space="0" w:color="auto"/>
        <w:right w:val="none" w:sz="0" w:space="0" w:color="auto"/>
      </w:divBdr>
    </w:div>
    <w:div w:id="225340693">
      <w:bodyDiv w:val="1"/>
      <w:marLeft w:val="0"/>
      <w:marRight w:val="0"/>
      <w:marTop w:val="0"/>
      <w:marBottom w:val="0"/>
      <w:divBdr>
        <w:top w:val="none" w:sz="0" w:space="0" w:color="auto"/>
        <w:left w:val="none" w:sz="0" w:space="0" w:color="auto"/>
        <w:bottom w:val="none" w:sz="0" w:space="0" w:color="auto"/>
        <w:right w:val="none" w:sz="0" w:space="0" w:color="auto"/>
      </w:divBdr>
    </w:div>
    <w:div w:id="241836515">
      <w:bodyDiv w:val="1"/>
      <w:marLeft w:val="0"/>
      <w:marRight w:val="0"/>
      <w:marTop w:val="0"/>
      <w:marBottom w:val="0"/>
      <w:divBdr>
        <w:top w:val="none" w:sz="0" w:space="0" w:color="auto"/>
        <w:left w:val="none" w:sz="0" w:space="0" w:color="auto"/>
        <w:bottom w:val="none" w:sz="0" w:space="0" w:color="auto"/>
        <w:right w:val="none" w:sz="0" w:space="0" w:color="auto"/>
      </w:divBdr>
    </w:div>
    <w:div w:id="245042652">
      <w:bodyDiv w:val="1"/>
      <w:marLeft w:val="0"/>
      <w:marRight w:val="0"/>
      <w:marTop w:val="0"/>
      <w:marBottom w:val="0"/>
      <w:divBdr>
        <w:top w:val="none" w:sz="0" w:space="0" w:color="auto"/>
        <w:left w:val="none" w:sz="0" w:space="0" w:color="auto"/>
        <w:bottom w:val="none" w:sz="0" w:space="0" w:color="auto"/>
        <w:right w:val="none" w:sz="0" w:space="0" w:color="auto"/>
      </w:divBdr>
    </w:div>
    <w:div w:id="249512637">
      <w:bodyDiv w:val="1"/>
      <w:marLeft w:val="0"/>
      <w:marRight w:val="0"/>
      <w:marTop w:val="0"/>
      <w:marBottom w:val="0"/>
      <w:divBdr>
        <w:top w:val="none" w:sz="0" w:space="0" w:color="auto"/>
        <w:left w:val="none" w:sz="0" w:space="0" w:color="auto"/>
        <w:bottom w:val="none" w:sz="0" w:space="0" w:color="auto"/>
        <w:right w:val="none" w:sz="0" w:space="0" w:color="auto"/>
      </w:divBdr>
    </w:div>
    <w:div w:id="271983616">
      <w:bodyDiv w:val="1"/>
      <w:marLeft w:val="0"/>
      <w:marRight w:val="0"/>
      <w:marTop w:val="0"/>
      <w:marBottom w:val="0"/>
      <w:divBdr>
        <w:top w:val="none" w:sz="0" w:space="0" w:color="auto"/>
        <w:left w:val="none" w:sz="0" w:space="0" w:color="auto"/>
        <w:bottom w:val="none" w:sz="0" w:space="0" w:color="auto"/>
        <w:right w:val="none" w:sz="0" w:space="0" w:color="auto"/>
      </w:divBdr>
    </w:div>
    <w:div w:id="302583214">
      <w:bodyDiv w:val="1"/>
      <w:marLeft w:val="0"/>
      <w:marRight w:val="0"/>
      <w:marTop w:val="0"/>
      <w:marBottom w:val="0"/>
      <w:divBdr>
        <w:top w:val="none" w:sz="0" w:space="0" w:color="auto"/>
        <w:left w:val="none" w:sz="0" w:space="0" w:color="auto"/>
        <w:bottom w:val="none" w:sz="0" w:space="0" w:color="auto"/>
        <w:right w:val="none" w:sz="0" w:space="0" w:color="auto"/>
      </w:divBdr>
    </w:div>
    <w:div w:id="311064253">
      <w:bodyDiv w:val="1"/>
      <w:marLeft w:val="0"/>
      <w:marRight w:val="0"/>
      <w:marTop w:val="0"/>
      <w:marBottom w:val="0"/>
      <w:divBdr>
        <w:top w:val="none" w:sz="0" w:space="0" w:color="auto"/>
        <w:left w:val="none" w:sz="0" w:space="0" w:color="auto"/>
        <w:bottom w:val="none" w:sz="0" w:space="0" w:color="auto"/>
        <w:right w:val="none" w:sz="0" w:space="0" w:color="auto"/>
      </w:divBdr>
    </w:div>
    <w:div w:id="318777269">
      <w:bodyDiv w:val="1"/>
      <w:marLeft w:val="0"/>
      <w:marRight w:val="0"/>
      <w:marTop w:val="0"/>
      <w:marBottom w:val="0"/>
      <w:divBdr>
        <w:top w:val="none" w:sz="0" w:space="0" w:color="auto"/>
        <w:left w:val="none" w:sz="0" w:space="0" w:color="auto"/>
        <w:bottom w:val="none" w:sz="0" w:space="0" w:color="auto"/>
        <w:right w:val="none" w:sz="0" w:space="0" w:color="auto"/>
      </w:divBdr>
    </w:div>
    <w:div w:id="330763551">
      <w:bodyDiv w:val="1"/>
      <w:marLeft w:val="0"/>
      <w:marRight w:val="0"/>
      <w:marTop w:val="0"/>
      <w:marBottom w:val="0"/>
      <w:divBdr>
        <w:top w:val="none" w:sz="0" w:space="0" w:color="auto"/>
        <w:left w:val="none" w:sz="0" w:space="0" w:color="auto"/>
        <w:bottom w:val="none" w:sz="0" w:space="0" w:color="auto"/>
        <w:right w:val="none" w:sz="0" w:space="0" w:color="auto"/>
      </w:divBdr>
    </w:div>
    <w:div w:id="356931036">
      <w:bodyDiv w:val="1"/>
      <w:marLeft w:val="0"/>
      <w:marRight w:val="0"/>
      <w:marTop w:val="0"/>
      <w:marBottom w:val="0"/>
      <w:divBdr>
        <w:top w:val="none" w:sz="0" w:space="0" w:color="auto"/>
        <w:left w:val="none" w:sz="0" w:space="0" w:color="auto"/>
        <w:bottom w:val="none" w:sz="0" w:space="0" w:color="auto"/>
        <w:right w:val="none" w:sz="0" w:space="0" w:color="auto"/>
      </w:divBdr>
    </w:div>
    <w:div w:id="359017874">
      <w:bodyDiv w:val="1"/>
      <w:marLeft w:val="0"/>
      <w:marRight w:val="0"/>
      <w:marTop w:val="0"/>
      <w:marBottom w:val="0"/>
      <w:divBdr>
        <w:top w:val="none" w:sz="0" w:space="0" w:color="auto"/>
        <w:left w:val="none" w:sz="0" w:space="0" w:color="auto"/>
        <w:bottom w:val="none" w:sz="0" w:space="0" w:color="auto"/>
        <w:right w:val="none" w:sz="0" w:space="0" w:color="auto"/>
      </w:divBdr>
    </w:div>
    <w:div w:id="370879683">
      <w:bodyDiv w:val="1"/>
      <w:marLeft w:val="0"/>
      <w:marRight w:val="0"/>
      <w:marTop w:val="0"/>
      <w:marBottom w:val="0"/>
      <w:divBdr>
        <w:top w:val="none" w:sz="0" w:space="0" w:color="auto"/>
        <w:left w:val="none" w:sz="0" w:space="0" w:color="auto"/>
        <w:bottom w:val="none" w:sz="0" w:space="0" w:color="auto"/>
        <w:right w:val="none" w:sz="0" w:space="0" w:color="auto"/>
      </w:divBdr>
    </w:div>
    <w:div w:id="371271634">
      <w:bodyDiv w:val="1"/>
      <w:marLeft w:val="0"/>
      <w:marRight w:val="0"/>
      <w:marTop w:val="0"/>
      <w:marBottom w:val="0"/>
      <w:divBdr>
        <w:top w:val="none" w:sz="0" w:space="0" w:color="auto"/>
        <w:left w:val="none" w:sz="0" w:space="0" w:color="auto"/>
        <w:bottom w:val="none" w:sz="0" w:space="0" w:color="auto"/>
        <w:right w:val="none" w:sz="0" w:space="0" w:color="auto"/>
      </w:divBdr>
    </w:div>
    <w:div w:id="402796302">
      <w:bodyDiv w:val="1"/>
      <w:marLeft w:val="0"/>
      <w:marRight w:val="0"/>
      <w:marTop w:val="0"/>
      <w:marBottom w:val="0"/>
      <w:divBdr>
        <w:top w:val="none" w:sz="0" w:space="0" w:color="auto"/>
        <w:left w:val="none" w:sz="0" w:space="0" w:color="auto"/>
        <w:bottom w:val="none" w:sz="0" w:space="0" w:color="auto"/>
        <w:right w:val="none" w:sz="0" w:space="0" w:color="auto"/>
      </w:divBdr>
    </w:div>
    <w:div w:id="448552752">
      <w:bodyDiv w:val="1"/>
      <w:marLeft w:val="0"/>
      <w:marRight w:val="0"/>
      <w:marTop w:val="0"/>
      <w:marBottom w:val="0"/>
      <w:divBdr>
        <w:top w:val="none" w:sz="0" w:space="0" w:color="auto"/>
        <w:left w:val="none" w:sz="0" w:space="0" w:color="auto"/>
        <w:bottom w:val="none" w:sz="0" w:space="0" w:color="auto"/>
        <w:right w:val="none" w:sz="0" w:space="0" w:color="auto"/>
      </w:divBdr>
    </w:div>
    <w:div w:id="454716151">
      <w:bodyDiv w:val="1"/>
      <w:marLeft w:val="0"/>
      <w:marRight w:val="0"/>
      <w:marTop w:val="0"/>
      <w:marBottom w:val="0"/>
      <w:divBdr>
        <w:top w:val="none" w:sz="0" w:space="0" w:color="auto"/>
        <w:left w:val="none" w:sz="0" w:space="0" w:color="auto"/>
        <w:bottom w:val="none" w:sz="0" w:space="0" w:color="auto"/>
        <w:right w:val="none" w:sz="0" w:space="0" w:color="auto"/>
      </w:divBdr>
    </w:div>
    <w:div w:id="458842365">
      <w:bodyDiv w:val="1"/>
      <w:marLeft w:val="0"/>
      <w:marRight w:val="0"/>
      <w:marTop w:val="0"/>
      <w:marBottom w:val="0"/>
      <w:divBdr>
        <w:top w:val="none" w:sz="0" w:space="0" w:color="auto"/>
        <w:left w:val="none" w:sz="0" w:space="0" w:color="auto"/>
        <w:bottom w:val="none" w:sz="0" w:space="0" w:color="auto"/>
        <w:right w:val="none" w:sz="0" w:space="0" w:color="auto"/>
      </w:divBdr>
    </w:div>
    <w:div w:id="462576886">
      <w:bodyDiv w:val="1"/>
      <w:marLeft w:val="0"/>
      <w:marRight w:val="0"/>
      <w:marTop w:val="0"/>
      <w:marBottom w:val="0"/>
      <w:divBdr>
        <w:top w:val="none" w:sz="0" w:space="0" w:color="auto"/>
        <w:left w:val="none" w:sz="0" w:space="0" w:color="auto"/>
        <w:bottom w:val="none" w:sz="0" w:space="0" w:color="auto"/>
        <w:right w:val="none" w:sz="0" w:space="0" w:color="auto"/>
      </w:divBdr>
    </w:div>
    <w:div w:id="466894332">
      <w:bodyDiv w:val="1"/>
      <w:marLeft w:val="0"/>
      <w:marRight w:val="0"/>
      <w:marTop w:val="0"/>
      <w:marBottom w:val="0"/>
      <w:divBdr>
        <w:top w:val="none" w:sz="0" w:space="0" w:color="auto"/>
        <w:left w:val="none" w:sz="0" w:space="0" w:color="auto"/>
        <w:bottom w:val="none" w:sz="0" w:space="0" w:color="auto"/>
        <w:right w:val="none" w:sz="0" w:space="0" w:color="auto"/>
      </w:divBdr>
    </w:div>
    <w:div w:id="470639947">
      <w:bodyDiv w:val="1"/>
      <w:marLeft w:val="0"/>
      <w:marRight w:val="0"/>
      <w:marTop w:val="0"/>
      <w:marBottom w:val="0"/>
      <w:divBdr>
        <w:top w:val="none" w:sz="0" w:space="0" w:color="auto"/>
        <w:left w:val="none" w:sz="0" w:space="0" w:color="auto"/>
        <w:bottom w:val="none" w:sz="0" w:space="0" w:color="auto"/>
        <w:right w:val="none" w:sz="0" w:space="0" w:color="auto"/>
      </w:divBdr>
    </w:div>
    <w:div w:id="483856576">
      <w:bodyDiv w:val="1"/>
      <w:marLeft w:val="0"/>
      <w:marRight w:val="0"/>
      <w:marTop w:val="0"/>
      <w:marBottom w:val="0"/>
      <w:divBdr>
        <w:top w:val="none" w:sz="0" w:space="0" w:color="auto"/>
        <w:left w:val="none" w:sz="0" w:space="0" w:color="auto"/>
        <w:bottom w:val="none" w:sz="0" w:space="0" w:color="auto"/>
        <w:right w:val="none" w:sz="0" w:space="0" w:color="auto"/>
      </w:divBdr>
    </w:div>
    <w:div w:id="527911789">
      <w:bodyDiv w:val="1"/>
      <w:marLeft w:val="0"/>
      <w:marRight w:val="0"/>
      <w:marTop w:val="0"/>
      <w:marBottom w:val="0"/>
      <w:divBdr>
        <w:top w:val="none" w:sz="0" w:space="0" w:color="auto"/>
        <w:left w:val="none" w:sz="0" w:space="0" w:color="auto"/>
        <w:bottom w:val="none" w:sz="0" w:space="0" w:color="auto"/>
        <w:right w:val="none" w:sz="0" w:space="0" w:color="auto"/>
      </w:divBdr>
    </w:div>
    <w:div w:id="537091186">
      <w:bodyDiv w:val="1"/>
      <w:marLeft w:val="0"/>
      <w:marRight w:val="0"/>
      <w:marTop w:val="0"/>
      <w:marBottom w:val="0"/>
      <w:divBdr>
        <w:top w:val="none" w:sz="0" w:space="0" w:color="auto"/>
        <w:left w:val="none" w:sz="0" w:space="0" w:color="auto"/>
        <w:bottom w:val="none" w:sz="0" w:space="0" w:color="auto"/>
        <w:right w:val="none" w:sz="0" w:space="0" w:color="auto"/>
      </w:divBdr>
    </w:div>
    <w:div w:id="560412023">
      <w:bodyDiv w:val="1"/>
      <w:marLeft w:val="0"/>
      <w:marRight w:val="0"/>
      <w:marTop w:val="0"/>
      <w:marBottom w:val="0"/>
      <w:divBdr>
        <w:top w:val="none" w:sz="0" w:space="0" w:color="auto"/>
        <w:left w:val="none" w:sz="0" w:space="0" w:color="auto"/>
        <w:bottom w:val="none" w:sz="0" w:space="0" w:color="auto"/>
        <w:right w:val="none" w:sz="0" w:space="0" w:color="auto"/>
      </w:divBdr>
    </w:div>
    <w:div w:id="632060515">
      <w:bodyDiv w:val="1"/>
      <w:marLeft w:val="0"/>
      <w:marRight w:val="0"/>
      <w:marTop w:val="0"/>
      <w:marBottom w:val="0"/>
      <w:divBdr>
        <w:top w:val="none" w:sz="0" w:space="0" w:color="auto"/>
        <w:left w:val="none" w:sz="0" w:space="0" w:color="auto"/>
        <w:bottom w:val="none" w:sz="0" w:space="0" w:color="auto"/>
        <w:right w:val="none" w:sz="0" w:space="0" w:color="auto"/>
      </w:divBdr>
    </w:div>
    <w:div w:id="640428920">
      <w:bodyDiv w:val="1"/>
      <w:marLeft w:val="0"/>
      <w:marRight w:val="0"/>
      <w:marTop w:val="0"/>
      <w:marBottom w:val="0"/>
      <w:divBdr>
        <w:top w:val="none" w:sz="0" w:space="0" w:color="auto"/>
        <w:left w:val="none" w:sz="0" w:space="0" w:color="auto"/>
        <w:bottom w:val="none" w:sz="0" w:space="0" w:color="auto"/>
        <w:right w:val="none" w:sz="0" w:space="0" w:color="auto"/>
      </w:divBdr>
    </w:div>
    <w:div w:id="665207730">
      <w:bodyDiv w:val="1"/>
      <w:marLeft w:val="0"/>
      <w:marRight w:val="0"/>
      <w:marTop w:val="0"/>
      <w:marBottom w:val="0"/>
      <w:divBdr>
        <w:top w:val="none" w:sz="0" w:space="0" w:color="auto"/>
        <w:left w:val="none" w:sz="0" w:space="0" w:color="auto"/>
        <w:bottom w:val="none" w:sz="0" w:space="0" w:color="auto"/>
        <w:right w:val="none" w:sz="0" w:space="0" w:color="auto"/>
      </w:divBdr>
    </w:div>
    <w:div w:id="666058778">
      <w:bodyDiv w:val="1"/>
      <w:marLeft w:val="0"/>
      <w:marRight w:val="0"/>
      <w:marTop w:val="0"/>
      <w:marBottom w:val="0"/>
      <w:divBdr>
        <w:top w:val="none" w:sz="0" w:space="0" w:color="auto"/>
        <w:left w:val="none" w:sz="0" w:space="0" w:color="auto"/>
        <w:bottom w:val="none" w:sz="0" w:space="0" w:color="auto"/>
        <w:right w:val="none" w:sz="0" w:space="0" w:color="auto"/>
      </w:divBdr>
    </w:div>
    <w:div w:id="679888790">
      <w:bodyDiv w:val="1"/>
      <w:marLeft w:val="0"/>
      <w:marRight w:val="0"/>
      <w:marTop w:val="0"/>
      <w:marBottom w:val="0"/>
      <w:divBdr>
        <w:top w:val="none" w:sz="0" w:space="0" w:color="auto"/>
        <w:left w:val="none" w:sz="0" w:space="0" w:color="auto"/>
        <w:bottom w:val="none" w:sz="0" w:space="0" w:color="auto"/>
        <w:right w:val="none" w:sz="0" w:space="0" w:color="auto"/>
      </w:divBdr>
    </w:div>
    <w:div w:id="704913206">
      <w:bodyDiv w:val="1"/>
      <w:marLeft w:val="0"/>
      <w:marRight w:val="0"/>
      <w:marTop w:val="0"/>
      <w:marBottom w:val="0"/>
      <w:divBdr>
        <w:top w:val="none" w:sz="0" w:space="0" w:color="auto"/>
        <w:left w:val="none" w:sz="0" w:space="0" w:color="auto"/>
        <w:bottom w:val="none" w:sz="0" w:space="0" w:color="auto"/>
        <w:right w:val="none" w:sz="0" w:space="0" w:color="auto"/>
      </w:divBdr>
    </w:div>
    <w:div w:id="728186021">
      <w:bodyDiv w:val="1"/>
      <w:marLeft w:val="0"/>
      <w:marRight w:val="0"/>
      <w:marTop w:val="0"/>
      <w:marBottom w:val="0"/>
      <w:divBdr>
        <w:top w:val="none" w:sz="0" w:space="0" w:color="auto"/>
        <w:left w:val="none" w:sz="0" w:space="0" w:color="auto"/>
        <w:bottom w:val="none" w:sz="0" w:space="0" w:color="auto"/>
        <w:right w:val="none" w:sz="0" w:space="0" w:color="auto"/>
      </w:divBdr>
    </w:div>
    <w:div w:id="739324364">
      <w:bodyDiv w:val="1"/>
      <w:marLeft w:val="0"/>
      <w:marRight w:val="0"/>
      <w:marTop w:val="0"/>
      <w:marBottom w:val="0"/>
      <w:divBdr>
        <w:top w:val="none" w:sz="0" w:space="0" w:color="auto"/>
        <w:left w:val="none" w:sz="0" w:space="0" w:color="auto"/>
        <w:bottom w:val="none" w:sz="0" w:space="0" w:color="auto"/>
        <w:right w:val="none" w:sz="0" w:space="0" w:color="auto"/>
      </w:divBdr>
    </w:div>
    <w:div w:id="748112708">
      <w:bodyDiv w:val="1"/>
      <w:marLeft w:val="0"/>
      <w:marRight w:val="0"/>
      <w:marTop w:val="0"/>
      <w:marBottom w:val="0"/>
      <w:divBdr>
        <w:top w:val="none" w:sz="0" w:space="0" w:color="auto"/>
        <w:left w:val="none" w:sz="0" w:space="0" w:color="auto"/>
        <w:bottom w:val="none" w:sz="0" w:space="0" w:color="auto"/>
        <w:right w:val="none" w:sz="0" w:space="0" w:color="auto"/>
      </w:divBdr>
    </w:div>
    <w:div w:id="783379257">
      <w:bodyDiv w:val="1"/>
      <w:marLeft w:val="0"/>
      <w:marRight w:val="0"/>
      <w:marTop w:val="0"/>
      <w:marBottom w:val="0"/>
      <w:divBdr>
        <w:top w:val="none" w:sz="0" w:space="0" w:color="auto"/>
        <w:left w:val="none" w:sz="0" w:space="0" w:color="auto"/>
        <w:bottom w:val="none" w:sz="0" w:space="0" w:color="auto"/>
        <w:right w:val="none" w:sz="0" w:space="0" w:color="auto"/>
      </w:divBdr>
    </w:div>
    <w:div w:id="813526444">
      <w:bodyDiv w:val="1"/>
      <w:marLeft w:val="0"/>
      <w:marRight w:val="0"/>
      <w:marTop w:val="0"/>
      <w:marBottom w:val="0"/>
      <w:divBdr>
        <w:top w:val="none" w:sz="0" w:space="0" w:color="auto"/>
        <w:left w:val="none" w:sz="0" w:space="0" w:color="auto"/>
        <w:bottom w:val="none" w:sz="0" w:space="0" w:color="auto"/>
        <w:right w:val="none" w:sz="0" w:space="0" w:color="auto"/>
      </w:divBdr>
    </w:div>
    <w:div w:id="817384430">
      <w:bodyDiv w:val="1"/>
      <w:marLeft w:val="0"/>
      <w:marRight w:val="0"/>
      <w:marTop w:val="0"/>
      <w:marBottom w:val="0"/>
      <w:divBdr>
        <w:top w:val="none" w:sz="0" w:space="0" w:color="auto"/>
        <w:left w:val="none" w:sz="0" w:space="0" w:color="auto"/>
        <w:bottom w:val="none" w:sz="0" w:space="0" w:color="auto"/>
        <w:right w:val="none" w:sz="0" w:space="0" w:color="auto"/>
      </w:divBdr>
    </w:div>
    <w:div w:id="838931014">
      <w:bodyDiv w:val="1"/>
      <w:marLeft w:val="0"/>
      <w:marRight w:val="0"/>
      <w:marTop w:val="0"/>
      <w:marBottom w:val="0"/>
      <w:divBdr>
        <w:top w:val="none" w:sz="0" w:space="0" w:color="auto"/>
        <w:left w:val="none" w:sz="0" w:space="0" w:color="auto"/>
        <w:bottom w:val="none" w:sz="0" w:space="0" w:color="auto"/>
        <w:right w:val="none" w:sz="0" w:space="0" w:color="auto"/>
      </w:divBdr>
    </w:div>
    <w:div w:id="840006889">
      <w:bodyDiv w:val="1"/>
      <w:marLeft w:val="0"/>
      <w:marRight w:val="0"/>
      <w:marTop w:val="0"/>
      <w:marBottom w:val="0"/>
      <w:divBdr>
        <w:top w:val="none" w:sz="0" w:space="0" w:color="auto"/>
        <w:left w:val="none" w:sz="0" w:space="0" w:color="auto"/>
        <w:bottom w:val="none" w:sz="0" w:space="0" w:color="auto"/>
        <w:right w:val="none" w:sz="0" w:space="0" w:color="auto"/>
      </w:divBdr>
    </w:div>
    <w:div w:id="844901250">
      <w:bodyDiv w:val="1"/>
      <w:marLeft w:val="0"/>
      <w:marRight w:val="0"/>
      <w:marTop w:val="0"/>
      <w:marBottom w:val="0"/>
      <w:divBdr>
        <w:top w:val="none" w:sz="0" w:space="0" w:color="auto"/>
        <w:left w:val="none" w:sz="0" w:space="0" w:color="auto"/>
        <w:bottom w:val="none" w:sz="0" w:space="0" w:color="auto"/>
        <w:right w:val="none" w:sz="0" w:space="0" w:color="auto"/>
      </w:divBdr>
    </w:div>
    <w:div w:id="848643862">
      <w:bodyDiv w:val="1"/>
      <w:marLeft w:val="0"/>
      <w:marRight w:val="0"/>
      <w:marTop w:val="0"/>
      <w:marBottom w:val="0"/>
      <w:divBdr>
        <w:top w:val="none" w:sz="0" w:space="0" w:color="auto"/>
        <w:left w:val="none" w:sz="0" w:space="0" w:color="auto"/>
        <w:bottom w:val="none" w:sz="0" w:space="0" w:color="auto"/>
        <w:right w:val="none" w:sz="0" w:space="0" w:color="auto"/>
      </w:divBdr>
    </w:div>
    <w:div w:id="864177452">
      <w:bodyDiv w:val="1"/>
      <w:marLeft w:val="0"/>
      <w:marRight w:val="0"/>
      <w:marTop w:val="0"/>
      <w:marBottom w:val="0"/>
      <w:divBdr>
        <w:top w:val="none" w:sz="0" w:space="0" w:color="auto"/>
        <w:left w:val="none" w:sz="0" w:space="0" w:color="auto"/>
        <w:bottom w:val="none" w:sz="0" w:space="0" w:color="auto"/>
        <w:right w:val="none" w:sz="0" w:space="0" w:color="auto"/>
      </w:divBdr>
    </w:div>
    <w:div w:id="867989912">
      <w:bodyDiv w:val="1"/>
      <w:marLeft w:val="0"/>
      <w:marRight w:val="0"/>
      <w:marTop w:val="0"/>
      <w:marBottom w:val="0"/>
      <w:divBdr>
        <w:top w:val="none" w:sz="0" w:space="0" w:color="auto"/>
        <w:left w:val="none" w:sz="0" w:space="0" w:color="auto"/>
        <w:bottom w:val="none" w:sz="0" w:space="0" w:color="auto"/>
        <w:right w:val="none" w:sz="0" w:space="0" w:color="auto"/>
      </w:divBdr>
    </w:div>
    <w:div w:id="869487075">
      <w:bodyDiv w:val="1"/>
      <w:marLeft w:val="0"/>
      <w:marRight w:val="0"/>
      <w:marTop w:val="0"/>
      <w:marBottom w:val="0"/>
      <w:divBdr>
        <w:top w:val="none" w:sz="0" w:space="0" w:color="auto"/>
        <w:left w:val="none" w:sz="0" w:space="0" w:color="auto"/>
        <w:bottom w:val="none" w:sz="0" w:space="0" w:color="auto"/>
        <w:right w:val="none" w:sz="0" w:space="0" w:color="auto"/>
      </w:divBdr>
    </w:div>
    <w:div w:id="873351839">
      <w:bodyDiv w:val="1"/>
      <w:marLeft w:val="0"/>
      <w:marRight w:val="0"/>
      <w:marTop w:val="0"/>
      <w:marBottom w:val="0"/>
      <w:divBdr>
        <w:top w:val="none" w:sz="0" w:space="0" w:color="auto"/>
        <w:left w:val="none" w:sz="0" w:space="0" w:color="auto"/>
        <w:bottom w:val="none" w:sz="0" w:space="0" w:color="auto"/>
        <w:right w:val="none" w:sz="0" w:space="0" w:color="auto"/>
      </w:divBdr>
    </w:div>
    <w:div w:id="891889349">
      <w:bodyDiv w:val="1"/>
      <w:marLeft w:val="0"/>
      <w:marRight w:val="0"/>
      <w:marTop w:val="0"/>
      <w:marBottom w:val="0"/>
      <w:divBdr>
        <w:top w:val="none" w:sz="0" w:space="0" w:color="auto"/>
        <w:left w:val="none" w:sz="0" w:space="0" w:color="auto"/>
        <w:bottom w:val="none" w:sz="0" w:space="0" w:color="auto"/>
        <w:right w:val="none" w:sz="0" w:space="0" w:color="auto"/>
      </w:divBdr>
    </w:div>
    <w:div w:id="901598922">
      <w:bodyDiv w:val="1"/>
      <w:marLeft w:val="0"/>
      <w:marRight w:val="0"/>
      <w:marTop w:val="0"/>
      <w:marBottom w:val="0"/>
      <w:divBdr>
        <w:top w:val="none" w:sz="0" w:space="0" w:color="auto"/>
        <w:left w:val="none" w:sz="0" w:space="0" w:color="auto"/>
        <w:bottom w:val="none" w:sz="0" w:space="0" w:color="auto"/>
        <w:right w:val="none" w:sz="0" w:space="0" w:color="auto"/>
      </w:divBdr>
    </w:div>
    <w:div w:id="904297397">
      <w:bodyDiv w:val="1"/>
      <w:marLeft w:val="0"/>
      <w:marRight w:val="0"/>
      <w:marTop w:val="0"/>
      <w:marBottom w:val="0"/>
      <w:divBdr>
        <w:top w:val="none" w:sz="0" w:space="0" w:color="auto"/>
        <w:left w:val="none" w:sz="0" w:space="0" w:color="auto"/>
        <w:bottom w:val="none" w:sz="0" w:space="0" w:color="auto"/>
        <w:right w:val="none" w:sz="0" w:space="0" w:color="auto"/>
      </w:divBdr>
    </w:div>
    <w:div w:id="905143107">
      <w:bodyDiv w:val="1"/>
      <w:marLeft w:val="0"/>
      <w:marRight w:val="0"/>
      <w:marTop w:val="0"/>
      <w:marBottom w:val="0"/>
      <w:divBdr>
        <w:top w:val="none" w:sz="0" w:space="0" w:color="auto"/>
        <w:left w:val="none" w:sz="0" w:space="0" w:color="auto"/>
        <w:bottom w:val="none" w:sz="0" w:space="0" w:color="auto"/>
        <w:right w:val="none" w:sz="0" w:space="0" w:color="auto"/>
      </w:divBdr>
    </w:div>
    <w:div w:id="916550102">
      <w:bodyDiv w:val="1"/>
      <w:marLeft w:val="0"/>
      <w:marRight w:val="0"/>
      <w:marTop w:val="0"/>
      <w:marBottom w:val="0"/>
      <w:divBdr>
        <w:top w:val="none" w:sz="0" w:space="0" w:color="auto"/>
        <w:left w:val="none" w:sz="0" w:space="0" w:color="auto"/>
        <w:bottom w:val="none" w:sz="0" w:space="0" w:color="auto"/>
        <w:right w:val="none" w:sz="0" w:space="0" w:color="auto"/>
      </w:divBdr>
    </w:div>
    <w:div w:id="916743910">
      <w:bodyDiv w:val="1"/>
      <w:marLeft w:val="0"/>
      <w:marRight w:val="0"/>
      <w:marTop w:val="0"/>
      <w:marBottom w:val="0"/>
      <w:divBdr>
        <w:top w:val="none" w:sz="0" w:space="0" w:color="auto"/>
        <w:left w:val="none" w:sz="0" w:space="0" w:color="auto"/>
        <w:bottom w:val="none" w:sz="0" w:space="0" w:color="auto"/>
        <w:right w:val="none" w:sz="0" w:space="0" w:color="auto"/>
      </w:divBdr>
    </w:div>
    <w:div w:id="955061230">
      <w:bodyDiv w:val="1"/>
      <w:marLeft w:val="0"/>
      <w:marRight w:val="0"/>
      <w:marTop w:val="0"/>
      <w:marBottom w:val="0"/>
      <w:divBdr>
        <w:top w:val="none" w:sz="0" w:space="0" w:color="auto"/>
        <w:left w:val="none" w:sz="0" w:space="0" w:color="auto"/>
        <w:bottom w:val="none" w:sz="0" w:space="0" w:color="auto"/>
        <w:right w:val="none" w:sz="0" w:space="0" w:color="auto"/>
      </w:divBdr>
    </w:div>
    <w:div w:id="960844978">
      <w:bodyDiv w:val="1"/>
      <w:marLeft w:val="0"/>
      <w:marRight w:val="0"/>
      <w:marTop w:val="0"/>
      <w:marBottom w:val="0"/>
      <w:divBdr>
        <w:top w:val="none" w:sz="0" w:space="0" w:color="auto"/>
        <w:left w:val="none" w:sz="0" w:space="0" w:color="auto"/>
        <w:bottom w:val="none" w:sz="0" w:space="0" w:color="auto"/>
        <w:right w:val="none" w:sz="0" w:space="0" w:color="auto"/>
      </w:divBdr>
    </w:div>
    <w:div w:id="961225264">
      <w:bodyDiv w:val="1"/>
      <w:marLeft w:val="0"/>
      <w:marRight w:val="0"/>
      <w:marTop w:val="0"/>
      <w:marBottom w:val="0"/>
      <w:divBdr>
        <w:top w:val="none" w:sz="0" w:space="0" w:color="auto"/>
        <w:left w:val="none" w:sz="0" w:space="0" w:color="auto"/>
        <w:bottom w:val="none" w:sz="0" w:space="0" w:color="auto"/>
        <w:right w:val="none" w:sz="0" w:space="0" w:color="auto"/>
      </w:divBdr>
    </w:div>
    <w:div w:id="1008824001">
      <w:bodyDiv w:val="1"/>
      <w:marLeft w:val="0"/>
      <w:marRight w:val="0"/>
      <w:marTop w:val="0"/>
      <w:marBottom w:val="0"/>
      <w:divBdr>
        <w:top w:val="none" w:sz="0" w:space="0" w:color="auto"/>
        <w:left w:val="none" w:sz="0" w:space="0" w:color="auto"/>
        <w:bottom w:val="none" w:sz="0" w:space="0" w:color="auto"/>
        <w:right w:val="none" w:sz="0" w:space="0" w:color="auto"/>
      </w:divBdr>
    </w:div>
    <w:div w:id="1014962105">
      <w:bodyDiv w:val="1"/>
      <w:marLeft w:val="0"/>
      <w:marRight w:val="0"/>
      <w:marTop w:val="0"/>
      <w:marBottom w:val="0"/>
      <w:divBdr>
        <w:top w:val="none" w:sz="0" w:space="0" w:color="auto"/>
        <w:left w:val="none" w:sz="0" w:space="0" w:color="auto"/>
        <w:bottom w:val="none" w:sz="0" w:space="0" w:color="auto"/>
        <w:right w:val="none" w:sz="0" w:space="0" w:color="auto"/>
      </w:divBdr>
    </w:div>
    <w:div w:id="1050152000">
      <w:bodyDiv w:val="1"/>
      <w:marLeft w:val="0"/>
      <w:marRight w:val="0"/>
      <w:marTop w:val="0"/>
      <w:marBottom w:val="0"/>
      <w:divBdr>
        <w:top w:val="none" w:sz="0" w:space="0" w:color="auto"/>
        <w:left w:val="none" w:sz="0" w:space="0" w:color="auto"/>
        <w:bottom w:val="none" w:sz="0" w:space="0" w:color="auto"/>
        <w:right w:val="none" w:sz="0" w:space="0" w:color="auto"/>
      </w:divBdr>
    </w:div>
    <w:div w:id="1052926526">
      <w:bodyDiv w:val="1"/>
      <w:marLeft w:val="0"/>
      <w:marRight w:val="0"/>
      <w:marTop w:val="0"/>
      <w:marBottom w:val="0"/>
      <w:divBdr>
        <w:top w:val="none" w:sz="0" w:space="0" w:color="auto"/>
        <w:left w:val="none" w:sz="0" w:space="0" w:color="auto"/>
        <w:bottom w:val="none" w:sz="0" w:space="0" w:color="auto"/>
        <w:right w:val="none" w:sz="0" w:space="0" w:color="auto"/>
      </w:divBdr>
    </w:div>
    <w:div w:id="1076245637">
      <w:bodyDiv w:val="1"/>
      <w:marLeft w:val="0"/>
      <w:marRight w:val="0"/>
      <w:marTop w:val="0"/>
      <w:marBottom w:val="0"/>
      <w:divBdr>
        <w:top w:val="none" w:sz="0" w:space="0" w:color="auto"/>
        <w:left w:val="none" w:sz="0" w:space="0" w:color="auto"/>
        <w:bottom w:val="none" w:sz="0" w:space="0" w:color="auto"/>
        <w:right w:val="none" w:sz="0" w:space="0" w:color="auto"/>
      </w:divBdr>
    </w:div>
    <w:div w:id="1109740564">
      <w:bodyDiv w:val="1"/>
      <w:marLeft w:val="0"/>
      <w:marRight w:val="0"/>
      <w:marTop w:val="0"/>
      <w:marBottom w:val="0"/>
      <w:divBdr>
        <w:top w:val="none" w:sz="0" w:space="0" w:color="auto"/>
        <w:left w:val="none" w:sz="0" w:space="0" w:color="auto"/>
        <w:bottom w:val="none" w:sz="0" w:space="0" w:color="auto"/>
        <w:right w:val="none" w:sz="0" w:space="0" w:color="auto"/>
      </w:divBdr>
    </w:div>
    <w:div w:id="1124157143">
      <w:bodyDiv w:val="1"/>
      <w:marLeft w:val="0"/>
      <w:marRight w:val="0"/>
      <w:marTop w:val="0"/>
      <w:marBottom w:val="0"/>
      <w:divBdr>
        <w:top w:val="none" w:sz="0" w:space="0" w:color="auto"/>
        <w:left w:val="none" w:sz="0" w:space="0" w:color="auto"/>
        <w:bottom w:val="none" w:sz="0" w:space="0" w:color="auto"/>
        <w:right w:val="none" w:sz="0" w:space="0" w:color="auto"/>
      </w:divBdr>
    </w:div>
    <w:div w:id="1133329502">
      <w:bodyDiv w:val="1"/>
      <w:marLeft w:val="0"/>
      <w:marRight w:val="0"/>
      <w:marTop w:val="0"/>
      <w:marBottom w:val="0"/>
      <w:divBdr>
        <w:top w:val="none" w:sz="0" w:space="0" w:color="auto"/>
        <w:left w:val="none" w:sz="0" w:space="0" w:color="auto"/>
        <w:bottom w:val="none" w:sz="0" w:space="0" w:color="auto"/>
        <w:right w:val="none" w:sz="0" w:space="0" w:color="auto"/>
      </w:divBdr>
    </w:div>
    <w:div w:id="1144279869">
      <w:bodyDiv w:val="1"/>
      <w:marLeft w:val="0"/>
      <w:marRight w:val="0"/>
      <w:marTop w:val="0"/>
      <w:marBottom w:val="0"/>
      <w:divBdr>
        <w:top w:val="none" w:sz="0" w:space="0" w:color="auto"/>
        <w:left w:val="none" w:sz="0" w:space="0" w:color="auto"/>
        <w:bottom w:val="none" w:sz="0" w:space="0" w:color="auto"/>
        <w:right w:val="none" w:sz="0" w:space="0" w:color="auto"/>
      </w:divBdr>
    </w:div>
    <w:div w:id="1154446080">
      <w:bodyDiv w:val="1"/>
      <w:marLeft w:val="0"/>
      <w:marRight w:val="0"/>
      <w:marTop w:val="0"/>
      <w:marBottom w:val="0"/>
      <w:divBdr>
        <w:top w:val="none" w:sz="0" w:space="0" w:color="auto"/>
        <w:left w:val="none" w:sz="0" w:space="0" w:color="auto"/>
        <w:bottom w:val="none" w:sz="0" w:space="0" w:color="auto"/>
        <w:right w:val="none" w:sz="0" w:space="0" w:color="auto"/>
      </w:divBdr>
    </w:div>
    <w:div w:id="1165895615">
      <w:bodyDiv w:val="1"/>
      <w:marLeft w:val="0"/>
      <w:marRight w:val="0"/>
      <w:marTop w:val="0"/>
      <w:marBottom w:val="0"/>
      <w:divBdr>
        <w:top w:val="none" w:sz="0" w:space="0" w:color="auto"/>
        <w:left w:val="none" w:sz="0" w:space="0" w:color="auto"/>
        <w:bottom w:val="none" w:sz="0" w:space="0" w:color="auto"/>
        <w:right w:val="none" w:sz="0" w:space="0" w:color="auto"/>
      </w:divBdr>
    </w:div>
    <w:div w:id="1209611325">
      <w:bodyDiv w:val="1"/>
      <w:marLeft w:val="0"/>
      <w:marRight w:val="0"/>
      <w:marTop w:val="0"/>
      <w:marBottom w:val="0"/>
      <w:divBdr>
        <w:top w:val="none" w:sz="0" w:space="0" w:color="auto"/>
        <w:left w:val="none" w:sz="0" w:space="0" w:color="auto"/>
        <w:bottom w:val="none" w:sz="0" w:space="0" w:color="auto"/>
        <w:right w:val="none" w:sz="0" w:space="0" w:color="auto"/>
      </w:divBdr>
    </w:div>
    <w:div w:id="1209957283">
      <w:bodyDiv w:val="1"/>
      <w:marLeft w:val="0"/>
      <w:marRight w:val="0"/>
      <w:marTop w:val="0"/>
      <w:marBottom w:val="0"/>
      <w:divBdr>
        <w:top w:val="none" w:sz="0" w:space="0" w:color="auto"/>
        <w:left w:val="none" w:sz="0" w:space="0" w:color="auto"/>
        <w:bottom w:val="none" w:sz="0" w:space="0" w:color="auto"/>
        <w:right w:val="none" w:sz="0" w:space="0" w:color="auto"/>
      </w:divBdr>
    </w:div>
    <w:div w:id="1219971370">
      <w:bodyDiv w:val="1"/>
      <w:marLeft w:val="0"/>
      <w:marRight w:val="0"/>
      <w:marTop w:val="0"/>
      <w:marBottom w:val="0"/>
      <w:divBdr>
        <w:top w:val="none" w:sz="0" w:space="0" w:color="auto"/>
        <w:left w:val="none" w:sz="0" w:space="0" w:color="auto"/>
        <w:bottom w:val="none" w:sz="0" w:space="0" w:color="auto"/>
        <w:right w:val="none" w:sz="0" w:space="0" w:color="auto"/>
      </w:divBdr>
    </w:div>
    <w:div w:id="1227687482">
      <w:bodyDiv w:val="1"/>
      <w:marLeft w:val="0"/>
      <w:marRight w:val="0"/>
      <w:marTop w:val="0"/>
      <w:marBottom w:val="0"/>
      <w:divBdr>
        <w:top w:val="none" w:sz="0" w:space="0" w:color="auto"/>
        <w:left w:val="none" w:sz="0" w:space="0" w:color="auto"/>
        <w:bottom w:val="none" w:sz="0" w:space="0" w:color="auto"/>
        <w:right w:val="none" w:sz="0" w:space="0" w:color="auto"/>
      </w:divBdr>
    </w:div>
    <w:div w:id="1249264693">
      <w:bodyDiv w:val="1"/>
      <w:marLeft w:val="0"/>
      <w:marRight w:val="0"/>
      <w:marTop w:val="0"/>
      <w:marBottom w:val="0"/>
      <w:divBdr>
        <w:top w:val="none" w:sz="0" w:space="0" w:color="auto"/>
        <w:left w:val="none" w:sz="0" w:space="0" w:color="auto"/>
        <w:bottom w:val="none" w:sz="0" w:space="0" w:color="auto"/>
        <w:right w:val="none" w:sz="0" w:space="0" w:color="auto"/>
      </w:divBdr>
    </w:div>
    <w:div w:id="1250844300">
      <w:bodyDiv w:val="1"/>
      <w:marLeft w:val="0"/>
      <w:marRight w:val="0"/>
      <w:marTop w:val="0"/>
      <w:marBottom w:val="0"/>
      <w:divBdr>
        <w:top w:val="none" w:sz="0" w:space="0" w:color="auto"/>
        <w:left w:val="none" w:sz="0" w:space="0" w:color="auto"/>
        <w:bottom w:val="none" w:sz="0" w:space="0" w:color="auto"/>
        <w:right w:val="none" w:sz="0" w:space="0" w:color="auto"/>
      </w:divBdr>
    </w:div>
    <w:div w:id="1257591530">
      <w:bodyDiv w:val="1"/>
      <w:marLeft w:val="0"/>
      <w:marRight w:val="0"/>
      <w:marTop w:val="0"/>
      <w:marBottom w:val="0"/>
      <w:divBdr>
        <w:top w:val="none" w:sz="0" w:space="0" w:color="auto"/>
        <w:left w:val="none" w:sz="0" w:space="0" w:color="auto"/>
        <w:bottom w:val="none" w:sz="0" w:space="0" w:color="auto"/>
        <w:right w:val="none" w:sz="0" w:space="0" w:color="auto"/>
      </w:divBdr>
    </w:div>
    <w:div w:id="1271622804">
      <w:bodyDiv w:val="1"/>
      <w:marLeft w:val="0"/>
      <w:marRight w:val="0"/>
      <w:marTop w:val="0"/>
      <w:marBottom w:val="0"/>
      <w:divBdr>
        <w:top w:val="none" w:sz="0" w:space="0" w:color="auto"/>
        <w:left w:val="none" w:sz="0" w:space="0" w:color="auto"/>
        <w:bottom w:val="none" w:sz="0" w:space="0" w:color="auto"/>
        <w:right w:val="none" w:sz="0" w:space="0" w:color="auto"/>
      </w:divBdr>
    </w:div>
    <w:div w:id="1272930198">
      <w:bodyDiv w:val="1"/>
      <w:marLeft w:val="0"/>
      <w:marRight w:val="0"/>
      <w:marTop w:val="0"/>
      <w:marBottom w:val="0"/>
      <w:divBdr>
        <w:top w:val="none" w:sz="0" w:space="0" w:color="auto"/>
        <w:left w:val="none" w:sz="0" w:space="0" w:color="auto"/>
        <w:bottom w:val="none" w:sz="0" w:space="0" w:color="auto"/>
        <w:right w:val="none" w:sz="0" w:space="0" w:color="auto"/>
      </w:divBdr>
    </w:div>
    <w:div w:id="1295405708">
      <w:bodyDiv w:val="1"/>
      <w:marLeft w:val="0"/>
      <w:marRight w:val="0"/>
      <w:marTop w:val="0"/>
      <w:marBottom w:val="0"/>
      <w:divBdr>
        <w:top w:val="none" w:sz="0" w:space="0" w:color="auto"/>
        <w:left w:val="none" w:sz="0" w:space="0" w:color="auto"/>
        <w:bottom w:val="none" w:sz="0" w:space="0" w:color="auto"/>
        <w:right w:val="none" w:sz="0" w:space="0" w:color="auto"/>
      </w:divBdr>
    </w:div>
    <w:div w:id="1310130437">
      <w:bodyDiv w:val="1"/>
      <w:marLeft w:val="0"/>
      <w:marRight w:val="0"/>
      <w:marTop w:val="0"/>
      <w:marBottom w:val="0"/>
      <w:divBdr>
        <w:top w:val="none" w:sz="0" w:space="0" w:color="auto"/>
        <w:left w:val="none" w:sz="0" w:space="0" w:color="auto"/>
        <w:bottom w:val="none" w:sz="0" w:space="0" w:color="auto"/>
        <w:right w:val="none" w:sz="0" w:space="0" w:color="auto"/>
      </w:divBdr>
    </w:div>
    <w:div w:id="1347948079">
      <w:bodyDiv w:val="1"/>
      <w:marLeft w:val="0"/>
      <w:marRight w:val="0"/>
      <w:marTop w:val="0"/>
      <w:marBottom w:val="0"/>
      <w:divBdr>
        <w:top w:val="none" w:sz="0" w:space="0" w:color="auto"/>
        <w:left w:val="none" w:sz="0" w:space="0" w:color="auto"/>
        <w:bottom w:val="none" w:sz="0" w:space="0" w:color="auto"/>
        <w:right w:val="none" w:sz="0" w:space="0" w:color="auto"/>
      </w:divBdr>
    </w:div>
    <w:div w:id="1410931562">
      <w:bodyDiv w:val="1"/>
      <w:marLeft w:val="0"/>
      <w:marRight w:val="0"/>
      <w:marTop w:val="0"/>
      <w:marBottom w:val="0"/>
      <w:divBdr>
        <w:top w:val="none" w:sz="0" w:space="0" w:color="auto"/>
        <w:left w:val="none" w:sz="0" w:space="0" w:color="auto"/>
        <w:bottom w:val="none" w:sz="0" w:space="0" w:color="auto"/>
        <w:right w:val="none" w:sz="0" w:space="0" w:color="auto"/>
      </w:divBdr>
    </w:div>
    <w:div w:id="1438719887">
      <w:bodyDiv w:val="1"/>
      <w:marLeft w:val="0"/>
      <w:marRight w:val="0"/>
      <w:marTop w:val="0"/>
      <w:marBottom w:val="0"/>
      <w:divBdr>
        <w:top w:val="none" w:sz="0" w:space="0" w:color="auto"/>
        <w:left w:val="none" w:sz="0" w:space="0" w:color="auto"/>
        <w:bottom w:val="none" w:sz="0" w:space="0" w:color="auto"/>
        <w:right w:val="none" w:sz="0" w:space="0" w:color="auto"/>
      </w:divBdr>
    </w:div>
    <w:div w:id="1458839551">
      <w:bodyDiv w:val="1"/>
      <w:marLeft w:val="0"/>
      <w:marRight w:val="0"/>
      <w:marTop w:val="0"/>
      <w:marBottom w:val="0"/>
      <w:divBdr>
        <w:top w:val="none" w:sz="0" w:space="0" w:color="auto"/>
        <w:left w:val="none" w:sz="0" w:space="0" w:color="auto"/>
        <w:bottom w:val="none" w:sz="0" w:space="0" w:color="auto"/>
        <w:right w:val="none" w:sz="0" w:space="0" w:color="auto"/>
      </w:divBdr>
    </w:div>
    <w:div w:id="1481380549">
      <w:bodyDiv w:val="1"/>
      <w:marLeft w:val="0"/>
      <w:marRight w:val="0"/>
      <w:marTop w:val="0"/>
      <w:marBottom w:val="0"/>
      <w:divBdr>
        <w:top w:val="none" w:sz="0" w:space="0" w:color="auto"/>
        <w:left w:val="none" w:sz="0" w:space="0" w:color="auto"/>
        <w:bottom w:val="none" w:sz="0" w:space="0" w:color="auto"/>
        <w:right w:val="none" w:sz="0" w:space="0" w:color="auto"/>
      </w:divBdr>
    </w:div>
    <w:div w:id="1481925147">
      <w:bodyDiv w:val="1"/>
      <w:marLeft w:val="0"/>
      <w:marRight w:val="0"/>
      <w:marTop w:val="0"/>
      <w:marBottom w:val="0"/>
      <w:divBdr>
        <w:top w:val="none" w:sz="0" w:space="0" w:color="auto"/>
        <w:left w:val="none" w:sz="0" w:space="0" w:color="auto"/>
        <w:bottom w:val="none" w:sz="0" w:space="0" w:color="auto"/>
        <w:right w:val="none" w:sz="0" w:space="0" w:color="auto"/>
      </w:divBdr>
    </w:div>
    <w:div w:id="1506089130">
      <w:bodyDiv w:val="1"/>
      <w:marLeft w:val="0"/>
      <w:marRight w:val="0"/>
      <w:marTop w:val="0"/>
      <w:marBottom w:val="0"/>
      <w:divBdr>
        <w:top w:val="none" w:sz="0" w:space="0" w:color="auto"/>
        <w:left w:val="none" w:sz="0" w:space="0" w:color="auto"/>
        <w:bottom w:val="none" w:sz="0" w:space="0" w:color="auto"/>
        <w:right w:val="none" w:sz="0" w:space="0" w:color="auto"/>
      </w:divBdr>
    </w:div>
    <w:div w:id="1509321226">
      <w:bodyDiv w:val="1"/>
      <w:marLeft w:val="0"/>
      <w:marRight w:val="0"/>
      <w:marTop w:val="0"/>
      <w:marBottom w:val="0"/>
      <w:divBdr>
        <w:top w:val="none" w:sz="0" w:space="0" w:color="auto"/>
        <w:left w:val="none" w:sz="0" w:space="0" w:color="auto"/>
        <w:bottom w:val="none" w:sz="0" w:space="0" w:color="auto"/>
        <w:right w:val="none" w:sz="0" w:space="0" w:color="auto"/>
      </w:divBdr>
    </w:div>
    <w:div w:id="1543594531">
      <w:bodyDiv w:val="1"/>
      <w:marLeft w:val="0"/>
      <w:marRight w:val="0"/>
      <w:marTop w:val="0"/>
      <w:marBottom w:val="0"/>
      <w:divBdr>
        <w:top w:val="none" w:sz="0" w:space="0" w:color="auto"/>
        <w:left w:val="none" w:sz="0" w:space="0" w:color="auto"/>
        <w:bottom w:val="none" w:sz="0" w:space="0" w:color="auto"/>
        <w:right w:val="none" w:sz="0" w:space="0" w:color="auto"/>
      </w:divBdr>
    </w:div>
    <w:div w:id="1553956777">
      <w:bodyDiv w:val="1"/>
      <w:marLeft w:val="0"/>
      <w:marRight w:val="0"/>
      <w:marTop w:val="0"/>
      <w:marBottom w:val="0"/>
      <w:divBdr>
        <w:top w:val="none" w:sz="0" w:space="0" w:color="auto"/>
        <w:left w:val="none" w:sz="0" w:space="0" w:color="auto"/>
        <w:bottom w:val="none" w:sz="0" w:space="0" w:color="auto"/>
        <w:right w:val="none" w:sz="0" w:space="0" w:color="auto"/>
      </w:divBdr>
    </w:div>
    <w:div w:id="1562712558">
      <w:bodyDiv w:val="1"/>
      <w:marLeft w:val="0"/>
      <w:marRight w:val="0"/>
      <w:marTop w:val="0"/>
      <w:marBottom w:val="0"/>
      <w:divBdr>
        <w:top w:val="none" w:sz="0" w:space="0" w:color="auto"/>
        <w:left w:val="none" w:sz="0" w:space="0" w:color="auto"/>
        <w:bottom w:val="none" w:sz="0" w:space="0" w:color="auto"/>
        <w:right w:val="none" w:sz="0" w:space="0" w:color="auto"/>
      </w:divBdr>
    </w:div>
    <w:div w:id="1595897437">
      <w:bodyDiv w:val="1"/>
      <w:marLeft w:val="0"/>
      <w:marRight w:val="0"/>
      <w:marTop w:val="0"/>
      <w:marBottom w:val="0"/>
      <w:divBdr>
        <w:top w:val="none" w:sz="0" w:space="0" w:color="auto"/>
        <w:left w:val="none" w:sz="0" w:space="0" w:color="auto"/>
        <w:bottom w:val="none" w:sz="0" w:space="0" w:color="auto"/>
        <w:right w:val="none" w:sz="0" w:space="0" w:color="auto"/>
      </w:divBdr>
    </w:div>
    <w:div w:id="1613629910">
      <w:bodyDiv w:val="1"/>
      <w:marLeft w:val="0"/>
      <w:marRight w:val="0"/>
      <w:marTop w:val="0"/>
      <w:marBottom w:val="0"/>
      <w:divBdr>
        <w:top w:val="none" w:sz="0" w:space="0" w:color="auto"/>
        <w:left w:val="none" w:sz="0" w:space="0" w:color="auto"/>
        <w:bottom w:val="none" w:sz="0" w:space="0" w:color="auto"/>
        <w:right w:val="none" w:sz="0" w:space="0" w:color="auto"/>
      </w:divBdr>
    </w:div>
    <w:div w:id="1624533572">
      <w:bodyDiv w:val="1"/>
      <w:marLeft w:val="0"/>
      <w:marRight w:val="0"/>
      <w:marTop w:val="0"/>
      <w:marBottom w:val="0"/>
      <w:divBdr>
        <w:top w:val="none" w:sz="0" w:space="0" w:color="auto"/>
        <w:left w:val="none" w:sz="0" w:space="0" w:color="auto"/>
        <w:bottom w:val="none" w:sz="0" w:space="0" w:color="auto"/>
        <w:right w:val="none" w:sz="0" w:space="0" w:color="auto"/>
      </w:divBdr>
    </w:div>
    <w:div w:id="1633251615">
      <w:bodyDiv w:val="1"/>
      <w:marLeft w:val="0"/>
      <w:marRight w:val="0"/>
      <w:marTop w:val="0"/>
      <w:marBottom w:val="0"/>
      <w:divBdr>
        <w:top w:val="none" w:sz="0" w:space="0" w:color="auto"/>
        <w:left w:val="none" w:sz="0" w:space="0" w:color="auto"/>
        <w:bottom w:val="none" w:sz="0" w:space="0" w:color="auto"/>
        <w:right w:val="none" w:sz="0" w:space="0" w:color="auto"/>
      </w:divBdr>
    </w:div>
    <w:div w:id="1708291923">
      <w:bodyDiv w:val="1"/>
      <w:marLeft w:val="0"/>
      <w:marRight w:val="0"/>
      <w:marTop w:val="0"/>
      <w:marBottom w:val="0"/>
      <w:divBdr>
        <w:top w:val="none" w:sz="0" w:space="0" w:color="auto"/>
        <w:left w:val="none" w:sz="0" w:space="0" w:color="auto"/>
        <w:bottom w:val="none" w:sz="0" w:space="0" w:color="auto"/>
        <w:right w:val="none" w:sz="0" w:space="0" w:color="auto"/>
      </w:divBdr>
    </w:div>
    <w:div w:id="1739865994">
      <w:bodyDiv w:val="1"/>
      <w:marLeft w:val="0"/>
      <w:marRight w:val="0"/>
      <w:marTop w:val="0"/>
      <w:marBottom w:val="0"/>
      <w:divBdr>
        <w:top w:val="none" w:sz="0" w:space="0" w:color="auto"/>
        <w:left w:val="none" w:sz="0" w:space="0" w:color="auto"/>
        <w:bottom w:val="none" w:sz="0" w:space="0" w:color="auto"/>
        <w:right w:val="none" w:sz="0" w:space="0" w:color="auto"/>
      </w:divBdr>
    </w:div>
    <w:div w:id="1752119499">
      <w:bodyDiv w:val="1"/>
      <w:marLeft w:val="0"/>
      <w:marRight w:val="0"/>
      <w:marTop w:val="0"/>
      <w:marBottom w:val="0"/>
      <w:divBdr>
        <w:top w:val="none" w:sz="0" w:space="0" w:color="auto"/>
        <w:left w:val="none" w:sz="0" w:space="0" w:color="auto"/>
        <w:bottom w:val="none" w:sz="0" w:space="0" w:color="auto"/>
        <w:right w:val="none" w:sz="0" w:space="0" w:color="auto"/>
      </w:divBdr>
    </w:div>
    <w:div w:id="1783308148">
      <w:bodyDiv w:val="1"/>
      <w:marLeft w:val="0"/>
      <w:marRight w:val="0"/>
      <w:marTop w:val="0"/>
      <w:marBottom w:val="0"/>
      <w:divBdr>
        <w:top w:val="none" w:sz="0" w:space="0" w:color="auto"/>
        <w:left w:val="none" w:sz="0" w:space="0" w:color="auto"/>
        <w:bottom w:val="none" w:sz="0" w:space="0" w:color="auto"/>
        <w:right w:val="none" w:sz="0" w:space="0" w:color="auto"/>
      </w:divBdr>
    </w:div>
    <w:div w:id="1806267316">
      <w:bodyDiv w:val="1"/>
      <w:marLeft w:val="0"/>
      <w:marRight w:val="0"/>
      <w:marTop w:val="0"/>
      <w:marBottom w:val="0"/>
      <w:divBdr>
        <w:top w:val="none" w:sz="0" w:space="0" w:color="auto"/>
        <w:left w:val="none" w:sz="0" w:space="0" w:color="auto"/>
        <w:bottom w:val="none" w:sz="0" w:space="0" w:color="auto"/>
        <w:right w:val="none" w:sz="0" w:space="0" w:color="auto"/>
      </w:divBdr>
    </w:div>
    <w:div w:id="1808745809">
      <w:bodyDiv w:val="1"/>
      <w:marLeft w:val="0"/>
      <w:marRight w:val="0"/>
      <w:marTop w:val="0"/>
      <w:marBottom w:val="0"/>
      <w:divBdr>
        <w:top w:val="none" w:sz="0" w:space="0" w:color="auto"/>
        <w:left w:val="none" w:sz="0" w:space="0" w:color="auto"/>
        <w:bottom w:val="none" w:sz="0" w:space="0" w:color="auto"/>
        <w:right w:val="none" w:sz="0" w:space="0" w:color="auto"/>
      </w:divBdr>
    </w:div>
    <w:div w:id="1819613472">
      <w:bodyDiv w:val="1"/>
      <w:marLeft w:val="0"/>
      <w:marRight w:val="0"/>
      <w:marTop w:val="0"/>
      <w:marBottom w:val="0"/>
      <w:divBdr>
        <w:top w:val="none" w:sz="0" w:space="0" w:color="auto"/>
        <w:left w:val="none" w:sz="0" w:space="0" w:color="auto"/>
        <w:bottom w:val="none" w:sz="0" w:space="0" w:color="auto"/>
        <w:right w:val="none" w:sz="0" w:space="0" w:color="auto"/>
      </w:divBdr>
    </w:div>
    <w:div w:id="1836532426">
      <w:bodyDiv w:val="1"/>
      <w:marLeft w:val="0"/>
      <w:marRight w:val="0"/>
      <w:marTop w:val="0"/>
      <w:marBottom w:val="0"/>
      <w:divBdr>
        <w:top w:val="none" w:sz="0" w:space="0" w:color="auto"/>
        <w:left w:val="none" w:sz="0" w:space="0" w:color="auto"/>
        <w:bottom w:val="none" w:sz="0" w:space="0" w:color="auto"/>
        <w:right w:val="none" w:sz="0" w:space="0" w:color="auto"/>
      </w:divBdr>
    </w:div>
    <w:div w:id="1869949868">
      <w:bodyDiv w:val="1"/>
      <w:marLeft w:val="0"/>
      <w:marRight w:val="0"/>
      <w:marTop w:val="0"/>
      <w:marBottom w:val="0"/>
      <w:divBdr>
        <w:top w:val="none" w:sz="0" w:space="0" w:color="auto"/>
        <w:left w:val="none" w:sz="0" w:space="0" w:color="auto"/>
        <w:bottom w:val="none" w:sz="0" w:space="0" w:color="auto"/>
        <w:right w:val="none" w:sz="0" w:space="0" w:color="auto"/>
      </w:divBdr>
    </w:div>
    <w:div w:id="1882396200">
      <w:bodyDiv w:val="1"/>
      <w:marLeft w:val="0"/>
      <w:marRight w:val="0"/>
      <w:marTop w:val="0"/>
      <w:marBottom w:val="0"/>
      <w:divBdr>
        <w:top w:val="none" w:sz="0" w:space="0" w:color="auto"/>
        <w:left w:val="none" w:sz="0" w:space="0" w:color="auto"/>
        <w:bottom w:val="none" w:sz="0" w:space="0" w:color="auto"/>
        <w:right w:val="none" w:sz="0" w:space="0" w:color="auto"/>
      </w:divBdr>
    </w:div>
    <w:div w:id="1882547866">
      <w:bodyDiv w:val="1"/>
      <w:marLeft w:val="0"/>
      <w:marRight w:val="0"/>
      <w:marTop w:val="0"/>
      <w:marBottom w:val="0"/>
      <w:divBdr>
        <w:top w:val="none" w:sz="0" w:space="0" w:color="auto"/>
        <w:left w:val="none" w:sz="0" w:space="0" w:color="auto"/>
        <w:bottom w:val="none" w:sz="0" w:space="0" w:color="auto"/>
        <w:right w:val="none" w:sz="0" w:space="0" w:color="auto"/>
      </w:divBdr>
    </w:div>
    <w:div w:id="1893347321">
      <w:bodyDiv w:val="1"/>
      <w:marLeft w:val="0"/>
      <w:marRight w:val="0"/>
      <w:marTop w:val="0"/>
      <w:marBottom w:val="0"/>
      <w:divBdr>
        <w:top w:val="none" w:sz="0" w:space="0" w:color="auto"/>
        <w:left w:val="none" w:sz="0" w:space="0" w:color="auto"/>
        <w:bottom w:val="none" w:sz="0" w:space="0" w:color="auto"/>
        <w:right w:val="none" w:sz="0" w:space="0" w:color="auto"/>
      </w:divBdr>
    </w:div>
    <w:div w:id="1894078886">
      <w:bodyDiv w:val="1"/>
      <w:marLeft w:val="0"/>
      <w:marRight w:val="0"/>
      <w:marTop w:val="0"/>
      <w:marBottom w:val="0"/>
      <w:divBdr>
        <w:top w:val="none" w:sz="0" w:space="0" w:color="auto"/>
        <w:left w:val="none" w:sz="0" w:space="0" w:color="auto"/>
        <w:bottom w:val="none" w:sz="0" w:space="0" w:color="auto"/>
        <w:right w:val="none" w:sz="0" w:space="0" w:color="auto"/>
      </w:divBdr>
    </w:div>
    <w:div w:id="1908950561">
      <w:bodyDiv w:val="1"/>
      <w:marLeft w:val="0"/>
      <w:marRight w:val="0"/>
      <w:marTop w:val="0"/>
      <w:marBottom w:val="0"/>
      <w:divBdr>
        <w:top w:val="none" w:sz="0" w:space="0" w:color="auto"/>
        <w:left w:val="none" w:sz="0" w:space="0" w:color="auto"/>
        <w:bottom w:val="none" w:sz="0" w:space="0" w:color="auto"/>
        <w:right w:val="none" w:sz="0" w:space="0" w:color="auto"/>
      </w:divBdr>
    </w:div>
    <w:div w:id="1915771644">
      <w:bodyDiv w:val="1"/>
      <w:marLeft w:val="0"/>
      <w:marRight w:val="0"/>
      <w:marTop w:val="0"/>
      <w:marBottom w:val="0"/>
      <w:divBdr>
        <w:top w:val="none" w:sz="0" w:space="0" w:color="auto"/>
        <w:left w:val="none" w:sz="0" w:space="0" w:color="auto"/>
        <w:bottom w:val="none" w:sz="0" w:space="0" w:color="auto"/>
        <w:right w:val="none" w:sz="0" w:space="0" w:color="auto"/>
      </w:divBdr>
    </w:div>
    <w:div w:id="1925870013">
      <w:bodyDiv w:val="1"/>
      <w:marLeft w:val="0"/>
      <w:marRight w:val="0"/>
      <w:marTop w:val="0"/>
      <w:marBottom w:val="0"/>
      <w:divBdr>
        <w:top w:val="none" w:sz="0" w:space="0" w:color="auto"/>
        <w:left w:val="none" w:sz="0" w:space="0" w:color="auto"/>
        <w:bottom w:val="none" w:sz="0" w:space="0" w:color="auto"/>
        <w:right w:val="none" w:sz="0" w:space="0" w:color="auto"/>
      </w:divBdr>
    </w:div>
    <w:div w:id="1948151070">
      <w:bodyDiv w:val="1"/>
      <w:marLeft w:val="0"/>
      <w:marRight w:val="0"/>
      <w:marTop w:val="0"/>
      <w:marBottom w:val="0"/>
      <w:divBdr>
        <w:top w:val="none" w:sz="0" w:space="0" w:color="auto"/>
        <w:left w:val="none" w:sz="0" w:space="0" w:color="auto"/>
        <w:bottom w:val="none" w:sz="0" w:space="0" w:color="auto"/>
        <w:right w:val="none" w:sz="0" w:space="0" w:color="auto"/>
      </w:divBdr>
    </w:div>
    <w:div w:id="1965505482">
      <w:bodyDiv w:val="1"/>
      <w:marLeft w:val="0"/>
      <w:marRight w:val="0"/>
      <w:marTop w:val="0"/>
      <w:marBottom w:val="0"/>
      <w:divBdr>
        <w:top w:val="none" w:sz="0" w:space="0" w:color="auto"/>
        <w:left w:val="none" w:sz="0" w:space="0" w:color="auto"/>
        <w:bottom w:val="none" w:sz="0" w:space="0" w:color="auto"/>
        <w:right w:val="none" w:sz="0" w:space="0" w:color="auto"/>
      </w:divBdr>
    </w:div>
    <w:div w:id="1979384561">
      <w:bodyDiv w:val="1"/>
      <w:marLeft w:val="0"/>
      <w:marRight w:val="0"/>
      <w:marTop w:val="0"/>
      <w:marBottom w:val="0"/>
      <w:divBdr>
        <w:top w:val="none" w:sz="0" w:space="0" w:color="auto"/>
        <w:left w:val="none" w:sz="0" w:space="0" w:color="auto"/>
        <w:bottom w:val="none" w:sz="0" w:space="0" w:color="auto"/>
        <w:right w:val="none" w:sz="0" w:space="0" w:color="auto"/>
      </w:divBdr>
    </w:div>
    <w:div w:id="1988779925">
      <w:bodyDiv w:val="1"/>
      <w:marLeft w:val="0"/>
      <w:marRight w:val="0"/>
      <w:marTop w:val="0"/>
      <w:marBottom w:val="0"/>
      <w:divBdr>
        <w:top w:val="none" w:sz="0" w:space="0" w:color="auto"/>
        <w:left w:val="none" w:sz="0" w:space="0" w:color="auto"/>
        <w:bottom w:val="none" w:sz="0" w:space="0" w:color="auto"/>
        <w:right w:val="none" w:sz="0" w:space="0" w:color="auto"/>
      </w:divBdr>
    </w:div>
    <w:div w:id="1995644090">
      <w:bodyDiv w:val="1"/>
      <w:marLeft w:val="0"/>
      <w:marRight w:val="0"/>
      <w:marTop w:val="0"/>
      <w:marBottom w:val="0"/>
      <w:divBdr>
        <w:top w:val="none" w:sz="0" w:space="0" w:color="auto"/>
        <w:left w:val="none" w:sz="0" w:space="0" w:color="auto"/>
        <w:bottom w:val="none" w:sz="0" w:space="0" w:color="auto"/>
        <w:right w:val="none" w:sz="0" w:space="0" w:color="auto"/>
      </w:divBdr>
    </w:div>
    <w:div w:id="2011908246">
      <w:bodyDiv w:val="1"/>
      <w:marLeft w:val="0"/>
      <w:marRight w:val="0"/>
      <w:marTop w:val="0"/>
      <w:marBottom w:val="0"/>
      <w:divBdr>
        <w:top w:val="none" w:sz="0" w:space="0" w:color="auto"/>
        <w:left w:val="none" w:sz="0" w:space="0" w:color="auto"/>
        <w:bottom w:val="none" w:sz="0" w:space="0" w:color="auto"/>
        <w:right w:val="none" w:sz="0" w:space="0" w:color="auto"/>
      </w:divBdr>
    </w:div>
    <w:div w:id="2044330190">
      <w:bodyDiv w:val="1"/>
      <w:marLeft w:val="0"/>
      <w:marRight w:val="0"/>
      <w:marTop w:val="0"/>
      <w:marBottom w:val="0"/>
      <w:divBdr>
        <w:top w:val="none" w:sz="0" w:space="0" w:color="auto"/>
        <w:left w:val="none" w:sz="0" w:space="0" w:color="auto"/>
        <w:bottom w:val="none" w:sz="0" w:space="0" w:color="auto"/>
        <w:right w:val="none" w:sz="0" w:space="0" w:color="auto"/>
      </w:divBdr>
    </w:div>
    <w:div w:id="2064404085">
      <w:bodyDiv w:val="1"/>
      <w:marLeft w:val="0"/>
      <w:marRight w:val="0"/>
      <w:marTop w:val="0"/>
      <w:marBottom w:val="0"/>
      <w:divBdr>
        <w:top w:val="none" w:sz="0" w:space="0" w:color="auto"/>
        <w:left w:val="none" w:sz="0" w:space="0" w:color="auto"/>
        <w:bottom w:val="none" w:sz="0" w:space="0" w:color="auto"/>
        <w:right w:val="none" w:sz="0" w:space="0" w:color="auto"/>
      </w:divBdr>
    </w:div>
    <w:div w:id="2090150572">
      <w:bodyDiv w:val="1"/>
      <w:marLeft w:val="0"/>
      <w:marRight w:val="0"/>
      <w:marTop w:val="0"/>
      <w:marBottom w:val="0"/>
      <w:divBdr>
        <w:top w:val="none" w:sz="0" w:space="0" w:color="auto"/>
        <w:left w:val="none" w:sz="0" w:space="0" w:color="auto"/>
        <w:bottom w:val="none" w:sz="0" w:space="0" w:color="auto"/>
        <w:right w:val="none" w:sz="0" w:space="0" w:color="auto"/>
      </w:divBdr>
    </w:div>
    <w:div w:id="2100523126">
      <w:bodyDiv w:val="1"/>
      <w:marLeft w:val="0"/>
      <w:marRight w:val="0"/>
      <w:marTop w:val="0"/>
      <w:marBottom w:val="0"/>
      <w:divBdr>
        <w:top w:val="none" w:sz="0" w:space="0" w:color="auto"/>
        <w:left w:val="none" w:sz="0" w:space="0" w:color="auto"/>
        <w:bottom w:val="none" w:sz="0" w:space="0" w:color="auto"/>
        <w:right w:val="none" w:sz="0" w:space="0" w:color="auto"/>
      </w:divBdr>
    </w:div>
    <w:div w:id="2124033647">
      <w:bodyDiv w:val="1"/>
      <w:marLeft w:val="0"/>
      <w:marRight w:val="0"/>
      <w:marTop w:val="0"/>
      <w:marBottom w:val="0"/>
      <w:divBdr>
        <w:top w:val="none" w:sz="0" w:space="0" w:color="auto"/>
        <w:left w:val="none" w:sz="0" w:space="0" w:color="auto"/>
        <w:bottom w:val="none" w:sz="0" w:space="0" w:color="auto"/>
        <w:right w:val="none" w:sz="0" w:space="0" w:color="auto"/>
      </w:divBdr>
    </w:div>
    <w:div w:id="21312442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jpeg"/><Relationship Id="rId18" Type="http://schemas.openxmlformats.org/officeDocument/2006/relationships/image" Target="media/image8.jpeg"/><Relationship Id="rId26" Type="http://schemas.openxmlformats.org/officeDocument/2006/relationships/image" Target="media/image12.png"/><Relationship Id="rId3" Type="http://schemas.openxmlformats.org/officeDocument/2006/relationships/customXml" Target="../customXml/item3.xml"/><Relationship Id="rId21" Type="http://schemas.openxmlformats.org/officeDocument/2006/relationships/image" Target="media/image9.png"/><Relationship Id="rId7" Type="http://schemas.openxmlformats.org/officeDocument/2006/relationships/settings" Target="settings.xml"/><Relationship Id="rId12" Type="http://schemas.openxmlformats.org/officeDocument/2006/relationships/image" Target="media/image2.jpeg"/><Relationship Id="rId17" Type="http://schemas.openxmlformats.org/officeDocument/2006/relationships/image" Target="media/image7.jpeg"/><Relationship Id="rId25" Type="http://schemas.openxmlformats.org/officeDocument/2006/relationships/footer" Target="footer4.xml"/><Relationship Id="rId2" Type="http://schemas.openxmlformats.org/officeDocument/2006/relationships/customXml" Target="../customXml/item2.xml"/><Relationship Id="rId16" Type="http://schemas.openxmlformats.org/officeDocument/2006/relationships/image" Target="media/image6.jpeg"/><Relationship Id="rId20" Type="http://schemas.openxmlformats.org/officeDocument/2006/relationships/footer" Target="footer2.xml"/><Relationship Id="rId29"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footer" Target="footer3.xml"/><Relationship Id="rId5" Type="http://schemas.openxmlformats.org/officeDocument/2006/relationships/numbering" Target="numbering.xml"/><Relationship Id="rId15" Type="http://schemas.openxmlformats.org/officeDocument/2006/relationships/image" Target="media/image5.jpeg"/><Relationship Id="rId23" Type="http://schemas.openxmlformats.org/officeDocument/2006/relationships/image" Target="media/image11.jpg"/><Relationship Id="rId28"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jpeg"/><Relationship Id="rId22" Type="http://schemas.openxmlformats.org/officeDocument/2006/relationships/image" Target="media/image10.jpg"/><Relationship Id="rId27" Type="http://schemas.openxmlformats.org/officeDocument/2006/relationships/footer" Target="footer5.xml"/><Relationship Id="rId30"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Christine\AppData\Roaming\Microsoft\Templates\Modern%20student%20report.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5BECC94C3884BE397DE282CC77E4AE7"/>
        <w:category>
          <w:name w:val="General"/>
          <w:gallery w:val="placeholder"/>
        </w:category>
        <w:types>
          <w:type w:val="bbPlcHdr"/>
        </w:types>
        <w:behaviors>
          <w:behavior w:val="content"/>
        </w:behaviors>
        <w:guid w:val="{F4E1AA5C-F7F4-4910-B39A-7E4648A705D8}"/>
      </w:docPartPr>
      <w:docPartBody>
        <w:p w:rsidR="00EF5D14" w:rsidRDefault="00E70AE5">
          <w:pPr>
            <w:pStyle w:val="D5BECC94C3884BE397DE282CC77E4AE7"/>
          </w:pPr>
          <w:r w:rsidRPr="00DF198B">
            <w:t>—</w:t>
          </w:r>
        </w:p>
      </w:docPartBody>
    </w:docPart>
    <w:docPart>
      <w:docPartPr>
        <w:name w:val="6C5DAF2A785C4F3BB4411DA8478B7570"/>
        <w:category>
          <w:name w:val="General"/>
          <w:gallery w:val="placeholder"/>
        </w:category>
        <w:types>
          <w:type w:val="bbPlcHdr"/>
        </w:types>
        <w:behaviors>
          <w:behavior w:val="content"/>
        </w:behaviors>
        <w:guid w:val="{C7F12E55-D024-487C-A0BC-B7FA5A39B2C1}"/>
      </w:docPartPr>
      <w:docPartBody>
        <w:p w:rsidR="00EF5D14" w:rsidRDefault="00E70AE5">
          <w:pPr>
            <w:pStyle w:val="6C5DAF2A785C4F3BB4411DA8478B7570"/>
          </w:pPr>
          <w:r w:rsidRPr="00DF198B">
            <w:t>—</w:t>
          </w:r>
        </w:p>
      </w:docPartBody>
    </w:docPart>
    <w:docPart>
      <w:docPartPr>
        <w:name w:val="431CF2960F3849D986DD160F6182C72E"/>
        <w:category>
          <w:name w:val="General"/>
          <w:gallery w:val="placeholder"/>
        </w:category>
        <w:types>
          <w:type w:val="bbPlcHdr"/>
        </w:types>
        <w:behaviors>
          <w:behavior w:val="content"/>
        </w:behaviors>
        <w:guid w:val="{BFF7CB98-BA69-4FE1-A875-A1F4F16D35F3}"/>
      </w:docPartPr>
      <w:docPartBody>
        <w:p w:rsidR="00EF5D14" w:rsidRDefault="000E50A8">
          <w:r w:rsidRPr="00E959D9">
            <w:rPr>
              <w:rStyle w:val="PlaceholderText"/>
            </w:rPr>
            <w:t>[Author]</w:t>
          </w:r>
        </w:p>
      </w:docPartBody>
    </w:docPart>
    <w:docPart>
      <w:docPartPr>
        <w:name w:val="7F1EAE8729554C81BFE1CDF24C4BE230"/>
        <w:category>
          <w:name w:val="General"/>
          <w:gallery w:val="placeholder"/>
        </w:category>
        <w:types>
          <w:type w:val="bbPlcHdr"/>
        </w:types>
        <w:behaviors>
          <w:behavior w:val="content"/>
        </w:behaviors>
        <w:guid w:val="{90E5985A-80B7-4791-89B7-036A332D88A2}"/>
      </w:docPartPr>
      <w:docPartBody>
        <w:p w:rsidR="00EF5D14" w:rsidRDefault="000E50A8">
          <w:r w:rsidRPr="00E959D9">
            <w:rPr>
              <w:rStyle w:val="PlaceholderText"/>
            </w:rPr>
            <w:t>[Title]</w:t>
          </w:r>
        </w:p>
      </w:docPartBody>
    </w:docPart>
    <w:docPart>
      <w:docPartPr>
        <w:name w:val="AC5A32B83D2440D3820110A82A2EC2D0"/>
        <w:category>
          <w:name w:val="General"/>
          <w:gallery w:val="placeholder"/>
        </w:category>
        <w:types>
          <w:type w:val="bbPlcHdr"/>
        </w:types>
        <w:behaviors>
          <w:behavior w:val="content"/>
        </w:behaviors>
        <w:guid w:val="{DEBFE5C5-E0D0-4212-812C-6F11D7BD072A}"/>
      </w:docPartPr>
      <w:docPartBody>
        <w:p w:rsidR="008139EE" w:rsidRDefault="00EF5D14" w:rsidP="00EF5D14">
          <w:pPr>
            <w:pStyle w:val="AC5A32B83D2440D3820110A82A2EC2D0"/>
          </w:pPr>
          <w:r w:rsidRPr="00E959D9">
            <w:rPr>
              <w:rStyle w:val="PlaceholderText"/>
            </w:rPr>
            <w:t>[Title]</w:t>
          </w:r>
        </w:p>
      </w:docPartBody>
    </w:docPart>
    <w:docPart>
      <w:docPartPr>
        <w:name w:val="DefaultPlaceholder_-1854013440"/>
        <w:category>
          <w:name w:val="General"/>
          <w:gallery w:val="placeholder"/>
        </w:category>
        <w:types>
          <w:type w:val="bbPlcHdr"/>
        </w:types>
        <w:behaviors>
          <w:behavior w:val="content"/>
        </w:behaviors>
        <w:guid w:val="{8FBA64F0-E381-4F5B-B96C-80CE0376F683}"/>
      </w:docPartPr>
      <w:docPartBody>
        <w:p w:rsidR="00895EB8" w:rsidRDefault="008139EE">
          <w:r w:rsidRPr="000F7779">
            <w:rPr>
              <w:rStyle w:val="PlaceholderText"/>
            </w:rPr>
            <w:t>Click or tap here to enter text.</w:t>
          </w:r>
        </w:p>
      </w:docPartBody>
    </w:docPart>
    <w:docPart>
      <w:docPartPr>
        <w:name w:val="8E1BEB93762B49F183867087A815B44C"/>
        <w:category>
          <w:name w:val="General"/>
          <w:gallery w:val="placeholder"/>
        </w:category>
        <w:types>
          <w:type w:val="bbPlcHdr"/>
        </w:types>
        <w:behaviors>
          <w:behavior w:val="content"/>
        </w:behaviors>
        <w:guid w:val="{45192738-22C7-4409-8DAB-74D5FF7CAFA7}"/>
      </w:docPartPr>
      <w:docPartBody>
        <w:p w:rsidR="00895EB8" w:rsidRDefault="008139EE" w:rsidP="008139EE">
          <w:pPr>
            <w:pStyle w:val="8E1BEB93762B49F183867087A815B44C"/>
          </w:pPr>
          <w:r w:rsidRPr="000F7779">
            <w:rPr>
              <w:rStyle w:val="PlaceholderText"/>
            </w:rPr>
            <w:t>Click or tap here to enter text.</w:t>
          </w:r>
        </w:p>
      </w:docPartBody>
    </w:docPart>
    <w:docPart>
      <w:docPartPr>
        <w:name w:val="A7797097C4514797A44F696A5BE3C676"/>
        <w:category>
          <w:name w:val="General"/>
          <w:gallery w:val="placeholder"/>
        </w:category>
        <w:types>
          <w:type w:val="bbPlcHdr"/>
        </w:types>
        <w:behaviors>
          <w:behavior w:val="content"/>
        </w:behaviors>
        <w:guid w:val="{26E6BB3D-781C-4534-BDC4-77FD120E04B0}"/>
      </w:docPartPr>
      <w:docPartBody>
        <w:p w:rsidR="00895EB8" w:rsidRDefault="008139EE" w:rsidP="008139EE">
          <w:pPr>
            <w:pStyle w:val="A7797097C4514797A44F696A5BE3C676"/>
          </w:pPr>
          <w:r w:rsidRPr="000F7779">
            <w:rPr>
              <w:rStyle w:val="PlaceholderText"/>
            </w:rPr>
            <w:t>Click or tap here to enter text.</w:t>
          </w:r>
        </w:p>
      </w:docPartBody>
    </w:docPart>
    <w:docPart>
      <w:docPartPr>
        <w:name w:val="835B7AEEE0DC4BD1904928B254CFDF6E"/>
        <w:category>
          <w:name w:val="General"/>
          <w:gallery w:val="placeholder"/>
        </w:category>
        <w:types>
          <w:type w:val="bbPlcHdr"/>
        </w:types>
        <w:behaviors>
          <w:behavior w:val="content"/>
        </w:behaviors>
        <w:guid w:val="{5EAE07D1-3E31-43DB-A670-A9DC3402B404}"/>
      </w:docPartPr>
      <w:docPartBody>
        <w:p w:rsidR="00971231" w:rsidRDefault="00E70AE5" w:rsidP="00E70AE5">
          <w:pPr>
            <w:pStyle w:val="835B7AEEE0DC4BD1904928B254CFDF6E"/>
          </w:pPr>
          <w:r w:rsidRPr="000F7779">
            <w:rPr>
              <w:rStyle w:val="PlaceholderText"/>
            </w:rPr>
            <w:t>Click or tap here to enter text.</w:t>
          </w:r>
        </w:p>
      </w:docPartBody>
    </w:docPart>
    <w:docPart>
      <w:docPartPr>
        <w:name w:val="119BA8F19C814BE5B6A3E0BD40BB572A"/>
        <w:category>
          <w:name w:val="General"/>
          <w:gallery w:val="placeholder"/>
        </w:category>
        <w:types>
          <w:type w:val="bbPlcHdr"/>
        </w:types>
        <w:behaviors>
          <w:behavior w:val="content"/>
        </w:behaviors>
        <w:guid w:val="{4CBE6E05-7586-4C28-9B7A-624CDB6F15F5}"/>
      </w:docPartPr>
      <w:docPartBody>
        <w:p w:rsidR="00971231" w:rsidRDefault="00E70AE5" w:rsidP="00E70AE5">
          <w:pPr>
            <w:pStyle w:val="119BA8F19C814BE5B6A3E0BD40BB572A"/>
          </w:pPr>
          <w:r w:rsidRPr="000F7779">
            <w:rPr>
              <w:rStyle w:val="PlaceholderText"/>
            </w:rPr>
            <w:t>Click or tap here to enter text.</w:t>
          </w:r>
        </w:p>
      </w:docPartBody>
    </w:docPart>
    <w:docPart>
      <w:docPartPr>
        <w:name w:val="7677F86732BF4AF0B512D053CC589148"/>
        <w:category>
          <w:name w:val="General"/>
          <w:gallery w:val="placeholder"/>
        </w:category>
        <w:types>
          <w:type w:val="bbPlcHdr"/>
        </w:types>
        <w:behaviors>
          <w:behavior w:val="content"/>
        </w:behaviors>
        <w:guid w:val="{48ECD66B-3707-4BA6-906D-575374204078}"/>
      </w:docPartPr>
      <w:docPartBody>
        <w:p w:rsidR="00971231" w:rsidRDefault="00E70AE5" w:rsidP="00E70AE5">
          <w:pPr>
            <w:pStyle w:val="7677F86732BF4AF0B512D053CC589148"/>
          </w:pPr>
          <w:r w:rsidRPr="00E959D9">
            <w:rPr>
              <w:rStyle w:val="PlaceholderText"/>
            </w:rPr>
            <w:t>[Title]</w:t>
          </w:r>
        </w:p>
      </w:docPartBody>
    </w:docPart>
    <w:docPart>
      <w:docPartPr>
        <w:name w:val="932E591FC80E428A8810390815879E1D"/>
        <w:category>
          <w:name w:val="General"/>
          <w:gallery w:val="placeholder"/>
        </w:category>
        <w:types>
          <w:type w:val="bbPlcHdr"/>
        </w:types>
        <w:behaviors>
          <w:behavior w:val="content"/>
        </w:behaviors>
        <w:guid w:val="{C22B6622-D031-45D4-B735-88780D4F39FA}"/>
      </w:docPartPr>
      <w:docPartBody>
        <w:p w:rsidR="00971231" w:rsidRDefault="00E70AE5" w:rsidP="00E70AE5">
          <w:pPr>
            <w:pStyle w:val="932E591FC80E428A8810390815879E1D"/>
          </w:pPr>
          <w:r w:rsidRPr="00E959D9">
            <w:rPr>
              <w:rStyle w:val="PlaceholderText"/>
            </w:rPr>
            <w:t>[Title]</w:t>
          </w:r>
        </w:p>
      </w:docPartBody>
    </w:docPart>
    <w:docPart>
      <w:docPartPr>
        <w:name w:val="56DC0063B68749898D1A0C66DFF2B954"/>
        <w:category>
          <w:name w:val="General"/>
          <w:gallery w:val="placeholder"/>
        </w:category>
        <w:types>
          <w:type w:val="bbPlcHdr"/>
        </w:types>
        <w:behaviors>
          <w:behavior w:val="content"/>
        </w:behaviors>
        <w:guid w:val="{47E2BB03-4020-4BC4-BFB7-21A1BC8288A2}"/>
      </w:docPartPr>
      <w:docPartBody>
        <w:p w:rsidR="007E552E" w:rsidRDefault="00971231" w:rsidP="00971231">
          <w:pPr>
            <w:pStyle w:val="56DC0063B68749898D1A0C66DFF2B954"/>
          </w:pPr>
          <w:r w:rsidRPr="00E959D9">
            <w:rPr>
              <w:rStyle w:val="PlaceholderText"/>
            </w:rPr>
            <w:t>[Title]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Georgia">
    <w:panose1 w:val="02040502050405020303"/>
    <w:charset w:val="00"/>
    <w:family w:val="roman"/>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E50A8"/>
    <w:rsid w:val="000322A0"/>
    <w:rsid w:val="0003631C"/>
    <w:rsid w:val="000E50A8"/>
    <w:rsid w:val="003C1D7A"/>
    <w:rsid w:val="007E552E"/>
    <w:rsid w:val="008139EE"/>
    <w:rsid w:val="00895EB8"/>
    <w:rsid w:val="00971231"/>
    <w:rsid w:val="00E70AE5"/>
    <w:rsid w:val="00ED2351"/>
    <w:rsid w:val="00EF5D1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C5A32B83D2440D3820110A82A2EC2D0">
    <w:name w:val="AC5A32B83D2440D3820110A82A2EC2D0"/>
    <w:rsid w:val="00EF5D14"/>
  </w:style>
  <w:style w:type="paragraph" w:customStyle="1" w:styleId="D5BECC94C3884BE397DE282CC77E4AE7">
    <w:name w:val="D5BECC94C3884BE397DE282CC77E4AE7"/>
  </w:style>
  <w:style w:type="paragraph" w:customStyle="1" w:styleId="6C5DAF2A785C4F3BB4411DA8478B7570">
    <w:name w:val="6C5DAF2A785C4F3BB4411DA8478B7570"/>
  </w:style>
  <w:style w:type="character" w:styleId="PlaceholderText">
    <w:name w:val="Placeholder Text"/>
    <w:basedOn w:val="DefaultParagraphFont"/>
    <w:uiPriority w:val="99"/>
    <w:semiHidden/>
    <w:rsid w:val="00971231"/>
    <w:rPr>
      <w:color w:val="808080"/>
    </w:rPr>
  </w:style>
  <w:style w:type="paragraph" w:customStyle="1" w:styleId="8E1BEB93762B49F183867087A815B44C">
    <w:name w:val="8E1BEB93762B49F183867087A815B44C"/>
    <w:rsid w:val="008139EE"/>
  </w:style>
  <w:style w:type="paragraph" w:customStyle="1" w:styleId="A7797097C4514797A44F696A5BE3C676">
    <w:name w:val="A7797097C4514797A44F696A5BE3C676"/>
    <w:rsid w:val="008139EE"/>
  </w:style>
  <w:style w:type="paragraph" w:customStyle="1" w:styleId="835B7AEEE0DC4BD1904928B254CFDF6E">
    <w:name w:val="835B7AEEE0DC4BD1904928B254CFDF6E"/>
    <w:rsid w:val="00E70AE5"/>
    <w:pPr>
      <w:spacing w:after="0" w:line="240" w:lineRule="auto"/>
    </w:pPr>
    <w:rPr>
      <w:rFonts w:eastAsiaTheme="minorHAnsi"/>
      <w:sz w:val="28"/>
      <w:szCs w:val="28"/>
    </w:rPr>
  </w:style>
  <w:style w:type="paragraph" w:customStyle="1" w:styleId="119BA8F19C814BE5B6A3E0BD40BB572A">
    <w:name w:val="119BA8F19C814BE5B6A3E0BD40BB572A"/>
    <w:rsid w:val="00E70AE5"/>
    <w:pPr>
      <w:spacing w:after="0" w:line="240" w:lineRule="auto"/>
    </w:pPr>
    <w:rPr>
      <w:rFonts w:eastAsiaTheme="minorHAnsi"/>
      <w:sz w:val="28"/>
      <w:szCs w:val="28"/>
    </w:rPr>
  </w:style>
  <w:style w:type="paragraph" w:customStyle="1" w:styleId="56DC0063B68749898D1A0C66DFF2B954">
    <w:name w:val="56DC0063B68749898D1A0C66DFF2B954"/>
    <w:rsid w:val="00971231"/>
  </w:style>
  <w:style w:type="paragraph" w:customStyle="1" w:styleId="7677F86732BF4AF0B512D053CC589148">
    <w:name w:val="7677F86732BF4AF0B512D053CC589148"/>
    <w:rsid w:val="00E70AE5"/>
  </w:style>
  <w:style w:type="paragraph" w:customStyle="1" w:styleId="932E591FC80E428A8810390815879E1D">
    <w:name w:val="932E591FC80E428A8810390815879E1D"/>
    <w:rsid w:val="00E70AE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MSR">
  <a:themeElements>
    <a:clrScheme name="Student Report">
      <a:dk1>
        <a:srgbClr val="000000"/>
      </a:dk1>
      <a:lt1>
        <a:srgbClr val="FFFFFF"/>
      </a:lt1>
      <a:dk2>
        <a:srgbClr val="5E5E5E"/>
      </a:dk2>
      <a:lt2>
        <a:srgbClr val="D6D5D5"/>
      </a:lt2>
      <a:accent1>
        <a:srgbClr val="476166"/>
      </a:accent1>
      <a:accent2>
        <a:srgbClr val="2B3890"/>
      </a:accent2>
      <a:accent3>
        <a:srgbClr val="1C75BC"/>
      </a:accent3>
      <a:accent4>
        <a:srgbClr val="27AAE1"/>
      </a:accent4>
      <a:accent5>
        <a:srgbClr val="EBF1F7"/>
      </a:accent5>
      <a:accent6>
        <a:srgbClr val="00AEEF"/>
      </a:accent6>
      <a:hlink>
        <a:srgbClr val="0000FF"/>
      </a:hlink>
      <a:folHlink>
        <a:srgbClr val="FF00FF"/>
      </a:folHlink>
    </a:clrScheme>
    <a:fontScheme name="Custom 14">
      <a:majorFont>
        <a:latin typeface="Century Gothic"/>
        <a:ea typeface=""/>
        <a:cs typeface=""/>
      </a:majorFont>
      <a:minorFont>
        <a:latin typeface="Georgia"/>
        <a:ea typeface=""/>
        <a:cs typeface=""/>
      </a:minorFont>
    </a:fontScheme>
    <a:fmtScheme name="Whit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w="25400" cap="flat">
          <a:solidFill>
            <a:srgbClr val="000000"/>
          </a:solidFill>
          <a:prstDash val="solid"/>
          <a:miter lim="400000"/>
        </a:ln>
        <a:effectLst/>
        <a:sp3d/>
      </a:spPr>
      <a:bodyPr rot="0" spcFirstLastPara="1" vertOverflow="overflow" horzOverflow="overflow" vert="horz" wrap="square" lIns="38100" tIns="38100" rIns="38100" bIns="381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000" b="0" i="0" u="none" strike="noStrike" cap="none" spc="0" normalizeH="0" baseline="0">
            <a:ln>
              <a:noFill/>
            </a:ln>
            <a:solidFill>
              <a:srgbClr val="FFFFFF"/>
            </a:solidFill>
            <a:effectLst>
              <a:outerShdw blurRad="38100" dist="12700" dir="5400000" rotWithShape="0">
                <a:srgbClr val="000000">
                  <a:alpha val="50000"/>
                </a:srgbClr>
              </a:outerShdw>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381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200" b="0" i="0" u="none" strike="noStrike" cap="none" spc="0" normalizeH="0" baseline="0">
            <a:ln>
              <a:noFill/>
            </a:ln>
            <a:solidFill>
              <a:srgbClr val="000000"/>
            </a:solidFill>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extLst>
    <a:ext uri="{05A4C25C-085E-4340-85A3-A5531E510DB2}">
      <thm15:themeFamily xmlns:thm15="http://schemas.microsoft.com/office/thememl/2012/main" name="MSR" id="{54319084-637E-F54A-9FE0-A3AC8BF3D5C6}" vid="{83C68410-8BE2-F14B-9BB7-E4AFB045C04E}"/>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b:Source>
    <b:Tag>Ramadhan2021</b:Tag>
    <b:SourceType>InternetSite</b:SourceType>
    <b:Guid>{5FB5BC51-DE05-45F7-9ADD-9220A10EDED9}</b:Guid>
    <b:Author>
      <b:Author>
        <b:NameList>
          <b:Person>
            <b:Last>Ramadhan</b:Last>
            <b:First>M.</b:First>
          </b:Person>
        </b:NameList>
      </b:Author>
    </b:Author>
    <b:Title>The Database Life Cycle</b:Title>
    <b:InternetSiteTitle>Medium</b:InternetSiteTitle>
    <b:Year>2021</b:Year>
    <b:Month>June</b:Month>
    <b:Day>22</b:Day>
    <b:URL>https://medium.com/informatics/the-database-life-cycle-4151969ca57d</b:URL>
    <b:YearAccessed>2021</b:YearAccessed>
    <b:MonthAccessed>July</b:MonthAccessed>
    <b:DayAccessed>18</b:DayAccessed>
    <b:RefOrder>5</b:RefOrder>
  </b:Source>
  <b:Source>
    <b:Tag>DeVry2021</b:Tag>
    <b:SourceType>InternetSite</b:SourceType>
    <b:Guid>{5BB64B9A-5D12-4883-A0FB-9F29324B6F13}</b:Guid>
    <b:Title>Week 2: Lab Overview</b:Title>
    <b:Year>2021</b:Year>
    <b:Author>
      <b:Author>
        <b:Corporate>DeVry University</b:Corporate>
      </b:Author>
    </b:Author>
    <b:InternetSiteTitle>devryu.instructure.com</b:InternetSiteTitle>
    <b:URL>https://devryu.instructure.com/courses/70082/pages/week-2-lab-overview?module_item_id=8715940</b:URL>
    <b:RefOrder>2</b:RefOrder>
  </b:Source>
  <b:Source>
    <b:Tag>Placeholder1</b:Tag>
    <b:SourceType>Book</b:SourceType>
    <b:Guid>{A5A049CF-E25B-4CFB-A160-43F3ACA5D6D9}</b:Guid>
    <b:Title>Database Systems: Design, Implementation, &amp; Management</b:Title>
    <b:Year>2019</b:Year>
    <b:BookTitle>Database Systems: Design, Implementation, &amp; Management</b:BookTitle>
    <b:Publisher>MindTap - Cengage Learning</b:Publisher>
    <b:Author>
      <b:Author>
        <b:NameList>
          <b:Person>
            <b:Last>Coronel</b:Last>
            <b:First>Carlos</b:First>
          </b:Person>
          <b:Person>
            <b:Last>Morris</b:Last>
            <b:First>Steven</b:First>
          </b:Person>
        </b:NameList>
      </b:Author>
    </b:Author>
    <b:Edition>13th</b:Edition>
    <b:RefOrder>3</b:RefOrder>
  </b:Source>
  <b:Source>
    <b:Tag>UKEssays2018</b:Tag>
    <b:SourceType>InternetSite</b:SourceType>
    <b:Guid>{2424C3E9-0AD4-4EE4-B443-BDA22AFE40D0}</b:Guid>
    <b:Author>
      <b:Author>
        <b:Corporate>UKEssays</b:Corporate>
      </b:Author>
    </b:Author>
    <b:Title>Database Design And Development For Petcare Veterinary Computer Science Essay</b:Title>
    <b:InternetSiteTitle>UKEssays.com</b:InternetSiteTitle>
    <b:Year>2018</b:Year>
    <b:Month>November</b:Month>
    <b:URL>https://www.ukessays.com/essays/computer-science/database-design-and-development-for-petcare-veterinary-computer-science-essay.php</b:URL>
    <b:RefOrder>4</b:RefOrder>
  </b:Source>
  <b:Source>
    <b:Tag>SQL20</b:Tag>
    <b:SourceType>InternetSite</b:SourceType>
    <b:Guid>{FD3F3FD5-C01B-4C9A-8B2C-D69EA7A08C4F}</b:Guid>
    <b:Author>
      <b:Author>
        <b:Corporate>SQL Database Tutorials</b:Corporate>
      </b:Author>
    </b:Author>
    <b:Title>Preparing Written Documentation | Presenting Database Projects</b:Title>
    <b:InternetSiteTitle>SQL Database Tutorials</b:InternetSiteTitle>
    <b:Year>2020</b:Year>
    <b:Month>April</b:Month>
    <b:Day>2</b:Day>
    <b:URL>https://sqldatabasetutorials.com/sql-db/preparing-written-documentation/</b:URL>
    <b:RefOrder>1</b:RefOrder>
  </b:Source>
</b:Sources>
</file>

<file path=customXml/item3.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12" ma:contentTypeDescription="Create a new document." ma:contentTypeScope="" ma:versionID="fa6e671f1cd7e4d96ff9652be322dd5e">
  <xsd:schema xmlns:xsd="http://www.w3.org/2001/XMLSchema" xmlns:xs="http://www.w3.org/2001/XMLSchema" xmlns:p="http://schemas.microsoft.com/office/2006/metadata/properties" xmlns:ns2="71af3243-3dd4-4a8d-8c0d-dd76da1f02a5" xmlns:ns3="16c05727-aa75-4e4a-9b5f-8a80a1165891" targetNamespace="http://schemas.microsoft.com/office/2006/metadata/properties" ma:root="true" ma:fieldsID="4e2496f70b101db0b8013f30a071bbf7" ns2:_="" ns3:_="">
    <xsd:import namespace="71af3243-3dd4-4a8d-8c0d-dd76da1f02a5"/>
    <xsd:import namespace="16c05727-aa75-4e4a-9b5f-8a80a1165891"/>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2: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element name="Status" ma:index="19" nillable="true" ma:displayName="Status" ma:default="Not started" ma:format="Dropdown" ma:internalName="Status">
      <xsd:simpleType>
        <xsd:restriction base="dms:Choice">
          <xsd:enumeration value="Not started"/>
          <xsd:enumeration value="In Progress"/>
          <xsd:enumeration value="Completed"/>
        </xsd:restriction>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Status xmlns="71af3243-3dd4-4a8d-8c0d-dd76da1f02a5">Not started</Status>
    <MediaServiceKeyPoints xmlns="71af3243-3dd4-4a8d-8c0d-dd76da1f02a5" xsi:nil="true"/>
  </documentManagement>
</p:properties>
</file>

<file path=customXml/itemProps1.xml><?xml version="1.0" encoding="utf-8"?>
<ds:datastoreItem xmlns:ds="http://schemas.openxmlformats.org/officeDocument/2006/customXml" ds:itemID="{65D670B6-EC8C-4A16-AA74-472978BEF741}">
  <ds:schemaRefs>
    <ds:schemaRef ds:uri="http://schemas.microsoft.com/sharepoint/v3/contenttype/forms"/>
  </ds:schemaRefs>
</ds:datastoreItem>
</file>

<file path=customXml/itemProps2.xml><?xml version="1.0" encoding="utf-8"?>
<ds:datastoreItem xmlns:ds="http://schemas.openxmlformats.org/officeDocument/2006/customXml" ds:itemID="{4532025A-30EC-4CA1-BC15-D066BD891E3E}">
  <ds:schemaRefs>
    <ds:schemaRef ds:uri="http://schemas.openxmlformats.org/officeDocument/2006/bibliography"/>
  </ds:schemaRefs>
</ds:datastoreItem>
</file>

<file path=customXml/itemProps3.xml><?xml version="1.0" encoding="utf-8"?>
<ds:datastoreItem xmlns:ds="http://schemas.openxmlformats.org/officeDocument/2006/customXml" ds:itemID="{B5AA84DA-4874-4497-B587-599D84E265B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af3243-3dd4-4a8d-8c0d-dd76da1f02a5"/>
    <ds:schemaRef ds:uri="16c05727-aa75-4e4a-9b5f-8a80a11658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10D3411A-7586-4E92-AE2C-577E571916D9}">
  <ds:schemaRefs>
    <ds:schemaRef ds:uri="http://schemas.microsoft.com/office/2006/metadata/properties"/>
    <ds:schemaRef ds:uri="http://schemas.microsoft.com/office/infopath/2007/PartnerControls"/>
    <ds:schemaRef ds:uri="71af3243-3dd4-4a8d-8c0d-dd76da1f02a5"/>
  </ds:schemaRefs>
</ds:datastoreItem>
</file>

<file path=docProps/app.xml><?xml version="1.0" encoding="utf-8"?>
<Properties xmlns="http://schemas.openxmlformats.org/officeDocument/2006/extended-properties" xmlns:vt="http://schemas.openxmlformats.org/officeDocument/2006/docPropsVTypes">
  <Template>Modern student report.dotx</Template>
  <TotalTime>1130</TotalTime>
  <Pages>15</Pages>
  <Words>1684</Words>
  <Characters>9601</Characters>
  <Application>Microsoft Office Word</Application>
  <DocSecurity>0</DocSecurity>
  <Lines>80</Lines>
  <Paragraphs>22</Paragraphs>
  <ScaleCrop>false</ScaleCrop>
  <HeadingPairs>
    <vt:vector size="2" baseType="variant">
      <vt:variant>
        <vt:lpstr>Title</vt:lpstr>
      </vt:variant>
      <vt:variant>
        <vt:i4>1</vt:i4>
      </vt:variant>
    </vt:vector>
  </HeadingPairs>
  <TitlesOfParts>
    <vt:vector size="1" baseType="lpstr">
      <vt:lpstr>Week 1 Lab: Database Creation and Design</vt:lpstr>
    </vt:vector>
  </TitlesOfParts>
  <Company>Baxter's LLC</Company>
  <LinksUpToDate>false</LinksUpToDate>
  <CharactersWithSpaces>11263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Week 2 Lab: Relationships and Normalizations</dc:title>
  <dc:subject/>
  <dc:creator>Christine Baxter</dc:creator>
  <cp:keywords/>
  <dc:description/>
  <cp:lastModifiedBy>Christine Baxter</cp:lastModifiedBy>
  <cp:revision>723</cp:revision>
  <dcterms:created xsi:type="dcterms:W3CDTF">2021-07-10T23:30:00Z</dcterms:created>
  <dcterms:modified xsi:type="dcterms:W3CDTF">2022-05-28T00:35:00Z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
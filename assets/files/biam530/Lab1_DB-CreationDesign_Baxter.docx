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53B33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4D25F0D2" wp14:editId="43948DD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3AC39608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E2CE115" w14:textId="77777777" w:rsidR="00DF198B" w:rsidRDefault="00DF198B"/>
        </w:tc>
      </w:tr>
      <w:tr w:rsidR="00DF198B" w14:paraId="1DA5E073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7C5F7B9B" w14:textId="77777777" w:rsidR="00DF198B" w:rsidRDefault="00DF198B"/>
        </w:tc>
        <w:sdt>
          <w:sdtPr>
            <w:alias w:val="Title"/>
            <w:tag w:val=""/>
            <w:id w:val="-523325264"/>
            <w:placeholder>
              <w:docPart w:val="7F1EAE8729554C81BFE1CDF24C4BE23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8393" w:type="dxa"/>
                <w:gridSpan w:val="5"/>
                <w:tcBorders>
                  <w:top w:val="single" w:sz="18" w:space="0" w:color="476166" w:themeColor="accent1"/>
                  <w:left w:val="single" w:sz="18" w:space="0" w:color="476166" w:themeColor="accent1"/>
                  <w:bottom w:val="single" w:sz="18" w:space="0" w:color="476166" w:themeColor="accent1"/>
                  <w:right w:val="single" w:sz="18" w:space="0" w:color="476166" w:themeColor="accent1"/>
                </w:tcBorders>
                <w:shd w:val="clear" w:color="auto" w:fill="FFFFFF" w:themeFill="background1"/>
                <w:vAlign w:val="center"/>
              </w:tcPr>
              <w:p w14:paraId="7615ED2E" w14:textId="4D297E85" w:rsidR="00DF198B" w:rsidRPr="00DF198B" w:rsidRDefault="00B207BF" w:rsidP="00874FE7">
                <w:pPr>
                  <w:pStyle w:val="Heading1"/>
                </w:pPr>
                <w:r>
                  <w:t>Week 1 Lab: Database</w:t>
                </w:r>
                <w:r w:rsidR="00917CDF">
                  <w:t> </w:t>
                </w:r>
                <w:r>
                  <w:t>Creation</w:t>
                </w:r>
                <w:r w:rsidR="00917CDF">
                  <w:t> </w:t>
                </w:r>
                <w:r>
                  <w:t>and Design</w:t>
                </w:r>
              </w:p>
            </w:tc>
          </w:sdtContent>
        </w:sdt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238F1ED" w14:textId="77777777" w:rsidR="00DF198B" w:rsidRDefault="00DF198B"/>
        </w:tc>
      </w:tr>
      <w:tr w:rsidR="00DF198B" w14:paraId="4C5CC4D9" w14:textId="77777777" w:rsidTr="00185F4A">
        <w:trPr>
          <w:trHeight w:val="1837"/>
        </w:trPr>
        <w:tc>
          <w:tcPr>
            <w:tcW w:w="1170" w:type="dxa"/>
          </w:tcPr>
          <w:p w14:paraId="7FA05CF6" w14:textId="77777777" w:rsidR="00DF198B" w:rsidRDefault="00DF198B"/>
        </w:tc>
        <w:tc>
          <w:tcPr>
            <w:tcW w:w="8460" w:type="dxa"/>
            <w:gridSpan w:val="7"/>
          </w:tcPr>
          <w:p w14:paraId="461B4A9E" w14:textId="77777777" w:rsidR="00DF198B" w:rsidRDefault="00DF198B"/>
        </w:tc>
        <w:tc>
          <w:tcPr>
            <w:tcW w:w="1160" w:type="dxa"/>
          </w:tcPr>
          <w:p w14:paraId="200A75FA" w14:textId="77777777" w:rsidR="00DF198B" w:rsidRDefault="00DF198B"/>
        </w:tc>
      </w:tr>
      <w:tr w:rsidR="00DF198B" w14:paraId="44A69C92" w14:textId="77777777" w:rsidTr="00FB2B75">
        <w:trPr>
          <w:trHeight w:val="929"/>
        </w:trPr>
        <w:tc>
          <w:tcPr>
            <w:tcW w:w="2397" w:type="dxa"/>
            <w:gridSpan w:val="4"/>
          </w:tcPr>
          <w:p w14:paraId="1DF8882F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28D3443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5E1AC93A" w14:textId="77777777" w:rsidR="00DF198B" w:rsidRDefault="00DF198B"/>
        </w:tc>
      </w:tr>
      <w:tr w:rsidR="00DF198B" w14:paraId="5A04B85B" w14:textId="77777777" w:rsidTr="00185F4A">
        <w:trPr>
          <w:trHeight w:val="1460"/>
        </w:trPr>
        <w:tc>
          <w:tcPr>
            <w:tcW w:w="2397" w:type="dxa"/>
            <w:gridSpan w:val="4"/>
          </w:tcPr>
          <w:p w14:paraId="46D1797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sdt>
            <w:sdtPr>
              <w:alias w:val="Author"/>
              <w:tag w:val=""/>
              <w:id w:val="1844206467"/>
              <w:placeholder>
                <w:docPart w:val="431CF2960F3849D986DD160F6182C72E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 w:multiLine="1"/>
            </w:sdtPr>
            <w:sdtEndPr/>
            <w:sdtContent>
              <w:p w14:paraId="6D2D7756" w14:textId="0D8DA488" w:rsidR="00DF198B" w:rsidRPr="00DF198B" w:rsidRDefault="00D332E2" w:rsidP="00874FE7">
                <w:pPr>
                  <w:pStyle w:val="Heading2"/>
                </w:pPr>
                <w:r>
                  <w:t>Christine</w:t>
                </w:r>
                <w:r w:rsidR="00CD59D5">
                  <w:t xml:space="preserve"> </w:t>
                </w:r>
                <w:r>
                  <w:t>Baxter</w:t>
                </w:r>
              </w:p>
            </w:sdtContent>
          </w:sdt>
        </w:tc>
        <w:tc>
          <w:tcPr>
            <w:tcW w:w="2398" w:type="dxa"/>
            <w:gridSpan w:val="4"/>
          </w:tcPr>
          <w:p w14:paraId="0448056C" w14:textId="77777777" w:rsidR="00DF198B" w:rsidRDefault="00DF198B"/>
        </w:tc>
      </w:tr>
      <w:tr w:rsidR="00DF198B" w14:paraId="799A367F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022156C6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540AA9FE" w14:textId="5A65A5BA" w:rsidR="00DF198B" w:rsidRPr="00DF198B" w:rsidRDefault="00B207BF" w:rsidP="00874FE7">
            <w:pPr>
              <w:pStyle w:val="Heading3"/>
            </w:pPr>
            <w:r>
              <w:t>July 9</w:t>
            </w:r>
            <w:r w:rsidR="00226211">
              <w:t>, 2021</w:t>
            </w:r>
          </w:p>
          <w:p w14:paraId="38285ABB" w14:textId="77777777" w:rsidR="00874FE7" w:rsidRPr="00DF198B" w:rsidRDefault="006850DE" w:rsidP="00874FE7">
            <w:pPr>
              <w:pStyle w:val="Heading3"/>
            </w:pPr>
            <w:sdt>
              <w:sdtPr>
                <w:id w:val="-1516760087"/>
                <w:placeholder>
                  <w:docPart w:val="D5BECC94C3884BE397DE282CC77E4AE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19492928" w14:textId="77777777" w:rsidR="00DF0697" w:rsidRDefault="00DF0697" w:rsidP="00DF0697">
            <w:pPr>
              <w:pStyle w:val="Heading3"/>
            </w:pPr>
            <w:r>
              <w:t>Developing and Managing Databases for Business Intelligence</w:t>
            </w:r>
          </w:p>
          <w:p w14:paraId="7F2D8029" w14:textId="373EED7D" w:rsidR="00DF198B" w:rsidRPr="00DF198B" w:rsidRDefault="00DF0697" w:rsidP="00DF0697">
            <w:pPr>
              <w:pStyle w:val="Heading3"/>
            </w:pPr>
            <w:r>
              <w:t>BIAM530</w:t>
            </w:r>
          </w:p>
          <w:p w14:paraId="0F9AA8FF" w14:textId="77777777" w:rsidR="00DF198B" w:rsidRPr="00DF198B" w:rsidRDefault="006850DE" w:rsidP="00874FE7">
            <w:pPr>
              <w:pStyle w:val="Heading3"/>
            </w:pPr>
            <w:sdt>
              <w:sdtPr>
                <w:id w:val="1492440299"/>
                <w:placeholder>
                  <w:docPart w:val="6C5DAF2A785C4F3BB4411DA8478B7570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3B51FB1B" w14:textId="3E18656E" w:rsidR="00DF198B" w:rsidRDefault="00DF0697" w:rsidP="00874FE7">
            <w:pPr>
              <w:pStyle w:val="Heading3"/>
            </w:pPr>
            <w:r>
              <w:t>Robert Burdwell</w:t>
            </w:r>
          </w:p>
          <w:p w14:paraId="531B04B0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E8FB186" w14:textId="77777777" w:rsidR="00DF198B" w:rsidRDefault="00DF198B" w:rsidP="00DF198B">
            <w:pPr>
              <w:jc w:val="center"/>
            </w:pPr>
          </w:p>
        </w:tc>
      </w:tr>
      <w:tr w:rsidR="00DF198B" w14:paraId="527F7572" w14:textId="77777777" w:rsidTr="00185F4A">
        <w:tc>
          <w:tcPr>
            <w:tcW w:w="2340" w:type="dxa"/>
            <w:gridSpan w:val="3"/>
          </w:tcPr>
          <w:p w14:paraId="2C2997A8" w14:textId="77777777" w:rsidR="00DF198B" w:rsidRDefault="00DF198B"/>
        </w:tc>
        <w:tc>
          <w:tcPr>
            <w:tcW w:w="6120" w:type="dxa"/>
            <w:gridSpan w:val="3"/>
          </w:tcPr>
          <w:p w14:paraId="52ABC2B3" w14:textId="77777777" w:rsidR="00DF198B" w:rsidRDefault="00DF198B"/>
        </w:tc>
        <w:tc>
          <w:tcPr>
            <w:tcW w:w="2330" w:type="dxa"/>
            <w:gridSpan w:val="3"/>
          </w:tcPr>
          <w:p w14:paraId="22592F7C" w14:textId="77777777" w:rsidR="00DF198B" w:rsidRDefault="00DF198B"/>
        </w:tc>
      </w:tr>
    </w:tbl>
    <w:p w14:paraId="7EC9889A" w14:textId="73A0FFBF" w:rsidR="00DF198B" w:rsidRDefault="00A50F6B" w:rsidP="00C148CC">
      <w:pPr>
        <w:spacing w:line="120" w:lineRule="exact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3115" behindDoc="1" locked="0" layoutInCell="1" allowOverlap="1" wp14:anchorId="3511697C" wp14:editId="063416EF">
                <wp:simplePos x="0" y="0"/>
                <wp:positionH relativeFrom="column">
                  <wp:posOffset>14140</wp:posOffset>
                </wp:positionH>
                <wp:positionV relativeFrom="paragraph">
                  <wp:posOffset>23567</wp:posOffset>
                </wp:positionV>
                <wp:extent cx="6857365" cy="9112446"/>
                <wp:effectExtent l="0" t="0" r="635" b="0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365" cy="911244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FE4C4" id="Rectangle 2" o:spid="_x0000_s1026" alt="&quot;&quot;" style="position:absolute;margin-left:1.1pt;margin-top:1.85pt;width:539.95pt;height:717.5pt;z-index:-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="00BA1CFA" w:rsidRPr="004909D9">
        <w:rPr>
          <w:noProof/>
          <w:lang w:eastAsia="en-AU"/>
        </w:rPr>
        <w:drawing>
          <wp:anchor distT="0" distB="0" distL="114300" distR="114300" simplePos="0" relativeHeight="251654140" behindDoc="1" locked="0" layoutInCell="1" allowOverlap="1" wp14:anchorId="7D716DDF" wp14:editId="15BC5D1E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48475" cy="9131300"/>
            <wp:effectExtent l="0" t="0" r="9525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13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A7542" w14:textId="0A36DB5B" w:rsidR="00DF198B" w:rsidRDefault="00DF198B" w:rsidP="002D2200">
      <w:pPr>
        <w:pStyle w:val="GraphicAncho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362"/>
        <w:gridCol w:w="720"/>
        <w:gridCol w:w="1076"/>
        <w:gridCol w:w="2158"/>
        <w:gridCol w:w="1087"/>
        <w:gridCol w:w="719"/>
        <w:gridCol w:w="361"/>
        <w:gridCol w:w="2158"/>
      </w:tblGrid>
      <w:tr w:rsidR="002D2200" w14:paraId="752DA68A" w14:textId="77777777" w:rsidTr="00F1530A">
        <w:trPr>
          <w:trHeight w:val="1116"/>
        </w:trPr>
        <w:tc>
          <w:tcPr>
            <w:tcW w:w="2158" w:type="dxa"/>
          </w:tcPr>
          <w:p w14:paraId="1EC11B74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146E6A3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80AEF94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6695DE0D" w14:textId="77777777" w:rsidR="002D2200" w:rsidRDefault="002D2200"/>
        </w:tc>
        <w:tc>
          <w:tcPr>
            <w:tcW w:w="2158" w:type="dxa"/>
          </w:tcPr>
          <w:p w14:paraId="1E747809" w14:textId="24F1D83C" w:rsidR="002D2200" w:rsidRDefault="00F1530A"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2336" behindDoc="1" locked="0" layoutInCell="1" allowOverlap="1" wp14:anchorId="3E9AD328" wp14:editId="6083FDC9">
                  <wp:simplePos x="0" y="0"/>
                  <wp:positionH relativeFrom="margin">
                    <wp:posOffset>-5463468</wp:posOffset>
                  </wp:positionH>
                  <wp:positionV relativeFrom="margin">
                    <wp:posOffset>-125023</wp:posOffset>
                  </wp:positionV>
                  <wp:extent cx="6850352" cy="1348033"/>
                  <wp:effectExtent l="0" t="0" r="0" b="5080"/>
                  <wp:wrapNone/>
                  <wp:docPr id="6" name="Picture 6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5863" cy="136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D2200" w14:paraId="02E48C25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735B01F4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566D75E" w14:textId="072A45BC" w:rsidR="002D2200" w:rsidRPr="00E74B29" w:rsidRDefault="007D76AE" w:rsidP="00874FE7">
            <w:pPr>
              <w:pStyle w:val="Heading4"/>
            </w:pPr>
            <w:r>
              <w:t>Abstract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560F003" w14:textId="04755D5E" w:rsidR="002D2200" w:rsidRDefault="002D2200"/>
        </w:tc>
      </w:tr>
      <w:tr w:rsidR="002D2200" w14:paraId="37432918" w14:textId="77777777" w:rsidTr="00F1530A">
        <w:trPr>
          <w:trHeight w:val="243"/>
        </w:trPr>
        <w:tc>
          <w:tcPr>
            <w:tcW w:w="2158" w:type="dxa"/>
          </w:tcPr>
          <w:p w14:paraId="14E10DE2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8DE518D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3EB4C6A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4DF4F35" w14:textId="77777777" w:rsidR="002D2200" w:rsidRDefault="002D2200"/>
        </w:tc>
        <w:tc>
          <w:tcPr>
            <w:tcW w:w="2158" w:type="dxa"/>
          </w:tcPr>
          <w:p w14:paraId="55EE6FC8" w14:textId="1B35050D" w:rsidR="002D2200" w:rsidRDefault="002D2200"/>
        </w:tc>
      </w:tr>
      <w:tr w:rsidR="00E74B29" w14:paraId="62B7E90F" w14:textId="77777777" w:rsidTr="003A3E0B">
        <w:trPr>
          <w:trHeight w:val="198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268C449A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6E309B57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59C438D0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7C46618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248D7B17" w14:textId="52C44042" w:rsidR="00E74B29" w:rsidRDefault="00E74B29"/>
        </w:tc>
      </w:tr>
      <w:tr w:rsidR="00B90092" w14:paraId="375458CD" w14:textId="77777777" w:rsidTr="003A3B47">
        <w:trPr>
          <w:trHeight w:val="6138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4474DE22" w14:textId="41102F42" w:rsidR="00B90092" w:rsidRDefault="00604A5F"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7456" behindDoc="0" locked="0" layoutInCell="1" allowOverlap="1" wp14:anchorId="6F276F08" wp14:editId="2C5F4895">
                  <wp:simplePos x="0" y="0"/>
                  <wp:positionH relativeFrom="margin">
                    <wp:posOffset>881406</wp:posOffset>
                  </wp:positionH>
                  <wp:positionV relativeFrom="paragraph">
                    <wp:posOffset>2790609</wp:posOffset>
                  </wp:positionV>
                  <wp:extent cx="5087958" cy="3676015"/>
                  <wp:effectExtent l="0" t="0" r="0" b="635"/>
                  <wp:wrapNone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381" cy="3687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527A9797" w14:textId="77777777" w:rsidR="00B90092" w:rsidRDefault="00B90092"/>
        </w:tc>
        <w:sdt>
          <w:sdtPr>
            <w:rPr>
              <w:rFonts w:ascii="Georgia" w:hAnsi="Georgia"/>
            </w:rPr>
            <w:alias w:val="Abstract"/>
            <w:tag w:val="abstract"/>
            <w:id w:val="-2118591210"/>
            <w:placeholder>
              <w:docPart w:val="DefaultPlaceholder_-1854013440"/>
            </w:placeholder>
          </w:sdtPr>
          <w:sdtEndPr/>
          <w:sdtContent>
            <w:tc>
              <w:tcPr>
                <w:tcW w:w="5760" w:type="dxa"/>
                <w:gridSpan w:val="5"/>
                <w:shd w:val="clear" w:color="auto" w:fill="FFFFFF" w:themeFill="background1"/>
              </w:tcPr>
              <w:p w14:paraId="1A42B3CC" w14:textId="3081614B" w:rsidR="00B90092" w:rsidRPr="000A7AB0" w:rsidRDefault="006850DE" w:rsidP="009956B5">
                <w:pPr>
                  <w:pStyle w:val="Text"/>
                  <w:spacing w:line="480" w:lineRule="auto"/>
                  <w:jc w:val="both"/>
                </w:pPr>
                <w:sdt>
                  <w:sdtPr>
                    <w:id w:val="930470454"/>
                    <w:placeholder>
                      <w:docPart w:val="A7797097C4514797A44F696A5BE3C676"/>
                    </w:placeholder>
                  </w:sdtPr>
                  <w:sdtEndPr/>
                  <w:sdtContent>
                    <w:r w:rsidR="000E4C5F">
                      <w:t>B</w:t>
                    </w:r>
                    <w:r w:rsidR="00794DC9" w:rsidRPr="00B304CE">
                      <w:t>usinesses are realizing that day-to-day operational data is vital for strategic decision making and competitive advantage.  This data, due to its increased size and complexities, are best managed through databases.  As a result, there are common activities that take place in businesses when working with a database.  From modeling to creation to managing data, the right database system approach is vital to sustained and future growth</w:t>
                    </w:r>
                    <w:r w:rsidR="00794DC9">
                      <w:t>.</w:t>
                    </w:r>
                  </w:sdtContent>
                </w:sdt>
              </w:p>
            </w:tc>
          </w:sdtContent>
        </w:sdt>
        <w:tc>
          <w:tcPr>
            <w:tcW w:w="361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0BF8610B" w14:textId="77777777" w:rsidR="00B90092" w:rsidRPr="00E74B29" w:rsidRDefault="00B90092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52AFA4DB" w14:textId="770735A8" w:rsidR="00B90092" w:rsidRDefault="00B90092"/>
        </w:tc>
      </w:tr>
      <w:tr w:rsidR="000E4641" w14:paraId="3B088D91" w14:textId="77777777" w:rsidTr="003C54EF">
        <w:trPr>
          <w:trHeight w:val="545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39DF71E3" w14:textId="77777777" w:rsidR="000E4641" w:rsidRDefault="000E4641"/>
        </w:tc>
        <w:tc>
          <w:tcPr>
            <w:tcW w:w="36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4C20DAE5" w14:textId="77777777" w:rsidR="000E4641" w:rsidRDefault="000E4641"/>
        </w:tc>
        <w:tc>
          <w:tcPr>
            <w:tcW w:w="5760" w:type="dxa"/>
            <w:gridSpan w:val="5"/>
            <w:vMerge w:val="restart"/>
            <w:shd w:val="clear" w:color="auto" w:fill="FFFFFF" w:themeFill="background1"/>
          </w:tcPr>
          <w:p w14:paraId="237A5D55" w14:textId="611FD49A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361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85B4D10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1A827B8" w14:textId="77777777" w:rsidR="000E4641" w:rsidRDefault="000E4641"/>
        </w:tc>
      </w:tr>
      <w:tr w:rsidR="000E4641" w14:paraId="33281D60" w14:textId="77777777" w:rsidTr="003C54EF">
        <w:trPr>
          <w:trHeight w:val="1728"/>
        </w:trPr>
        <w:tc>
          <w:tcPr>
            <w:tcW w:w="2158" w:type="dxa"/>
            <w:vMerge w:val="restart"/>
          </w:tcPr>
          <w:p w14:paraId="522BD7B4" w14:textId="62AA1588" w:rsidR="000E4641" w:rsidRDefault="000E4641"/>
        </w:tc>
        <w:tc>
          <w:tcPr>
            <w:tcW w:w="362" w:type="dxa"/>
            <w:tcBorders>
              <w:top w:val="single" w:sz="18" w:space="0" w:color="476166" w:themeColor="accent1"/>
            </w:tcBorders>
          </w:tcPr>
          <w:p w14:paraId="76FF0109" w14:textId="77777777" w:rsidR="000E4641" w:rsidRDefault="000E4641" w:rsidP="00E74B29">
            <w:pPr>
              <w:jc w:val="center"/>
            </w:pPr>
          </w:p>
        </w:tc>
        <w:tc>
          <w:tcPr>
            <w:tcW w:w="5760" w:type="dxa"/>
            <w:gridSpan w:val="5"/>
            <w:vMerge/>
          </w:tcPr>
          <w:p w14:paraId="2FD79EA5" w14:textId="77777777" w:rsidR="000E4641" w:rsidRDefault="000E4641" w:rsidP="00E74B29">
            <w:pPr>
              <w:jc w:val="center"/>
            </w:pPr>
          </w:p>
        </w:tc>
        <w:tc>
          <w:tcPr>
            <w:tcW w:w="361" w:type="dxa"/>
            <w:tcBorders>
              <w:top w:val="single" w:sz="18" w:space="0" w:color="476166" w:themeColor="accent1"/>
            </w:tcBorders>
          </w:tcPr>
          <w:p w14:paraId="7DEDFAD3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2DBC7D85" w14:textId="77777777" w:rsidR="000E4641" w:rsidRDefault="000E4641"/>
        </w:tc>
      </w:tr>
      <w:tr w:rsidR="000E4641" w14:paraId="4F122C60" w14:textId="77777777" w:rsidTr="003C54EF">
        <w:trPr>
          <w:trHeight w:val="1728"/>
        </w:trPr>
        <w:tc>
          <w:tcPr>
            <w:tcW w:w="2158" w:type="dxa"/>
            <w:vMerge/>
          </w:tcPr>
          <w:p w14:paraId="24FBBF59" w14:textId="77777777" w:rsidR="000E4641" w:rsidRDefault="000E4641"/>
        </w:tc>
        <w:tc>
          <w:tcPr>
            <w:tcW w:w="362" w:type="dxa"/>
          </w:tcPr>
          <w:p w14:paraId="68E87A25" w14:textId="4B733C85" w:rsidR="000E4641" w:rsidRDefault="000E4641" w:rsidP="00E74B29">
            <w:pPr>
              <w:jc w:val="center"/>
            </w:pPr>
          </w:p>
        </w:tc>
        <w:tc>
          <w:tcPr>
            <w:tcW w:w="5760" w:type="dxa"/>
            <w:gridSpan w:val="5"/>
            <w:vMerge/>
          </w:tcPr>
          <w:p w14:paraId="39A2BBDA" w14:textId="77777777" w:rsidR="000E4641" w:rsidRDefault="000E4641" w:rsidP="00E74B29">
            <w:pPr>
              <w:jc w:val="center"/>
            </w:pPr>
          </w:p>
        </w:tc>
        <w:tc>
          <w:tcPr>
            <w:tcW w:w="361" w:type="dxa"/>
          </w:tcPr>
          <w:p w14:paraId="330D6EF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2565D7BD" w14:textId="77777777" w:rsidR="000E4641" w:rsidRDefault="000E4641"/>
        </w:tc>
      </w:tr>
    </w:tbl>
    <w:p w14:paraId="52E673F4" w14:textId="32654F3C" w:rsidR="00E74B29" w:rsidRDefault="00E74B29" w:rsidP="00144EDE"/>
    <w:tbl>
      <w:tblPr>
        <w:tblStyle w:val="TableGrid"/>
        <w:tblW w:w="108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451"/>
        <w:gridCol w:w="2786"/>
        <w:gridCol w:w="2158"/>
        <w:gridCol w:w="2796"/>
        <w:gridCol w:w="450"/>
        <w:gridCol w:w="1083"/>
      </w:tblGrid>
      <w:tr w:rsidR="007D76AE" w14:paraId="22C217F8" w14:textId="77777777" w:rsidTr="0086360C">
        <w:trPr>
          <w:trHeight w:val="720"/>
        </w:trPr>
        <w:tc>
          <w:tcPr>
            <w:tcW w:w="10803" w:type="dxa"/>
            <w:gridSpan w:val="7"/>
          </w:tcPr>
          <w:p w14:paraId="34EA7CCA" w14:textId="7DAAF82C" w:rsidR="007D76AE" w:rsidRDefault="007D76AE" w:rsidP="007D76AE">
            <w:pPr>
              <w:pageBreakBefore/>
            </w:pPr>
            <w:r w:rsidRPr="004909D9">
              <w:rPr>
                <w:noProof/>
                <w:lang w:eastAsia="en-AU"/>
              </w:rPr>
              <w:lastRenderedPageBreak/>
              <w:drawing>
                <wp:anchor distT="0" distB="0" distL="114300" distR="114300" simplePos="0" relativeHeight="251664384" behindDoc="1" locked="0" layoutInCell="1" allowOverlap="1" wp14:anchorId="22FFB848" wp14:editId="718A1B6A">
                  <wp:simplePos x="0" y="0"/>
                  <wp:positionH relativeFrom="margin">
                    <wp:posOffset>0</wp:posOffset>
                  </wp:positionH>
                  <wp:positionV relativeFrom="margin">
                    <wp:posOffset>0</wp:posOffset>
                  </wp:positionV>
                  <wp:extent cx="6858000" cy="1197864"/>
                  <wp:effectExtent l="0" t="0" r="0" b="2540"/>
                  <wp:wrapNone/>
                  <wp:docPr id="9" name="Picture 9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19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D76AE" w14:paraId="02F7F1D4" w14:textId="77777777" w:rsidTr="00E647F0">
        <w:trPr>
          <w:trHeight w:val="800"/>
        </w:trPr>
        <w:tc>
          <w:tcPr>
            <w:tcW w:w="1530" w:type="dxa"/>
            <w:gridSpan w:val="2"/>
            <w:tcBorders>
              <w:right w:val="single" w:sz="18" w:space="0" w:color="476166" w:themeColor="accent1"/>
            </w:tcBorders>
          </w:tcPr>
          <w:p w14:paraId="686D1393" w14:textId="77777777" w:rsidR="007D76AE" w:rsidRDefault="007D76AE" w:rsidP="0063040A"/>
        </w:tc>
        <w:tc>
          <w:tcPr>
            <w:tcW w:w="7740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B94EFCE" w14:textId="7A33AD64" w:rsidR="007D76AE" w:rsidRDefault="00151B2A" w:rsidP="0063040A">
            <w:pPr>
              <w:pStyle w:val="Heading4"/>
            </w:pPr>
            <w:r>
              <w:t xml:space="preserve">What is </w:t>
            </w:r>
            <w:r w:rsidR="006A496A">
              <w:t>the best way to collect data and create a database</w:t>
            </w:r>
            <w:r>
              <w:t>?</w:t>
            </w:r>
          </w:p>
        </w:tc>
        <w:tc>
          <w:tcPr>
            <w:tcW w:w="1533" w:type="dxa"/>
            <w:gridSpan w:val="2"/>
            <w:tcBorders>
              <w:left w:val="single" w:sz="18" w:space="0" w:color="476166" w:themeColor="accent1"/>
            </w:tcBorders>
          </w:tcPr>
          <w:p w14:paraId="5BC07FE9" w14:textId="77777777" w:rsidR="007D76AE" w:rsidRDefault="007D76AE" w:rsidP="0063040A"/>
        </w:tc>
      </w:tr>
      <w:tr w:rsidR="007D76AE" w14:paraId="433D26EB" w14:textId="77777777" w:rsidTr="00E647F0">
        <w:trPr>
          <w:trHeight w:val="369"/>
        </w:trPr>
        <w:tc>
          <w:tcPr>
            <w:tcW w:w="1530" w:type="dxa"/>
            <w:gridSpan w:val="2"/>
          </w:tcPr>
          <w:p w14:paraId="7D04FFDE" w14:textId="77777777" w:rsidR="007D76AE" w:rsidRDefault="007D76AE" w:rsidP="0063040A"/>
        </w:tc>
        <w:tc>
          <w:tcPr>
            <w:tcW w:w="2786" w:type="dxa"/>
            <w:tcBorders>
              <w:top w:val="single" w:sz="18" w:space="0" w:color="476166" w:themeColor="accent1"/>
            </w:tcBorders>
          </w:tcPr>
          <w:p w14:paraId="43D8EE26" w14:textId="77777777" w:rsidR="007D76AE" w:rsidRDefault="007D76AE" w:rsidP="0063040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434F401" w14:textId="77777777" w:rsidR="007D76AE" w:rsidRDefault="007D76AE" w:rsidP="0063040A"/>
        </w:tc>
        <w:tc>
          <w:tcPr>
            <w:tcW w:w="2796" w:type="dxa"/>
            <w:tcBorders>
              <w:top w:val="single" w:sz="18" w:space="0" w:color="476166" w:themeColor="accent1"/>
            </w:tcBorders>
          </w:tcPr>
          <w:p w14:paraId="2E81C027" w14:textId="77777777" w:rsidR="007D76AE" w:rsidRDefault="007D76AE" w:rsidP="0063040A"/>
        </w:tc>
        <w:tc>
          <w:tcPr>
            <w:tcW w:w="1533" w:type="dxa"/>
            <w:gridSpan w:val="2"/>
          </w:tcPr>
          <w:p w14:paraId="42B56053" w14:textId="77777777" w:rsidR="007D76AE" w:rsidRDefault="007D76AE" w:rsidP="0063040A"/>
        </w:tc>
      </w:tr>
      <w:tr w:rsidR="007D76AE" w14:paraId="4DFC0FAD" w14:textId="77777777" w:rsidTr="00221F23">
        <w:trPr>
          <w:trHeight w:val="1125"/>
        </w:trPr>
        <w:tc>
          <w:tcPr>
            <w:tcW w:w="1079" w:type="dxa"/>
          </w:tcPr>
          <w:p w14:paraId="1C0AEC40" w14:textId="77777777" w:rsidR="007D76AE" w:rsidRDefault="007D76AE" w:rsidP="0063040A"/>
        </w:tc>
        <w:tc>
          <w:tcPr>
            <w:tcW w:w="8641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1937B75" w14:textId="71E7ECD2" w:rsidR="00657EF2" w:rsidRDefault="000A7AB0" w:rsidP="00981EEF">
            <w:pPr>
              <w:pStyle w:val="Text"/>
              <w:spacing w:line="480" w:lineRule="auto"/>
            </w:pPr>
            <w:r>
              <w:tab/>
            </w:r>
            <w:sdt>
              <w:sdtPr>
                <w:alias w:val="Question1"/>
                <w:tag w:val="Question1"/>
                <w:id w:val="-1354646492"/>
                <w:placeholder>
                  <w:docPart w:val="835B7AEEE0DC4BD1904928B254CFDF6E"/>
                </w:placeholder>
              </w:sdtPr>
              <w:sdtContent>
                <w:r w:rsidR="00FD71E7">
                  <w:t xml:space="preserve">In today’s world, </w:t>
                </w:r>
                <w:r w:rsidR="002D185C">
                  <w:t xml:space="preserve">there are many </w:t>
                </w:r>
                <w:r w:rsidR="00DD07FC">
                  <w:t xml:space="preserve">different </w:t>
                </w:r>
                <w:r w:rsidR="00674CA6">
                  <w:t>Internet of Thing</w:t>
                </w:r>
                <w:r w:rsidR="00281601">
                  <w:t>s (IoT) devices/sensors</w:t>
                </w:r>
                <w:r w:rsidR="00AE36F5">
                  <w:t xml:space="preserve"> that collect data from our environment</w:t>
                </w:r>
                <w:r w:rsidR="000E68D9">
                  <w:t xml:space="preserve">.  </w:t>
                </w:r>
                <w:r w:rsidR="00033736">
                  <w:t>Th</w:t>
                </w:r>
                <w:r w:rsidR="00DE2632">
                  <w:t>e</w:t>
                </w:r>
                <w:r w:rsidR="00033736">
                  <w:t>s</w:t>
                </w:r>
                <w:r w:rsidR="00DE2632">
                  <w:t>e</w:t>
                </w:r>
                <w:r w:rsidR="00033736">
                  <w:t xml:space="preserve"> </w:t>
                </w:r>
                <w:r w:rsidR="00DE2632">
                  <w:t xml:space="preserve">can range from </w:t>
                </w:r>
                <w:r w:rsidR="00033736">
                  <w:t>Global Positioning Satellite</w:t>
                </w:r>
                <w:r w:rsidR="00B35DF1">
                  <w:t>s</w:t>
                </w:r>
                <w:r w:rsidR="00605E18">
                  <w:t xml:space="preserve"> (</w:t>
                </w:r>
                <w:r w:rsidR="000E68D9">
                  <w:t>GPS</w:t>
                </w:r>
                <w:r w:rsidR="00605E18">
                  <w:t>)</w:t>
                </w:r>
                <w:r w:rsidR="000E68D9">
                  <w:t xml:space="preserve"> </w:t>
                </w:r>
                <w:r w:rsidR="00A0032E">
                  <w:t xml:space="preserve">and </w:t>
                </w:r>
                <w:r w:rsidR="00A0032E">
                  <w:t>temperature/humidity readings</w:t>
                </w:r>
                <w:r w:rsidR="00A0032E">
                  <w:t xml:space="preserve"> </w:t>
                </w:r>
                <w:r w:rsidR="000E68D9">
                  <w:t xml:space="preserve">on our smartphones to </w:t>
                </w:r>
                <w:r w:rsidR="001A091C">
                  <w:t>smart assistants</w:t>
                </w:r>
                <w:r w:rsidR="00605E18">
                  <w:t xml:space="preserve"> and automation</w:t>
                </w:r>
                <w:r w:rsidR="00AC6FD7">
                  <w:t xml:space="preserve"> technologies within </w:t>
                </w:r>
                <w:r w:rsidR="00B57DB1">
                  <w:t>our business lives</w:t>
                </w:r>
                <w:r w:rsidR="00605E18">
                  <w:t xml:space="preserve">.  </w:t>
                </w:r>
                <w:r w:rsidR="00D214C2">
                  <w:t xml:space="preserve">According to </w:t>
                </w:r>
                <w:r w:rsidR="0079190E">
                  <w:t xml:space="preserve">the “A Simplified Insight </w:t>
                </w:r>
                <w:r w:rsidR="00A95A2E">
                  <w:t>into</w:t>
                </w:r>
                <w:r w:rsidR="0079190E">
                  <w:t xml:space="preserve"> How IoT Works</w:t>
                </w:r>
                <w:r w:rsidR="0092184D">
                  <w:t>” article</w:t>
                </w:r>
                <w:r w:rsidR="00EE1D25">
                  <w:t xml:space="preserve"> and infographic</w:t>
                </w:r>
                <w:r w:rsidR="0092184D">
                  <w:t xml:space="preserve">, </w:t>
                </w:r>
                <w:r w:rsidR="00EE1D25">
                  <w:t>there are “Almost 5 quintillion bytes of data produced every day by IoT devices</w:t>
                </w:r>
                <w:r w:rsidR="000B21D1">
                  <w:t xml:space="preserve">” </w:t>
                </w:r>
                <w:sdt>
                  <w:sdtPr>
                    <w:id w:val="2129661912"/>
                    <w:citation/>
                  </w:sdtPr>
                  <w:sdtContent>
                    <w:r w:rsidR="000B21D1">
                      <w:fldChar w:fldCharType="begin"/>
                    </w:r>
                    <w:r w:rsidR="000B21D1">
                      <w:instrText xml:space="preserve"> CITATION BizIntellia2021 \l 1033 </w:instrText>
                    </w:r>
                    <w:r w:rsidR="000B21D1">
                      <w:fldChar w:fldCharType="separate"/>
                    </w:r>
                    <w:r w:rsidR="00D2250A">
                      <w:rPr>
                        <w:noProof/>
                      </w:rPr>
                      <w:t>(BizIntellia, 2021)</w:t>
                    </w:r>
                    <w:r w:rsidR="000B21D1">
                      <w:fldChar w:fldCharType="end"/>
                    </w:r>
                  </w:sdtContent>
                </w:sdt>
                <w:r w:rsidR="00466C4B">
                  <w:t>.</w:t>
                </w:r>
                <w:r w:rsidR="00A16CBE">
                  <w:t xml:space="preserve">  That is a lot</w:t>
                </w:r>
                <w:r w:rsidR="0002103C">
                  <w:t xml:space="preserve"> of data</w:t>
                </w:r>
                <w:r w:rsidR="004A5B5D">
                  <w:t xml:space="preserve"> and</w:t>
                </w:r>
                <w:r w:rsidR="003E1D4D">
                  <w:t>, quite frankly, that number will continue to climb as our lives become more and more reliant on technology</w:t>
                </w:r>
                <w:r w:rsidR="005B510B">
                  <w:t>.</w:t>
                </w:r>
                <w:r w:rsidR="0002103C">
                  <w:t xml:space="preserve">  With so much data being generated, it is imperative</w:t>
                </w:r>
                <w:r w:rsidR="006D7CA7">
                  <w:t xml:space="preserve"> that data environment</w:t>
                </w:r>
                <w:r w:rsidR="0055328B">
                  <w:t>s</w:t>
                </w:r>
                <w:r w:rsidR="006D7CA7">
                  <w:t xml:space="preserve"> </w:t>
                </w:r>
                <w:r w:rsidR="0055328B">
                  <w:t>are</w:t>
                </w:r>
                <w:r w:rsidR="006D7CA7">
                  <w:t xml:space="preserve"> managed carefully.</w:t>
                </w:r>
                <w:r w:rsidR="00466C4B">
                  <w:t xml:space="preserve"> </w:t>
                </w:r>
                <w:r w:rsidR="00A95A2E">
                  <w:t xml:space="preserve"> </w:t>
                </w:r>
                <w:r w:rsidR="00BC64AF">
                  <w:br/>
                </w:r>
                <w:r w:rsidR="00BC64AF">
                  <w:tab/>
                </w:r>
                <w:r w:rsidR="003C6828">
                  <w:t>As a result</w:t>
                </w:r>
                <w:r w:rsidR="005F7D1D">
                  <w:t xml:space="preserve">, data management </w:t>
                </w:r>
                <w:r w:rsidR="00C82EB5">
                  <w:t>has become</w:t>
                </w:r>
                <w:r w:rsidR="00A72868">
                  <w:t xml:space="preserve"> a core activity for business</w:t>
                </w:r>
                <w:r w:rsidR="00C82EB5">
                  <w:t>es</w:t>
                </w:r>
                <w:r w:rsidR="00D340AD">
                  <w:t>/</w:t>
                </w:r>
                <w:r w:rsidR="008D56D9">
                  <w:t>organizations</w:t>
                </w:r>
                <w:r w:rsidR="00763953">
                  <w:t xml:space="preserve"> and databases are </w:t>
                </w:r>
                <w:r w:rsidR="00FE452D">
                  <w:t xml:space="preserve">now </w:t>
                </w:r>
                <w:r w:rsidR="00763953">
                  <w:t>the best way to collect end-user data</w:t>
                </w:r>
                <w:r w:rsidR="00CB2DA0">
                  <w:t xml:space="preserve"> </w:t>
                </w:r>
                <w:r w:rsidR="00D4116F">
                  <w:t xml:space="preserve">and </w:t>
                </w:r>
                <w:r w:rsidR="00544F39">
                  <w:t>its</w:t>
                </w:r>
                <w:r w:rsidR="00AC61C8">
                  <w:t xml:space="preserve"> </w:t>
                </w:r>
                <w:r w:rsidR="00544F39">
                  <w:t>accompanying</w:t>
                </w:r>
                <w:r w:rsidR="00DE472C">
                  <w:t xml:space="preserve"> </w:t>
                </w:r>
                <w:r w:rsidR="00D4116F">
                  <w:t>metadata</w:t>
                </w:r>
                <w:r w:rsidR="009D35FC">
                  <w:t>.</w:t>
                </w:r>
                <w:r w:rsidR="00EF0D77">
                  <w:t xml:space="preserve">  </w:t>
                </w:r>
                <w:r w:rsidR="00716484">
                  <w:t xml:space="preserve">When it comes to creating a database, the </w:t>
                </w:r>
                <w:r w:rsidR="00357A91">
                  <w:t xml:space="preserve">first and most important step is database design as </w:t>
                </w:r>
                <w:r w:rsidR="00F13272">
                  <w:t>“</w:t>
                </w:r>
                <w:r w:rsidR="00514701">
                  <w:t xml:space="preserve">a </w:t>
                </w:r>
                <w:r w:rsidR="00F13272">
                  <w:t xml:space="preserve">well-designed database </w:t>
                </w:r>
                <w:r w:rsidR="00926B1D">
                  <w:t>facilitates</w:t>
                </w:r>
                <w:r w:rsidR="00F13272">
                  <w:t xml:space="preserve"> data management and generates accurate and valuable </w:t>
                </w:r>
                <w:r w:rsidR="00C5105B">
                  <w:t>information” that is vital to the organization.</w:t>
                </w:r>
                <w:r w:rsidR="00697D8B">
                  <w:t xml:space="preserve"> </w:t>
                </w:r>
                <w:sdt>
                  <w:sdtPr>
                    <w:id w:val="1405034674"/>
                    <w:citation/>
                  </w:sdtPr>
                  <w:sdtContent>
                    <w:r w:rsidR="002370B3">
                      <w:fldChar w:fldCharType="begin"/>
                    </w:r>
                    <w:r w:rsidR="002370B3">
                      <w:instrText xml:space="preserve"> CITATION Coronel2019 \l 1033 </w:instrText>
                    </w:r>
                    <w:r w:rsidR="002370B3">
                      <w:fldChar w:fldCharType="separate"/>
                    </w:r>
                    <w:r w:rsidR="00D2250A">
                      <w:rPr>
                        <w:noProof/>
                      </w:rPr>
                      <w:t>(Coronel &amp; Morris, 2019)</w:t>
                    </w:r>
                    <w:r w:rsidR="002370B3">
                      <w:fldChar w:fldCharType="end"/>
                    </w:r>
                  </w:sdtContent>
                </w:sdt>
                <w:r w:rsidR="005602AA">
                  <w:t>.</w:t>
                </w:r>
                <w:r w:rsidR="00507EFF">
                  <w:t xml:space="preserve">  To successfully implement a database</w:t>
                </w:r>
                <w:r w:rsidR="00BC4A52">
                  <w:t xml:space="preserve"> and </w:t>
                </w:r>
                <w:r w:rsidR="00507EFF">
                  <w:t>manage its content,</w:t>
                </w:r>
                <w:r w:rsidR="00BC4A52">
                  <w:t xml:space="preserve"> a database management system (DBMS)</w:t>
                </w:r>
                <w:r w:rsidR="00CF75F0">
                  <w:t xml:space="preserve"> is needed which serves as </w:t>
                </w:r>
                <w:r w:rsidR="004E0871">
                  <w:t>an</w:t>
                </w:r>
                <w:r w:rsidR="00CF75F0">
                  <w:t xml:space="preserve"> intermediary between the user and the database.</w:t>
                </w:r>
                <w:r w:rsidR="00507EFF">
                  <w:t xml:space="preserve"> </w:t>
                </w:r>
                <w:r w:rsidR="00CB34BC">
                  <w:t xml:space="preserve"> </w:t>
                </w:r>
                <w:r w:rsidR="00852956">
                  <w:t xml:space="preserve"> </w:t>
                </w:r>
              </w:sdtContent>
            </w:sdt>
          </w:p>
        </w:tc>
        <w:tc>
          <w:tcPr>
            <w:tcW w:w="1083" w:type="dxa"/>
          </w:tcPr>
          <w:p w14:paraId="41F42353" w14:textId="2FEB9ABD" w:rsidR="007D76AE" w:rsidRDefault="00C87DDF" w:rsidP="0063040A">
            <w:r>
              <w:t xml:space="preserve"> </w:t>
            </w:r>
          </w:p>
        </w:tc>
      </w:tr>
    </w:tbl>
    <w:p w14:paraId="47BF4C31" w14:textId="43A033B4" w:rsidR="0048120C" w:rsidRDefault="0048120C" w:rsidP="005E44BF">
      <w:pPr>
        <w:spacing w:line="60" w:lineRule="exact"/>
      </w:pPr>
    </w:p>
    <w:tbl>
      <w:tblPr>
        <w:tblStyle w:val="TableGrid"/>
        <w:tblW w:w="107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90"/>
        <w:gridCol w:w="630"/>
        <w:gridCol w:w="2696"/>
        <w:gridCol w:w="2158"/>
        <w:gridCol w:w="2616"/>
        <w:gridCol w:w="630"/>
        <w:gridCol w:w="993"/>
      </w:tblGrid>
      <w:tr w:rsidR="004220A0" w14:paraId="48F5A445" w14:textId="77777777" w:rsidTr="00960699">
        <w:trPr>
          <w:trHeight w:val="450"/>
          <w:tblHeader/>
        </w:trPr>
        <w:tc>
          <w:tcPr>
            <w:tcW w:w="10713" w:type="dxa"/>
            <w:gridSpan w:val="7"/>
          </w:tcPr>
          <w:p w14:paraId="04FBBFB1" w14:textId="70AD7179" w:rsidR="004220A0" w:rsidRDefault="0002550E" w:rsidP="00401331">
            <w:pPr>
              <w:pageBreakBefore/>
            </w:pPr>
            <w:r w:rsidRPr="004909D9">
              <w:rPr>
                <w:noProof/>
                <w:lang w:eastAsia="en-AU"/>
              </w:rPr>
              <w:lastRenderedPageBreak/>
              <w:drawing>
                <wp:anchor distT="0" distB="0" distL="114300" distR="114300" simplePos="0" relativeHeight="251670528" behindDoc="1" locked="0" layoutInCell="1" allowOverlap="1" wp14:anchorId="50CAA54E" wp14:editId="4EA6A9B5">
                  <wp:simplePos x="0" y="0"/>
                  <wp:positionH relativeFrom="margin">
                    <wp:posOffset>0</wp:posOffset>
                  </wp:positionH>
                  <wp:positionV relativeFrom="margin">
                    <wp:posOffset>-104775</wp:posOffset>
                  </wp:positionV>
                  <wp:extent cx="6859905" cy="1200150"/>
                  <wp:effectExtent l="0" t="0" r="0" b="0"/>
                  <wp:wrapNone/>
                  <wp:docPr id="5" name="Picture 5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990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220A0" w14:paraId="3E217F10" w14:textId="77777777" w:rsidTr="00C80DCD">
        <w:trPr>
          <w:trHeight w:val="800"/>
        </w:trPr>
        <w:tc>
          <w:tcPr>
            <w:tcW w:w="1620" w:type="dxa"/>
            <w:gridSpan w:val="2"/>
            <w:tcBorders>
              <w:right w:val="single" w:sz="18" w:space="0" w:color="476166" w:themeColor="accent1"/>
            </w:tcBorders>
          </w:tcPr>
          <w:p w14:paraId="12ABC309" w14:textId="77777777" w:rsidR="004220A0" w:rsidRDefault="004220A0" w:rsidP="00401331"/>
        </w:tc>
        <w:tc>
          <w:tcPr>
            <w:tcW w:w="7470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265ED2F" w14:textId="7F5811BD" w:rsidR="004220A0" w:rsidRDefault="000A7724" w:rsidP="00401331">
            <w:pPr>
              <w:pStyle w:val="Heading4"/>
            </w:pPr>
            <w:r w:rsidRPr="000A7724">
              <w:t xml:space="preserve">Differentiate among structured, semi-structured, </w:t>
            </w:r>
            <w:r>
              <w:t xml:space="preserve">&amp; </w:t>
            </w:r>
            <w:r w:rsidRPr="000A7724">
              <w:t>unstructured data, giving business examples of each.</w:t>
            </w:r>
          </w:p>
        </w:tc>
        <w:tc>
          <w:tcPr>
            <w:tcW w:w="1623" w:type="dxa"/>
            <w:gridSpan w:val="2"/>
            <w:tcBorders>
              <w:left w:val="single" w:sz="18" w:space="0" w:color="476166" w:themeColor="accent1"/>
            </w:tcBorders>
          </w:tcPr>
          <w:p w14:paraId="7B4917C3" w14:textId="77777777" w:rsidR="004220A0" w:rsidRDefault="004220A0" w:rsidP="00401331"/>
        </w:tc>
      </w:tr>
      <w:tr w:rsidR="004220A0" w14:paraId="4B14EEDE" w14:textId="77777777" w:rsidTr="00C80DCD">
        <w:trPr>
          <w:trHeight w:val="459"/>
        </w:trPr>
        <w:tc>
          <w:tcPr>
            <w:tcW w:w="1620" w:type="dxa"/>
            <w:gridSpan w:val="2"/>
          </w:tcPr>
          <w:p w14:paraId="26145FF5" w14:textId="77777777" w:rsidR="004220A0" w:rsidRDefault="004220A0" w:rsidP="00401331"/>
        </w:tc>
        <w:tc>
          <w:tcPr>
            <w:tcW w:w="2696" w:type="dxa"/>
            <w:tcBorders>
              <w:top w:val="single" w:sz="18" w:space="0" w:color="476166" w:themeColor="accent1"/>
            </w:tcBorders>
          </w:tcPr>
          <w:p w14:paraId="76B1F6FE" w14:textId="77777777" w:rsidR="004220A0" w:rsidRDefault="004220A0" w:rsidP="00401331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45D68EF" w14:textId="77777777" w:rsidR="004220A0" w:rsidRDefault="004220A0" w:rsidP="00401331"/>
        </w:tc>
        <w:tc>
          <w:tcPr>
            <w:tcW w:w="2616" w:type="dxa"/>
            <w:tcBorders>
              <w:top w:val="single" w:sz="18" w:space="0" w:color="476166" w:themeColor="accent1"/>
            </w:tcBorders>
          </w:tcPr>
          <w:p w14:paraId="2E8F59A3" w14:textId="77777777" w:rsidR="004220A0" w:rsidRDefault="004220A0" w:rsidP="00401331"/>
        </w:tc>
        <w:tc>
          <w:tcPr>
            <w:tcW w:w="1623" w:type="dxa"/>
            <w:gridSpan w:val="2"/>
          </w:tcPr>
          <w:p w14:paraId="4C6EA0A0" w14:textId="77777777" w:rsidR="004220A0" w:rsidRDefault="004220A0" w:rsidP="00401331"/>
        </w:tc>
      </w:tr>
      <w:tr w:rsidR="004220A0" w14:paraId="222C4637" w14:textId="77777777" w:rsidTr="00C80DCD">
        <w:trPr>
          <w:trHeight w:val="4546"/>
        </w:trPr>
        <w:tc>
          <w:tcPr>
            <w:tcW w:w="990" w:type="dxa"/>
          </w:tcPr>
          <w:p w14:paraId="7D1CA531" w14:textId="77777777" w:rsidR="004220A0" w:rsidRDefault="004220A0" w:rsidP="00401331"/>
        </w:tc>
        <w:tc>
          <w:tcPr>
            <w:tcW w:w="8730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D533FC3" w14:textId="02D5ADB8" w:rsidR="00E27F30" w:rsidRDefault="004220A0" w:rsidP="00265C8A">
            <w:pPr>
              <w:pStyle w:val="Text"/>
              <w:widowControl w:val="0"/>
              <w:spacing w:line="480" w:lineRule="auto"/>
            </w:pPr>
            <w:r>
              <w:tab/>
            </w:r>
            <w:sdt>
              <w:sdtPr>
                <w:alias w:val="Question2"/>
                <w:tag w:val="Question2"/>
                <w:id w:val="866796526"/>
                <w:placeholder>
                  <w:docPart w:val="119BA8F19C814BE5B6A3E0BD40BB572A"/>
                </w:placeholder>
              </w:sdtPr>
              <w:sdtContent>
                <w:r w:rsidR="00B4664F">
                  <w:t>Structured</w:t>
                </w:r>
                <w:r w:rsidR="003E7E26">
                  <w:t xml:space="preserve"> data </w:t>
                </w:r>
                <w:r w:rsidR="00785DCE" w:rsidRPr="00785DCE">
                  <w:t>follows a pre-defined model/format, defining what types of data to include and is straightforward to analyze</w:t>
                </w:r>
                <w:r w:rsidR="00FC233F">
                  <w:t xml:space="preserve">.  </w:t>
                </w:r>
                <w:r w:rsidR="008D1325">
                  <w:t>It</w:t>
                </w:r>
                <w:r w:rsidR="00FC233F">
                  <w:t xml:space="preserve"> is</w:t>
                </w:r>
                <w:r w:rsidR="00785DCE">
                  <w:t xml:space="preserve"> </w:t>
                </w:r>
                <w:r w:rsidR="003E7E26">
                  <w:t>an outcome of formatting unstructured data</w:t>
                </w:r>
                <w:r w:rsidR="005C41CF">
                  <w:t xml:space="preserve"> to facilitate storage, use, and generation of information</w:t>
                </w:r>
                <w:r w:rsidR="000D586C">
                  <w:t>.</w:t>
                </w:r>
                <w:r w:rsidR="00D43741">
                  <w:t xml:space="preserve">  Examples</w:t>
                </w:r>
                <w:r w:rsidR="008F74AC">
                  <w:t xml:space="preserve">:  </w:t>
                </w:r>
                <w:r w:rsidR="00D43741">
                  <w:t>social security numbers</w:t>
                </w:r>
                <w:r w:rsidR="001A3FA0">
                  <w:t xml:space="preserve"> (SSN)</w:t>
                </w:r>
                <w:r w:rsidR="00EB318D">
                  <w:t>, zip codes</w:t>
                </w:r>
                <w:r w:rsidR="00D43741">
                  <w:t>, and birthdates</w:t>
                </w:r>
                <w:r w:rsidR="00880135">
                  <w:t xml:space="preserve"> </w:t>
                </w:r>
                <w:sdt>
                  <w:sdtPr>
                    <w:id w:val="1519422583"/>
                    <w:citation/>
                  </w:sdtPr>
                  <w:sdtContent>
                    <w:r w:rsidR="00880135">
                      <w:fldChar w:fldCharType="begin"/>
                    </w:r>
                    <w:r w:rsidR="00880135">
                      <w:instrText xml:space="preserve"> CITATION Smallcombe2020 \l 1033 </w:instrText>
                    </w:r>
                    <w:r w:rsidR="00880135">
                      <w:fldChar w:fldCharType="separate"/>
                    </w:r>
                    <w:r w:rsidR="00D2250A">
                      <w:rPr>
                        <w:noProof/>
                      </w:rPr>
                      <w:t>(Smallcombe, 2020)</w:t>
                    </w:r>
                    <w:r w:rsidR="00880135">
                      <w:fldChar w:fldCharType="end"/>
                    </w:r>
                  </w:sdtContent>
                </w:sdt>
                <w:r w:rsidR="002E0466">
                  <w:t>.</w:t>
                </w:r>
                <w:r w:rsidR="00F84E3A">
                  <w:t xml:space="preserve">  </w:t>
                </w:r>
                <w:r w:rsidR="001A3FA0">
                  <w:t>W</w:t>
                </w:r>
                <w:r w:rsidR="00EB318D">
                  <w:t>hen user</w:t>
                </w:r>
                <w:r w:rsidR="005679CD">
                  <w:t>s</w:t>
                </w:r>
                <w:r w:rsidR="00EB318D">
                  <w:t xml:space="preserve"> enter</w:t>
                </w:r>
                <w:r w:rsidR="001A3FA0">
                  <w:t xml:space="preserve"> their SSN</w:t>
                </w:r>
                <w:r w:rsidR="00EB318D">
                  <w:t xml:space="preserve"> </w:t>
                </w:r>
                <w:r w:rsidR="00B5391B">
                  <w:t xml:space="preserve">in a web form, it is entered </w:t>
                </w:r>
                <w:r w:rsidR="009462A8">
                  <w:t xml:space="preserve">and stored </w:t>
                </w:r>
                <w:r w:rsidR="00B5391B">
                  <w:t>with no dashes</w:t>
                </w:r>
                <w:r w:rsidR="00F41EBC">
                  <w:t xml:space="preserve"> (unstructured</w:t>
                </w:r>
                <w:r w:rsidR="00595E44">
                  <w:t>, raw data</w:t>
                </w:r>
                <w:r w:rsidR="00F41EBC">
                  <w:t>)</w:t>
                </w:r>
                <w:r w:rsidR="009462A8">
                  <w:t xml:space="preserve">; however, </w:t>
                </w:r>
                <w:r w:rsidR="00F56B2F">
                  <w:t>a pre-defined format is applied adding dashes</w:t>
                </w:r>
                <w:r w:rsidR="002927D7">
                  <w:t xml:space="preserve"> </w:t>
                </w:r>
                <w:r w:rsidR="00EE7F1C">
                  <w:t xml:space="preserve">within the 9-digit number, </w:t>
                </w:r>
                <w:r w:rsidR="002927D7">
                  <w:t xml:space="preserve">making </w:t>
                </w:r>
                <w:r w:rsidR="00EE7F1C">
                  <w:t xml:space="preserve">it </w:t>
                </w:r>
                <w:r w:rsidR="002927D7">
                  <w:t>more readable for humans</w:t>
                </w:r>
                <w:r w:rsidR="00EF2525">
                  <w:t xml:space="preserve"> (structured)</w:t>
                </w:r>
                <w:r w:rsidR="002927D7">
                  <w:t>.</w:t>
                </w:r>
                <w:r w:rsidR="00EF2525">
                  <w:br/>
                </w:r>
                <w:r w:rsidR="00EF2525">
                  <w:tab/>
                </w:r>
                <w:r w:rsidR="00E07201">
                  <w:t xml:space="preserve">Unstructured data is data that exists in its original/raw </w:t>
                </w:r>
                <w:r w:rsidR="00D854C1">
                  <w:t>state,</w:t>
                </w:r>
                <w:r w:rsidR="00310D88">
                  <w:t xml:space="preserve"> and requires more work to process and understand</w:t>
                </w:r>
                <w:r w:rsidR="00E07201">
                  <w:t>.</w:t>
                </w:r>
                <w:r w:rsidR="00D5452E">
                  <w:t xml:space="preserve">  Examples</w:t>
                </w:r>
                <w:r w:rsidR="004A77E0">
                  <w:t xml:space="preserve">:  </w:t>
                </w:r>
                <w:r w:rsidR="00F5580B">
                  <w:t>social media activity</w:t>
                </w:r>
                <w:r w:rsidR="0090278C">
                  <w:t xml:space="preserve"> and </w:t>
                </w:r>
                <w:r w:rsidR="00497576">
                  <w:t>collaboration software</w:t>
                </w:r>
                <w:r w:rsidR="00BC1443">
                  <w:t>.</w:t>
                </w:r>
                <w:r w:rsidR="000F1517">
                  <w:t xml:space="preserve">  Applications</w:t>
                </w:r>
                <w:r w:rsidR="000866EF">
                  <w:t xml:space="preserve">, </w:t>
                </w:r>
                <w:r w:rsidR="000F1517">
                  <w:t xml:space="preserve">like </w:t>
                </w:r>
                <w:r w:rsidR="005D047F">
                  <w:t>Splunk</w:t>
                </w:r>
                <w:r w:rsidR="000866EF">
                  <w:t>,</w:t>
                </w:r>
                <w:r w:rsidR="0073528C">
                  <w:t xml:space="preserve"> are building capabilities to move older log</w:t>
                </w:r>
                <w:r w:rsidR="001B3A58">
                  <w:t>/</w:t>
                </w:r>
                <w:r w:rsidR="0073528C">
                  <w:t>sensor data to object storage</w:t>
                </w:r>
                <w:r w:rsidR="001F1F0C">
                  <w:t>, being available for recall when needed</w:t>
                </w:r>
                <w:r w:rsidR="00B40BDE">
                  <w:t xml:space="preserve"> </w:t>
                </w:r>
                <w:sdt>
                  <w:sdtPr>
                    <w:id w:val="634450625"/>
                    <w:citation/>
                  </w:sdtPr>
                  <w:sdtContent>
                    <w:r w:rsidR="000A2821">
                      <w:fldChar w:fldCharType="begin"/>
                    </w:r>
                    <w:r w:rsidR="000A2821">
                      <w:instrText xml:space="preserve"> CITATION Ottem2019 \l 1033 </w:instrText>
                    </w:r>
                    <w:r w:rsidR="000A2821">
                      <w:fldChar w:fldCharType="separate"/>
                    </w:r>
                    <w:r w:rsidR="00D2250A">
                      <w:rPr>
                        <w:noProof/>
                      </w:rPr>
                      <w:t>(Ottem, 2019)</w:t>
                    </w:r>
                    <w:r w:rsidR="000A2821">
                      <w:fldChar w:fldCharType="end"/>
                    </w:r>
                  </w:sdtContent>
                </w:sdt>
                <w:r w:rsidR="001F1F0C">
                  <w:t>.</w:t>
                </w:r>
                <w:r w:rsidR="00D854C1">
                  <w:t xml:space="preserve">  </w:t>
                </w:r>
                <w:r w:rsidR="00721D4E">
                  <w:br/>
                </w:r>
                <w:r w:rsidR="00721D4E">
                  <w:tab/>
                  <w:t xml:space="preserve">Semi-structured data </w:t>
                </w:r>
                <w:r w:rsidR="0088296A">
                  <w:t>is a mix of structured and unstructured data</w:t>
                </w:r>
                <w:r w:rsidR="00556D02">
                  <w:t>, a type of data that contains semantic tags</w:t>
                </w:r>
                <w:r w:rsidR="00EB0847">
                  <w:t xml:space="preserve"> and </w:t>
                </w:r>
                <w:r w:rsidR="004D1ED9">
                  <w:t>no separation between the data and the schema</w:t>
                </w:r>
                <w:r w:rsidR="00CD26E0">
                  <w:t xml:space="preserve">.  Examples:  </w:t>
                </w:r>
                <w:r w:rsidR="0067457A">
                  <w:t>smartphone photos</w:t>
                </w:r>
                <w:r w:rsidR="00227EA4">
                  <w:t xml:space="preserve"> (</w:t>
                </w:r>
                <w:r w:rsidR="009214DB">
                  <w:t>unstructured image content</w:t>
                </w:r>
                <w:r w:rsidR="009F013E">
                  <w:t>)</w:t>
                </w:r>
                <w:r w:rsidR="009214DB">
                  <w:t xml:space="preserve"> with tagged time</w:t>
                </w:r>
                <w:r w:rsidR="00227EA4">
                  <w:t xml:space="preserve"> and location</w:t>
                </w:r>
                <w:r w:rsidR="009F013E">
                  <w:t xml:space="preserve"> (structured),</w:t>
                </w:r>
                <w:r w:rsidR="00C203D3">
                  <w:t xml:space="preserve"> </w:t>
                </w:r>
                <w:r w:rsidR="007F37BE">
                  <w:t>JSON, XML</w:t>
                </w:r>
                <w:r w:rsidR="00893065">
                  <w:t xml:space="preserve">.  </w:t>
                </w:r>
                <w:r w:rsidR="002A62EF">
                  <w:t>X-rays</w:t>
                </w:r>
                <w:r w:rsidR="007A7F2B">
                  <w:t xml:space="preserve"> </w:t>
                </w:r>
                <w:r w:rsidR="00476083">
                  <w:t>consist largely of unstructured data</w:t>
                </w:r>
                <w:r w:rsidR="005B26DE">
                  <w:t xml:space="preserve"> (i.e., pixels)</w:t>
                </w:r>
                <w:r w:rsidR="001149E2">
                  <w:t xml:space="preserve"> but most files also include metadata</w:t>
                </w:r>
                <w:r w:rsidR="0032449F">
                  <w:t xml:space="preserve"> enabling</w:t>
                </w:r>
                <w:r w:rsidR="00976535">
                  <w:t xml:space="preserve"> them to be searched, queried, and analyzed</w:t>
                </w:r>
                <w:r w:rsidR="002524C9">
                  <w:t xml:space="preserve"> </w:t>
                </w:r>
                <w:r w:rsidR="003F6808">
                  <w:t>which places them in between structured and unstructured</w:t>
                </w:r>
                <w:r w:rsidR="00A0534B">
                  <w:t xml:space="preserve"> and being categorized as semi-structured.  </w:t>
                </w:r>
                <w:r w:rsidR="003B161F">
                  <w:t>As a result, there are those</w:t>
                </w:r>
                <w:r w:rsidR="00697503">
                  <w:t xml:space="preserve"> who </w:t>
                </w:r>
                <w:r w:rsidR="00DA1B0B">
                  <w:t>argue</w:t>
                </w:r>
                <w:r w:rsidR="003B161F">
                  <w:t xml:space="preserve"> there really is not much of a distinction between unstructured and semi-structured</w:t>
                </w:r>
                <w:r w:rsidR="0045330A">
                  <w:t xml:space="preserve"> </w:t>
                </w:r>
                <w:sdt>
                  <w:sdtPr>
                    <w:id w:val="-197310962"/>
                    <w:citation/>
                  </w:sdtPr>
                  <w:sdtContent>
                    <w:r w:rsidR="0045330A">
                      <w:fldChar w:fldCharType="begin"/>
                    </w:r>
                    <w:r w:rsidR="0045330A">
                      <w:instrText xml:space="preserve"> CITATION Robb2017 \l 1033 </w:instrText>
                    </w:r>
                    <w:r w:rsidR="0045330A">
                      <w:fldChar w:fldCharType="separate"/>
                    </w:r>
                    <w:r w:rsidR="00D2250A">
                      <w:rPr>
                        <w:noProof/>
                      </w:rPr>
                      <w:t>(Robb, 2017)</w:t>
                    </w:r>
                    <w:r w:rsidR="0045330A">
                      <w:fldChar w:fldCharType="end"/>
                    </w:r>
                  </w:sdtContent>
                </w:sdt>
                <w:r w:rsidR="00976535">
                  <w:t>.</w:t>
                </w:r>
              </w:sdtContent>
            </w:sdt>
          </w:p>
        </w:tc>
        <w:tc>
          <w:tcPr>
            <w:tcW w:w="993" w:type="dxa"/>
          </w:tcPr>
          <w:p w14:paraId="4DC1E2F2" w14:textId="77777777" w:rsidR="004220A0" w:rsidRDefault="004220A0" w:rsidP="00401331"/>
        </w:tc>
      </w:tr>
    </w:tbl>
    <w:p w14:paraId="73EC4F5D" w14:textId="40BED87B" w:rsidR="004220A0" w:rsidRDefault="004220A0" w:rsidP="005E44BF">
      <w:pPr>
        <w:spacing w:line="60" w:lineRule="exact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541"/>
        <w:gridCol w:w="2696"/>
        <w:gridCol w:w="2158"/>
        <w:gridCol w:w="2616"/>
        <w:gridCol w:w="621"/>
        <w:gridCol w:w="1079"/>
      </w:tblGrid>
      <w:tr w:rsidR="004220A0" w14:paraId="07D98C3C" w14:textId="77777777" w:rsidTr="009C5C65">
        <w:trPr>
          <w:trHeight w:val="720"/>
        </w:trPr>
        <w:tc>
          <w:tcPr>
            <w:tcW w:w="10790" w:type="dxa"/>
            <w:gridSpan w:val="7"/>
          </w:tcPr>
          <w:p w14:paraId="226495F5" w14:textId="77777777" w:rsidR="004220A0" w:rsidRDefault="004220A0" w:rsidP="00401331">
            <w:pPr>
              <w:pageBreakBefore/>
            </w:pPr>
            <w:r w:rsidRPr="004909D9">
              <w:rPr>
                <w:noProof/>
                <w:lang w:eastAsia="en-AU"/>
              </w:rPr>
              <w:lastRenderedPageBreak/>
              <w:drawing>
                <wp:anchor distT="0" distB="0" distL="114300" distR="114300" simplePos="0" relativeHeight="251672576" behindDoc="1" locked="0" layoutInCell="1" allowOverlap="1" wp14:anchorId="061EC503" wp14:editId="49841134">
                  <wp:simplePos x="0" y="0"/>
                  <wp:positionH relativeFrom="margin">
                    <wp:posOffset>0</wp:posOffset>
                  </wp:positionH>
                  <wp:positionV relativeFrom="margin">
                    <wp:posOffset>0</wp:posOffset>
                  </wp:positionV>
                  <wp:extent cx="6859905" cy="1190625"/>
                  <wp:effectExtent l="0" t="0" r="0" b="9525"/>
                  <wp:wrapNone/>
                  <wp:docPr id="7" name="Picture 7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3218" cy="119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220A0" w14:paraId="073614CF" w14:textId="77777777" w:rsidTr="00221F23">
        <w:trPr>
          <w:trHeight w:val="800"/>
        </w:trPr>
        <w:tc>
          <w:tcPr>
            <w:tcW w:w="1620" w:type="dxa"/>
            <w:gridSpan w:val="2"/>
            <w:tcBorders>
              <w:right w:val="single" w:sz="18" w:space="0" w:color="476166" w:themeColor="accent1"/>
            </w:tcBorders>
          </w:tcPr>
          <w:p w14:paraId="3FE57E10" w14:textId="77777777" w:rsidR="004220A0" w:rsidRDefault="004220A0" w:rsidP="00401331"/>
        </w:tc>
        <w:tc>
          <w:tcPr>
            <w:tcW w:w="7470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222025A" w14:textId="351C4FE6" w:rsidR="004220A0" w:rsidRDefault="00B16B5C" w:rsidP="00401331">
            <w:pPr>
              <w:pStyle w:val="Heading4"/>
            </w:pPr>
            <w:r w:rsidRPr="00B16B5C">
              <w:t>Describe limitations of relational databases and SQL in dealing with semi-structured and unstructured data.</w:t>
            </w:r>
          </w:p>
        </w:tc>
        <w:tc>
          <w:tcPr>
            <w:tcW w:w="1700" w:type="dxa"/>
            <w:gridSpan w:val="2"/>
            <w:tcBorders>
              <w:left w:val="single" w:sz="18" w:space="0" w:color="476166" w:themeColor="accent1"/>
            </w:tcBorders>
          </w:tcPr>
          <w:p w14:paraId="4DC12F08" w14:textId="77777777" w:rsidR="004220A0" w:rsidRDefault="004220A0" w:rsidP="00401331"/>
        </w:tc>
      </w:tr>
      <w:tr w:rsidR="004220A0" w14:paraId="36DC6F00" w14:textId="77777777" w:rsidTr="003E0CC6">
        <w:trPr>
          <w:trHeight w:val="369"/>
        </w:trPr>
        <w:tc>
          <w:tcPr>
            <w:tcW w:w="1620" w:type="dxa"/>
            <w:gridSpan w:val="2"/>
          </w:tcPr>
          <w:p w14:paraId="40C906F1" w14:textId="77777777" w:rsidR="004220A0" w:rsidRDefault="004220A0" w:rsidP="00401331"/>
        </w:tc>
        <w:tc>
          <w:tcPr>
            <w:tcW w:w="2696" w:type="dxa"/>
            <w:tcBorders>
              <w:top w:val="single" w:sz="18" w:space="0" w:color="476166" w:themeColor="accent1"/>
            </w:tcBorders>
          </w:tcPr>
          <w:p w14:paraId="7B1C18CC" w14:textId="77777777" w:rsidR="004220A0" w:rsidRDefault="004220A0" w:rsidP="00401331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FF054B9" w14:textId="77777777" w:rsidR="004220A0" w:rsidRDefault="004220A0" w:rsidP="00401331"/>
        </w:tc>
        <w:tc>
          <w:tcPr>
            <w:tcW w:w="2616" w:type="dxa"/>
            <w:tcBorders>
              <w:top w:val="single" w:sz="18" w:space="0" w:color="476166" w:themeColor="accent1"/>
            </w:tcBorders>
          </w:tcPr>
          <w:p w14:paraId="41EF3EE8" w14:textId="77777777" w:rsidR="004220A0" w:rsidRDefault="004220A0" w:rsidP="00401331"/>
        </w:tc>
        <w:tc>
          <w:tcPr>
            <w:tcW w:w="1700" w:type="dxa"/>
            <w:gridSpan w:val="2"/>
          </w:tcPr>
          <w:p w14:paraId="124D344F" w14:textId="77777777" w:rsidR="004220A0" w:rsidRDefault="004220A0" w:rsidP="00401331"/>
        </w:tc>
      </w:tr>
      <w:tr w:rsidR="004220A0" w14:paraId="6F39DFA6" w14:textId="77777777" w:rsidTr="00401331">
        <w:trPr>
          <w:trHeight w:val="4546"/>
        </w:trPr>
        <w:tc>
          <w:tcPr>
            <w:tcW w:w="1079" w:type="dxa"/>
          </w:tcPr>
          <w:p w14:paraId="419B2499" w14:textId="77777777" w:rsidR="004220A0" w:rsidRDefault="004220A0" w:rsidP="00401331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7D7D400" w14:textId="77777777" w:rsidR="004220A0" w:rsidRDefault="004220A0" w:rsidP="00401331"/>
          <w:p w14:paraId="0393CEF5" w14:textId="110D9FAE" w:rsidR="00B817BB" w:rsidRDefault="00E651A9" w:rsidP="009C5C65">
            <w:pPr>
              <w:pStyle w:val="Text"/>
              <w:spacing w:line="480" w:lineRule="auto"/>
            </w:pPr>
            <w:r>
              <w:tab/>
            </w:r>
            <w:sdt>
              <w:sdtPr>
                <w:alias w:val="Question3"/>
                <w:tag w:val="Question3"/>
                <w:id w:val="1335188267"/>
                <w:placeholder>
                  <w:docPart w:val="8E1BEB93762B49F183867087A815B44C"/>
                </w:placeholder>
              </w:sdtPr>
              <w:sdtEndPr/>
              <w:sdtContent>
                <w:r w:rsidR="008F31BD">
                  <w:t>Businesses are finding that</w:t>
                </w:r>
                <w:r w:rsidR="008F31BD">
                  <w:t xml:space="preserve"> s</w:t>
                </w:r>
                <w:r w:rsidR="008D664C">
                  <w:t>emi-structured and unstructured data</w:t>
                </w:r>
                <w:r w:rsidR="008F31BD">
                  <w:t xml:space="preserve"> </w:t>
                </w:r>
                <w:r w:rsidR="005D1A13">
                  <w:t>such as company emails, memos</w:t>
                </w:r>
                <w:r w:rsidR="00A912FC">
                  <w:t xml:space="preserve">, </w:t>
                </w:r>
                <w:r w:rsidR="00086AF1">
                  <w:t xml:space="preserve">collaboration </w:t>
                </w:r>
                <w:r w:rsidR="00915613">
                  <w:t>boards,</w:t>
                </w:r>
                <w:r w:rsidR="00F85036">
                  <w:t xml:space="preserve"> social media</w:t>
                </w:r>
                <w:r w:rsidR="0013532F">
                  <w:t>, web</w:t>
                </w:r>
                <w:r w:rsidR="002712EB">
                  <w:t>/sensor-generated data</w:t>
                </w:r>
                <w:r w:rsidR="00F85036">
                  <w:t>,</w:t>
                </w:r>
                <w:r w:rsidR="00915613">
                  <w:t xml:space="preserve"> </w:t>
                </w:r>
                <w:r w:rsidR="00A912FC">
                  <w:t>and document</w:t>
                </w:r>
                <w:r w:rsidR="00915613">
                  <w:t xml:space="preserve"> collection</w:t>
                </w:r>
                <w:r w:rsidR="00A912FC">
                  <w:t xml:space="preserve">s contain valuable information and </w:t>
                </w:r>
                <w:r w:rsidR="00915613">
                  <w:t xml:space="preserve">business </w:t>
                </w:r>
                <w:r w:rsidR="00A912FC">
                  <w:t xml:space="preserve">insights.  This information is </w:t>
                </w:r>
                <w:r w:rsidR="0055750E">
                  <w:t xml:space="preserve">increasing </w:t>
                </w:r>
                <w:r w:rsidR="007A3F67">
                  <w:t xml:space="preserve">in size and complexity </w:t>
                </w:r>
                <w:r w:rsidR="0055750E">
                  <w:t xml:space="preserve">at </w:t>
                </w:r>
                <w:r w:rsidR="00A35C22">
                  <w:t>an</w:t>
                </w:r>
                <w:r w:rsidR="0055750E">
                  <w:t xml:space="preserve"> </w:t>
                </w:r>
                <w:r w:rsidR="004C77A4">
                  <w:t xml:space="preserve">exponential </w:t>
                </w:r>
                <w:r w:rsidR="0055750E">
                  <w:t>rate</w:t>
                </w:r>
                <w:r w:rsidR="00B03BAF">
                  <w:t xml:space="preserve"> and requiring the </w:t>
                </w:r>
                <w:r w:rsidR="00B925AF">
                  <w:t>use of specialized database systems</w:t>
                </w:r>
                <w:r w:rsidR="005A0F4E">
                  <w:t xml:space="preserve"> </w:t>
                </w:r>
                <w:r w:rsidR="00EA2EE5">
                  <w:t xml:space="preserve">that </w:t>
                </w:r>
                <w:r w:rsidR="00F23ACC">
                  <w:t>can</w:t>
                </w:r>
                <w:r w:rsidR="00EA2EE5">
                  <w:t xml:space="preserve"> handle the </w:t>
                </w:r>
                <w:r w:rsidR="00CC07FF">
                  <w:t xml:space="preserve">need for </w:t>
                </w:r>
                <w:r w:rsidR="005A0F4E">
                  <w:t>large</w:t>
                </w:r>
                <w:r w:rsidR="00EA2EE5">
                  <w:t>r</w:t>
                </w:r>
                <w:r w:rsidR="005A0F4E">
                  <w:t xml:space="preserve"> databases</w:t>
                </w:r>
                <w:r w:rsidR="006B5090">
                  <w:t>, increas</w:t>
                </w:r>
                <w:r w:rsidR="00CC07FF">
                  <w:t>ed</w:t>
                </w:r>
                <w:r w:rsidR="006B5090">
                  <w:t xml:space="preserve"> processing speed,</w:t>
                </w:r>
                <w:r w:rsidR="00CC07FF">
                  <w:t xml:space="preserve"> and </w:t>
                </w:r>
                <w:r w:rsidR="006B5090">
                  <w:t>lower</w:t>
                </w:r>
                <w:r w:rsidR="00CC07FF">
                  <w:t>ed</w:t>
                </w:r>
                <w:r w:rsidR="006B5090">
                  <w:t xml:space="preserve"> costs</w:t>
                </w:r>
                <w:r w:rsidR="0055750E">
                  <w:t xml:space="preserve">.  </w:t>
                </w:r>
                <w:r w:rsidR="000E5200">
                  <w:br/>
                </w:r>
                <w:r w:rsidR="00A67ADB">
                  <w:tab/>
                </w:r>
                <w:r w:rsidR="000460AE">
                  <w:t>Conversely, r</w:t>
                </w:r>
                <w:r w:rsidR="00FF2C44">
                  <w:t xml:space="preserve">elational databases and SQL require </w:t>
                </w:r>
                <w:r w:rsidR="006A1F5E">
                  <w:t>highly structured data</w:t>
                </w:r>
                <w:r w:rsidR="00DB529B">
                  <w:t xml:space="preserve"> and </w:t>
                </w:r>
                <w:r w:rsidR="00D61F0B">
                  <w:t>large price tag</w:t>
                </w:r>
                <w:r w:rsidR="00B07A77">
                  <w:t>s</w:t>
                </w:r>
                <w:r w:rsidR="00D61F0B">
                  <w:t xml:space="preserve"> for expanding hardware</w:t>
                </w:r>
                <w:r w:rsidR="002E7E01">
                  <w:t>, software licenses, and storage</w:t>
                </w:r>
                <w:r w:rsidR="006A1F5E">
                  <w:t xml:space="preserve"> which </w:t>
                </w:r>
                <w:r w:rsidR="00332BA8">
                  <w:t>become</w:t>
                </w:r>
                <w:r w:rsidR="006A1F5E">
                  <w:t xml:space="preserve"> limiting factor</w:t>
                </w:r>
                <w:r w:rsidR="000D6A80">
                  <w:t>s</w:t>
                </w:r>
                <w:r w:rsidR="006A1F5E">
                  <w:t xml:space="preserve"> </w:t>
                </w:r>
                <w:r w:rsidR="00493D99">
                  <w:t>since the</w:t>
                </w:r>
                <w:r w:rsidR="008B000E">
                  <w:t>y</w:t>
                </w:r>
                <w:r w:rsidR="00411847">
                  <w:t xml:space="preserve"> are not well suited </w:t>
                </w:r>
                <w:r w:rsidR="00EE249C">
                  <w:t>for</w:t>
                </w:r>
                <w:r w:rsidR="00411847">
                  <w:t xml:space="preserve"> managing and processing </w:t>
                </w:r>
                <w:r w:rsidR="007A5FC5">
                  <w:t xml:space="preserve">the </w:t>
                </w:r>
                <w:r w:rsidR="00411847">
                  <w:t xml:space="preserve">types of data </w:t>
                </w:r>
                <w:r w:rsidR="00E63CEB">
                  <w:t>being collected in today’s business environment</w:t>
                </w:r>
                <w:r w:rsidR="00693E54">
                  <w:t>.</w:t>
                </w:r>
                <w:r w:rsidR="00483939">
                  <w:t xml:space="preserve">  </w:t>
                </w:r>
                <w:r w:rsidR="00741E0B">
                  <w:t>In addition</w:t>
                </w:r>
                <w:r w:rsidR="00602228">
                  <w:t xml:space="preserve">, mining for usable data in the vast amounts of </w:t>
                </w:r>
                <w:r w:rsidR="009551A4">
                  <w:t>unstructured data</w:t>
                </w:r>
                <w:r w:rsidR="006C282F">
                  <w:t xml:space="preserve"> will require a different approach than analyses based on OLAP tools</w:t>
                </w:r>
                <w:r w:rsidR="00712793">
                  <w:t xml:space="preserve"> </w:t>
                </w:r>
                <w:r w:rsidR="00BD7D82">
                  <w:t>used on</w:t>
                </w:r>
                <w:r w:rsidR="00712793">
                  <w:t xml:space="preserve"> relational databases.  </w:t>
                </w:r>
                <w:r w:rsidR="00483939">
                  <w:t>As a result, a new generation of databases</w:t>
                </w:r>
                <w:r w:rsidR="00C510A8">
                  <w:t xml:space="preserve"> </w:t>
                </w:r>
                <w:r w:rsidR="00DD2ECA">
                  <w:t>are</w:t>
                </w:r>
                <w:r w:rsidR="00C510A8">
                  <w:t xml:space="preserve"> emerging to handle the data storage and management needs for the ever growing unstructured and semi-structured data</w:t>
                </w:r>
                <w:r w:rsidR="004F3EC8">
                  <w:t>.</w:t>
                </w:r>
              </w:sdtContent>
            </w:sdt>
          </w:p>
        </w:tc>
        <w:tc>
          <w:tcPr>
            <w:tcW w:w="1079" w:type="dxa"/>
          </w:tcPr>
          <w:p w14:paraId="58772E59" w14:textId="77777777" w:rsidR="004220A0" w:rsidRDefault="004220A0" w:rsidP="00401331"/>
        </w:tc>
      </w:tr>
    </w:tbl>
    <w:p w14:paraId="1A45E2E9" w14:textId="77777777" w:rsidR="004220A0" w:rsidRDefault="004220A0" w:rsidP="004220A0">
      <w:pPr>
        <w:spacing w:line="60" w:lineRule="exact"/>
      </w:pPr>
    </w:p>
    <w:p w14:paraId="7483BF9F" w14:textId="63522568" w:rsidR="004220A0" w:rsidRDefault="004220A0" w:rsidP="005E44BF">
      <w:pPr>
        <w:spacing w:line="60" w:lineRule="exact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541"/>
        <w:gridCol w:w="2696"/>
        <w:gridCol w:w="2158"/>
        <w:gridCol w:w="2796"/>
        <w:gridCol w:w="441"/>
        <w:gridCol w:w="1079"/>
      </w:tblGrid>
      <w:tr w:rsidR="004220A0" w14:paraId="7B526D9E" w14:textId="77777777" w:rsidTr="00817D79">
        <w:trPr>
          <w:trHeight w:val="720"/>
        </w:trPr>
        <w:tc>
          <w:tcPr>
            <w:tcW w:w="10790" w:type="dxa"/>
            <w:gridSpan w:val="7"/>
          </w:tcPr>
          <w:p w14:paraId="05FDF952" w14:textId="77777777" w:rsidR="004220A0" w:rsidRDefault="004220A0" w:rsidP="00401331">
            <w:pPr>
              <w:pageBreakBefore/>
            </w:pPr>
            <w:r w:rsidRPr="004909D9">
              <w:rPr>
                <w:noProof/>
                <w:lang w:eastAsia="en-AU"/>
              </w:rPr>
              <w:lastRenderedPageBreak/>
              <w:drawing>
                <wp:anchor distT="0" distB="0" distL="114300" distR="114300" simplePos="0" relativeHeight="251674624" behindDoc="1" locked="0" layoutInCell="1" allowOverlap="1" wp14:anchorId="5ECA0AF1" wp14:editId="033B5D6D">
                  <wp:simplePos x="0" y="0"/>
                  <wp:positionH relativeFrom="margin">
                    <wp:posOffset>0</wp:posOffset>
                  </wp:positionH>
                  <wp:positionV relativeFrom="margin">
                    <wp:posOffset>0</wp:posOffset>
                  </wp:positionV>
                  <wp:extent cx="6859905" cy="1352550"/>
                  <wp:effectExtent l="0" t="0" r="0" b="0"/>
                  <wp:wrapNone/>
                  <wp:docPr id="11" name="Picture 1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3207" cy="1353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220A0" w14:paraId="2A28CB56" w14:textId="77777777" w:rsidTr="00E647F0">
        <w:trPr>
          <w:trHeight w:val="800"/>
        </w:trPr>
        <w:tc>
          <w:tcPr>
            <w:tcW w:w="1620" w:type="dxa"/>
            <w:gridSpan w:val="2"/>
            <w:tcBorders>
              <w:right w:val="single" w:sz="18" w:space="0" w:color="476166" w:themeColor="accent1"/>
            </w:tcBorders>
          </w:tcPr>
          <w:p w14:paraId="24443465" w14:textId="77777777" w:rsidR="004220A0" w:rsidRDefault="004220A0" w:rsidP="00401331"/>
        </w:tc>
        <w:tc>
          <w:tcPr>
            <w:tcW w:w="7650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79AD30B" w14:textId="1E834DDD" w:rsidR="004220A0" w:rsidRDefault="00822A8C" w:rsidP="00401331">
            <w:pPr>
              <w:pStyle w:val="Heading4"/>
            </w:pPr>
            <w:r w:rsidRPr="00822A8C">
              <w:t>Identify major categories of data management technologies using NoSQL approaches</w:t>
            </w:r>
            <w:r w:rsidR="00D53A82">
              <w:t xml:space="preserve">, </w:t>
            </w:r>
            <w:r w:rsidRPr="00822A8C">
              <w:t>describ</w:t>
            </w:r>
            <w:r w:rsidR="00756648">
              <w:t>ing</w:t>
            </w:r>
            <w:r w:rsidRPr="00822A8C">
              <w:t xml:space="preserve"> advantages </w:t>
            </w:r>
            <w:r w:rsidR="00756648">
              <w:t>&amp;</w:t>
            </w:r>
            <w:r w:rsidRPr="00822A8C">
              <w:t xml:space="preserve"> disadvantages compared to </w:t>
            </w:r>
            <w:r w:rsidR="00756648">
              <w:t>R</w:t>
            </w:r>
            <w:r w:rsidRPr="00822A8C">
              <w:t>DBMSs</w:t>
            </w:r>
            <w:r w:rsidR="00756648">
              <w:t>.</w:t>
            </w:r>
          </w:p>
        </w:tc>
        <w:tc>
          <w:tcPr>
            <w:tcW w:w="1520" w:type="dxa"/>
            <w:gridSpan w:val="2"/>
            <w:tcBorders>
              <w:left w:val="single" w:sz="18" w:space="0" w:color="476166" w:themeColor="accent1"/>
            </w:tcBorders>
          </w:tcPr>
          <w:p w14:paraId="399F2A5C" w14:textId="77777777" w:rsidR="004220A0" w:rsidRDefault="004220A0" w:rsidP="00401331"/>
        </w:tc>
      </w:tr>
      <w:tr w:rsidR="004220A0" w14:paraId="1B6DE071" w14:textId="77777777" w:rsidTr="003E0CC6">
        <w:trPr>
          <w:trHeight w:val="405"/>
        </w:trPr>
        <w:tc>
          <w:tcPr>
            <w:tcW w:w="1620" w:type="dxa"/>
            <w:gridSpan w:val="2"/>
          </w:tcPr>
          <w:p w14:paraId="7A0D79C1" w14:textId="77777777" w:rsidR="004220A0" w:rsidRDefault="004220A0" w:rsidP="00401331"/>
        </w:tc>
        <w:tc>
          <w:tcPr>
            <w:tcW w:w="2696" w:type="dxa"/>
            <w:tcBorders>
              <w:top w:val="single" w:sz="18" w:space="0" w:color="476166" w:themeColor="accent1"/>
            </w:tcBorders>
          </w:tcPr>
          <w:p w14:paraId="7204E74F" w14:textId="77777777" w:rsidR="004220A0" w:rsidRDefault="004220A0" w:rsidP="00401331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12AA7D4" w14:textId="77777777" w:rsidR="004220A0" w:rsidRDefault="004220A0" w:rsidP="00401331"/>
        </w:tc>
        <w:tc>
          <w:tcPr>
            <w:tcW w:w="2796" w:type="dxa"/>
            <w:tcBorders>
              <w:top w:val="single" w:sz="18" w:space="0" w:color="476166" w:themeColor="accent1"/>
            </w:tcBorders>
          </w:tcPr>
          <w:p w14:paraId="1C7539AC" w14:textId="77777777" w:rsidR="004220A0" w:rsidRDefault="004220A0" w:rsidP="00401331"/>
        </w:tc>
        <w:tc>
          <w:tcPr>
            <w:tcW w:w="1520" w:type="dxa"/>
            <w:gridSpan w:val="2"/>
          </w:tcPr>
          <w:p w14:paraId="5832442A" w14:textId="77777777" w:rsidR="004220A0" w:rsidRDefault="004220A0" w:rsidP="00401331"/>
        </w:tc>
      </w:tr>
      <w:tr w:rsidR="004220A0" w14:paraId="3CB2C076" w14:textId="77777777" w:rsidTr="00401331">
        <w:trPr>
          <w:trHeight w:val="4546"/>
        </w:trPr>
        <w:tc>
          <w:tcPr>
            <w:tcW w:w="1079" w:type="dxa"/>
          </w:tcPr>
          <w:p w14:paraId="61481914" w14:textId="77777777" w:rsidR="004220A0" w:rsidRDefault="004220A0" w:rsidP="00401331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5F6FFCA" w14:textId="77777777" w:rsidR="004220A0" w:rsidRDefault="004220A0" w:rsidP="00401331"/>
          <w:p w14:paraId="3DA53437" w14:textId="091F631C" w:rsidR="00213B96" w:rsidRPr="00767EED" w:rsidRDefault="007374BA" w:rsidP="00453993">
            <w:pPr>
              <w:pStyle w:val="Text"/>
              <w:spacing w:line="600" w:lineRule="exact"/>
            </w:pPr>
            <w:r>
              <w:tab/>
            </w:r>
            <w:sdt>
              <w:sdtPr>
                <w:alias w:val="Question4"/>
                <w:tag w:val="Question4"/>
                <w:id w:val="1626270028"/>
                <w:placeholder>
                  <w:docPart w:val="4FE36861BEFC416786C8C0886FFA1E9F"/>
                </w:placeholder>
              </w:sdtPr>
              <w:sdtContent>
                <w:r w:rsidR="00BE7305">
                  <w:t xml:space="preserve">When searching for directions in Google Maps or products within Amazon, </w:t>
                </w:r>
                <w:r w:rsidR="00AE3DC1">
                  <w:t xml:space="preserve">you are using a NoSQL database.  </w:t>
                </w:r>
                <w:r w:rsidR="00F470EE">
                  <w:t xml:space="preserve">For those that send </w:t>
                </w:r>
                <w:r w:rsidR="00FF3F59">
                  <w:t>messages to friends in Facebook</w:t>
                </w:r>
                <w:r w:rsidR="00F470EE">
                  <w:t xml:space="preserve"> or </w:t>
                </w:r>
                <w:r w:rsidR="00FF3F59">
                  <w:t>watch</w:t>
                </w:r>
                <w:r w:rsidR="00B519AE">
                  <w:t xml:space="preserve"> videos on YouTube, </w:t>
                </w:r>
                <w:r w:rsidR="00AA61B5">
                  <w:t xml:space="preserve">they too are using a NoSQL database.  </w:t>
                </w:r>
                <w:r w:rsidR="00335B35">
                  <w:t xml:space="preserve">The major </w:t>
                </w:r>
                <w:r w:rsidR="00CA3BD7">
                  <w:t xml:space="preserve">categories of data management technologies using </w:t>
                </w:r>
                <w:r w:rsidR="00077423">
                  <w:t>NoSQL approaches</w:t>
                </w:r>
                <w:r w:rsidR="00CA3BD7">
                  <w:t xml:space="preserve"> </w:t>
                </w:r>
                <w:r w:rsidR="006B0881">
                  <w:t>are</w:t>
                </w:r>
                <w:r w:rsidR="00162AFD">
                  <w:t xml:space="preserve"> </w:t>
                </w:r>
                <w:r w:rsidR="00C72DA8">
                  <w:t>k</w:t>
                </w:r>
                <w:r w:rsidR="00CA3BD7">
                  <w:t xml:space="preserve">ey-value </w:t>
                </w:r>
                <w:r w:rsidR="00EC1461">
                  <w:t>databases (</w:t>
                </w:r>
                <w:r w:rsidR="004A67EC">
                  <w:t>stores data as a collection of key-value pairs)</w:t>
                </w:r>
                <w:r w:rsidR="00CA3BD7">
                  <w:t xml:space="preserve">, </w:t>
                </w:r>
                <w:r w:rsidR="00C72DA8">
                  <w:t>d</w:t>
                </w:r>
                <w:r w:rsidR="00CA3BD7">
                  <w:t>ocument database</w:t>
                </w:r>
                <w:r w:rsidR="00A92E58">
                  <w:t>s</w:t>
                </w:r>
                <w:r w:rsidR="00C94387">
                  <w:t xml:space="preserve"> (</w:t>
                </w:r>
                <w:r w:rsidR="00C94387" w:rsidRPr="00C94387">
                  <w:t>stores data in tagged documents in key-value pairs</w:t>
                </w:r>
                <w:r w:rsidR="00C94387">
                  <w:t>)</w:t>
                </w:r>
                <w:r w:rsidR="00CA3BD7">
                  <w:t xml:space="preserve">, </w:t>
                </w:r>
                <w:r w:rsidR="00C72DA8">
                  <w:t>c</w:t>
                </w:r>
                <w:r w:rsidR="00CA3BD7">
                  <w:t>olumn</w:t>
                </w:r>
                <w:r w:rsidR="00457D47">
                  <w:t>ar</w:t>
                </w:r>
                <w:r w:rsidR="00CA3BD7">
                  <w:t xml:space="preserve"> databases</w:t>
                </w:r>
                <w:r w:rsidR="00395674">
                  <w:t xml:space="preserve"> (stores data in </w:t>
                </w:r>
                <w:r w:rsidR="00BB1B0C">
                  <w:t>columns, not rows</w:t>
                </w:r>
                <w:r w:rsidR="00395674">
                  <w:t>)</w:t>
                </w:r>
                <w:r w:rsidR="00162AFD">
                  <w:t>,</w:t>
                </w:r>
                <w:r w:rsidR="00A92E58">
                  <w:t xml:space="preserve"> and </w:t>
                </w:r>
                <w:r w:rsidR="00C72DA8">
                  <w:t>g</w:t>
                </w:r>
                <w:r w:rsidR="00A92E58">
                  <w:t>raph databases</w:t>
                </w:r>
                <w:r w:rsidR="00BB1B0C">
                  <w:t xml:space="preserve"> (</w:t>
                </w:r>
                <w:r w:rsidR="001B32E1">
                  <w:t xml:space="preserve">based on </w:t>
                </w:r>
                <w:r w:rsidR="001E1C62">
                  <w:t>graph theory to store data about relationship-rich environment</w:t>
                </w:r>
                <w:r w:rsidR="00C73615">
                  <w:t>s</w:t>
                </w:r>
                <w:r w:rsidR="00BB1B0C">
                  <w:t>)</w:t>
                </w:r>
                <w:r w:rsidR="00A92E58">
                  <w:t>.</w:t>
                </w:r>
                <w:r w:rsidR="00162AFD">
                  <w:t xml:space="preserve"> </w:t>
                </w:r>
                <w:r w:rsidR="00B97487">
                  <w:t xml:space="preserve"> </w:t>
                </w:r>
                <w:r w:rsidR="00DA712C">
                  <w:t xml:space="preserve">Refer to </w:t>
                </w:r>
                <w:r w:rsidR="00D6394B" w:rsidRPr="00235F1C">
                  <w:rPr>
                    <w:rStyle w:val="Hyperlink"/>
                  </w:rPr>
                  <w:fldChar w:fldCharType="begin"/>
                </w:r>
                <w:r w:rsidR="00D6394B" w:rsidRPr="00235F1C">
                  <w:rPr>
                    <w:rStyle w:val="Hyperlink"/>
                  </w:rPr>
                  <w:instrText xml:space="preserve"> REF _Ref76886375 \h </w:instrText>
                </w:r>
                <w:r w:rsidR="00D6394B" w:rsidRPr="00235F1C">
                  <w:rPr>
                    <w:rStyle w:val="Hyperlink"/>
                  </w:rPr>
                </w:r>
                <w:r w:rsidR="00C0241B" w:rsidRPr="00235F1C">
                  <w:rPr>
                    <w:rStyle w:val="Hyperlink"/>
                  </w:rPr>
                  <w:instrText xml:space="preserve"> \* MERGEFORMAT </w:instrText>
                </w:r>
                <w:r w:rsidR="00D6394B" w:rsidRPr="00235F1C">
                  <w:rPr>
                    <w:rStyle w:val="Hyperlink"/>
                  </w:rPr>
                  <w:fldChar w:fldCharType="separate"/>
                </w:r>
                <w:r w:rsidR="00394D91" w:rsidRPr="00394D91">
                  <w:rPr>
                    <w:rStyle w:val="Hyperlink"/>
                  </w:rPr>
                  <w:t xml:space="preserve">Table </w:t>
                </w:r>
                <w:r w:rsidR="00394D91" w:rsidRPr="00394D91">
                  <w:rPr>
                    <w:rStyle w:val="Hyperlink"/>
                  </w:rPr>
                  <w:t>1</w:t>
                </w:r>
                <w:r w:rsidR="00D6394B" w:rsidRPr="00235F1C">
                  <w:rPr>
                    <w:rStyle w:val="Hyperlink"/>
                  </w:rPr>
                  <w:fldChar w:fldCharType="end"/>
                </w:r>
                <w:r w:rsidR="00182B42">
                  <w:t xml:space="preserve"> for detail regarding advantages and disadvantages</w:t>
                </w:r>
                <w:r w:rsidR="0046377B">
                  <w:t xml:space="preserve"> of major </w:t>
                </w:r>
                <w:r w:rsidR="00635F38">
                  <w:t xml:space="preserve">categories for data management technologies using NoSQL approaches as compared to </w:t>
                </w:r>
                <w:r w:rsidR="00494A19">
                  <w:t>relational database management systems (RDBMSs)</w:t>
                </w:r>
                <w:r w:rsidR="00EC0943">
                  <w:t xml:space="preserve"> </w:t>
                </w:r>
                <w:sdt>
                  <w:sdtPr>
                    <w:id w:val="-1606884826"/>
                    <w:citation/>
                  </w:sdtPr>
                  <w:sdtContent>
                    <w:r w:rsidR="00836E2C">
                      <w:fldChar w:fldCharType="begin"/>
                    </w:r>
                    <w:r w:rsidR="00836E2C">
                      <w:instrText xml:space="preserve"> CITATION IBM2021 \l 1033 </w:instrText>
                    </w:r>
                    <w:r w:rsidR="00836E2C">
                      <w:fldChar w:fldCharType="separate"/>
                    </w:r>
                    <w:r w:rsidR="00D2250A">
                      <w:rPr>
                        <w:noProof/>
                      </w:rPr>
                      <w:t>(IBM Cloud Education, 2021)</w:t>
                    </w:r>
                    <w:r w:rsidR="00836E2C">
                      <w:fldChar w:fldCharType="end"/>
                    </w:r>
                  </w:sdtContent>
                </w:sdt>
                <w:r w:rsidR="00494A19">
                  <w:t>.</w:t>
                </w:r>
              </w:sdtContent>
            </w:sdt>
          </w:p>
        </w:tc>
        <w:tc>
          <w:tcPr>
            <w:tcW w:w="1079" w:type="dxa"/>
          </w:tcPr>
          <w:p w14:paraId="05D0F77A" w14:textId="77777777" w:rsidR="004220A0" w:rsidRDefault="004220A0" w:rsidP="00401331"/>
        </w:tc>
      </w:tr>
    </w:tbl>
    <w:p w14:paraId="308E5119" w14:textId="7B4B9DB6" w:rsidR="004220A0" w:rsidRDefault="004220A0" w:rsidP="004220A0">
      <w:pPr>
        <w:spacing w:line="60" w:lineRule="exact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620"/>
        <w:gridCol w:w="2696"/>
        <w:gridCol w:w="2158"/>
        <w:gridCol w:w="2796"/>
        <w:gridCol w:w="1520"/>
      </w:tblGrid>
      <w:tr w:rsidR="0015543F" w14:paraId="111CE33F" w14:textId="77777777" w:rsidTr="006134FD">
        <w:trPr>
          <w:trHeight w:val="720"/>
        </w:trPr>
        <w:tc>
          <w:tcPr>
            <w:tcW w:w="10790" w:type="dxa"/>
            <w:gridSpan w:val="5"/>
          </w:tcPr>
          <w:p w14:paraId="093353A7" w14:textId="77777777" w:rsidR="0015543F" w:rsidRDefault="0015543F" w:rsidP="006134FD">
            <w:pPr>
              <w:pageBreakBefore/>
            </w:pPr>
            <w:r w:rsidRPr="004909D9">
              <w:rPr>
                <w:noProof/>
                <w:lang w:eastAsia="en-AU"/>
              </w:rPr>
              <w:lastRenderedPageBreak/>
              <w:drawing>
                <wp:anchor distT="0" distB="0" distL="114300" distR="114300" simplePos="0" relativeHeight="251678720" behindDoc="1" locked="0" layoutInCell="1" allowOverlap="1" wp14:anchorId="6129525A" wp14:editId="04F54E9F">
                  <wp:simplePos x="0" y="0"/>
                  <wp:positionH relativeFrom="margin">
                    <wp:posOffset>4713</wp:posOffset>
                  </wp:positionH>
                  <wp:positionV relativeFrom="margin">
                    <wp:posOffset>4713</wp:posOffset>
                  </wp:positionV>
                  <wp:extent cx="6859905" cy="1352550"/>
                  <wp:effectExtent l="0" t="0" r="0" b="0"/>
                  <wp:wrapNone/>
                  <wp:docPr id="14" name="Picture 1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942" cy="136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5543F" w14:paraId="20358F3D" w14:textId="77777777" w:rsidTr="000C3306">
        <w:trPr>
          <w:trHeight w:val="800"/>
        </w:trPr>
        <w:tc>
          <w:tcPr>
            <w:tcW w:w="1620" w:type="dxa"/>
            <w:tcBorders>
              <w:right w:val="single" w:sz="18" w:space="0" w:color="476166" w:themeColor="accent1"/>
            </w:tcBorders>
          </w:tcPr>
          <w:p w14:paraId="1C46967F" w14:textId="77777777" w:rsidR="0015543F" w:rsidRDefault="0015543F" w:rsidP="006134FD"/>
        </w:tc>
        <w:tc>
          <w:tcPr>
            <w:tcW w:w="7650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B0838DD" w14:textId="761F3FF8" w:rsidR="0015543F" w:rsidRDefault="00AF0F44" w:rsidP="006134FD">
            <w:pPr>
              <w:pStyle w:val="Heading4"/>
            </w:pPr>
            <w:r>
              <w:t>TABLE(</w:t>
            </w:r>
            <w:r w:rsidR="00842B3B">
              <w:t>S</w:t>
            </w:r>
            <w:r>
              <w:t>)</w:t>
            </w:r>
          </w:p>
        </w:tc>
        <w:tc>
          <w:tcPr>
            <w:tcW w:w="1520" w:type="dxa"/>
            <w:tcBorders>
              <w:left w:val="single" w:sz="18" w:space="0" w:color="476166" w:themeColor="accent1"/>
            </w:tcBorders>
          </w:tcPr>
          <w:p w14:paraId="657A4F00" w14:textId="77777777" w:rsidR="0015543F" w:rsidRDefault="0015543F" w:rsidP="006134FD"/>
        </w:tc>
      </w:tr>
      <w:tr w:rsidR="0015543F" w14:paraId="35C77E56" w14:textId="77777777" w:rsidTr="000C3306">
        <w:tc>
          <w:tcPr>
            <w:tcW w:w="1620" w:type="dxa"/>
          </w:tcPr>
          <w:p w14:paraId="41C4E1A4" w14:textId="77777777" w:rsidR="0015543F" w:rsidRDefault="0015543F" w:rsidP="006134FD"/>
        </w:tc>
        <w:tc>
          <w:tcPr>
            <w:tcW w:w="2696" w:type="dxa"/>
            <w:tcBorders>
              <w:top w:val="single" w:sz="18" w:space="0" w:color="476166" w:themeColor="accent1"/>
            </w:tcBorders>
          </w:tcPr>
          <w:p w14:paraId="3911192F" w14:textId="77777777" w:rsidR="0015543F" w:rsidRDefault="0015543F" w:rsidP="006134FD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FFFFA49" w14:textId="77777777" w:rsidR="0015543F" w:rsidRDefault="0015543F" w:rsidP="006134FD"/>
        </w:tc>
        <w:tc>
          <w:tcPr>
            <w:tcW w:w="2796" w:type="dxa"/>
            <w:tcBorders>
              <w:top w:val="single" w:sz="18" w:space="0" w:color="476166" w:themeColor="accent1"/>
            </w:tcBorders>
          </w:tcPr>
          <w:p w14:paraId="7A31B708" w14:textId="77777777" w:rsidR="0015543F" w:rsidRDefault="0015543F" w:rsidP="006134FD"/>
        </w:tc>
        <w:tc>
          <w:tcPr>
            <w:tcW w:w="1520" w:type="dxa"/>
          </w:tcPr>
          <w:p w14:paraId="6047990D" w14:textId="77777777" w:rsidR="0015543F" w:rsidRDefault="0015543F" w:rsidP="006134FD"/>
        </w:tc>
      </w:tr>
    </w:tbl>
    <w:p w14:paraId="1764B759" w14:textId="77777777" w:rsidR="00E56176" w:rsidRDefault="00E56176" w:rsidP="006134FD"/>
    <w:p w14:paraId="7FC712C6" w14:textId="13282B92" w:rsidR="00B97487" w:rsidRDefault="00B97487" w:rsidP="006134FD"/>
    <w:p w14:paraId="61CB8174" w14:textId="34B0D014" w:rsidR="00B97487" w:rsidRPr="0077523E" w:rsidRDefault="00066344" w:rsidP="003B3DDD">
      <w:pPr>
        <w:spacing w:line="480" w:lineRule="auto"/>
        <w:ind w:left="1152" w:right="86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See</w:t>
      </w:r>
      <w:r w:rsidR="00C21DAA">
        <w:rPr>
          <w:rFonts w:ascii="Times New Roman" w:hAnsi="Times New Roman" w:cs="Times New Roman"/>
        </w:rPr>
        <w:t xml:space="preserve"> </w:t>
      </w:r>
      <w:r w:rsidR="00C21DAA">
        <w:rPr>
          <w:rFonts w:ascii="Times New Roman" w:hAnsi="Times New Roman" w:cs="Times New Roman"/>
        </w:rPr>
        <w:fldChar w:fldCharType="begin"/>
      </w:r>
      <w:r w:rsidR="00C21DAA">
        <w:rPr>
          <w:rFonts w:ascii="Times New Roman" w:hAnsi="Times New Roman" w:cs="Times New Roman"/>
        </w:rPr>
        <w:instrText xml:space="preserve"> REF _Ref76886853 \h </w:instrText>
      </w:r>
      <w:r w:rsidR="00C21DAA">
        <w:rPr>
          <w:rFonts w:ascii="Times New Roman" w:hAnsi="Times New Roman" w:cs="Times New Roman"/>
        </w:rPr>
      </w:r>
      <w:r w:rsidR="00C21DAA">
        <w:rPr>
          <w:rFonts w:ascii="Times New Roman" w:hAnsi="Times New Roman" w:cs="Times New Roman"/>
        </w:rPr>
        <w:fldChar w:fldCharType="separate"/>
      </w:r>
      <w:r w:rsidR="00394D91" w:rsidRPr="003C4865">
        <w:rPr>
          <w:rFonts w:ascii="Times New Roman" w:hAnsi="Times New Roman" w:cs="Times New Roman"/>
        </w:rPr>
        <w:t xml:space="preserve">Table </w:t>
      </w:r>
      <w:r w:rsidR="00394D91">
        <w:rPr>
          <w:rFonts w:ascii="Times New Roman" w:hAnsi="Times New Roman" w:cs="Times New Roman"/>
          <w:noProof/>
        </w:rPr>
        <w:t>1</w:t>
      </w:r>
      <w:r w:rsidR="00394D91" w:rsidRPr="003C4865">
        <w:rPr>
          <w:rFonts w:ascii="Times New Roman" w:hAnsi="Times New Roman" w:cs="Times New Roman"/>
        </w:rPr>
        <w:t>.  Advantages and Disadvantages of Major Categories</w:t>
      </w:r>
      <w:r w:rsidR="00394D91">
        <w:rPr>
          <w:rFonts w:ascii="Times New Roman" w:hAnsi="Times New Roman" w:cs="Times New Roman"/>
        </w:rPr>
        <w:t xml:space="preserve"> for </w:t>
      </w:r>
      <w:r w:rsidR="00394D91" w:rsidRPr="003C4865">
        <w:rPr>
          <w:rFonts w:ascii="Times New Roman" w:hAnsi="Times New Roman" w:cs="Times New Roman"/>
        </w:rPr>
        <w:t>Data Management Technologies</w:t>
      </w:r>
      <w:r w:rsidR="00C21DAA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on the following page</w:t>
      </w:r>
      <w:r w:rsidR="005F145D">
        <w:rPr>
          <w:rFonts w:ascii="Times New Roman" w:hAnsi="Times New Roman" w:cs="Times New Roman"/>
        </w:rPr>
        <w:t>.</w:t>
      </w:r>
    </w:p>
    <w:p w14:paraId="70D0418B" w14:textId="77777777" w:rsidR="00145D62" w:rsidRDefault="00145D62" w:rsidP="006134FD"/>
    <w:p w14:paraId="28D31E63" w14:textId="1F118FD1" w:rsidR="00B97487" w:rsidRDefault="00B97487" w:rsidP="006134FD">
      <w:pPr>
        <w:sectPr w:rsidR="00B97487" w:rsidSect="00E74B29">
          <w:footerReference w:type="even" r:id="rId18"/>
          <w:footerReference w:type="default" r:id="rId19"/>
          <w:pgSz w:w="12240" w:h="15840" w:code="1"/>
          <w:pgMar w:top="720" w:right="720" w:bottom="720" w:left="720" w:header="709" w:footer="709" w:gutter="0"/>
          <w:cols w:space="708"/>
          <w:titlePg/>
          <w:docGrid w:linePitch="360"/>
        </w:sectPr>
      </w:pPr>
    </w:p>
    <w:p w14:paraId="73E4CA89" w14:textId="28447560" w:rsidR="00AC0ED3" w:rsidRPr="003C4865" w:rsidRDefault="00AC0ED3" w:rsidP="00AC0ED3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0" w:name="_Ref76886375"/>
      <w:bookmarkStart w:id="1" w:name="_Ref76886853"/>
      <w:r w:rsidRPr="003C4865">
        <w:rPr>
          <w:rFonts w:ascii="Times New Roman" w:hAnsi="Times New Roman" w:cs="Times New Roman"/>
          <w:sz w:val="24"/>
          <w:szCs w:val="24"/>
        </w:rPr>
        <w:lastRenderedPageBreak/>
        <w:t xml:space="preserve">Table </w:t>
      </w:r>
      <w:r w:rsidRPr="003C4865">
        <w:rPr>
          <w:rFonts w:ascii="Times New Roman" w:hAnsi="Times New Roman" w:cs="Times New Roman"/>
          <w:sz w:val="24"/>
          <w:szCs w:val="24"/>
        </w:rPr>
        <w:fldChar w:fldCharType="begin"/>
      </w:r>
      <w:r w:rsidRPr="003C4865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3C4865">
        <w:rPr>
          <w:rFonts w:ascii="Times New Roman" w:hAnsi="Times New Roman" w:cs="Times New Roman"/>
          <w:sz w:val="24"/>
          <w:szCs w:val="24"/>
        </w:rPr>
        <w:fldChar w:fldCharType="separate"/>
      </w:r>
      <w:r w:rsidR="00394D91">
        <w:rPr>
          <w:rFonts w:ascii="Times New Roman" w:hAnsi="Times New Roman" w:cs="Times New Roman"/>
          <w:noProof/>
          <w:sz w:val="24"/>
          <w:szCs w:val="24"/>
        </w:rPr>
        <w:t>1</w:t>
      </w:r>
      <w:r w:rsidRPr="003C4865">
        <w:rPr>
          <w:rFonts w:ascii="Times New Roman" w:hAnsi="Times New Roman" w:cs="Times New Roman"/>
          <w:sz w:val="24"/>
          <w:szCs w:val="24"/>
        </w:rPr>
        <w:fldChar w:fldCharType="end"/>
      </w:r>
      <w:bookmarkEnd w:id="0"/>
      <w:r w:rsidRPr="003C4865">
        <w:rPr>
          <w:rFonts w:ascii="Times New Roman" w:hAnsi="Times New Roman" w:cs="Times New Roman"/>
          <w:sz w:val="24"/>
          <w:szCs w:val="24"/>
        </w:rPr>
        <w:t xml:space="preserve">.  Advantages and Disadvantages of </w:t>
      </w:r>
      <w:r w:rsidR="00B857B1" w:rsidRPr="003C4865">
        <w:rPr>
          <w:rFonts w:ascii="Times New Roman" w:hAnsi="Times New Roman" w:cs="Times New Roman"/>
          <w:sz w:val="24"/>
          <w:szCs w:val="24"/>
        </w:rPr>
        <w:t>Major Categories</w:t>
      </w:r>
      <w:r w:rsidR="00464549">
        <w:rPr>
          <w:rFonts w:ascii="Times New Roman" w:hAnsi="Times New Roman" w:cs="Times New Roman"/>
          <w:sz w:val="24"/>
          <w:szCs w:val="24"/>
        </w:rPr>
        <w:t xml:space="preserve"> for </w:t>
      </w:r>
      <w:r w:rsidRPr="003C4865">
        <w:rPr>
          <w:rFonts w:ascii="Times New Roman" w:hAnsi="Times New Roman" w:cs="Times New Roman"/>
          <w:sz w:val="24"/>
          <w:szCs w:val="24"/>
        </w:rPr>
        <w:t>Data Management Technologies</w:t>
      </w:r>
      <w:bookmarkEnd w:id="1"/>
    </w:p>
    <w:p w14:paraId="604EFF62" w14:textId="0CC1B78F" w:rsidR="009C11FD" w:rsidRPr="00D82CC8" w:rsidRDefault="00AC0ED3" w:rsidP="00336A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AB8E43" wp14:editId="3F3C365C">
            <wp:extent cx="8366476" cy="5458120"/>
            <wp:effectExtent l="0" t="0" r="0" b="9525"/>
            <wp:docPr id="17" name="Picture 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0588" cy="546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00B1" w14:textId="0F07959E" w:rsidR="0015543F" w:rsidRDefault="0015543F" w:rsidP="0015543F">
      <w:pPr>
        <w:spacing w:line="60" w:lineRule="exact"/>
      </w:pPr>
    </w:p>
    <w:p w14:paraId="1C930D48" w14:textId="25F6C028" w:rsidR="00DC4789" w:rsidRDefault="00DC4789" w:rsidP="005E44BF">
      <w:pPr>
        <w:spacing w:line="60" w:lineRule="exact"/>
        <w:sectPr w:rsidR="00DC4789" w:rsidSect="00BB732C">
          <w:footerReference w:type="first" r:id="rId21"/>
          <w:pgSz w:w="15840" w:h="12240" w:orient="landscape" w:code="1"/>
          <w:pgMar w:top="1440" w:right="1440" w:bottom="1440" w:left="1440" w:header="709" w:footer="709" w:gutter="0"/>
          <w:cols w:space="708"/>
          <w:titlePg/>
          <w:docGrid w:linePitch="360"/>
        </w:sect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451"/>
        <w:gridCol w:w="2786"/>
        <w:gridCol w:w="2158"/>
        <w:gridCol w:w="2796"/>
        <w:gridCol w:w="441"/>
        <w:gridCol w:w="1079"/>
      </w:tblGrid>
      <w:tr w:rsidR="006B1702" w14:paraId="702B3476" w14:textId="77777777" w:rsidTr="006134FD">
        <w:trPr>
          <w:trHeight w:val="720"/>
        </w:trPr>
        <w:tc>
          <w:tcPr>
            <w:tcW w:w="10790" w:type="dxa"/>
            <w:gridSpan w:val="7"/>
          </w:tcPr>
          <w:p w14:paraId="75F9186E" w14:textId="77777777" w:rsidR="006B1702" w:rsidRDefault="006B1702" w:rsidP="006134FD">
            <w:pPr>
              <w:pageBreakBefore/>
            </w:pPr>
            <w:r w:rsidRPr="004909D9">
              <w:rPr>
                <w:noProof/>
                <w:lang w:eastAsia="en-AU"/>
              </w:rPr>
              <w:lastRenderedPageBreak/>
              <w:drawing>
                <wp:anchor distT="0" distB="0" distL="114300" distR="114300" simplePos="0" relativeHeight="251676672" behindDoc="1" locked="0" layoutInCell="1" allowOverlap="1" wp14:anchorId="63D36F7B" wp14:editId="66DE1851">
                  <wp:simplePos x="0" y="0"/>
                  <wp:positionH relativeFrom="margin">
                    <wp:posOffset>4713</wp:posOffset>
                  </wp:positionH>
                  <wp:positionV relativeFrom="margin">
                    <wp:posOffset>4713</wp:posOffset>
                  </wp:positionV>
                  <wp:extent cx="6859905" cy="1300899"/>
                  <wp:effectExtent l="0" t="0" r="0" b="0"/>
                  <wp:wrapNone/>
                  <wp:docPr id="12" name="Picture 1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5417" cy="1301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B1702" w14:paraId="2BECE28F" w14:textId="77777777" w:rsidTr="00621358">
        <w:trPr>
          <w:trHeight w:val="800"/>
        </w:trPr>
        <w:tc>
          <w:tcPr>
            <w:tcW w:w="1530" w:type="dxa"/>
            <w:gridSpan w:val="2"/>
            <w:tcBorders>
              <w:right w:val="single" w:sz="18" w:space="0" w:color="476166" w:themeColor="accent1"/>
            </w:tcBorders>
          </w:tcPr>
          <w:p w14:paraId="4488807D" w14:textId="77777777" w:rsidR="006B1702" w:rsidRDefault="006B1702" w:rsidP="006134FD"/>
        </w:tc>
        <w:tc>
          <w:tcPr>
            <w:tcW w:w="7740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3B60B5C" w14:textId="25638017" w:rsidR="006B1702" w:rsidRDefault="009500E3" w:rsidP="006134FD">
            <w:pPr>
              <w:pStyle w:val="Heading4"/>
            </w:pPr>
            <w:r w:rsidRPr="009500E3">
              <w:t xml:space="preserve">Research MongoDB/RoboMongo </w:t>
            </w:r>
            <w:r>
              <w:t>&amp;</w:t>
            </w:r>
            <w:r w:rsidRPr="009500E3">
              <w:t xml:space="preserve"> discuss the pros </w:t>
            </w:r>
            <w:r>
              <w:t>&amp;</w:t>
            </w:r>
            <w:r w:rsidRPr="009500E3">
              <w:t xml:space="preserve"> cons of adopting this technology for big data use.</w:t>
            </w:r>
          </w:p>
        </w:tc>
        <w:tc>
          <w:tcPr>
            <w:tcW w:w="1520" w:type="dxa"/>
            <w:gridSpan w:val="2"/>
            <w:tcBorders>
              <w:left w:val="single" w:sz="18" w:space="0" w:color="476166" w:themeColor="accent1"/>
            </w:tcBorders>
          </w:tcPr>
          <w:p w14:paraId="39DE9AFE" w14:textId="77777777" w:rsidR="006B1702" w:rsidRDefault="006B1702" w:rsidP="006134FD"/>
        </w:tc>
      </w:tr>
      <w:tr w:rsidR="006B1702" w14:paraId="38D5A45D" w14:textId="77777777" w:rsidTr="00621358">
        <w:trPr>
          <w:trHeight w:val="549"/>
        </w:trPr>
        <w:tc>
          <w:tcPr>
            <w:tcW w:w="1530" w:type="dxa"/>
            <w:gridSpan w:val="2"/>
          </w:tcPr>
          <w:p w14:paraId="39BC4B16" w14:textId="77777777" w:rsidR="006B1702" w:rsidRDefault="006B1702" w:rsidP="006134FD"/>
        </w:tc>
        <w:tc>
          <w:tcPr>
            <w:tcW w:w="2786" w:type="dxa"/>
            <w:tcBorders>
              <w:top w:val="single" w:sz="18" w:space="0" w:color="476166" w:themeColor="accent1"/>
            </w:tcBorders>
          </w:tcPr>
          <w:p w14:paraId="07995B3F" w14:textId="77777777" w:rsidR="006B1702" w:rsidRDefault="006B1702" w:rsidP="006134FD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14E219B" w14:textId="77777777" w:rsidR="006B1702" w:rsidRDefault="006B1702" w:rsidP="006134FD"/>
        </w:tc>
        <w:tc>
          <w:tcPr>
            <w:tcW w:w="2796" w:type="dxa"/>
            <w:tcBorders>
              <w:top w:val="single" w:sz="18" w:space="0" w:color="476166" w:themeColor="accent1"/>
            </w:tcBorders>
          </w:tcPr>
          <w:p w14:paraId="4D6C071B" w14:textId="77777777" w:rsidR="006B1702" w:rsidRDefault="006B1702" w:rsidP="006134FD"/>
        </w:tc>
        <w:tc>
          <w:tcPr>
            <w:tcW w:w="1520" w:type="dxa"/>
            <w:gridSpan w:val="2"/>
          </w:tcPr>
          <w:p w14:paraId="445981CE" w14:textId="77777777" w:rsidR="006B1702" w:rsidRDefault="006B1702" w:rsidP="006134FD"/>
        </w:tc>
      </w:tr>
      <w:tr w:rsidR="006B1702" w14:paraId="205BA49E" w14:textId="77777777" w:rsidTr="006134FD">
        <w:trPr>
          <w:trHeight w:val="4546"/>
        </w:trPr>
        <w:tc>
          <w:tcPr>
            <w:tcW w:w="1079" w:type="dxa"/>
          </w:tcPr>
          <w:p w14:paraId="770F462B" w14:textId="77777777" w:rsidR="006B1702" w:rsidRDefault="006B1702" w:rsidP="006134FD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003DD47" w14:textId="77777777" w:rsidR="006B1702" w:rsidRDefault="006B1702" w:rsidP="006134FD"/>
          <w:p w14:paraId="4F4CB7CC" w14:textId="1B7E22B7" w:rsidR="008E7838" w:rsidRDefault="006B1702" w:rsidP="00D2250A">
            <w:pPr>
              <w:pStyle w:val="Text"/>
              <w:spacing w:line="480" w:lineRule="auto"/>
            </w:pPr>
            <w:r>
              <w:tab/>
            </w:r>
            <w:sdt>
              <w:sdtPr>
                <w:alias w:val="Question5"/>
                <w:tag w:val="Question5"/>
                <w:id w:val="1731721292"/>
                <w:placeholder>
                  <w:docPart w:val="E069777AC7FD44CFB25900AE702CFE22"/>
                </w:placeholder>
              </w:sdtPr>
              <w:sdtContent>
                <w:r w:rsidR="00447356">
                  <w:t xml:space="preserve">When </w:t>
                </w:r>
                <w:r w:rsidR="00016352">
                  <w:t>organizations</w:t>
                </w:r>
                <w:r w:rsidR="00C53089">
                  <w:t xml:space="preserve"> </w:t>
                </w:r>
                <w:r w:rsidR="00862A3D">
                  <w:t xml:space="preserve">implement </w:t>
                </w:r>
                <w:r w:rsidR="00862A3D">
                  <w:t>MongoDB,</w:t>
                </w:r>
                <w:r w:rsidR="0013364E">
                  <w:t xml:space="preserve"> they</w:t>
                </w:r>
                <w:r w:rsidR="00862A3D">
                  <w:t xml:space="preserve"> </w:t>
                </w:r>
                <w:r w:rsidR="00C53089">
                  <w:t xml:space="preserve">encounter many </w:t>
                </w:r>
                <w:r w:rsidR="0088120F">
                  <w:t>benefits</w:t>
                </w:r>
                <w:r w:rsidR="00C53089">
                  <w:t xml:space="preserve"> when adopting this technology for big data use.  </w:t>
                </w:r>
                <w:r w:rsidR="00A4786D">
                  <w:t>First and foremost, MongoDB is a free and open-source DBMS</w:t>
                </w:r>
                <w:r w:rsidR="00CD71B5">
                  <w:t xml:space="preserve"> with a document-oriented database paradigm</w:t>
                </w:r>
                <w:r w:rsidR="00E23750">
                  <w:t xml:space="preserve"> </w:t>
                </w:r>
                <w:r w:rsidR="000700DD">
                  <w:t xml:space="preserve">that </w:t>
                </w:r>
                <w:r w:rsidR="00A9270C">
                  <w:t>provides</w:t>
                </w:r>
                <w:r w:rsidR="00E23750">
                  <w:t xml:space="preserve"> a powerful way to store and retrieve data</w:t>
                </w:r>
                <w:r w:rsidR="00453262">
                  <w:t xml:space="preserve"> allowing developers to move quickly</w:t>
                </w:r>
                <w:r w:rsidR="006A11C8">
                  <w:t xml:space="preserve"> </w:t>
                </w:r>
                <w:sdt>
                  <w:sdtPr>
                    <w:id w:val="-666403113"/>
                    <w:citation/>
                  </w:sdtPr>
                  <w:sdtContent>
                    <w:r w:rsidR="006A11C8">
                      <w:fldChar w:fldCharType="begin"/>
                    </w:r>
                    <w:r w:rsidR="006A11C8">
                      <w:instrText xml:space="preserve"> CITATION Moomin2021 \l 1033 </w:instrText>
                    </w:r>
                    <w:r w:rsidR="006A11C8">
                      <w:fldChar w:fldCharType="separate"/>
                    </w:r>
                    <w:r w:rsidR="00D2250A">
                      <w:rPr>
                        <w:noProof/>
                      </w:rPr>
                      <w:t>(Moomin, 2021)</w:t>
                    </w:r>
                    <w:r w:rsidR="006A11C8">
                      <w:fldChar w:fldCharType="end"/>
                    </w:r>
                  </w:sdtContent>
                </w:sdt>
                <w:r w:rsidR="00CD71B5">
                  <w:t>.</w:t>
                </w:r>
                <w:r w:rsidR="0084222A">
                  <w:t xml:space="preserve">  This </w:t>
                </w:r>
                <w:r w:rsidR="00E970FA">
                  <w:t xml:space="preserve">type of </w:t>
                </w:r>
                <w:r w:rsidR="0084222A">
                  <w:t>NoSQL</w:t>
                </w:r>
                <w:r w:rsidR="00A228E9">
                  <w:t xml:space="preserve"> database </w:t>
                </w:r>
                <w:r w:rsidR="00AA4370">
                  <w:t>is a distributed database with high availability, horizontal scaling, and global dispersion</w:t>
                </w:r>
                <w:r w:rsidR="008E3525">
                  <w:t xml:space="preserve">.  These and </w:t>
                </w:r>
                <w:r w:rsidR="00C351CB">
                  <w:t xml:space="preserve">many </w:t>
                </w:r>
                <w:r w:rsidR="008E3525">
                  <w:t>other features are built-in and simple to use</w:t>
                </w:r>
                <w:r w:rsidR="009E095C">
                  <w:t xml:space="preserve">.  </w:t>
                </w:r>
                <w:r w:rsidR="008F1AED">
                  <w:t>Mongo</w:t>
                </w:r>
                <w:r w:rsidR="001E0C04">
                  <w:t>DB</w:t>
                </w:r>
                <w:r w:rsidR="00AC6084">
                  <w:t xml:space="preserve"> is used by companies and development teams of all sizes</w:t>
                </w:r>
                <w:r w:rsidR="00CA3464">
                  <w:t>, providing a great user experience for developers</w:t>
                </w:r>
                <w:r w:rsidR="00E53781">
                  <w:t xml:space="preserve"> who can in</w:t>
                </w:r>
                <w:r w:rsidR="0028316C">
                  <w:t>s</w:t>
                </w:r>
                <w:r w:rsidR="00E53781">
                  <w:t>tall Mong</w:t>
                </w:r>
                <w:r w:rsidR="00555FE0">
                  <w:t>o</w:t>
                </w:r>
                <w:r w:rsidR="00E53781">
                  <w:t>DB and then start writing code immediately.</w:t>
                </w:r>
                <w:r w:rsidR="0028316C">
                  <w:t xml:space="preserve">  </w:t>
                </w:r>
                <w:r w:rsidR="00D96FE0">
                  <w:t xml:space="preserve">With </w:t>
                </w:r>
                <w:r w:rsidR="002A51F3">
                  <w:t xml:space="preserve">MongoDB’s </w:t>
                </w:r>
                <w:r w:rsidR="00A17CB8">
                  <w:t>large and mature platform ecosystem</w:t>
                </w:r>
                <w:r w:rsidR="00B4245F">
                  <w:t>, it is easy to find assistance</w:t>
                </w:r>
                <w:r w:rsidR="00F27361">
                  <w:t xml:space="preserve"> and can be used </w:t>
                </w:r>
                <w:r w:rsidR="007D0557">
                  <w:t xml:space="preserve">across the globe </w:t>
                </w:r>
                <w:r w:rsidR="00F27361">
                  <w:t xml:space="preserve">in all major languages.  </w:t>
                </w:r>
                <w:r w:rsidR="004821EF">
                  <w:t>It works/thrives</w:t>
                </w:r>
                <w:r w:rsidR="000A407F">
                  <w:t xml:space="preserve"> on all types of computing platforms, from on-premise to private and public</w:t>
                </w:r>
                <w:r w:rsidR="00C03252">
                  <w:t xml:space="preserve"> clouds</w:t>
                </w:r>
                <w:r w:rsidR="002F7009">
                  <w:t xml:space="preserve"> all while</w:t>
                </w:r>
                <w:r w:rsidR="00C03252">
                  <w:t xml:space="preserve"> providing enterprise-grade support.</w:t>
                </w:r>
                <w:r w:rsidR="00487D61">
                  <w:t xml:space="preserve">  MongoDB</w:t>
                </w:r>
                <w:r w:rsidR="00300058">
                  <w:t xml:space="preserve"> </w:t>
                </w:r>
                <w:r w:rsidR="00CB47DD">
                  <w:t>can</w:t>
                </w:r>
                <w:r w:rsidR="00300058">
                  <w:t xml:space="preserve"> </w:t>
                </w:r>
                <w:r w:rsidR="00D60F41">
                  <w:t>scale your data repositories to a massive size</w:t>
                </w:r>
                <w:r w:rsidR="001C6ED0">
                  <w:t xml:space="preserve">, support rapid iterative development, and </w:t>
                </w:r>
                <w:r w:rsidR="002871B2">
                  <w:t xml:space="preserve">enables collaboration of </w:t>
                </w:r>
                <w:r w:rsidR="00F91540">
                  <w:t>many</w:t>
                </w:r>
                <w:r w:rsidR="003B316D">
                  <w:t xml:space="preserve"> teams.</w:t>
                </w:r>
                <w:r w:rsidR="0007079B">
                  <w:t xml:space="preserve">  </w:t>
                </w:r>
                <w:r w:rsidR="00C27DC2">
                  <w:t>Performance, simplicity</w:t>
                </w:r>
                <w:r w:rsidR="00766FA4">
                  <w:t xml:space="preserve">, flexibility, scalability, and documentation are </w:t>
                </w:r>
                <w:r w:rsidR="00320F74">
                  <w:t xml:space="preserve">definite pros for this product.  Conversely, </w:t>
                </w:r>
                <w:r w:rsidR="005677B0">
                  <w:t>the lack of transaction support</w:t>
                </w:r>
                <w:r w:rsidR="003D1A41">
                  <w:t xml:space="preserve">, </w:t>
                </w:r>
                <w:r w:rsidR="001541FC">
                  <w:t xml:space="preserve">challenges/difficulties related to </w:t>
                </w:r>
                <w:r w:rsidR="003D1A41">
                  <w:t>joi</w:t>
                </w:r>
                <w:r w:rsidR="00EF467C">
                  <w:t>ns, indexing, and duplicates are all areas</w:t>
                </w:r>
                <w:r w:rsidR="006D6292">
                  <w:t xml:space="preserve"> that need improvement</w:t>
                </w:r>
                <w:r w:rsidR="00FB48AC">
                  <w:t>; however, this is one product where the benefits still outweigh risks</w:t>
                </w:r>
                <w:r w:rsidR="005D79CE">
                  <w:t xml:space="preserve"> </w:t>
                </w:r>
                <w:sdt>
                  <w:sdtPr>
                    <w:id w:val="-1828888360"/>
                    <w:citation/>
                  </w:sdtPr>
                  <w:sdtContent>
                    <w:r w:rsidR="00D2250A">
                      <w:fldChar w:fldCharType="begin"/>
                    </w:r>
                    <w:r w:rsidR="00D2250A">
                      <w:instrText xml:space="preserve"> CITATION Rebar2020 \l 1033 </w:instrText>
                    </w:r>
                    <w:r w:rsidR="00D2250A">
                      <w:fldChar w:fldCharType="separate"/>
                    </w:r>
                    <w:r w:rsidR="00D2250A">
                      <w:rPr>
                        <w:noProof/>
                      </w:rPr>
                      <w:t>(Rebar, 2020)</w:t>
                    </w:r>
                    <w:r w:rsidR="00D2250A">
                      <w:fldChar w:fldCharType="end"/>
                    </w:r>
                  </w:sdtContent>
                </w:sdt>
                <w:r w:rsidR="00DB42C2">
                  <w:t>.</w:t>
                </w:r>
                <w:r w:rsidR="002A51F3">
                  <w:t xml:space="preserve"> </w:t>
                </w:r>
                <w:r w:rsidR="00A228E9">
                  <w:t xml:space="preserve"> </w:t>
                </w:r>
                <w:r w:rsidR="00CD71B5">
                  <w:t xml:space="preserve">  </w:t>
                </w:r>
              </w:sdtContent>
            </w:sdt>
          </w:p>
          <w:p w14:paraId="4D33E021" w14:textId="3FA910B8" w:rsidR="006B1702" w:rsidRDefault="006B1702" w:rsidP="006134FD">
            <w:pPr>
              <w:pStyle w:val="Text"/>
              <w:spacing w:line="600" w:lineRule="exact"/>
            </w:pPr>
          </w:p>
        </w:tc>
        <w:tc>
          <w:tcPr>
            <w:tcW w:w="1079" w:type="dxa"/>
          </w:tcPr>
          <w:p w14:paraId="5A2A35B7" w14:textId="77777777" w:rsidR="006B1702" w:rsidRDefault="006B1702" w:rsidP="006134FD"/>
        </w:tc>
      </w:tr>
    </w:tbl>
    <w:p w14:paraId="76C713E4" w14:textId="77777777" w:rsidR="006B1702" w:rsidRDefault="006B1702" w:rsidP="006B1702">
      <w:pPr>
        <w:spacing w:line="60" w:lineRule="exact"/>
      </w:pPr>
    </w:p>
    <w:p w14:paraId="4E531181" w14:textId="77777777" w:rsidR="006B1702" w:rsidRDefault="006B1702" w:rsidP="006B1702">
      <w:pPr>
        <w:spacing w:line="60" w:lineRule="exact"/>
      </w:pPr>
    </w:p>
    <w:p w14:paraId="1F093A3A" w14:textId="77777777" w:rsidR="006B1702" w:rsidRDefault="006B1702" w:rsidP="005E44BF">
      <w:pPr>
        <w:spacing w:line="60" w:lineRule="exact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530"/>
        <w:gridCol w:w="2786"/>
        <w:gridCol w:w="2158"/>
        <w:gridCol w:w="2706"/>
        <w:gridCol w:w="1610"/>
      </w:tblGrid>
      <w:tr w:rsidR="00DF00F1" w14:paraId="701F4EE9" w14:textId="77777777" w:rsidTr="00817D79">
        <w:trPr>
          <w:trHeight w:val="720"/>
        </w:trPr>
        <w:tc>
          <w:tcPr>
            <w:tcW w:w="10790" w:type="dxa"/>
            <w:gridSpan w:val="5"/>
          </w:tcPr>
          <w:p w14:paraId="49B2EC47" w14:textId="77777777" w:rsidR="00DF00F1" w:rsidRDefault="00DF00F1" w:rsidP="0063040A">
            <w:pPr>
              <w:pageBreakBefore/>
            </w:pPr>
            <w:r w:rsidRPr="004909D9">
              <w:rPr>
                <w:noProof/>
                <w:lang w:eastAsia="en-AU"/>
              </w:rPr>
              <w:lastRenderedPageBreak/>
              <w:drawing>
                <wp:anchor distT="0" distB="0" distL="114300" distR="114300" simplePos="0" relativeHeight="251666432" behindDoc="1" locked="0" layoutInCell="1" allowOverlap="1" wp14:anchorId="1630E571" wp14:editId="64E1C219">
                  <wp:simplePos x="0" y="0"/>
                  <wp:positionH relativeFrom="margin">
                    <wp:posOffset>0</wp:posOffset>
                  </wp:positionH>
                  <wp:positionV relativeFrom="margin">
                    <wp:posOffset>0</wp:posOffset>
                  </wp:positionV>
                  <wp:extent cx="6860241" cy="1190625"/>
                  <wp:effectExtent l="0" t="0" r="0" b="0"/>
                  <wp:wrapNone/>
                  <wp:docPr id="10" name="Picture 10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662" cy="1193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F00F1" w14:paraId="2C7EEED6" w14:textId="77777777" w:rsidTr="00621358">
        <w:trPr>
          <w:trHeight w:val="800"/>
        </w:trPr>
        <w:tc>
          <w:tcPr>
            <w:tcW w:w="1530" w:type="dxa"/>
            <w:tcBorders>
              <w:right w:val="single" w:sz="18" w:space="0" w:color="476166" w:themeColor="accent1"/>
            </w:tcBorders>
          </w:tcPr>
          <w:p w14:paraId="7C233FCB" w14:textId="77777777" w:rsidR="00DF00F1" w:rsidRDefault="00DF00F1" w:rsidP="0063040A"/>
        </w:tc>
        <w:tc>
          <w:tcPr>
            <w:tcW w:w="7650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F535863" w14:textId="6825B59C" w:rsidR="00DF00F1" w:rsidRDefault="00DF00F1" w:rsidP="0063040A">
            <w:pPr>
              <w:pStyle w:val="Heading4"/>
            </w:pPr>
            <w:r>
              <w:t>References</w:t>
            </w:r>
          </w:p>
        </w:tc>
        <w:tc>
          <w:tcPr>
            <w:tcW w:w="1610" w:type="dxa"/>
            <w:tcBorders>
              <w:left w:val="single" w:sz="18" w:space="0" w:color="476166" w:themeColor="accent1"/>
            </w:tcBorders>
          </w:tcPr>
          <w:p w14:paraId="6B72C1BA" w14:textId="77777777" w:rsidR="00DF00F1" w:rsidRDefault="00DF00F1" w:rsidP="0063040A"/>
        </w:tc>
      </w:tr>
      <w:tr w:rsidR="00DF00F1" w14:paraId="27CB3DC3" w14:textId="77777777" w:rsidTr="00621358">
        <w:tc>
          <w:tcPr>
            <w:tcW w:w="1530" w:type="dxa"/>
          </w:tcPr>
          <w:p w14:paraId="1C9D61BC" w14:textId="77777777" w:rsidR="00DF00F1" w:rsidRDefault="00DF00F1" w:rsidP="0063040A"/>
        </w:tc>
        <w:tc>
          <w:tcPr>
            <w:tcW w:w="2786" w:type="dxa"/>
            <w:tcBorders>
              <w:top w:val="single" w:sz="18" w:space="0" w:color="476166" w:themeColor="accent1"/>
            </w:tcBorders>
          </w:tcPr>
          <w:p w14:paraId="5CBB228A" w14:textId="77777777" w:rsidR="00DF00F1" w:rsidRDefault="00DF00F1" w:rsidP="0063040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228FFA6" w14:textId="77777777" w:rsidR="00DF00F1" w:rsidRDefault="00DF00F1" w:rsidP="0063040A"/>
        </w:tc>
        <w:tc>
          <w:tcPr>
            <w:tcW w:w="2706" w:type="dxa"/>
            <w:tcBorders>
              <w:top w:val="single" w:sz="18" w:space="0" w:color="476166" w:themeColor="accent1"/>
            </w:tcBorders>
          </w:tcPr>
          <w:p w14:paraId="49E42BEA" w14:textId="77777777" w:rsidR="00DF00F1" w:rsidRDefault="00DF00F1" w:rsidP="0063040A"/>
        </w:tc>
        <w:tc>
          <w:tcPr>
            <w:tcW w:w="1610" w:type="dxa"/>
          </w:tcPr>
          <w:p w14:paraId="51759B14" w14:textId="77777777" w:rsidR="00DF00F1" w:rsidRDefault="00DF00F1" w:rsidP="0063040A"/>
        </w:tc>
      </w:tr>
      <w:tr w:rsidR="00DF00F1" w14:paraId="697F0568" w14:textId="77777777" w:rsidTr="00A24E65">
        <w:trPr>
          <w:trHeight w:val="339"/>
        </w:trPr>
        <w:tc>
          <w:tcPr>
            <w:tcW w:w="10790" w:type="dxa"/>
            <w:gridSpan w:val="5"/>
          </w:tcPr>
          <w:sdt>
            <w:sdtPr>
              <w:rPr>
                <w:rFonts w:asciiTheme="minorHAnsi" w:hAnsiTheme="minorHAnsi"/>
                <w:b w:val="0"/>
                <w:color w:val="auto"/>
                <w:sz w:val="24"/>
                <w:szCs w:val="24"/>
              </w:rPr>
              <w:id w:val="-273715181"/>
              <w:docPartObj>
                <w:docPartGallery w:val="Bibliographies"/>
                <w:docPartUnique/>
              </w:docPartObj>
            </w:sdtPr>
            <w:sdtEndPr/>
            <w:sdtContent>
              <w:p w14:paraId="7FB7E5A6" w14:textId="5DC9C473" w:rsidR="000267F2" w:rsidRPr="007E7300" w:rsidRDefault="000267F2">
                <w:pPr>
                  <w:pStyle w:val="Heading1"/>
                  <w:rPr>
                    <w:sz w:val="32"/>
                    <w:szCs w:val="32"/>
                  </w:rPr>
                </w:pPr>
              </w:p>
              <w:sdt>
                <w:sdtPr>
                  <w:id w:val="-573587230"/>
                  <w:bibliography/>
                </w:sdtPr>
                <w:sdtEndPr/>
                <w:sdtContent>
                  <w:p w14:paraId="765672BD" w14:textId="77777777" w:rsidR="00D2250A" w:rsidRDefault="000267F2" w:rsidP="00D2250A">
                    <w:pPr>
                      <w:pStyle w:val="Bibliography"/>
                      <w:spacing w:line="480" w:lineRule="auto"/>
                      <w:ind w:left="720" w:hanging="720"/>
                      <w:rPr>
                        <w:noProof/>
                      </w:rPr>
                    </w:pPr>
                    <w:r w:rsidRPr="00D2250A">
                      <w:rPr>
                        <w:rFonts w:ascii="Times New Roman" w:hAnsi="Times New Roman" w:cs="Times New Roman"/>
                      </w:rPr>
                      <w:fldChar w:fldCharType="begin"/>
                    </w:r>
                    <w:r w:rsidRPr="00D2250A">
                      <w:rPr>
                        <w:rFonts w:ascii="Times New Roman" w:hAnsi="Times New Roman" w:cs="Times New Roman"/>
                      </w:rPr>
                      <w:instrText xml:space="preserve"> BIBLIOGRAPHY </w:instrText>
                    </w:r>
                    <w:r w:rsidRPr="00D2250A">
                      <w:rPr>
                        <w:rFonts w:ascii="Times New Roman" w:hAnsi="Times New Roman" w:cs="Times New Roman"/>
                      </w:rPr>
                      <w:fldChar w:fldCharType="separate"/>
                    </w:r>
                    <w:r w:rsidR="00D2250A">
                      <w:rPr>
                        <w:noProof/>
                      </w:rPr>
                      <w:t xml:space="preserve">BizIntellia. (2021). </w:t>
                    </w:r>
                    <w:r w:rsidR="00D2250A">
                      <w:rPr>
                        <w:i/>
                        <w:iCs/>
                        <w:noProof/>
                      </w:rPr>
                      <w:t>A Simplified Insight into How IoT Works</w:t>
                    </w:r>
                    <w:r w:rsidR="00D2250A">
                      <w:rPr>
                        <w:noProof/>
                      </w:rPr>
                      <w:t>. Retrieved from www.biz4intellia.com: https://www.biz4intellia.com/blog/simplified-insight-into-how-iot-works/</w:t>
                    </w:r>
                  </w:p>
                  <w:p w14:paraId="6D7CBCB6" w14:textId="77777777" w:rsidR="00D2250A" w:rsidRDefault="00D2250A" w:rsidP="00D2250A">
                    <w:pPr>
                      <w:pStyle w:val="Bibliography"/>
                      <w:spacing w:line="480" w:lineRule="auto"/>
                      <w:ind w:left="720" w:hanging="72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Coronel, C., &amp; Morris, S. (2019). 1-2 Data versus Information. In </w:t>
                    </w:r>
                    <w:r>
                      <w:rPr>
                        <w:i/>
                        <w:iCs/>
                        <w:noProof/>
                      </w:rPr>
                      <w:t>Database Systems: Design, Implementation, &amp; Management.</w:t>
                    </w:r>
                    <w:r>
                      <w:rPr>
                        <w:noProof/>
                      </w:rPr>
                      <w:t xml:space="preserve"> MindTap - Cengage Learning.</w:t>
                    </w:r>
                  </w:p>
                  <w:p w14:paraId="65607C4A" w14:textId="77777777" w:rsidR="00D2250A" w:rsidRDefault="00D2250A" w:rsidP="00D2250A">
                    <w:pPr>
                      <w:pStyle w:val="Bibliography"/>
                      <w:spacing w:line="480" w:lineRule="auto"/>
                      <w:ind w:left="720" w:hanging="72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IBM Cloud Education. (2021, June 21). </w:t>
                    </w:r>
                    <w:r>
                      <w:rPr>
                        <w:i/>
                        <w:iCs/>
                        <w:noProof/>
                      </w:rPr>
                      <w:t>NoSQL Databases | IBM</w:t>
                    </w:r>
                    <w:r>
                      <w:rPr>
                        <w:noProof/>
                      </w:rPr>
                      <w:t>. Retrieved from IBM Cloud Learn Hub: https://www.ibm.com/cloud/learn/nosql-databases#toc-what-is-a--BX7Fquvs</w:t>
                    </w:r>
                  </w:p>
                  <w:p w14:paraId="418D0B8F" w14:textId="77777777" w:rsidR="00D2250A" w:rsidRDefault="00D2250A" w:rsidP="00D2250A">
                    <w:pPr>
                      <w:pStyle w:val="Bibliography"/>
                      <w:spacing w:line="480" w:lineRule="auto"/>
                      <w:ind w:left="720" w:hanging="72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Moomin, M. A. (2021, June 8). </w:t>
                    </w:r>
                    <w:r>
                      <w:rPr>
                        <w:i/>
                        <w:iCs/>
                        <w:noProof/>
                      </w:rPr>
                      <w:t>What is MongoDB? Use Cases of Mongo DB with Case Study</w:t>
                    </w:r>
                    <w:r>
                      <w:rPr>
                        <w:noProof/>
                      </w:rPr>
                      <w:t>. Retrieved from python.plainenglish.io: https://python.plainenglish.io/use-cases-what-is-mongodb-and-why-to-use-it-with-case-study-91f1047e7a88</w:t>
                    </w:r>
                  </w:p>
                  <w:p w14:paraId="5B013D45" w14:textId="77777777" w:rsidR="00D2250A" w:rsidRDefault="00D2250A" w:rsidP="00D2250A">
                    <w:pPr>
                      <w:pStyle w:val="Bibliography"/>
                      <w:spacing w:line="480" w:lineRule="auto"/>
                      <w:ind w:left="720" w:hanging="72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Ottem, E. (2019, September 16). </w:t>
                    </w:r>
                    <w:r>
                      <w:rPr>
                        <w:i/>
                        <w:iCs/>
                        <w:noProof/>
                      </w:rPr>
                      <w:t xml:space="preserve">Examples of Unstructured Data </w:t>
                    </w:r>
                    <w:r>
                      <w:rPr>
                        <w:rFonts w:ascii="Times New Roman" w:hAnsi="Times New Roman" w:cs="Times New Roman"/>
                        <w:i/>
                        <w:iCs/>
                        <w:noProof/>
                      </w:rPr>
                      <w:t>⁠</w:t>
                    </w:r>
                    <w:r>
                      <w:rPr>
                        <w:rFonts w:ascii="Georgia" w:hAnsi="Georgia" w:cs="Georgia"/>
                        <w:i/>
                        <w:iCs/>
                        <w:noProof/>
                      </w:rPr>
                      <w:t>—</w:t>
                    </w:r>
                    <w:r>
                      <w:rPr>
                        <w:i/>
                        <w:iCs/>
                        <w:noProof/>
                      </w:rPr>
                      <w:t xml:space="preserve"> 4 Enterprise Use Cases</w:t>
                    </w:r>
                    <w:r>
                      <w:rPr>
                        <w:noProof/>
                      </w:rPr>
                      <w:t>. Retrieved from blog.westerndigital.com: https://blog.westerndigital.com/examples-of-unstructured-data/</w:t>
                    </w:r>
                  </w:p>
                  <w:p w14:paraId="5998757A" w14:textId="77777777" w:rsidR="00D2250A" w:rsidRDefault="00D2250A" w:rsidP="00D2250A">
                    <w:pPr>
                      <w:pStyle w:val="Bibliography"/>
                      <w:spacing w:line="480" w:lineRule="auto"/>
                      <w:ind w:left="720" w:hanging="72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Rebar, P. (2020, October 6). </w:t>
                    </w:r>
                    <w:r>
                      <w:rPr>
                        <w:i/>
                        <w:iCs/>
                        <w:noProof/>
                      </w:rPr>
                      <w:t>Why Use MongoDB? Advantages &amp; Use Cases</w:t>
                    </w:r>
                    <w:r>
                      <w:rPr>
                        <w:noProof/>
                      </w:rPr>
                      <w:t>. Retrieved from Studio 3T: https://studio3t.com/knowledge-base/articles/mongodb-advantages-use-cases/</w:t>
                    </w:r>
                  </w:p>
                  <w:p w14:paraId="48DFBB5C" w14:textId="77777777" w:rsidR="00D2250A" w:rsidRDefault="00D2250A" w:rsidP="00D2250A">
                    <w:pPr>
                      <w:pStyle w:val="Bibliography"/>
                      <w:spacing w:line="480" w:lineRule="auto"/>
                      <w:ind w:left="720" w:hanging="72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Robb, D. (2017, July 3). </w:t>
                    </w:r>
                    <w:r>
                      <w:rPr>
                        <w:i/>
                        <w:iCs/>
                        <w:noProof/>
                      </w:rPr>
                      <w:t>Semi-Structured Data</w:t>
                    </w:r>
                    <w:r>
                      <w:rPr>
                        <w:noProof/>
                      </w:rPr>
                      <w:t>. Retrieved from Datamation: https://www.datamation.com/big-data/semi-structured-data/</w:t>
                    </w:r>
                  </w:p>
                  <w:p w14:paraId="4CF1FE7A" w14:textId="52416F5F" w:rsidR="000267F2" w:rsidRDefault="00D2250A" w:rsidP="00D2250A">
                    <w:pPr>
                      <w:pStyle w:val="Bibliography"/>
                      <w:spacing w:line="480" w:lineRule="auto"/>
                      <w:ind w:left="720" w:hanging="720"/>
                    </w:pPr>
                    <w:r>
                      <w:rPr>
                        <w:noProof/>
                      </w:rPr>
                      <w:t xml:space="preserve">Smallcombe, M. (2020, June 25). </w:t>
                    </w:r>
                    <w:r>
                      <w:rPr>
                        <w:i/>
                        <w:iCs/>
                        <w:noProof/>
                      </w:rPr>
                      <w:t>Structured vs Unstructured Data: 5 Key Differences</w:t>
                    </w:r>
                    <w:r>
                      <w:rPr>
                        <w:noProof/>
                      </w:rPr>
                      <w:t>. Retrieved from xplenty.com: https://www.xplenty.com/blog/structured-vs-unstructured-data-key-differences/#diffs</w:t>
                    </w:r>
                    <w:r w:rsidR="000267F2" w:rsidRPr="00D2250A">
                      <w:rPr>
                        <w:rFonts w:ascii="Times New Roman" w:hAnsi="Times New Roman" w:cs="Times New Roman"/>
                        <w:b/>
                        <w:bCs/>
                        <w:noProof/>
                      </w:rPr>
                      <w:fldChar w:fldCharType="end"/>
                    </w:r>
                  </w:p>
                </w:sdtContent>
              </w:sdt>
            </w:sdtContent>
          </w:sdt>
          <w:p w14:paraId="2263CB67" w14:textId="319E1154" w:rsidR="00DF00F1" w:rsidRDefault="00DF00F1"/>
        </w:tc>
      </w:tr>
      <w:tr w:rsidR="00B27138" w14:paraId="3ABCA28F" w14:textId="77777777" w:rsidTr="006A5B4C">
        <w:tc>
          <w:tcPr>
            <w:tcW w:w="10790" w:type="dxa"/>
            <w:gridSpan w:val="5"/>
          </w:tcPr>
          <w:p w14:paraId="0D2E0D30" w14:textId="1C7AA372" w:rsidR="00B27138" w:rsidRDefault="00B27138"/>
        </w:tc>
      </w:tr>
    </w:tbl>
    <w:p w14:paraId="71B523A9" w14:textId="77777777" w:rsidR="0048120C" w:rsidRDefault="0048120C" w:rsidP="00CF5C62">
      <w:pPr>
        <w:spacing w:line="20" w:lineRule="exact"/>
      </w:pPr>
    </w:p>
    <w:sectPr w:rsidR="0048120C" w:rsidSect="00E74B29">
      <w:footerReference w:type="first" r:id="rId23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F531F5" w14:textId="77777777" w:rsidR="006850DE" w:rsidRDefault="006850DE" w:rsidP="00E74B29">
      <w:r>
        <w:separator/>
      </w:r>
    </w:p>
  </w:endnote>
  <w:endnote w:type="continuationSeparator" w:id="0">
    <w:p w14:paraId="5C1663EE" w14:textId="77777777" w:rsidR="006850DE" w:rsidRDefault="006850D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48B395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91E05B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203A96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6474"/>
      <w:gridCol w:w="3237"/>
      <w:gridCol w:w="1079"/>
    </w:tblGrid>
    <w:tr w:rsidR="00994A80" w14:paraId="0C22B338" w14:textId="77777777" w:rsidTr="00B438B8">
      <w:tc>
        <w:tcPr>
          <w:tcW w:w="6474" w:type="dxa"/>
        </w:tcPr>
        <w:p w14:paraId="6DDA7B54" w14:textId="601D63EF" w:rsidR="00994A80" w:rsidRPr="00874FE7" w:rsidRDefault="006850DE" w:rsidP="006709F1">
          <w:pPr>
            <w:pStyle w:val="Footer"/>
          </w:pPr>
          <w:sdt>
            <w:sdtPr>
              <w:alias w:val="Title"/>
              <w:tag w:val=""/>
              <w:id w:val="-1317034489"/>
              <w:placeholder>
                <w:docPart w:val="AC5A32B83D2440D3820110A82A2EC2D0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07BF">
                <w:t>Week 1 Lab: Database Creation and Design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71BA34A2" w14:textId="77777777" w:rsidR="00994A80" w:rsidRPr="00E74B29" w:rsidRDefault="00994A80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0F821315" w14:textId="77777777" w:rsidR="00994A80" w:rsidRPr="00E74B29" w:rsidRDefault="00994A80" w:rsidP="006709F1">
          <w:pPr>
            <w:pStyle w:val="Footer"/>
          </w:pPr>
        </w:p>
      </w:tc>
    </w:tr>
  </w:tbl>
  <w:p w14:paraId="2A4233BA" w14:textId="77777777" w:rsidR="00E74B29" w:rsidRDefault="00E74B29" w:rsidP="006709F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775433" w14:textId="77777777" w:rsidR="00E32331" w:rsidRDefault="00E32331" w:rsidP="00E32331">
    <w:pPr>
      <w:pStyle w:val="Footer"/>
      <w:rPr>
        <w:rStyle w:val="PageNumber"/>
      </w:rPr>
    </w:pPr>
  </w:p>
  <w:tbl>
    <w:tblPr>
      <w:tblStyle w:val="TableGrid"/>
      <w:tblW w:w="1341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6474"/>
      <w:gridCol w:w="6576"/>
      <w:gridCol w:w="360"/>
    </w:tblGrid>
    <w:tr w:rsidR="00E32331" w14:paraId="1793F988" w14:textId="77777777" w:rsidTr="00F11484">
      <w:tc>
        <w:tcPr>
          <w:tcW w:w="6474" w:type="dxa"/>
        </w:tcPr>
        <w:p w14:paraId="7CE5D555" w14:textId="77777777" w:rsidR="00E32331" w:rsidRPr="00874FE7" w:rsidRDefault="00E32331" w:rsidP="00E32331">
          <w:pPr>
            <w:pStyle w:val="Footer"/>
          </w:pPr>
          <w:sdt>
            <w:sdtPr>
              <w:alias w:val="Title"/>
              <w:tag w:val=""/>
              <w:id w:val="1983730609"/>
              <w:placeholder>
                <w:docPart w:val="932E591FC80E428A8810390815879E1D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t>Week 1 Lab: Database Creation and Design</w:t>
              </w:r>
            </w:sdtContent>
          </w:sdt>
        </w:p>
      </w:tc>
      <w:tc>
        <w:tcPr>
          <w:tcW w:w="6576" w:type="dxa"/>
        </w:tcPr>
        <w:sdt>
          <w:sdtPr>
            <w:rPr>
              <w:rStyle w:val="PageNumber"/>
            </w:rPr>
            <w:id w:val="-111441518"/>
            <w:docPartObj>
              <w:docPartGallery w:val="Page Numbers (Bottom of Page)"/>
              <w:docPartUnique/>
            </w:docPartObj>
          </w:sdtPr>
          <w:sdtContent>
            <w:p w14:paraId="18360F8D" w14:textId="77777777" w:rsidR="00E32331" w:rsidRPr="00E74B29" w:rsidRDefault="00E32331" w:rsidP="00F11484">
              <w:pPr>
                <w:pStyle w:val="Footer"/>
                <w:tabs>
                  <w:tab w:val="clear" w:pos="4680"/>
                </w:tabs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>
                <w:t>11</w:t>
              </w:r>
              <w:r w:rsidRPr="00E74B29">
                <w:fldChar w:fldCharType="end"/>
              </w:r>
            </w:p>
          </w:sdtContent>
        </w:sdt>
      </w:tc>
      <w:tc>
        <w:tcPr>
          <w:tcW w:w="360" w:type="dxa"/>
        </w:tcPr>
        <w:p w14:paraId="6CFF4200" w14:textId="77777777" w:rsidR="00E32331" w:rsidRPr="00E74B29" w:rsidRDefault="00E32331" w:rsidP="00E32331">
          <w:pPr>
            <w:pStyle w:val="Footer"/>
          </w:pPr>
        </w:p>
      </w:tc>
    </w:tr>
  </w:tbl>
  <w:p w14:paraId="22D88FE1" w14:textId="77777777" w:rsidR="00E32331" w:rsidRDefault="00E32331" w:rsidP="00E3233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1D598B" w14:textId="77777777" w:rsidR="00E32331" w:rsidRDefault="00E32331" w:rsidP="00E3233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6474"/>
      <w:gridCol w:w="3237"/>
      <w:gridCol w:w="1079"/>
    </w:tblGrid>
    <w:tr w:rsidR="00E32331" w14:paraId="110FD976" w14:textId="77777777" w:rsidTr="006134FD">
      <w:tc>
        <w:tcPr>
          <w:tcW w:w="6474" w:type="dxa"/>
        </w:tcPr>
        <w:p w14:paraId="2A010835" w14:textId="77777777" w:rsidR="00E32331" w:rsidRPr="00874FE7" w:rsidRDefault="00E32331" w:rsidP="00E32331">
          <w:pPr>
            <w:pStyle w:val="Footer"/>
          </w:pPr>
          <w:sdt>
            <w:sdtPr>
              <w:alias w:val="Title"/>
              <w:tag w:val=""/>
              <w:id w:val="503557808"/>
              <w:placeholder>
                <w:docPart w:val="7677F86732BF4AF0B512D053CC58914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t>Week 1 Lab: Database Creation and Design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307253380"/>
            <w:docPartObj>
              <w:docPartGallery w:val="Page Numbers (Bottom of Page)"/>
              <w:docPartUnique/>
            </w:docPartObj>
          </w:sdtPr>
          <w:sdtContent>
            <w:p w14:paraId="04A4A383" w14:textId="77777777" w:rsidR="00E32331" w:rsidRPr="00E74B29" w:rsidRDefault="00E32331" w:rsidP="00E3233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>
                <w:t>11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B218C4A" w14:textId="77777777" w:rsidR="00E32331" w:rsidRPr="00E74B29" w:rsidRDefault="00E32331" w:rsidP="00E32331">
          <w:pPr>
            <w:pStyle w:val="Footer"/>
          </w:pPr>
        </w:p>
      </w:tc>
    </w:tr>
  </w:tbl>
  <w:p w14:paraId="281650E5" w14:textId="77777777" w:rsidR="00E32331" w:rsidRDefault="00E32331" w:rsidP="00E323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AA247A" w14:textId="77777777" w:rsidR="006850DE" w:rsidRDefault="006850DE" w:rsidP="00E74B29">
      <w:r>
        <w:separator/>
      </w:r>
    </w:p>
  </w:footnote>
  <w:footnote w:type="continuationSeparator" w:id="0">
    <w:p w14:paraId="43CCA942" w14:textId="77777777" w:rsidR="006850DE" w:rsidRDefault="006850DE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EB2CCC"/>
    <w:multiLevelType w:val="multilevel"/>
    <w:tmpl w:val="B60C9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5806E2"/>
    <w:multiLevelType w:val="hybridMultilevel"/>
    <w:tmpl w:val="E49CDDC0"/>
    <w:lvl w:ilvl="0" w:tplc="DB7A8586">
      <w:numFmt w:val="bullet"/>
      <w:lvlText w:val="-"/>
      <w:lvlJc w:val="left"/>
      <w:pPr>
        <w:ind w:left="36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25E7159"/>
    <w:multiLevelType w:val="hybridMultilevel"/>
    <w:tmpl w:val="AD5A01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76AE"/>
    <w:rsid w:val="00000C01"/>
    <w:rsid w:val="00010302"/>
    <w:rsid w:val="00011EDB"/>
    <w:rsid w:val="00011FB4"/>
    <w:rsid w:val="00014EBD"/>
    <w:rsid w:val="000159E5"/>
    <w:rsid w:val="00016352"/>
    <w:rsid w:val="000165A9"/>
    <w:rsid w:val="00017615"/>
    <w:rsid w:val="0002103C"/>
    <w:rsid w:val="00024638"/>
    <w:rsid w:val="0002550E"/>
    <w:rsid w:val="000267F2"/>
    <w:rsid w:val="00030D4E"/>
    <w:rsid w:val="00031723"/>
    <w:rsid w:val="00032C5D"/>
    <w:rsid w:val="00033445"/>
    <w:rsid w:val="00033736"/>
    <w:rsid w:val="00033754"/>
    <w:rsid w:val="00033E26"/>
    <w:rsid w:val="00036CE1"/>
    <w:rsid w:val="00037C81"/>
    <w:rsid w:val="000407AC"/>
    <w:rsid w:val="00041B2F"/>
    <w:rsid w:val="00044E0F"/>
    <w:rsid w:val="00044E8B"/>
    <w:rsid w:val="0004529E"/>
    <w:rsid w:val="000460AE"/>
    <w:rsid w:val="000466E9"/>
    <w:rsid w:val="00047FED"/>
    <w:rsid w:val="000507F6"/>
    <w:rsid w:val="0005168E"/>
    <w:rsid w:val="000556EF"/>
    <w:rsid w:val="00055E39"/>
    <w:rsid w:val="000611F4"/>
    <w:rsid w:val="00062054"/>
    <w:rsid w:val="0006299F"/>
    <w:rsid w:val="00064930"/>
    <w:rsid w:val="000660F9"/>
    <w:rsid w:val="00066344"/>
    <w:rsid w:val="00066AE5"/>
    <w:rsid w:val="0006745B"/>
    <w:rsid w:val="000700DD"/>
    <w:rsid w:val="0007079B"/>
    <w:rsid w:val="00071E5B"/>
    <w:rsid w:val="000729C3"/>
    <w:rsid w:val="00075255"/>
    <w:rsid w:val="00077423"/>
    <w:rsid w:val="00080AE8"/>
    <w:rsid w:val="0008140F"/>
    <w:rsid w:val="0008309F"/>
    <w:rsid w:val="000866EF"/>
    <w:rsid w:val="00086AF1"/>
    <w:rsid w:val="00086FA5"/>
    <w:rsid w:val="00087420"/>
    <w:rsid w:val="00092C7E"/>
    <w:rsid w:val="000A15EF"/>
    <w:rsid w:val="000A2821"/>
    <w:rsid w:val="000A3C66"/>
    <w:rsid w:val="000A407F"/>
    <w:rsid w:val="000A5154"/>
    <w:rsid w:val="000A650E"/>
    <w:rsid w:val="000A68DB"/>
    <w:rsid w:val="000A7724"/>
    <w:rsid w:val="000A7AB0"/>
    <w:rsid w:val="000B21D1"/>
    <w:rsid w:val="000B3657"/>
    <w:rsid w:val="000B59D6"/>
    <w:rsid w:val="000C3306"/>
    <w:rsid w:val="000C4280"/>
    <w:rsid w:val="000C42ED"/>
    <w:rsid w:val="000D190C"/>
    <w:rsid w:val="000D1FA7"/>
    <w:rsid w:val="000D586C"/>
    <w:rsid w:val="000D6A80"/>
    <w:rsid w:val="000E4641"/>
    <w:rsid w:val="000E4C5F"/>
    <w:rsid w:val="000E5200"/>
    <w:rsid w:val="000E68D9"/>
    <w:rsid w:val="000E77FE"/>
    <w:rsid w:val="000E7D4B"/>
    <w:rsid w:val="000E7FF6"/>
    <w:rsid w:val="000F1517"/>
    <w:rsid w:val="000F1B04"/>
    <w:rsid w:val="000F1DE6"/>
    <w:rsid w:val="000F368A"/>
    <w:rsid w:val="000F3D76"/>
    <w:rsid w:val="000F6D22"/>
    <w:rsid w:val="001038EE"/>
    <w:rsid w:val="00104B52"/>
    <w:rsid w:val="00105412"/>
    <w:rsid w:val="00105821"/>
    <w:rsid w:val="00105B67"/>
    <w:rsid w:val="00106D33"/>
    <w:rsid w:val="00107D93"/>
    <w:rsid w:val="0011386D"/>
    <w:rsid w:val="00113D91"/>
    <w:rsid w:val="00113DDC"/>
    <w:rsid w:val="001149E2"/>
    <w:rsid w:val="001216A1"/>
    <w:rsid w:val="00126FBC"/>
    <w:rsid w:val="00127889"/>
    <w:rsid w:val="001312B0"/>
    <w:rsid w:val="0013364E"/>
    <w:rsid w:val="0013532F"/>
    <w:rsid w:val="00144EDE"/>
    <w:rsid w:val="00145D62"/>
    <w:rsid w:val="00150D70"/>
    <w:rsid w:val="00151B2A"/>
    <w:rsid w:val="00151F66"/>
    <w:rsid w:val="001541FC"/>
    <w:rsid w:val="0015543F"/>
    <w:rsid w:val="0015545D"/>
    <w:rsid w:val="00155BE6"/>
    <w:rsid w:val="00155E99"/>
    <w:rsid w:val="001573A4"/>
    <w:rsid w:val="00162AFD"/>
    <w:rsid w:val="001631D1"/>
    <w:rsid w:val="0016372F"/>
    <w:rsid w:val="00170531"/>
    <w:rsid w:val="00171DB5"/>
    <w:rsid w:val="0017406A"/>
    <w:rsid w:val="00176ACD"/>
    <w:rsid w:val="00177F8D"/>
    <w:rsid w:val="00182B42"/>
    <w:rsid w:val="00184EBA"/>
    <w:rsid w:val="00185E77"/>
    <w:rsid w:val="00185F4A"/>
    <w:rsid w:val="001874B5"/>
    <w:rsid w:val="00187734"/>
    <w:rsid w:val="00195206"/>
    <w:rsid w:val="001A091C"/>
    <w:rsid w:val="001A0E0B"/>
    <w:rsid w:val="001A3FA0"/>
    <w:rsid w:val="001B32E1"/>
    <w:rsid w:val="001B3A58"/>
    <w:rsid w:val="001B76F2"/>
    <w:rsid w:val="001B7B8D"/>
    <w:rsid w:val="001C4E52"/>
    <w:rsid w:val="001C5189"/>
    <w:rsid w:val="001C53C9"/>
    <w:rsid w:val="001C6ED0"/>
    <w:rsid w:val="001D0947"/>
    <w:rsid w:val="001D1CDC"/>
    <w:rsid w:val="001D26F7"/>
    <w:rsid w:val="001D3EF8"/>
    <w:rsid w:val="001D5821"/>
    <w:rsid w:val="001D6DDB"/>
    <w:rsid w:val="001D720E"/>
    <w:rsid w:val="001D7EFC"/>
    <w:rsid w:val="001E0C04"/>
    <w:rsid w:val="001E1C62"/>
    <w:rsid w:val="001E4B62"/>
    <w:rsid w:val="001E5030"/>
    <w:rsid w:val="001E703B"/>
    <w:rsid w:val="001F03E2"/>
    <w:rsid w:val="001F1183"/>
    <w:rsid w:val="001F1F0C"/>
    <w:rsid w:val="001F577B"/>
    <w:rsid w:val="001F7934"/>
    <w:rsid w:val="0020302D"/>
    <w:rsid w:val="00210FBA"/>
    <w:rsid w:val="00211CA7"/>
    <w:rsid w:val="00213B96"/>
    <w:rsid w:val="002161D3"/>
    <w:rsid w:val="00221F23"/>
    <w:rsid w:val="00222E03"/>
    <w:rsid w:val="00222F31"/>
    <w:rsid w:val="00223FCC"/>
    <w:rsid w:val="00224446"/>
    <w:rsid w:val="0022482B"/>
    <w:rsid w:val="00224AC2"/>
    <w:rsid w:val="00224FF0"/>
    <w:rsid w:val="002255B5"/>
    <w:rsid w:val="00225850"/>
    <w:rsid w:val="00226211"/>
    <w:rsid w:val="00226883"/>
    <w:rsid w:val="00226BCD"/>
    <w:rsid w:val="00227EA4"/>
    <w:rsid w:val="002309D6"/>
    <w:rsid w:val="00232593"/>
    <w:rsid w:val="002329F1"/>
    <w:rsid w:val="00234DA4"/>
    <w:rsid w:val="00235EEE"/>
    <w:rsid w:val="00235F1C"/>
    <w:rsid w:val="002370B3"/>
    <w:rsid w:val="00240ACE"/>
    <w:rsid w:val="002445B5"/>
    <w:rsid w:val="00245CB8"/>
    <w:rsid w:val="00247F61"/>
    <w:rsid w:val="00251539"/>
    <w:rsid w:val="002524C9"/>
    <w:rsid w:val="0025562C"/>
    <w:rsid w:val="0025696B"/>
    <w:rsid w:val="00257C94"/>
    <w:rsid w:val="00260B81"/>
    <w:rsid w:val="002623A2"/>
    <w:rsid w:val="002631B0"/>
    <w:rsid w:val="00265C8A"/>
    <w:rsid w:val="00270931"/>
    <w:rsid w:val="002712EB"/>
    <w:rsid w:val="00271FB7"/>
    <w:rsid w:val="0027224F"/>
    <w:rsid w:val="00273A9F"/>
    <w:rsid w:val="00274F91"/>
    <w:rsid w:val="00275204"/>
    <w:rsid w:val="00277078"/>
    <w:rsid w:val="002807A4"/>
    <w:rsid w:val="00281601"/>
    <w:rsid w:val="002817D7"/>
    <w:rsid w:val="0028316C"/>
    <w:rsid w:val="00283AF6"/>
    <w:rsid w:val="00283D1A"/>
    <w:rsid w:val="00283EFC"/>
    <w:rsid w:val="00284B49"/>
    <w:rsid w:val="00284F30"/>
    <w:rsid w:val="00285CE4"/>
    <w:rsid w:val="002871B2"/>
    <w:rsid w:val="002913BD"/>
    <w:rsid w:val="00291F48"/>
    <w:rsid w:val="002927D7"/>
    <w:rsid w:val="0029605A"/>
    <w:rsid w:val="002A053E"/>
    <w:rsid w:val="002A4080"/>
    <w:rsid w:val="002A51F3"/>
    <w:rsid w:val="002A62EF"/>
    <w:rsid w:val="002B08A5"/>
    <w:rsid w:val="002B2314"/>
    <w:rsid w:val="002B3229"/>
    <w:rsid w:val="002C15B3"/>
    <w:rsid w:val="002C2D4D"/>
    <w:rsid w:val="002C4F0E"/>
    <w:rsid w:val="002C7351"/>
    <w:rsid w:val="002D0DA3"/>
    <w:rsid w:val="002D185C"/>
    <w:rsid w:val="002D2200"/>
    <w:rsid w:val="002D2506"/>
    <w:rsid w:val="002D4582"/>
    <w:rsid w:val="002D626A"/>
    <w:rsid w:val="002D6B70"/>
    <w:rsid w:val="002D6E1E"/>
    <w:rsid w:val="002E0466"/>
    <w:rsid w:val="002E69AD"/>
    <w:rsid w:val="002E6DC7"/>
    <w:rsid w:val="002E7E01"/>
    <w:rsid w:val="002F2C33"/>
    <w:rsid w:val="002F6AF7"/>
    <w:rsid w:val="002F7009"/>
    <w:rsid w:val="002F7A99"/>
    <w:rsid w:val="002F7C31"/>
    <w:rsid w:val="00300058"/>
    <w:rsid w:val="003079C0"/>
    <w:rsid w:val="00310D88"/>
    <w:rsid w:val="00312A12"/>
    <w:rsid w:val="003138E0"/>
    <w:rsid w:val="003141F6"/>
    <w:rsid w:val="00320F74"/>
    <w:rsid w:val="00323002"/>
    <w:rsid w:val="00323611"/>
    <w:rsid w:val="0032405B"/>
    <w:rsid w:val="0032449F"/>
    <w:rsid w:val="00326EED"/>
    <w:rsid w:val="00331638"/>
    <w:rsid w:val="00332530"/>
    <w:rsid w:val="00332BA8"/>
    <w:rsid w:val="003335F8"/>
    <w:rsid w:val="00335B35"/>
    <w:rsid w:val="00336A97"/>
    <w:rsid w:val="00336C32"/>
    <w:rsid w:val="0033741A"/>
    <w:rsid w:val="00337921"/>
    <w:rsid w:val="003405DA"/>
    <w:rsid w:val="003406C7"/>
    <w:rsid w:val="00340955"/>
    <w:rsid w:val="00340AC2"/>
    <w:rsid w:val="00340F15"/>
    <w:rsid w:val="003419B2"/>
    <w:rsid w:val="00341F10"/>
    <w:rsid w:val="0034674B"/>
    <w:rsid w:val="00346EB1"/>
    <w:rsid w:val="0035029C"/>
    <w:rsid w:val="00351463"/>
    <w:rsid w:val="00352817"/>
    <w:rsid w:val="00352BFF"/>
    <w:rsid w:val="00352EE4"/>
    <w:rsid w:val="00353C64"/>
    <w:rsid w:val="00354F39"/>
    <w:rsid w:val="00355EB3"/>
    <w:rsid w:val="00357A91"/>
    <w:rsid w:val="00360A7B"/>
    <w:rsid w:val="003631B3"/>
    <w:rsid w:val="0036630A"/>
    <w:rsid w:val="00367EC1"/>
    <w:rsid w:val="0037176B"/>
    <w:rsid w:val="00373B12"/>
    <w:rsid w:val="00376A13"/>
    <w:rsid w:val="00376C75"/>
    <w:rsid w:val="00393DDB"/>
    <w:rsid w:val="00394D91"/>
    <w:rsid w:val="00395674"/>
    <w:rsid w:val="00396BD7"/>
    <w:rsid w:val="003A188B"/>
    <w:rsid w:val="003A3B47"/>
    <w:rsid w:val="003A3E0B"/>
    <w:rsid w:val="003A4B17"/>
    <w:rsid w:val="003A4F2F"/>
    <w:rsid w:val="003A62DE"/>
    <w:rsid w:val="003B03C6"/>
    <w:rsid w:val="003B161F"/>
    <w:rsid w:val="003B316D"/>
    <w:rsid w:val="003B35CD"/>
    <w:rsid w:val="003B39EA"/>
    <w:rsid w:val="003B3DDD"/>
    <w:rsid w:val="003B3F89"/>
    <w:rsid w:val="003B66D5"/>
    <w:rsid w:val="003B7112"/>
    <w:rsid w:val="003C2DB2"/>
    <w:rsid w:val="003C2F2C"/>
    <w:rsid w:val="003C4865"/>
    <w:rsid w:val="003C4E90"/>
    <w:rsid w:val="003C54EF"/>
    <w:rsid w:val="003C5BBB"/>
    <w:rsid w:val="003C6146"/>
    <w:rsid w:val="003C6828"/>
    <w:rsid w:val="003D1A41"/>
    <w:rsid w:val="003D2469"/>
    <w:rsid w:val="003D439B"/>
    <w:rsid w:val="003D568E"/>
    <w:rsid w:val="003E0CC6"/>
    <w:rsid w:val="003E1BAD"/>
    <w:rsid w:val="003E1D4D"/>
    <w:rsid w:val="003E2B61"/>
    <w:rsid w:val="003E7D2D"/>
    <w:rsid w:val="003E7E26"/>
    <w:rsid w:val="003F3EF7"/>
    <w:rsid w:val="003F645E"/>
    <w:rsid w:val="003F6808"/>
    <w:rsid w:val="00400C89"/>
    <w:rsid w:val="00403043"/>
    <w:rsid w:val="0040564B"/>
    <w:rsid w:val="004068B8"/>
    <w:rsid w:val="0041117A"/>
    <w:rsid w:val="00411847"/>
    <w:rsid w:val="00412923"/>
    <w:rsid w:val="004130BD"/>
    <w:rsid w:val="00413CA1"/>
    <w:rsid w:val="004158C9"/>
    <w:rsid w:val="00420FBD"/>
    <w:rsid w:val="004219A0"/>
    <w:rsid w:val="004220A0"/>
    <w:rsid w:val="00425F60"/>
    <w:rsid w:val="004303DE"/>
    <w:rsid w:val="00431402"/>
    <w:rsid w:val="004316E4"/>
    <w:rsid w:val="00433E0D"/>
    <w:rsid w:val="00434FEA"/>
    <w:rsid w:val="004366FF"/>
    <w:rsid w:val="00436E1D"/>
    <w:rsid w:val="0044566A"/>
    <w:rsid w:val="00445DA2"/>
    <w:rsid w:val="00447356"/>
    <w:rsid w:val="00452AB7"/>
    <w:rsid w:val="00453262"/>
    <w:rsid w:val="0045330A"/>
    <w:rsid w:val="0045362B"/>
    <w:rsid w:val="00453993"/>
    <w:rsid w:val="00455E60"/>
    <w:rsid w:val="00457A55"/>
    <w:rsid w:val="00457D47"/>
    <w:rsid w:val="0046377B"/>
    <w:rsid w:val="00464549"/>
    <w:rsid w:val="00464716"/>
    <w:rsid w:val="00465A4A"/>
    <w:rsid w:val="00465ABA"/>
    <w:rsid w:val="00466C4B"/>
    <w:rsid w:val="00467A4A"/>
    <w:rsid w:val="00476083"/>
    <w:rsid w:val="004771C4"/>
    <w:rsid w:val="00480691"/>
    <w:rsid w:val="0048120C"/>
    <w:rsid w:val="004821EF"/>
    <w:rsid w:val="00483939"/>
    <w:rsid w:val="00487D61"/>
    <w:rsid w:val="004909D9"/>
    <w:rsid w:val="00491D79"/>
    <w:rsid w:val="00493D99"/>
    <w:rsid w:val="00494A19"/>
    <w:rsid w:val="00496756"/>
    <w:rsid w:val="00497576"/>
    <w:rsid w:val="00497C21"/>
    <w:rsid w:val="004A229B"/>
    <w:rsid w:val="004A24CD"/>
    <w:rsid w:val="004A5B5D"/>
    <w:rsid w:val="004A67EC"/>
    <w:rsid w:val="004A77E0"/>
    <w:rsid w:val="004B2126"/>
    <w:rsid w:val="004C243B"/>
    <w:rsid w:val="004C3DFA"/>
    <w:rsid w:val="004C77A4"/>
    <w:rsid w:val="004D1ED9"/>
    <w:rsid w:val="004D6042"/>
    <w:rsid w:val="004E0871"/>
    <w:rsid w:val="004F3056"/>
    <w:rsid w:val="004F3EC8"/>
    <w:rsid w:val="004F4215"/>
    <w:rsid w:val="004F6247"/>
    <w:rsid w:val="005014DE"/>
    <w:rsid w:val="0050206E"/>
    <w:rsid w:val="005023C3"/>
    <w:rsid w:val="00503408"/>
    <w:rsid w:val="005050C4"/>
    <w:rsid w:val="0050640D"/>
    <w:rsid w:val="00507EFF"/>
    <w:rsid w:val="00511E41"/>
    <w:rsid w:val="00512023"/>
    <w:rsid w:val="00512D17"/>
    <w:rsid w:val="0051325F"/>
    <w:rsid w:val="00513D55"/>
    <w:rsid w:val="00514701"/>
    <w:rsid w:val="00521481"/>
    <w:rsid w:val="00521544"/>
    <w:rsid w:val="00522427"/>
    <w:rsid w:val="0053017C"/>
    <w:rsid w:val="0053192F"/>
    <w:rsid w:val="005367EC"/>
    <w:rsid w:val="005418A1"/>
    <w:rsid w:val="00541A3F"/>
    <w:rsid w:val="0054458A"/>
    <w:rsid w:val="00544A91"/>
    <w:rsid w:val="00544F39"/>
    <w:rsid w:val="00545D8B"/>
    <w:rsid w:val="0054674A"/>
    <w:rsid w:val="0054748C"/>
    <w:rsid w:val="005504F8"/>
    <w:rsid w:val="00552FF8"/>
    <w:rsid w:val="0055328B"/>
    <w:rsid w:val="00554F90"/>
    <w:rsid w:val="00555FE0"/>
    <w:rsid w:val="00556D02"/>
    <w:rsid w:val="0055750E"/>
    <w:rsid w:val="005577B3"/>
    <w:rsid w:val="005602AA"/>
    <w:rsid w:val="005624AA"/>
    <w:rsid w:val="0056375D"/>
    <w:rsid w:val="005677B0"/>
    <w:rsid w:val="005679CD"/>
    <w:rsid w:val="00571249"/>
    <w:rsid w:val="005718F5"/>
    <w:rsid w:val="005754F7"/>
    <w:rsid w:val="00576C2F"/>
    <w:rsid w:val="00580F1F"/>
    <w:rsid w:val="0059062D"/>
    <w:rsid w:val="00590F4E"/>
    <w:rsid w:val="00590F7A"/>
    <w:rsid w:val="005915F7"/>
    <w:rsid w:val="00593928"/>
    <w:rsid w:val="00595E44"/>
    <w:rsid w:val="0059662C"/>
    <w:rsid w:val="005A06E6"/>
    <w:rsid w:val="005A0F4E"/>
    <w:rsid w:val="005A27FF"/>
    <w:rsid w:val="005A3C00"/>
    <w:rsid w:val="005A3EC3"/>
    <w:rsid w:val="005A4D6B"/>
    <w:rsid w:val="005A4F90"/>
    <w:rsid w:val="005A5D3A"/>
    <w:rsid w:val="005A6996"/>
    <w:rsid w:val="005B070C"/>
    <w:rsid w:val="005B1624"/>
    <w:rsid w:val="005B19B2"/>
    <w:rsid w:val="005B26DE"/>
    <w:rsid w:val="005B4810"/>
    <w:rsid w:val="005B510B"/>
    <w:rsid w:val="005C38A1"/>
    <w:rsid w:val="005C41CF"/>
    <w:rsid w:val="005C4359"/>
    <w:rsid w:val="005C4711"/>
    <w:rsid w:val="005C67BD"/>
    <w:rsid w:val="005D047F"/>
    <w:rsid w:val="005D1A13"/>
    <w:rsid w:val="005D6110"/>
    <w:rsid w:val="005D79CE"/>
    <w:rsid w:val="005E44BF"/>
    <w:rsid w:val="005E4B8F"/>
    <w:rsid w:val="005E548B"/>
    <w:rsid w:val="005E5817"/>
    <w:rsid w:val="005E7C81"/>
    <w:rsid w:val="005E7CCD"/>
    <w:rsid w:val="005F145D"/>
    <w:rsid w:val="005F1548"/>
    <w:rsid w:val="005F73ED"/>
    <w:rsid w:val="005F7D1D"/>
    <w:rsid w:val="00602228"/>
    <w:rsid w:val="00604019"/>
    <w:rsid w:val="00604A5F"/>
    <w:rsid w:val="006053AD"/>
    <w:rsid w:val="00605E18"/>
    <w:rsid w:val="00612797"/>
    <w:rsid w:val="006173F3"/>
    <w:rsid w:val="00621358"/>
    <w:rsid w:val="006240C7"/>
    <w:rsid w:val="00631FA1"/>
    <w:rsid w:val="00635F38"/>
    <w:rsid w:val="0063684B"/>
    <w:rsid w:val="006456D1"/>
    <w:rsid w:val="00645FFE"/>
    <w:rsid w:val="006466B6"/>
    <w:rsid w:val="00646CEB"/>
    <w:rsid w:val="00647622"/>
    <w:rsid w:val="006508F2"/>
    <w:rsid w:val="00657EF2"/>
    <w:rsid w:val="00664DB3"/>
    <w:rsid w:val="00665110"/>
    <w:rsid w:val="00665C96"/>
    <w:rsid w:val="006668BA"/>
    <w:rsid w:val="006709F1"/>
    <w:rsid w:val="0067457A"/>
    <w:rsid w:val="00674CA6"/>
    <w:rsid w:val="00674CE3"/>
    <w:rsid w:val="0067525B"/>
    <w:rsid w:val="00675FF2"/>
    <w:rsid w:val="00677659"/>
    <w:rsid w:val="00680116"/>
    <w:rsid w:val="00680F6C"/>
    <w:rsid w:val="00683335"/>
    <w:rsid w:val="006850DE"/>
    <w:rsid w:val="0068560C"/>
    <w:rsid w:val="00686442"/>
    <w:rsid w:val="00686A40"/>
    <w:rsid w:val="00690981"/>
    <w:rsid w:val="00691BD2"/>
    <w:rsid w:val="00692FD3"/>
    <w:rsid w:val="00693E54"/>
    <w:rsid w:val="00697503"/>
    <w:rsid w:val="00697D8B"/>
    <w:rsid w:val="006A11C8"/>
    <w:rsid w:val="006A1F5E"/>
    <w:rsid w:val="006A496A"/>
    <w:rsid w:val="006B0881"/>
    <w:rsid w:val="006B1702"/>
    <w:rsid w:val="006B19F1"/>
    <w:rsid w:val="006B3AC4"/>
    <w:rsid w:val="006B5090"/>
    <w:rsid w:val="006B744F"/>
    <w:rsid w:val="006C0286"/>
    <w:rsid w:val="006C0ED8"/>
    <w:rsid w:val="006C1E85"/>
    <w:rsid w:val="006C1FA4"/>
    <w:rsid w:val="006C282F"/>
    <w:rsid w:val="006C5ADD"/>
    <w:rsid w:val="006C5EA1"/>
    <w:rsid w:val="006C5F03"/>
    <w:rsid w:val="006C60E6"/>
    <w:rsid w:val="006D095B"/>
    <w:rsid w:val="006D14C9"/>
    <w:rsid w:val="006D2197"/>
    <w:rsid w:val="006D4433"/>
    <w:rsid w:val="006D6292"/>
    <w:rsid w:val="006D7CA7"/>
    <w:rsid w:val="006E11D9"/>
    <w:rsid w:val="006E17D2"/>
    <w:rsid w:val="006E3BAE"/>
    <w:rsid w:val="006E7AC7"/>
    <w:rsid w:val="006F2938"/>
    <w:rsid w:val="006F3086"/>
    <w:rsid w:val="00705207"/>
    <w:rsid w:val="00705D98"/>
    <w:rsid w:val="00712793"/>
    <w:rsid w:val="00712D85"/>
    <w:rsid w:val="007145A5"/>
    <w:rsid w:val="007145EE"/>
    <w:rsid w:val="0071560C"/>
    <w:rsid w:val="00716484"/>
    <w:rsid w:val="00716B08"/>
    <w:rsid w:val="00717C44"/>
    <w:rsid w:val="00720C33"/>
    <w:rsid w:val="00721D4E"/>
    <w:rsid w:val="00725D06"/>
    <w:rsid w:val="007332F1"/>
    <w:rsid w:val="00733E17"/>
    <w:rsid w:val="0073528C"/>
    <w:rsid w:val="00736DAD"/>
    <w:rsid w:val="007374BA"/>
    <w:rsid w:val="00741E0B"/>
    <w:rsid w:val="00743DA7"/>
    <w:rsid w:val="0074451C"/>
    <w:rsid w:val="00747133"/>
    <w:rsid w:val="0075114B"/>
    <w:rsid w:val="00751E50"/>
    <w:rsid w:val="007526AA"/>
    <w:rsid w:val="0075410B"/>
    <w:rsid w:val="0075574D"/>
    <w:rsid w:val="00756648"/>
    <w:rsid w:val="00762573"/>
    <w:rsid w:val="00762FE9"/>
    <w:rsid w:val="00763953"/>
    <w:rsid w:val="00764993"/>
    <w:rsid w:val="00765512"/>
    <w:rsid w:val="00766FA4"/>
    <w:rsid w:val="00767C7D"/>
    <w:rsid w:val="00767EED"/>
    <w:rsid w:val="00770FDE"/>
    <w:rsid w:val="007716B0"/>
    <w:rsid w:val="00772D9D"/>
    <w:rsid w:val="00774908"/>
    <w:rsid w:val="00774D3A"/>
    <w:rsid w:val="0077523E"/>
    <w:rsid w:val="00775D96"/>
    <w:rsid w:val="00785DCE"/>
    <w:rsid w:val="00785E3C"/>
    <w:rsid w:val="00786290"/>
    <w:rsid w:val="00787005"/>
    <w:rsid w:val="0079190E"/>
    <w:rsid w:val="00794DC9"/>
    <w:rsid w:val="00794F2C"/>
    <w:rsid w:val="00795606"/>
    <w:rsid w:val="00795C6B"/>
    <w:rsid w:val="00796A42"/>
    <w:rsid w:val="007A0619"/>
    <w:rsid w:val="007A2F37"/>
    <w:rsid w:val="007A3F67"/>
    <w:rsid w:val="007A5B79"/>
    <w:rsid w:val="007A5FC5"/>
    <w:rsid w:val="007A735A"/>
    <w:rsid w:val="007A7F2B"/>
    <w:rsid w:val="007B23E5"/>
    <w:rsid w:val="007B5FB2"/>
    <w:rsid w:val="007C24A4"/>
    <w:rsid w:val="007C5A1A"/>
    <w:rsid w:val="007C6580"/>
    <w:rsid w:val="007C6840"/>
    <w:rsid w:val="007C68D6"/>
    <w:rsid w:val="007C71EC"/>
    <w:rsid w:val="007D0557"/>
    <w:rsid w:val="007D39E7"/>
    <w:rsid w:val="007D70A6"/>
    <w:rsid w:val="007D76AE"/>
    <w:rsid w:val="007E01CA"/>
    <w:rsid w:val="007E0EDC"/>
    <w:rsid w:val="007E1E13"/>
    <w:rsid w:val="007E351C"/>
    <w:rsid w:val="007E7300"/>
    <w:rsid w:val="007F37BE"/>
    <w:rsid w:val="007F4C74"/>
    <w:rsid w:val="007F76F3"/>
    <w:rsid w:val="008037B2"/>
    <w:rsid w:val="00811EF0"/>
    <w:rsid w:val="00812028"/>
    <w:rsid w:val="0081240A"/>
    <w:rsid w:val="008143D0"/>
    <w:rsid w:val="00815122"/>
    <w:rsid w:val="0081558A"/>
    <w:rsid w:val="00815678"/>
    <w:rsid w:val="008166F2"/>
    <w:rsid w:val="00816F71"/>
    <w:rsid w:val="00817D79"/>
    <w:rsid w:val="00820AAC"/>
    <w:rsid w:val="00822A8C"/>
    <w:rsid w:val="008260DE"/>
    <w:rsid w:val="00826259"/>
    <w:rsid w:val="00832A70"/>
    <w:rsid w:val="008332FC"/>
    <w:rsid w:val="008345BA"/>
    <w:rsid w:val="008361C3"/>
    <w:rsid w:val="00836E2C"/>
    <w:rsid w:val="00837914"/>
    <w:rsid w:val="0084222A"/>
    <w:rsid w:val="00842B3B"/>
    <w:rsid w:val="00847EAB"/>
    <w:rsid w:val="008510ED"/>
    <w:rsid w:val="00851CED"/>
    <w:rsid w:val="00851DFF"/>
    <w:rsid w:val="00852956"/>
    <w:rsid w:val="00855C53"/>
    <w:rsid w:val="00862A3D"/>
    <w:rsid w:val="0086360C"/>
    <w:rsid w:val="00864F54"/>
    <w:rsid w:val="008714C4"/>
    <w:rsid w:val="00872CD0"/>
    <w:rsid w:val="00873107"/>
    <w:rsid w:val="00874FE7"/>
    <w:rsid w:val="008764B6"/>
    <w:rsid w:val="0087760C"/>
    <w:rsid w:val="00877832"/>
    <w:rsid w:val="00880135"/>
    <w:rsid w:val="008811E2"/>
    <w:rsid w:val="0088120F"/>
    <w:rsid w:val="00881514"/>
    <w:rsid w:val="0088296A"/>
    <w:rsid w:val="008871E3"/>
    <w:rsid w:val="0089038D"/>
    <w:rsid w:val="00893065"/>
    <w:rsid w:val="008A15E8"/>
    <w:rsid w:val="008A204C"/>
    <w:rsid w:val="008A27F9"/>
    <w:rsid w:val="008A4DA5"/>
    <w:rsid w:val="008A6366"/>
    <w:rsid w:val="008B000E"/>
    <w:rsid w:val="008B68CA"/>
    <w:rsid w:val="008B6B93"/>
    <w:rsid w:val="008B6E4E"/>
    <w:rsid w:val="008B75DB"/>
    <w:rsid w:val="008C0A68"/>
    <w:rsid w:val="008C2DD1"/>
    <w:rsid w:val="008C653E"/>
    <w:rsid w:val="008C7955"/>
    <w:rsid w:val="008D1325"/>
    <w:rsid w:val="008D56D9"/>
    <w:rsid w:val="008D664C"/>
    <w:rsid w:val="008E34CE"/>
    <w:rsid w:val="008E3525"/>
    <w:rsid w:val="008E6B69"/>
    <w:rsid w:val="008E7132"/>
    <w:rsid w:val="008E7838"/>
    <w:rsid w:val="008F1AED"/>
    <w:rsid w:val="008F31BD"/>
    <w:rsid w:val="008F4B83"/>
    <w:rsid w:val="008F70FE"/>
    <w:rsid w:val="008F74AC"/>
    <w:rsid w:val="0090105B"/>
    <w:rsid w:val="0090278C"/>
    <w:rsid w:val="0090381F"/>
    <w:rsid w:val="009063A6"/>
    <w:rsid w:val="00907B9F"/>
    <w:rsid w:val="00912AEE"/>
    <w:rsid w:val="00915613"/>
    <w:rsid w:val="00915B08"/>
    <w:rsid w:val="00917CDF"/>
    <w:rsid w:val="009214DB"/>
    <w:rsid w:val="0092184D"/>
    <w:rsid w:val="009223D1"/>
    <w:rsid w:val="00924F86"/>
    <w:rsid w:val="00926B1D"/>
    <w:rsid w:val="00934BE7"/>
    <w:rsid w:val="009357F0"/>
    <w:rsid w:val="00941BD7"/>
    <w:rsid w:val="00943E35"/>
    <w:rsid w:val="00945872"/>
    <w:rsid w:val="00945EA0"/>
    <w:rsid w:val="009462A8"/>
    <w:rsid w:val="00946A8E"/>
    <w:rsid w:val="009500E3"/>
    <w:rsid w:val="0095140F"/>
    <w:rsid w:val="00952EB2"/>
    <w:rsid w:val="00952F7D"/>
    <w:rsid w:val="00953029"/>
    <w:rsid w:val="009547CB"/>
    <w:rsid w:val="0095496A"/>
    <w:rsid w:val="009551A4"/>
    <w:rsid w:val="00960699"/>
    <w:rsid w:val="00963271"/>
    <w:rsid w:val="009649D7"/>
    <w:rsid w:val="00964F59"/>
    <w:rsid w:val="009659FD"/>
    <w:rsid w:val="00965C94"/>
    <w:rsid w:val="00967680"/>
    <w:rsid w:val="0097080B"/>
    <w:rsid w:val="00970D0C"/>
    <w:rsid w:val="009751C3"/>
    <w:rsid w:val="00976535"/>
    <w:rsid w:val="00976C77"/>
    <w:rsid w:val="009802D6"/>
    <w:rsid w:val="00981EEF"/>
    <w:rsid w:val="00982674"/>
    <w:rsid w:val="009866A7"/>
    <w:rsid w:val="00987473"/>
    <w:rsid w:val="00987800"/>
    <w:rsid w:val="00993B15"/>
    <w:rsid w:val="00994A80"/>
    <w:rsid w:val="009956B5"/>
    <w:rsid w:val="0099595D"/>
    <w:rsid w:val="00995C98"/>
    <w:rsid w:val="00996C15"/>
    <w:rsid w:val="009A0927"/>
    <w:rsid w:val="009A38BA"/>
    <w:rsid w:val="009A7096"/>
    <w:rsid w:val="009B06BF"/>
    <w:rsid w:val="009B10A0"/>
    <w:rsid w:val="009B4CD1"/>
    <w:rsid w:val="009B7B3C"/>
    <w:rsid w:val="009C01ED"/>
    <w:rsid w:val="009C11FD"/>
    <w:rsid w:val="009C17A0"/>
    <w:rsid w:val="009C4338"/>
    <w:rsid w:val="009C5C65"/>
    <w:rsid w:val="009C6CAC"/>
    <w:rsid w:val="009D190B"/>
    <w:rsid w:val="009D35FC"/>
    <w:rsid w:val="009D3A61"/>
    <w:rsid w:val="009E095C"/>
    <w:rsid w:val="009E1A95"/>
    <w:rsid w:val="009E4A96"/>
    <w:rsid w:val="009E4D72"/>
    <w:rsid w:val="009F013E"/>
    <w:rsid w:val="009F127A"/>
    <w:rsid w:val="00A0032E"/>
    <w:rsid w:val="00A03073"/>
    <w:rsid w:val="00A035E6"/>
    <w:rsid w:val="00A0534B"/>
    <w:rsid w:val="00A05ECC"/>
    <w:rsid w:val="00A05EDA"/>
    <w:rsid w:val="00A07521"/>
    <w:rsid w:val="00A07D72"/>
    <w:rsid w:val="00A1143B"/>
    <w:rsid w:val="00A12615"/>
    <w:rsid w:val="00A130C3"/>
    <w:rsid w:val="00A135FB"/>
    <w:rsid w:val="00A155E1"/>
    <w:rsid w:val="00A164B8"/>
    <w:rsid w:val="00A16CBE"/>
    <w:rsid w:val="00A17CB8"/>
    <w:rsid w:val="00A21456"/>
    <w:rsid w:val="00A228E9"/>
    <w:rsid w:val="00A232F7"/>
    <w:rsid w:val="00A25888"/>
    <w:rsid w:val="00A269B7"/>
    <w:rsid w:val="00A3135A"/>
    <w:rsid w:val="00A34D95"/>
    <w:rsid w:val="00A35C22"/>
    <w:rsid w:val="00A3613C"/>
    <w:rsid w:val="00A3735C"/>
    <w:rsid w:val="00A42A00"/>
    <w:rsid w:val="00A4786D"/>
    <w:rsid w:val="00A50F6B"/>
    <w:rsid w:val="00A51735"/>
    <w:rsid w:val="00A52838"/>
    <w:rsid w:val="00A62D84"/>
    <w:rsid w:val="00A67A62"/>
    <w:rsid w:val="00A67ADB"/>
    <w:rsid w:val="00A712D9"/>
    <w:rsid w:val="00A7179C"/>
    <w:rsid w:val="00A72868"/>
    <w:rsid w:val="00A758AF"/>
    <w:rsid w:val="00A77726"/>
    <w:rsid w:val="00A77E28"/>
    <w:rsid w:val="00A86A41"/>
    <w:rsid w:val="00A912FC"/>
    <w:rsid w:val="00A9270C"/>
    <w:rsid w:val="00A92E58"/>
    <w:rsid w:val="00A95A2E"/>
    <w:rsid w:val="00A9664A"/>
    <w:rsid w:val="00AA4370"/>
    <w:rsid w:val="00AA61B5"/>
    <w:rsid w:val="00AB2E6C"/>
    <w:rsid w:val="00AB3557"/>
    <w:rsid w:val="00AB5AB4"/>
    <w:rsid w:val="00AC0ED3"/>
    <w:rsid w:val="00AC1D6D"/>
    <w:rsid w:val="00AC39B7"/>
    <w:rsid w:val="00AC3BBF"/>
    <w:rsid w:val="00AC4631"/>
    <w:rsid w:val="00AC6084"/>
    <w:rsid w:val="00AC61C8"/>
    <w:rsid w:val="00AC6696"/>
    <w:rsid w:val="00AC6FD7"/>
    <w:rsid w:val="00AC7817"/>
    <w:rsid w:val="00AC7829"/>
    <w:rsid w:val="00AD009D"/>
    <w:rsid w:val="00AD290A"/>
    <w:rsid w:val="00AD3B6B"/>
    <w:rsid w:val="00AD7EA1"/>
    <w:rsid w:val="00AE2E39"/>
    <w:rsid w:val="00AE2EE2"/>
    <w:rsid w:val="00AE36F5"/>
    <w:rsid w:val="00AE3DC1"/>
    <w:rsid w:val="00AF0F44"/>
    <w:rsid w:val="00AF1863"/>
    <w:rsid w:val="00AF3393"/>
    <w:rsid w:val="00B00D2F"/>
    <w:rsid w:val="00B02357"/>
    <w:rsid w:val="00B02DD3"/>
    <w:rsid w:val="00B03BAF"/>
    <w:rsid w:val="00B043EB"/>
    <w:rsid w:val="00B05E48"/>
    <w:rsid w:val="00B065F2"/>
    <w:rsid w:val="00B07A77"/>
    <w:rsid w:val="00B117E3"/>
    <w:rsid w:val="00B16B5C"/>
    <w:rsid w:val="00B207BF"/>
    <w:rsid w:val="00B208A3"/>
    <w:rsid w:val="00B22CC4"/>
    <w:rsid w:val="00B23C0C"/>
    <w:rsid w:val="00B27138"/>
    <w:rsid w:val="00B30CE2"/>
    <w:rsid w:val="00B33207"/>
    <w:rsid w:val="00B3374F"/>
    <w:rsid w:val="00B34068"/>
    <w:rsid w:val="00B3539D"/>
    <w:rsid w:val="00B35580"/>
    <w:rsid w:val="00B35DF1"/>
    <w:rsid w:val="00B3604E"/>
    <w:rsid w:val="00B37C39"/>
    <w:rsid w:val="00B40BDE"/>
    <w:rsid w:val="00B4245F"/>
    <w:rsid w:val="00B43E11"/>
    <w:rsid w:val="00B44875"/>
    <w:rsid w:val="00B4664F"/>
    <w:rsid w:val="00B46665"/>
    <w:rsid w:val="00B47C2A"/>
    <w:rsid w:val="00B519AE"/>
    <w:rsid w:val="00B51B53"/>
    <w:rsid w:val="00B5391B"/>
    <w:rsid w:val="00B54468"/>
    <w:rsid w:val="00B5527C"/>
    <w:rsid w:val="00B566DB"/>
    <w:rsid w:val="00B57DB1"/>
    <w:rsid w:val="00B60D3B"/>
    <w:rsid w:val="00B61E0A"/>
    <w:rsid w:val="00B63478"/>
    <w:rsid w:val="00B66F9C"/>
    <w:rsid w:val="00B67032"/>
    <w:rsid w:val="00B7245B"/>
    <w:rsid w:val="00B742EB"/>
    <w:rsid w:val="00B7547D"/>
    <w:rsid w:val="00B76901"/>
    <w:rsid w:val="00B80421"/>
    <w:rsid w:val="00B8130F"/>
    <w:rsid w:val="00B817BB"/>
    <w:rsid w:val="00B857B1"/>
    <w:rsid w:val="00B86B1C"/>
    <w:rsid w:val="00B90092"/>
    <w:rsid w:val="00B91065"/>
    <w:rsid w:val="00B925AF"/>
    <w:rsid w:val="00B92C2D"/>
    <w:rsid w:val="00B950B4"/>
    <w:rsid w:val="00B953A3"/>
    <w:rsid w:val="00B96278"/>
    <w:rsid w:val="00B97487"/>
    <w:rsid w:val="00BA1CFA"/>
    <w:rsid w:val="00BA4424"/>
    <w:rsid w:val="00BA75C1"/>
    <w:rsid w:val="00BB1B0C"/>
    <w:rsid w:val="00BB260A"/>
    <w:rsid w:val="00BB29CA"/>
    <w:rsid w:val="00BB732C"/>
    <w:rsid w:val="00BC0758"/>
    <w:rsid w:val="00BC1443"/>
    <w:rsid w:val="00BC3085"/>
    <w:rsid w:val="00BC49B8"/>
    <w:rsid w:val="00BC4A52"/>
    <w:rsid w:val="00BC64AF"/>
    <w:rsid w:val="00BD00DC"/>
    <w:rsid w:val="00BD0BDC"/>
    <w:rsid w:val="00BD201C"/>
    <w:rsid w:val="00BD2DD0"/>
    <w:rsid w:val="00BD349C"/>
    <w:rsid w:val="00BD5519"/>
    <w:rsid w:val="00BD7D82"/>
    <w:rsid w:val="00BE0F1C"/>
    <w:rsid w:val="00BE4C30"/>
    <w:rsid w:val="00BE7305"/>
    <w:rsid w:val="00BF01C3"/>
    <w:rsid w:val="00BF43B1"/>
    <w:rsid w:val="00BF7F53"/>
    <w:rsid w:val="00C023A8"/>
    <w:rsid w:val="00C0241B"/>
    <w:rsid w:val="00C02FC9"/>
    <w:rsid w:val="00C03252"/>
    <w:rsid w:val="00C04A4F"/>
    <w:rsid w:val="00C05D25"/>
    <w:rsid w:val="00C11B0D"/>
    <w:rsid w:val="00C148CC"/>
    <w:rsid w:val="00C167AB"/>
    <w:rsid w:val="00C203D3"/>
    <w:rsid w:val="00C21A3B"/>
    <w:rsid w:val="00C21DAA"/>
    <w:rsid w:val="00C21DBB"/>
    <w:rsid w:val="00C26942"/>
    <w:rsid w:val="00C27DC2"/>
    <w:rsid w:val="00C33DBB"/>
    <w:rsid w:val="00C351CB"/>
    <w:rsid w:val="00C36363"/>
    <w:rsid w:val="00C401C4"/>
    <w:rsid w:val="00C40E39"/>
    <w:rsid w:val="00C41549"/>
    <w:rsid w:val="00C4173E"/>
    <w:rsid w:val="00C43869"/>
    <w:rsid w:val="00C47ECA"/>
    <w:rsid w:val="00C5105B"/>
    <w:rsid w:val="00C510A8"/>
    <w:rsid w:val="00C53089"/>
    <w:rsid w:val="00C57EE9"/>
    <w:rsid w:val="00C61833"/>
    <w:rsid w:val="00C633DA"/>
    <w:rsid w:val="00C64F98"/>
    <w:rsid w:val="00C70B9E"/>
    <w:rsid w:val="00C72DA8"/>
    <w:rsid w:val="00C72E5A"/>
    <w:rsid w:val="00C73615"/>
    <w:rsid w:val="00C755AB"/>
    <w:rsid w:val="00C75CCC"/>
    <w:rsid w:val="00C80A52"/>
    <w:rsid w:val="00C80DCD"/>
    <w:rsid w:val="00C82EB5"/>
    <w:rsid w:val="00C87DDF"/>
    <w:rsid w:val="00C920CA"/>
    <w:rsid w:val="00C93A4F"/>
    <w:rsid w:val="00C94387"/>
    <w:rsid w:val="00CA0D5B"/>
    <w:rsid w:val="00CA11D4"/>
    <w:rsid w:val="00CA3322"/>
    <w:rsid w:val="00CA3464"/>
    <w:rsid w:val="00CA3BD7"/>
    <w:rsid w:val="00CA507F"/>
    <w:rsid w:val="00CB23F2"/>
    <w:rsid w:val="00CB2DA0"/>
    <w:rsid w:val="00CB34BC"/>
    <w:rsid w:val="00CB47DD"/>
    <w:rsid w:val="00CB6DDA"/>
    <w:rsid w:val="00CC07FF"/>
    <w:rsid w:val="00CC237B"/>
    <w:rsid w:val="00CC5031"/>
    <w:rsid w:val="00CC55EF"/>
    <w:rsid w:val="00CC61AD"/>
    <w:rsid w:val="00CC6B93"/>
    <w:rsid w:val="00CD26E0"/>
    <w:rsid w:val="00CD59D5"/>
    <w:rsid w:val="00CD6DE0"/>
    <w:rsid w:val="00CD71B5"/>
    <w:rsid w:val="00CD7567"/>
    <w:rsid w:val="00CE2528"/>
    <w:rsid w:val="00CE2E1F"/>
    <w:rsid w:val="00CE31F6"/>
    <w:rsid w:val="00CE4121"/>
    <w:rsid w:val="00CE7155"/>
    <w:rsid w:val="00CF1DDC"/>
    <w:rsid w:val="00CF5C62"/>
    <w:rsid w:val="00CF75F0"/>
    <w:rsid w:val="00D007C0"/>
    <w:rsid w:val="00D03DD5"/>
    <w:rsid w:val="00D16ACE"/>
    <w:rsid w:val="00D214C2"/>
    <w:rsid w:val="00D2250A"/>
    <w:rsid w:val="00D23F89"/>
    <w:rsid w:val="00D27B54"/>
    <w:rsid w:val="00D31016"/>
    <w:rsid w:val="00D332E2"/>
    <w:rsid w:val="00D33C0C"/>
    <w:rsid w:val="00D340AD"/>
    <w:rsid w:val="00D3496E"/>
    <w:rsid w:val="00D36195"/>
    <w:rsid w:val="00D4116F"/>
    <w:rsid w:val="00D4121E"/>
    <w:rsid w:val="00D42A1D"/>
    <w:rsid w:val="00D43125"/>
    <w:rsid w:val="00D43741"/>
    <w:rsid w:val="00D44C77"/>
    <w:rsid w:val="00D45128"/>
    <w:rsid w:val="00D45A0C"/>
    <w:rsid w:val="00D46449"/>
    <w:rsid w:val="00D47327"/>
    <w:rsid w:val="00D5202F"/>
    <w:rsid w:val="00D53A82"/>
    <w:rsid w:val="00D5452E"/>
    <w:rsid w:val="00D55D57"/>
    <w:rsid w:val="00D60F41"/>
    <w:rsid w:val="00D614BD"/>
    <w:rsid w:val="00D61F0B"/>
    <w:rsid w:val="00D62AAC"/>
    <w:rsid w:val="00D62D7B"/>
    <w:rsid w:val="00D6394B"/>
    <w:rsid w:val="00D639D5"/>
    <w:rsid w:val="00D64BE8"/>
    <w:rsid w:val="00D659D2"/>
    <w:rsid w:val="00D66087"/>
    <w:rsid w:val="00D66A3A"/>
    <w:rsid w:val="00D66FAD"/>
    <w:rsid w:val="00D679A7"/>
    <w:rsid w:val="00D7024D"/>
    <w:rsid w:val="00D72FF6"/>
    <w:rsid w:val="00D76C31"/>
    <w:rsid w:val="00D7718C"/>
    <w:rsid w:val="00D827BA"/>
    <w:rsid w:val="00D82CC8"/>
    <w:rsid w:val="00D83ECB"/>
    <w:rsid w:val="00D84551"/>
    <w:rsid w:val="00D854C1"/>
    <w:rsid w:val="00D861F6"/>
    <w:rsid w:val="00D91127"/>
    <w:rsid w:val="00D94007"/>
    <w:rsid w:val="00D95E38"/>
    <w:rsid w:val="00D966BA"/>
    <w:rsid w:val="00D96762"/>
    <w:rsid w:val="00D96FE0"/>
    <w:rsid w:val="00D971ED"/>
    <w:rsid w:val="00DA1B0B"/>
    <w:rsid w:val="00DA2CE7"/>
    <w:rsid w:val="00DA404C"/>
    <w:rsid w:val="00DA439B"/>
    <w:rsid w:val="00DA557A"/>
    <w:rsid w:val="00DA6A5B"/>
    <w:rsid w:val="00DA712C"/>
    <w:rsid w:val="00DB0E51"/>
    <w:rsid w:val="00DB0EDE"/>
    <w:rsid w:val="00DB32C7"/>
    <w:rsid w:val="00DB42C2"/>
    <w:rsid w:val="00DB4C3D"/>
    <w:rsid w:val="00DB529B"/>
    <w:rsid w:val="00DB63B7"/>
    <w:rsid w:val="00DC4789"/>
    <w:rsid w:val="00DC5272"/>
    <w:rsid w:val="00DC69D8"/>
    <w:rsid w:val="00DD07FC"/>
    <w:rsid w:val="00DD2ECA"/>
    <w:rsid w:val="00DD556B"/>
    <w:rsid w:val="00DE2632"/>
    <w:rsid w:val="00DE38EC"/>
    <w:rsid w:val="00DE472C"/>
    <w:rsid w:val="00DE5B45"/>
    <w:rsid w:val="00DF00F1"/>
    <w:rsid w:val="00DF0697"/>
    <w:rsid w:val="00DF198B"/>
    <w:rsid w:val="00DF55B5"/>
    <w:rsid w:val="00DF57D2"/>
    <w:rsid w:val="00E07201"/>
    <w:rsid w:val="00E10CB6"/>
    <w:rsid w:val="00E132AA"/>
    <w:rsid w:val="00E177F0"/>
    <w:rsid w:val="00E23750"/>
    <w:rsid w:val="00E23A60"/>
    <w:rsid w:val="00E23C94"/>
    <w:rsid w:val="00E27F30"/>
    <w:rsid w:val="00E318D7"/>
    <w:rsid w:val="00E32331"/>
    <w:rsid w:val="00E33EEC"/>
    <w:rsid w:val="00E3498B"/>
    <w:rsid w:val="00E34DDB"/>
    <w:rsid w:val="00E416EE"/>
    <w:rsid w:val="00E41FC1"/>
    <w:rsid w:val="00E5284E"/>
    <w:rsid w:val="00E53781"/>
    <w:rsid w:val="00E56176"/>
    <w:rsid w:val="00E622C3"/>
    <w:rsid w:val="00E62570"/>
    <w:rsid w:val="00E6355D"/>
    <w:rsid w:val="00E63CEB"/>
    <w:rsid w:val="00E647F0"/>
    <w:rsid w:val="00E651A9"/>
    <w:rsid w:val="00E665D7"/>
    <w:rsid w:val="00E70F0D"/>
    <w:rsid w:val="00E73CB7"/>
    <w:rsid w:val="00E743A1"/>
    <w:rsid w:val="00E74B11"/>
    <w:rsid w:val="00E74B29"/>
    <w:rsid w:val="00E8060F"/>
    <w:rsid w:val="00E81557"/>
    <w:rsid w:val="00E81F57"/>
    <w:rsid w:val="00E82B65"/>
    <w:rsid w:val="00E939F8"/>
    <w:rsid w:val="00E9475A"/>
    <w:rsid w:val="00E96B23"/>
    <w:rsid w:val="00E970FA"/>
    <w:rsid w:val="00E9749E"/>
    <w:rsid w:val="00EA2EE5"/>
    <w:rsid w:val="00EA7095"/>
    <w:rsid w:val="00EB0847"/>
    <w:rsid w:val="00EB1012"/>
    <w:rsid w:val="00EB12DE"/>
    <w:rsid w:val="00EB318D"/>
    <w:rsid w:val="00EB495F"/>
    <w:rsid w:val="00EB6C01"/>
    <w:rsid w:val="00EB77A2"/>
    <w:rsid w:val="00EC0943"/>
    <w:rsid w:val="00EC12E2"/>
    <w:rsid w:val="00EC1461"/>
    <w:rsid w:val="00EC1A0F"/>
    <w:rsid w:val="00EC21F9"/>
    <w:rsid w:val="00EC6F7A"/>
    <w:rsid w:val="00EC7279"/>
    <w:rsid w:val="00EC75A7"/>
    <w:rsid w:val="00ED0455"/>
    <w:rsid w:val="00ED08D9"/>
    <w:rsid w:val="00ED4890"/>
    <w:rsid w:val="00ED62CD"/>
    <w:rsid w:val="00EE072F"/>
    <w:rsid w:val="00EE193B"/>
    <w:rsid w:val="00EE1D25"/>
    <w:rsid w:val="00EE1D7E"/>
    <w:rsid w:val="00EE249C"/>
    <w:rsid w:val="00EE2A25"/>
    <w:rsid w:val="00EE3C2F"/>
    <w:rsid w:val="00EE41BB"/>
    <w:rsid w:val="00EE4B46"/>
    <w:rsid w:val="00EE5FF6"/>
    <w:rsid w:val="00EE60EE"/>
    <w:rsid w:val="00EE76A2"/>
    <w:rsid w:val="00EE7F1C"/>
    <w:rsid w:val="00EF04F9"/>
    <w:rsid w:val="00EF0D77"/>
    <w:rsid w:val="00EF2525"/>
    <w:rsid w:val="00EF467C"/>
    <w:rsid w:val="00EF61B0"/>
    <w:rsid w:val="00EF69AC"/>
    <w:rsid w:val="00EF6A1A"/>
    <w:rsid w:val="00F013A2"/>
    <w:rsid w:val="00F0157E"/>
    <w:rsid w:val="00F01C25"/>
    <w:rsid w:val="00F1086C"/>
    <w:rsid w:val="00F11484"/>
    <w:rsid w:val="00F11526"/>
    <w:rsid w:val="00F12E72"/>
    <w:rsid w:val="00F12F33"/>
    <w:rsid w:val="00F13272"/>
    <w:rsid w:val="00F144EB"/>
    <w:rsid w:val="00F1530A"/>
    <w:rsid w:val="00F1771B"/>
    <w:rsid w:val="00F23ACC"/>
    <w:rsid w:val="00F23D2D"/>
    <w:rsid w:val="00F27361"/>
    <w:rsid w:val="00F306ED"/>
    <w:rsid w:val="00F34491"/>
    <w:rsid w:val="00F36801"/>
    <w:rsid w:val="00F40DFD"/>
    <w:rsid w:val="00F41A9E"/>
    <w:rsid w:val="00F41EBC"/>
    <w:rsid w:val="00F43DC4"/>
    <w:rsid w:val="00F447B0"/>
    <w:rsid w:val="00F46841"/>
    <w:rsid w:val="00F470EE"/>
    <w:rsid w:val="00F50791"/>
    <w:rsid w:val="00F51A38"/>
    <w:rsid w:val="00F52251"/>
    <w:rsid w:val="00F54262"/>
    <w:rsid w:val="00F5580B"/>
    <w:rsid w:val="00F56B2F"/>
    <w:rsid w:val="00F57E08"/>
    <w:rsid w:val="00F605B6"/>
    <w:rsid w:val="00F6301B"/>
    <w:rsid w:val="00F641AD"/>
    <w:rsid w:val="00F66A78"/>
    <w:rsid w:val="00F6738D"/>
    <w:rsid w:val="00F70A2C"/>
    <w:rsid w:val="00F70CC5"/>
    <w:rsid w:val="00F84E3A"/>
    <w:rsid w:val="00F85036"/>
    <w:rsid w:val="00F87267"/>
    <w:rsid w:val="00F9039D"/>
    <w:rsid w:val="00F91540"/>
    <w:rsid w:val="00F96111"/>
    <w:rsid w:val="00F96D8A"/>
    <w:rsid w:val="00FA4DD9"/>
    <w:rsid w:val="00FA65A4"/>
    <w:rsid w:val="00FB0372"/>
    <w:rsid w:val="00FB188B"/>
    <w:rsid w:val="00FB2B75"/>
    <w:rsid w:val="00FB2C75"/>
    <w:rsid w:val="00FB2F1A"/>
    <w:rsid w:val="00FB48AC"/>
    <w:rsid w:val="00FB4AC5"/>
    <w:rsid w:val="00FB6423"/>
    <w:rsid w:val="00FB7514"/>
    <w:rsid w:val="00FB773D"/>
    <w:rsid w:val="00FB7F84"/>
    <w:rsid w:val="00FC233F"/>
    <w:rsid w:val="00FC27B0"/>
    <w:rsid w:val="00FD256E"/>
    <w:rsid w:val="00FD333C"/>
    <w:rsid w:val="00FD3873"/>
    <w:rsid w:val="00FD4C9D"/>
    <w:rsid w:val="00FD71E7"/>
    <w:rsid w:val="00FE2B3F"/>
    <w:rsid w:val="00FE374B"/>
    <w:rsid w:val="00FE37C9"/>
    <w:rsid w:val="00FE452D"/>
    <w:rsid w:val="00FE6BAC"/>
    <w:rsid w:val="00FF2C44"/>
    <w:rsid w:val="00FF3092"/>
    <w:rsid w:val="00FF32B8"/>
    <w:rsid w:val="00FF3F59"/>
    <w:rsid w:val="00FF7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40AE17"/>
  <w15:chartTrackingRefBased/>
  <w15:docId w15:val="{0D49F9C9-E313-4E24-9732-D0A923D13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C0241B"/>
  </w:style>
  <w:style w:type="paragraph" w:styleId="Heading1">
    <w:name w:val="heading 1"/>
    <w:basedOn w:val="Normal"/>
    <w:next w:val="Normal"/>
    <w:link w:val="Heading1Char"/>
    <w:uiPriority w:val="9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225850"/>
    <w:rPr>
      <w:rFonts w:ascii="Times New Roman" w:hAnsi="Times New Roman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DA404C"/>
  </w:style>
  <w:style w:type="paragraph" w:styleId="NormalWeb">
    <w:name w:val="Normal (Web)"/>
    <w:basedOn w:val="Normal"/>
    <w:uiPriority w:val="99"/>
    <w:semiHidden/>
    <w:unhideWhenUsed/>
    <w:rsid w:val="009357F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overviewitem---objectiveitem---zio-e">
    <w:name w:val="overviewitem---objectiveitem---zio-e"/>
    <w:basedOn w:val="Normal"/>
    <w:rsid w:val="005A699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Caption">
    <w:name w:val="caption"/>
    <w:basedOn w:val="Normal"/>
    <w:next w:val="Normal"/>
    <w:uiPriority w:val="35"/>
    <w:semiHidden/>
    <w:qFormat/>
    <w:rsid w:val="00DA712C"/>
    <w:pPr>
      <w:spacing w:after="200"/>
    </w:pPr>
    <w:rPr>
      <w:i/>
      <w:iCs/>
      <w:color w:val="5E5E5E" w:themeColor="text2"/>
      <w:sz w:val="18"/>
      <w:szCs w:val="18"/>
    </w:rPr>
  </w:style>
  <w:style w:type="character" w:styleId="Hyperlink">
    <w:name w:val="Hyperlink"/>
    <w:basedOn w:val="DefaultParagraphFont"/>
    <w:uiPriority w:val="99"/>
    <w:rsid w:val="00C0241B"/>
    <w:rPr>
      <w:rFonts w:ascii="Times New Roman" w:hAnsi="Times New Roman"/>
      <w:color w:val="0000FF" w:themeColor="hyperlink"/>
      <w:sz w:val="24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5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4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3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7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6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3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4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1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6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3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footer" Target="footer1.xm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8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footer" Target="footer4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ristine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5BECC94C3884BE397DE282CC77E4A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E1AA5C-F7F4-4910-B39A-7E4648A705D8}"/>
      </w:docPartPr>
      <w:docPartBody>
        <w:p w:rsidR="00EF5D14" w:rsidRDefault="00E70AE5">
          <w:pPr>
            <w:pStyle w:val="D5BECC94C3884BE397DE282CC77E4AE7"/>
          </w:pPr>
          <w:r w:rsidRPr="00DF198B">
            <w:t>—</w:t>
          </w:r>
        </w:p>
      </w:docPartBody>
    </w:docPart>
    <w:docPart>
      <w:docPartPr>
        <w:name w:val="6C5DAF2A785C4F3BB4411DA8478B75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F12E55-D024-487C-A0BC-B7FA5A39B2C1}"/>
      </w:docPartPr>
      <w:docPartBody>
        <w:p w:rsidR="00EF5D14" w:rsidRDefault="00E70AE5">
          <w:pPr>
            <w:pStyle w:val="6C5DAF2A785C4F3BB4411DA8478B7570"/>
          </w:pPr>
          <w:r w:rsidRPr="00DF198B">
            <w:t>—</w:t>
          </w:r>
        </w:p>
      </w:docPartBody>
    </w:docPart>
    <w:docPart>
      <w:docPartPr>
        <w:name w:val="431CF2960F3849D986DD160F6182C7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F7CB98-BA69-4FE1-A875-A1F4F16D35F3}"/>
      </w:docPartPr>
      <w:docPartBody>
        <w:p w:rsidR="00EF5D14" w:rsidRDefault="000E50A8">
          <w:r w:rsidRPr="00E959D9">
            <w:rPr>
              <w:rStyle w:val="PlaceholderText"/>
            </w:rPr>
            <w:t>[Author]</w:t>
          </w:r>
        </w:p>
      </w:docPartBody>
    </w:docPart>
    <w:docPart>
      <w:docPartPr>
        <w:name w:val="7F1EAE8729554C81BFE1CDF24C4BE2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E5985A-80B7-4791-89B7-036A332D88A2}"/>
      </w:docPartPr>
      <w:docPartBody>
        <w:p w:rsidR="00EF5D14" w:rsidRDefault="000E50A8">
          <w:r w:rsidRPr="00E959D9">
            <w:rPr>
              <w:rStyle w:val="PlaceholderText"/>
            </w:rPr>
            <w:t>[Title]</w:t>
          </w:r>
        </w:p>
      </w:docPartBody>
    </w:docPart>
    <w:docPart>
      <w:docPartPr>
        <w:name w:val="AC5A32B83D2440D3820110A82A2EC2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BFE5C5-E0D0-4212-812C-6F11D7BD072A}"/>
      </w:docPartPr>
      <w:docPartBody>
        <w:p w:rsidR="008139EE" w:rsidRDefault="00EF5D14" w:rsidP="00EF5D14">
          <w:pPr>
            <w:pStyle w:val="AC5A32B83D2440D3820110A82A2EC2D0"/>
          </w:pPr>
          <w:r w:rsidRPr="00E959D9">
            <w:rPr>
              <w:rStyle w:val="PlaceholderText"/>
            </w:rPr>
            <w:t>[Title]</w:t>
          </w:r>
        </w:p>
      </w:docPartBody>
    </w:docPart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BA64F0-E381-4F5B-B96C-80CE0376F683}"/>
      </w:docPartPr>
      <w:docPartBody>
        <w:p w:rsidR="00895EB8" w:rsidRDefault="008139EE">
          <w:r w:rsidRPr="000F7779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E1BEB93762B49F183867087A815B4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192738-22C7-4409-8DAB-74D5FF7CAFA7}"/>
      </w:docPartPr>
      <w:docPartBody>
        <w:p w:rsidR="00895EB8" w:rsidRDefault="008139EE" w:rsidP="008139EE">
          <w:pPr>
            <w:pStyle w:val="8E1BEB93762B49F183867087A815B44C"/>
          </w:pPr>
          <w:r w:rsidRPr="000F7779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7797097C4514797A44F696A5BE3C6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E6BB3D-781C-4534-BDC4-77FD120E04B0}"/>
      </w:docPartPr>
      <w:docPartBody>
        <w:p w:rsidR="00895EB8" w:rsidRDefault="008139EE" w:rsidP="008139EE">
          <w:pPr>
            <w:pStyle w:val="A7797097C4514797A44F696A5BE3C676"/>
          </w:pPr>
          <w:r w:rsidRPr="000F7779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35B7AEEE0DC4BD1904928B254CFDF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AE07D1-3E31-43DB-A670-A9DC3402B404}"/>
      </w:docPartPr>
      <w:docPartBody>
        <w:p w:rsidR="00000000" w:rsidRDefault="00E70AE5" w:rsidP="00E70AE5">
          <w:pPr>
            <w:pStyle w:val="835B7AEEE0DC4BD1904928B254CFDF6E"/>
          </w:pPr>
          <w:r w:rsidRPr="000F7779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19BA8F19C814BE5B6A3E0BD40BB57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BE6E05-7586-4C28-9B7A-624CDB6F15F5}"/>
      </w:docPartPr>
      <w:docPartBody>
        <w:p w:rsidR="00000000" w:rsidRDefault="00E70AE5" w:rsidP="00E70AE5">
          <w:pPr>
            <w:pStyle w:val="119BA8F19C814BE5B6A3E0BD40BB572A"/>
          </w:pPr>
          <w:r w:rsidRPr="000F7779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FE36861BEFC416786C8C0886FFA1E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02056A-59B8-49A3-9D79-EC9D0AA3A78B}"/>
      </w:docPartPr>
      <w:docPartBody>
        <w:p w:rsidR="00000000" w:rsidRDefault="00E70AE5" w:rsidP="00E70AE5">
          <w:pPr>
            <w:pStyle w:val="4FE36861BEFC416786C8C0886FFA1E9F"/>
          </w:pPr>
          <w:r w:rsidRPr="000F7779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069777AC7FD44CFB25900AE702CFE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C01036-0760-4FC6-8D6C-5654F099217B}"/>
      </w:docPartPr>
      <w:docPartBody>
        <w:p w:rsidR="00000000" w:rsidRDefault="00E70AE5" w:rsidP="00E70AE5">
          <w:pPr>
            <w:pStyle w:val="E069777AC7FD44CFB25900AE702CFE224"/>
          </w:pPr>
          <w:r w:rsidRPr="000F7779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677F86732BF4AF0B512D053CC5891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ECD66B-3707-4BA6-906D-575374204078}"/>
      </w:docPartPr>
      <w:docPartBody>
        <w:p w:rsidR="00000000" w:rsidRDefault="00E70AE5" w:rsidP="00E70AE5">
          <w:pPr>
            <w:pStyle w:val="7677F86732BF4AF0B512D053CC589148"/>
          </w:pPr>
          <w:r w:rsidRPr="00E959D9">
            <w:rPr>
              <w:rStyle w:val="PlaceholderText"/>
            </w:rPr>
            <w:t>[Title]</w:t>
          </w:r>
        </w:p>
      </w:docPartBody>
    </w:docPart>
    <w:docPart>
      <w:docPartPr>
        <w:name w:val="932E591FC80E428A8810390815879E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2B6622-D031-45D4-B735-88780D4F39FA}"/>
      </w:docPartPr>
      <w:docPartBody>
        <w:p w:rsidR="00000000" w:rsidRDefault="00E70AE5" w:rsidP="00E70AE5">
          <w:pPr>
            <w:pStyle w:val="932E591FC80E428A8810390815879E1D"/>
          </w:pPr>
          <w:r w:rsidRPr="00E959D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0A8"/>
    <w:rsid w:val="000322A0"/>
    <w:rsid w:val="0003631C"/>
    <w:rsid w:val="000E50A8"/>
    <w:rsid w:val="008139EE"/>
    <w:rsid w:val="00895EB8"/>
    <w:rsid w:val="00E70AE5"/>
    <w:rsid w:val="00ED2351"/>
    <w:rsid w:val="00EF5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5A32B83D2440D3820110A82A2EC2D0">
    <w:name w:val="AC5A32B83D2440D3820110A82A2EC2D0"/>
    <w:rsid w:val="00EF5D14"/>
  </w:style>
  <w:style w:type="paragraph" w:customStyle="1" w:styleId="D5BECC94C3884BE397DE282CC77E4AE7">
    <w:name w:val="D5BECC94C3884BE397DE282CC77E4AE7"/>
  </w:style>
  <w:style w:type="paragraph" w:customStyle="1" w:styleId="6C5DAF2A785C4F3BB4411DA8478B7570">
    <w:name w:val="6C5DAF2A785C4F3BB4411DA8478B7570"/>
  </w:style>
  <w:style w:type="character" w:styleId="PlaceholderText">
    <w:name w:val="Placeholder Text"/>
    <w:basedOn w:val="DefaultParagraphFont"/>
    <w:uiPriority w:val="99"/>
    <w:semiHidden/>
    <w:rsid w:val="00E70AE5"/>
    <w:rPr>
      <w:color w:val="808080"/>
    </w:rPr>
  </w:style>
  <w:style w:type="paragraph" w:customStyle="1" w:styleId="017C781F1B1E4FB2963EB5EA26F4B46A">
    <w:name w:val="017C781F1B1E4FB2963EB5EA26F4B46A"/>
    <w:rsid w:val="008139EE"/>
  </w:style>
  <w:style w:type="paragraph" w:customStyle="1" w:styleId="8E1BEB93762B49F183867087A815B44C">
    <w:name w:val="8E1BEB93762B49F183867087A815B44C"/>
    <w:rsid w:val="008139EE"/>
  </w:style>
  <w:style w:type="paragraph" w:customStyle="1" w:styleId="A7797097C4514797A44F696A5BE3C676">
    <w:name w:val="A7797097C4514797A44F696A5BE3C676"/>
    <w:rsid w:val="008139EE"/>
  </w:style>
  <w:style w:type="paragraph" w:customStyle="1" w:styleId="835B7AEEE0DC4BD1904928B254CFDF6E">
    <w:name w:val="835B7AEEE0DC4BD1904928B254CFDF6E"/>
    <w:rsid w:val="00E70AE5"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119BA8F19C814BE5B6A3E0BD40BB572A">
    <w:name w:val="119BA8F19C814BE5B6A3E0BD40BB572A"/>
    <w:rsid w:val="00E70AE5"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4FE36861BEFC416786C8C0886FFA1E9F">
    <w:name w:val="4FE36861BEFC416786C8C0886FFA1E9F"/>
    <w:rsid w:val="00E70AE5"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E069777AC7FD44CFB25900AE702CFE22">
    <w:name w:val="E069777AC7FD44CFB25900AE702CFE22"/>
    <w:rsid w:val="00E70AE5"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B0448BB9856D4B2D8BE7B62D5D9B62BA">
    <w:name w:val="B0448BB9856D4B2D8BE7B62D5D9B62BA"/>
    <w:rsid w:val="00E70AE5"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E069777AC7FD44CFB25900AE702CFE221">
    <w:name w:val="E069777AC7FD44CFB25900AE702CFE221"/>
    <w:rsid w:val="00E70AE5"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2BA22D919BC34C039DA779D438AABC98">
    <w:name w:val="2BA22D919BC34C039DA779D438AABC98"/>
    <w:rsid w:val="00E70AE5"/>
  </w:style>
  <w:style w:type="paragraph" w:customStyle="1" w:styleId="E069777AC7FD44CFB25900AE702CFE222">
    <w:name w:val="E069777AC7FD44CFB25900AE702CFE222"/>
    <w:rsid w:val="00E70AE5"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E069777AC7FD44CFB25900AE702CFE223">
    <w:name w:val="E069777AC7FD44CFB25900AE702CFE223"/>
    <w:rsid w:val="00E70AE5"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E069777AC7FD44CFB25900AE702CFE224">
    <w:name w:val="E069777AC7FD44CFB25900AE702CFE224"/>
    <w:rsid w:val="00E70AE5"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7677F86732BF4AF0B512D053CC589148">
    <w:name w:val="7677F86732BF4AF0B512D053CC589148"/>
    <w:rsid w:val="00E70AE5"/>
  </w:style>
  <w:style w:type="paragraph" w:customStyle="1" w:styleId="932E591FC80E428A8810390815879E1D">
    <w:name w:val="932E591FC80E428A8810390815879E1D"/>
    <w:rsid w:val="00E70AE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BizIntellia2021</b:Tag>
    <b:SourceType>InternetSite</b:SourceType>
    <b:Guid>{ACAF1937-208D-4596-B046-9BAC6944F8C4}</b:Guid>
    <b:Title>A Simplified Insight into How IoT Works</b:Title>
    <b:Year>2021</b:Year>
    <b:Author>
      <b:Author>
        <b:Corporate>BizIntellia</b:Corporate>
      </b:Author>
    </b:Author>
    <b:InternetSiteTitle>www.biz4intellia.com</b:InternetSiteTitle>
    <b:URL>https://www.biz4intellia.com/blog/simplified-insight-into-how-iot-works/</b:URL>
    <b:RefOrder>1</b:RefOrder>
  </b:Source>
  <b:Source>
    <b:Tag>Coronel2019</b:Tag>
    <b:SourceType>BookSection</b:SourceType>
    <b:Guid>{56A65CF4-3E57-4C51-88AE-BFEAE43CAA3E}</b:Guid>
    <b:Title>1-2 Data versus Information</b:Title>
    <b:Year>2019</b:Year>
    <b:BookTitle>Database Systems: Design, Implementation, &amp; Management</b:BookTitle>
    <b:Publisher>MindTap - Cengage Learning</b:Publisher>
    <b:Author>
      <b:Author>
        <b:NameList>
          <b:Person>
            <b:Last>Coronel</b:Last>
            <b:First>Carlos</b:First>
          </b:Person>
          <b:Person>
            <b:Last>Morris</b:Last>
            <b:First>Steven</b:First>
          </b:Person>
        </b:NameList>
      </b:Author>
    </b:Author>
    <b:RefOrder>2</b:RefOrder>
  </b:Source>
  <b:Source>
    <b:Tag>Smallcombe2020</b:Tag>
    <b:SourceType>InternetSite</b:SourceType>
    <b:Guid>{4CAB3205-D7A0-4BE1-8B4E-3645AC52D30B}</b:Guid>
    <b:Title>Structured vs Unstructured Data: 5 Key Differences</b:Title>
    <b:Year>2020</b:Year>
    <b:Author>
      <b:Author>
        <b:NameList>
          <b:Person>
            <b:Last>Smallcombe</b:Last>
            <b:First>Mark</b:First>
          </b:Person>
        </b:NameList>
      </b:Author>
    </b:Author>
    <b:InternetSiteTitle>xplenty.com</b:InternetSiteTitle>
    <b:Month>June</b:Month>
    <b:Day>25</b:Day>
    <b:URL>https://www.xplenty.com/blog/structured-vs-unstructured-data-key-differences/#diffs</b:URL>
    <b:RefOrder>3</b:RefOrder>
  </b:Source>
  <b:Source>
    <b:Tag>Ottem2019</b:Tag>
    <b:SourceType>InternetSite</b:SourceType>
    <b:Guid>{E2D3E689-D326-47F7-A276-980A3E9A87A2}</b:Guid>
    <b:Author>
      <b:Author>
        <b:NameList>
          <b:Person>
            <b:Last>Ottem</b:Last>
            <b:First>Erik</b:First>
          </b:Person>
        </b:NameList>
      </b:Author>
    </b:Author>
    <b:Title>Examples of Unstructured Data ⁠— 4 Enterprise Use Cases</b:Title>
    <b:InternetSiteTitle>blog.westerndigital.com</b:InternetSiteTitle>
    <b:Year>2019</b:Year>
    <b:Month>September</b:Month>
    <b:Day>16</b:Day>
    <b:URL>https://blog.westerndigital.com/examples-of-unstructured-data/</b:URL>
    <b:RefOrder>4</b:RefOrder>
  </b:Source>
  <b:Source>
    <b:Tag>Robb2017</b:Tag>
    <b:SourceType>InternetSite</b:SourceType>
    <b:Guid>{08E64105-754D-411E-AF75-463044C80DED}</b:Guid>
    <b:Author>
      <b:Author>
        <b:NameList>
          <b:Person>
            <b:Last>Robb</b:Last>
            <b:First>Drew</b:First>
          </b:Person>
        </b:NameList>
      </b:Author>
    </b:Author>
    <b:Title>Semi-Structured Data</b:Title>
    <b:InternetSiteTitle>Datamation</b:InternetSiteTitle>
    <b:Year>2017</b:Year>
    <b:Month>July</b:Month>
    <b:Day>3</b:Day>
    <b:URL>https://www.datamation.com/big-data/semi-structured-data/</b:URL>
    <b:RefOrder>5</b:RefOrder>
  </b:Source>
  <b:Source>
    <b:Tag>IBM2021</b:Tag>
    <b:SourceType>InternetSite</b:SourceType>
    <b:Guid>{4A17B501-AEB9-4D10-BADF-AA2AC9B8E74E}</b:Guid>
    <b:Author>
      <b:Author>
        <b:Corporate>IBM Cloud Education</b:Corporate>
      </b:Author>
    </b:Author>
    <b:Title>NoSQL Databases | IBM</b:Title>
    <b:InternetSiteTitle>IBM Cloud Learn Hub</b:InternetSiteTitle>
    <b:Year>2021</b:Year>
    <b:Month>June</b:Month>
    <b:Day>21</b:Day>
    <b:URL>https://www.ibm.com/cloud/learn/nosql-databases#toc-what-is-a--BX7Fquvs</b:URL>
    <b:RefOrder>6</b:RefOrder>
  </b:Source>
  <b:Source>
    <b:Tag>Moomin2021</b:Tag>
    <b:SourceType>InternetSite</b:SourceType>
    <b:Guid>{BBD38DBF-B708-4FBA-93A3-DF33A51699E4}</b:Guid>
    <b:Author>
      <b:Author>
        <b:NameList>
          <b:Person>
            <b:Last>Moomin</b:Last>
            <b:First>Moiz</b:First>
            <b:Middle>Ali</b:Middle>
          </b:Person>
        </b:NameList>
      </b:Author>
    </b:Author>
    <b:Title>What is MongoDB? Use Cases of Mongo DB with Case Study</b:Title>
    <b:InternetSiteTitle>python.plainenglish.io</b:InternetSiteTitle>
    <b:Year>2021</b:Year>
    <b:Month>June</b:Month>
    <b:Day>8</b:Day>
    <b:URL>https://python.plainenglish.io/use-cases-what-is-mongodb-and-why-to-use-it-with-case-study-91f1047e7a88</b:URL>
    <b:RefOrder>7</b:RefOrder>
  </b:Source>
  <b:Source>
    <b:Tag>Rebar2020</b:Tag>
    <b:SourceType>InternetSite</b:SourceType>
    <b:Guid>{AFF765AA-7BCD-494A-9AB7-5294C2EA3045}</b:Guid>
    <b:Author>
      <b:Author>
        <b:NameList>
          <b:Person>
            <b:Last>Rebar</b:Last>
            <b:First>Paul</b:First>
          </b:Person>
        </b:NameList>
      </b:Author>
    </b:Author>
    <b:Title>Why Use MongoDB? Advantages &amp; Use Cases</b:Title>
    <b:InternetSiteTitle>Studio 3T</b:InternetSiteTitle>
    <b:Year>2020</b:Year>
    <b:Month>October</b:Month>
    <b:Day>6</b:Day>
    <b:URL>https://studio3t.com/knowledge-base/articles/mongodb-advantages-use-cases/</b:URL>
    <b:RefOrder>8</b:RefOrder>
  </b:Source>
</b:Sourc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788D4CC-1A95-4343-8BFB-E3BF4E85F0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1028</TotalTime>
  <Pages>10</Pages>
  <Words>1446</Words>
  <Characters>8243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Week 1 Lab: Database Creation and Design</vt:lpstr>
    </vt:vector>
  </TitlesOfParts>
  <Company>Baxter's LLC</Company>
  <LinksUpToDate>false</LinksUpToDate>
  <CharactersWithSpaces>9670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1 Lab: Database Creation and Design</dc:title>
  <dc:subject/>
  <dc:creator>Christine Baxter</dc:creator>
  <cp:keywords/>
  <dc:description/>
  <cp:lastModifiedBy>Christine Baxter</cp:lastModifiedBy>
  <cp:revision>578</cp:revision>
  <dcterms:created xsi:type="dcterms:W3CDTF">2021-07-10T23:30:00Z</dcterms:created>
  <dcterms:modified xsi:type="dcterms:W3CDTF">2021-07-11T18:00:00Z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
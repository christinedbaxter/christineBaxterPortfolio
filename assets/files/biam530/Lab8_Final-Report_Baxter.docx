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3B33" w14:textId="77777777" w:rsidR="00952F7D" w:rsidRDefault="00DF198B" w:rsidP="00DF198B">
      <w:pPr>
        <w:pStyle w:val="GraphicAnchor"/>
      </w:pPr>
      <w:r w:rsidRPr="004909D9">
        <w:rPr>
          <w:noProof/>
          <w:lang w:eastAsia="en-AU"/>
        </w:rPr>
        <w:drawing>
          <wp:anchor distT="0" distB="0" distL="114300" distR="114300" simplePos="0" relativeHeight="251656192" behindDoc="1" locked="0" layoutInCell="1" allowOverlap="1" wp14:anchorId="4D25F0D2" wp14:editId="3C508AA5">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AC39608" w14:textId="77777777" w:rsidTr="00185F4A">
        <w:trPr>
          <w:trHeight w:val="1083"/>
        </w:trPr>
        <w:tc>
          <w:tcPr>
            <w:tcW w:w="10790" w:type="dxa"/>
            <w:gridSpan w:val="9"/>
          </w:tcPr>
          <w:p w14:paraId="1E2CE115" w14:textId="77777777" w:rsidR="00DF198B" w:rsidRDefault="00DF198B"/>
        </w:tc>
      </w:tr>
      <w:tr w:rsidR="00DF198B" w14:paraId="1DA5E073" w14:textId="77777777" w:rsidTr="00185F4A">
        <w:trPr>
          <w:trHeight w:val="1068"/>
        </w:trPr>
        <w:tc>
          <w:tcPr>
            <w:tcW w:w="1198" w:type="dxa"/>
            <w:gridSpan w:val="2"/>
            <w:tcBorders>
              <w:right w:val="single" w:sz="18" w:space="0" w:color="3494BA" w:themeColor="accent1"/>
            </w:tcBorders>
          </w:tcPr>
          <w:p w14:paraId="7C5F7B9B" w14:textId="77777777" w:rsidR="00DF198B" w:rsidRDefault="00DF198B"/>
        </w:tc>
        <w:sdt>
          <w:sdtPr>
            <w:alias w:val="Title"/>
            <w:tag w:val=""/>
            <w:id w:val="-523325264"/>
            <w:placeholder>
              <w:docPart w:val="7F1EAE8729554C81BFE1CDF24C4BE230"/>
            </w:placeholder>
            <w:dataBinding w:prefixMappings="xmlns:ns0='http://purl.org/dc/elements/1.1/' xmlns:ns1='http://schemas.openxmlformats.org/package/2006/metadata/core-properties' " w:xpath="/ns1:coreProperties[1]/ns0:title[1]" w:storeItemID="{6C3C8BC8-F283-45AE-878A-BAB7291924A1}"/>
            <w:text/>
          </w:sdtPr>
          <w:sdtEndPr/>
          <w:sdtContent>
            <w:tc>
              <w:tcPr>
                <w:tcW w:w="8393" w:type="dxa"/>
                <w:gridSpan w:val="5"/>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7615ED2E" w14:textId="18CA4127" w:rsidR="00DF198B" w:rsidRPr="00DF198B" w:rsidRDefault="00B207BF" w:rsidP="00874FE7">
                <w:pPr>
                  <w:pStyle w:val="Heading1"/>
                </w:pPr>
                <w:r>
                  <w:t xml:space="preserve">Week </w:t>
                </w:r>
                <w:r w:rsidR="005D7BC0">
                  <w:t>8</w:t>
                </w:r>
                <w:r>
                  <w:t xml:space="preserve"> </w:t>
                </w:r>
                <w:r w:rsidR="001F22B1">
                  <w:t>Adventure Works Cycle</w:t>
                </w:r>
              </w:p>
            </w:tc>
          </w:sdtContent>
        </w:sdt>
        <w:tc>
          <w:tcPr>
            <w:tcW w:w="1199" w:type="dxa"/>
            <w:gridSpan w:val="2"/>
            <w:tcBorders>
              <w:left w:val="single" w:sz="18" w:space="0" w:color="3494BA" w:themeColor="accent1"/>
            </w:tcBorders>
          </w:tcPr>
          <w:p w14:paraId="4238F1ED" w14:textId="77777777" w:rsidR="00DF198B" w:rsidRDefault="00DF198B"/>
        </w:tc>
      </w:tr>
      <w:tr w:rsidR="00DF198B" w14:paraId="4C5CC4D9" w14:textId="77777777" w:rsidTr="00185F4A">
        <w:trPr>
          <w:trHeight w:val="1837"/>
        </w:trPr>
        <w:tc>
          <w:tcPr>
            <w:tcW w:w="1170" w:type="dxa"/>
          </w:tcPr>
          <w:p w14:paraId="7FA05CF6" w14:textId="77777777" w:rsidR="00DF198B" w:rsidRDefault="00DF198B"/>
        </w:tc>
        <w:tc>
          <w:tcPr>
            <w:tcW w:w="8460" w:type="dxa"/>
            <w:gridSpan w:val="7"/>
          </w:tcPr>
          <w:p w14:paraId="461B4A9E" w14:textId="77777777" w:rsidR="00DF198B" w:rsidRDefault="00DF198B"/>
        </w:tc>
        <w:tc>
          <w:tcPr>
            <w:tcW w:w="1160" w:type="dxa"/>
          </w:tcPr>
          <w:p w14:paraId="200A75FA" w14:textId="77777777" w:rsidR="00DF198B" w:rsidRDefault="00DF198B"/>
        </w:tc>
      </w:tr>
      <w:tr w:rsidR="00DF198B" w14:paraId="44A69C92" w14:textId="77777777" w:rsidTr="00FB2B75">
        <w:trPr>
          <w:trHeight w:val="929"/>
        </w:trPr>
        <w:tc>
          <w:tcPr>
            <w:tcW w:w="2397" w:type="dxa"/>
            <w:gridSpan w:val="4"/>
          </w:tcPr>
          <w:p w14:paraId="1DF8882F" w14:textId="77777777" w:rsidR="00DF198B" w:rsidRDefault="00DF198B"/>
        </w:tc>
        <w:tc>
          <w:tcPr>
            <w:tcW w:w="5995" w:type="dxa"/>
            <w:shd w:val="clear" w:color="auto" w:fill="FFFFFF" w:themeFill="background1"/>
          </w:tcPr>
          <w:p w14:paraId="628D3443" w14:textId="77777777" w:rsidR="00DF198B" w:rsidRPr="00DF198B" w:rsidRDefault="00DF198B" w:rsidP="00DF198B">
            <w:pPr>
              <w:jc w:val="center"/>
              <w:rPr>
                <w:rFonts w:ascii="Georgia" w:hAnsi="Georgia"/>
                <w:sz w:val="48"/>
                <w:szCs w:val="48"/>
              </w:rPr>
            </w:pPr>
          </w:p>
        </w:tc>
        <w:tc>
          <w:tcPr>
            <w:tcW w:w="2398" w:type="dxa"/>
            <w:gridSpan w:val="4"/>
          </w:tcPr>
          <w:p w14:paraId="5E1AC93A" w14:textId="77777777" w:rsidR="00DF198B" w:rsidRDefault="00DF198B"/>
        </w:tc>
      </w:tr>
      <w:tr w:rsidR="00DF198B" w14:paraId="5A04B85B" w14:textId="77777777" w:rsidTr="00185F4A">
        <w:trPr>
          <w:trHeight w:val="1460"/>
        </w:trPr>
        <w:tc>
          <w:tcPr>
            <w:tcW w:w="2397" w:type="dxa"/>
            <w:gridSpan w:val="4"/>
          </w:tcPr>
          <w:p w14:paraId="46D17976" w14:textId="77777777" w:rsidR="00DF198B" w:rsidRDefault="00DF198B"/>
        </w:tc>
        <w:tc>
          <w:tcPr>
            <w:tcW w:w="5995" w:type="dxa"/>
            <w:shd w:val="clear" w:color="auto" w:fill="FFFFFF" w:themeFill="background1"/>
          </w:tcPr>
          <w:sdt>
            <w:sdtPr>
              <w:alias w:val="Author"/>
              <w:tag w:val=""/>
              <w:id w:val="1844206467"/>
              <w:placeholder>
                <w:docPart w:val="431CF2960F3849D986DD160F6182C72E"/>
              </w:placeholder>
              <w:dataBinding w:prefixMappings="xmlns:ns0='http://purl.org/dc/elements/1.1/' xmlns:ns1='http://schemas.openxmlformats.org/package/2006/metadata/core-properties' " w:xpath="/ns1:coreProperties[1]/ns0:creator[1]" w:storeItemID="{6C3C8BC8-F283-45AE-878A-BAB7291924A1}"/>
              <w:text w:multiLine="1"/>
            </w:sdtPr>
            <w:sdtEndPr/>
            <w:sdtContent>
              <w:p w14:paraId="6D2D7756" w14:textId="0D8DA488" w:rsidR="00DF198B" w:rsidRPr="00DF198B" w:rsidRDefault="00D332E2" w:rsidP="00874FE7">
                <w:pPr>
                  <w:pStyle w:val="Heading2"/>
                </w:pPr>
                <w:r>
                  <w:t>Christine</w:t>
                </w:r>
                <w:r w:rsidR="00CD59D5">
                  <w:t xml:space="preserve"> </w:t>
                </w:r>
                <w:r>
                  <w:t>Baxter</w:t>
                </w:r>
              </w:p>
            </w:sdtContent>
          </w:sdt>
        </w:tc>
        <w:tc>
          <w:tcPr>
            <w:tcW w:w="2398" w:type="dxa"/>
            <w:gridSpan w:val="4"/>
          </w:tcPr>
          <w:p w14:paraId="0448056C" w14:textId="77777777" w:rsidR="00DF198B" w:rsidRDefault="00DF198B"/>
        </w:tc>
      </w:tr>
      <w:tr w:rsidR="00DF198B" w14:paraId="799A367F" w14:textId="77777777" w:rsidTr="00185F4A">
        <w:trPr>
          <w:trHeight w:val="7176"/>
        </w:trPr>
        <w:tc>
          <w:tcPr>
            <w:tcW w:w="2397" w:type="dxa"/>
            <w:gridSpan w:val="4"/>
            <w:vAlign w:val="bottom"/>
          </w:tcPr>
          <w:p w14:paraId="022156C6" w14:textId="77777777" w:rsidR="00DF198B" w:rsidRDefault="00DF198B" w:rsidP="00DF198B">
            <w:pPr>
              <w:jc w:val="center"/>
            </w:pPr>
          </w:p>
        </w:tc>
        <w:tc>
          <w:tcPr>
            <w:tcW w:w="5995" w:type="dxa"/>
            <w:tcBorders>
              <w:bottom w:val="single" w:sz="18" w:space="0" w:color="3494BA" w:themeColor="accent1"/>
            </w:tcBorders>
            <w:shd w:val="clear" w:color="auto" w:fill="FFFFFF" w:themeFill="background1"/>
            <w:vAlign w:val="bottom"/>
          </w:tcPr>
          <w:p w14:paraId="540AA9FE" w14:textId="3286A427" w:rsidR="00DF198B" w:rsidRPr="00DF198B" w:rsidRDefault="00BB5BA3" w:rsidP="00874FE7">
            <w:pPr>
              <w:pStyle w:val="Heading3"/>
            </w:pPr>
            <w:r>
              <w:t xml:space="preserve">August </w:t>
            </w:r>
            <w:r w:rsidR="00BC7FF5">
              <w:t>2</w:t>
            </w:r>
            <w:r w:rsidR="001E4646">
              <w:t>8</w:t>
            </w:r>
            <w:r w:rsidR="00226211">
              <w:t>, 2021</w:t>
            </w:r>
          </w:p>
          <w:p w14:paraId="38285ABB" w14:textId="77777777" w:rsidR="00874FE7" w:rsidRPr="00DF198B" w:rsidRDefault="00E70688" w:rsidP="00874FE7">
            <w:pPr>
              <w:pStyle w:val="Heading3"/>
            </w:pPr>
            <w:sdt>
              <w:sdtPr>
                <w:alias w:val="Citation"/>
                <w:id w:val="-1516760087"/>
                <w:placeholder>
                  <w:docPart w:val="D5BECC94C3884BE397DE282CC77E4AE7"/>
                </w:placeholder>
                <w:temporary/>
                <w:showingPlcHdr/>
                <w15:appearance w15:val="hidden"/>
              </w:sdtPr>
              <w:sdtEndPr/>
              <w:sdtContent>
                <w:r w:rsidR="00874FE7" w:rsidRPr="00DF198B">
                  <w:t>—</w:t>
                </w:r>
              </w:sdtContent>
            </w:sdt>
          </w:p>
          <w:p w14:paraId="19492928" w14:textId="77777777" w:rsidR="00DF0697" w:rsidRDefault="00DF0697" w:rsidP="00DF0697">
            <w:pPr>
              <w:pStyle w:val="Heading3"/>
            </w:pPr>
            <w:r>
              <w:t>Developing and Managing Databases for Business Intelligence</w:t>
            </w:r>
          </w:p>
          <w:p w14:paraId="7F2D8029" w14:textId="373EED7D" w:rsidR="00DF198B" w:rsidRPr="00DF198B" w:rsidRDefault="00DF0697" w:rsidP="00DF0697">
            <w:pPr>
              <w:pStyle w:val="Heading3"/>
            </w:pPr>
            <w:r>
              <w:t>BIAM530</w:t>
            </w:r>
          </w:p>
          <w:p w14:paraId="0F9AA8FF" w14:textId="77777777" w:rsidR="00DF198B" w:rsidRPr="00DF198B" w:rsidRDefault="00E70688" w:rsidP="00874FE7">
            <w:pPr>
              <w:pStyle w:val="Heading3"/>
            </w:pPr>
            <w:sdt>
              <w:sdtPr>
                <w:alias w:val="Citation"/>
                <w:id w:val="1492440299"/>
                <w:placeholder>
                  <w:docPart w:val="6C5DAF2A785C4F3BB4411DA8478B7570"/>
                </w:placeholder>
                <w:temporary/>
                <w:showingPlcHdr/>
                <w15:appearance w15:val="hidden"/>
              </w:sdtPr>
              <w:sdtEndPr/>
              <w:sdtContent>
                <w:r w:rsidR="00874FE7" w:rsidRPr="00DF198B">
                  <w:t>—</w:t>
                </w:r>
              </w:sdtContent>
            </w:sdt>
          </w:p>
          <w:p w14:paraId="3B51FB1B" w14:textId="3E18656E" w:rsidR="00DF198B" w:rsidRDefault="00DF0697" w:rsidP="00874FE7">
            <w:pPr>
              <w:pStyle w:val="Heading3"/>
            </w:pPr>
            <w:r>
              <w:t>Robert Burdwell</w:t>
            </w:r>
          </w:p>
          <w:p w14:paraId="531B04B0" w14:textId="77777777" w:rsidR="00DF198B" w:rsidRPr="00DF198B" w:rsidRDefault="00DF198B" w:rsidP="00DF198B"/>
        </w:tc>
        <w:tc>
          <w:tcPr>
            <w:tcW w:w="2398" w:type="dxa"/>
            <w:gridSpan w:val="4"/>
            <w:vAlign w:val="bottom"/>
          </w:tcPr>
          <w:p w14:paraId="4E8FB186" w14:textId="77777777" w:rsidR="00DF198B" w:rsidRDefault="00DF198B" w:rsidP="00DF198B">
            <w:pPr>
              <w:jc w:val="center"/>
            </w:pPr>
          </w:p>
        </w:tc>
      </w:tr>
      <w:tr w:rsidR="00DF198B" w14:paraId="527F7572" w14:textId="77777777" w:rsidTr="00185F4A">
        <w:tc>
          <w:tcPr>
            <w:tcW w:w="2340" w:type="dxa"/>
            <w:gridSpan w:val="3"/>
          </w:tcPr>
          <w:p w14:paraId="2C2997A8" w14:textId="77777777" w:rsidR="00DF198B" w:rsidRDefault="00DF198B"/>
        </w:tc>
        <w:tc>
          <w:tcPr>
            <w:tcW w:w="6120" w:type="dxa"/>
            <w:gridSpan w:val="3"/>
          </w:tcPr>
          <w:p w14:paraId="52ABC2B3" w14:textId="77777777" w:rsidR="00DF198B" w:rsidRDefault="00DF198B"/>
        </w:tc>
        <w:tc>
          <w:tcPr>
            <w:tcW w:w="2330" w:type="dxa"/>
            <w:gridSpan w:val="3"/>
          </w:tcPr>
          <w:p w14:paraId="22592F7C" w14:textId="77777777" w:rsidR="00DF198B" w:rsidRDefault="00DF198B"/>
        </w:tc>
      </w:tr>
    </w:tbl>
    <w:p w14:paraId="7EC9889A" w14:textId="07588E9D" w:rsidR="00DF198B" w:rsidRDefault="00BA1CFA" w:rsidP="00C148CC">
      <w:pPr>
        <w:spacing w:line="120" w:lineRule="exact"/>
      </w:pPr>
      <w:r w:rsidRPr="004909D9">
        <w:rPr>
          <w:noProof/>
          <w:lang w:eastAsia="en-AU"/>
        </w:rPr>
        <w:drawing>
          <wp:anchor distT="0" distB="0" distL="114300" distR="114300" simplePos="0" relativeHeight="251652092" behindDoc="1" locked="0" layoutInCell="1" allowOverlap="1" wp14:anchorId="7D716DDF" wp14:editId="78E39F86">
            <wp:simplePos x="0" y="0"/>
            <wp:positionH relativeFrom="margin">
              <wp:align>right</wp:align>
            </wp:positionH>
            <wp:positionV relativeFrom="margin">
              <wp:align>top</wp:align>
            </wp:positionV>
            <wp:extent cx="6848475" cy="9131300"/>
            <wp:effectExtent l="0" t="0" r="9525"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48475" cy="9131300"/>
                    </a:xfrm>
                    <a:prstGeom prst="rect">
                      <a:avLst/>
                    </a:prstGeom>
                  </pic:spPr>
                </pic:pic>
              </a:graphicData>
            </a:graphic>
            <wp14:sizeRelH relativeFrom="page">
              <wp14:pctWidth>0</wp14:pctWidth>
            </wp14:sizeRelH>
            <wp14:sizeRelV relativeFrom="page">
              <wp14:pctHeight>0</wp14:pctHeight>
            </wp14:sizeRelV>
          </wp:anchor>
        </w:drawing>
      </w:r>
    </w:p>
    <w:p w14:paraId="148A7542" w14:textId="0A36DB5B"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362"/>
        <w:gridCol w:w="720"/>
        <w:gridCol w:w="1076"/>
        <w:gridCol w:w="2158"/>
        <w:gridCol w:w="1087"/>
        <w:gridCol w:w="719"/>
        <w:gridCol w:w="361"/>
        <w:gridCol w:w="2158"/>
      </w:tblGrid>
      <w:tr w:rsidR="002D2200" w14:paraId="752DA68A" w14:textId="77777777" w:rsidTr="002E00D4">
        <w:trPr>
          <w:trHeight w:val="720"/>
        </w:trPr>
        <w:tc>
          <w:tcPr>
            <w:tcW w:w="2158" w:type="dxa"/>
          </w:tcPr>
          <w:p w14:paraId="1EC11B74" w14:textId="77777777" w:rsidR="002D2200" w:rsidRDefault="002D2200"/>
        </w:tc>
        <w:tc>
          <w:tcPr>
            <w:tcW w:w="2158" w:type="dxa"/>
            <w:gridSpan w:val="3"/>
            <w:tcBorders>
              <w:bottom w:val="single" w:sz="18" w:space="0" w:color="3494BA" w:themeColor="accent1"/>
            </w:tcBorders>
          </w:tcPr>
          <w:p w14:paraId="7146E6A3" w14:textId="77777777" w:rsidR="002D2200" w:rsidRDefault="002D2200"/>
        </w:tc>
        <w:tc>
          <w:tcPr>
            <w:tcW w:w="2158" w:type="dxa"/>
            <w:tcBorders>
              <w:bottom w:val="single" w:sz="18" w:space="0" w:color="3494BA" w:themeColor="accent1"/>
            </w:tcBorders>
          </w:tcPr>
          <w:p w14:paraId="480AEF94" w14:textId="77777777" w:rsidR="002D2200" w:rsidRDefault="002D2200"/>
        </w:tc>
        <w:tc>
          <w:tcPr>
            <w:tcW w:w="2167" w:type="dxa"/>
            <w:gridSpan w:val="3"/>
            <w:tcBorders>
              <w:bottom w:val="single" w:sz="18" w:space="0" w:color="3494BA" w:themeColor="accent1"/>
            </w:tcBorders>
          </w:tcPr>
          <w:p w14:paraId="6695DE0D" w14:textId="77777777" w:rsidR="002D2200" w:rsidRDefault="002D2200"/>
        </w:tc>
        <w:tc>
          <w:tcPr>
            <w:tcW w:w="2158" w:type="dxa"/>
          </w:tcPr>
          <w:p w14:paraId="1E747809" w14:textId="24F1D83C" w:rsidR="002D2200" w:rsidRDefault="00F1530A">
            <w:r w:rsidRPr="004909D9">
              <w:rPr>
                <w:noProof/>
                <w:lang w:eastAsia="en-AU"/>
              </w:rPr>
              <w:drawing>
                <wp:anchor distT="0" distB="0" distL="114300" distR="114300" simplePos="0" relativeHeight="251660288" behindDoc="1" locked="0" layoutInCell="1" allowOverlap="1" wp14:anchorId="3E9AD328" wp14:editId="4F6BD1BD">
                  <wp:simplePos x="0" y="0"/>
                  <wp:positionH relativeFrom="margin">
                    <wp:posOffset>-5463468</wp:posOffset>
                  </wp:positionH>
                  <wp:positionV relativeFrom="margin">
                    <wp:posOffset>-125023</wp:posOffset>
                  </wp:positionV>
                  <wp:extent cx="6850352" cy="1348033"/>
                  <wp:effectExtent l="0" t="0" r="0" b="508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35863" cy="1364860"/>
                          </a:xfrm>
                          <a:prstGeom prst="rect">
                            <a:avLst/>
                          </a:prstGeom>
                        </pic:spPr>
                      </pic:pic>
                    </a:graphicData>
                  </a:graphic>
                  <wp14:sizeRelH relativeFrom="page">
                    <wp14:pctWidth>0</wp14:pctWidth>
                  </wp14:sizeRelH>
                  <wp14:sizeRelV relativeFrom="page">
                    <wp14:pctHeight>0</wp14:pctHeight>
                  </wp14:sizeRelV>
                </wp:anchor>
              </w:drawing>
            </w:r>
          </w:p>
        </w:tc>
      </w:tr>
      <w:tr w:rsidR="002D2200" w14:paraId="02E48C25" w14:textId="77777777" w:rsidTr="00185F4A">
        <w:trPr>
          <w:trHeight w:val="664"/>
        </w:trPr>
        <w:tc>
          <w:tcPr>
            <w:tcW w:w="2158" w:type="dxa"/>
            <w:tcBorders>
              <w:right w:val="single" w:sz="18" w:space="0" w:color="3494BA" w:themeColor="accent1"/>
            </w:tcBorders>
          </w:tcPr>
          <w:p w14:paraId="735B01F4" w14:textId="77777777" w:rsidR="002D2200" w:rsidRDefault="002D2200"/>
        </w:tc>
        <w:tc>
          <w:tcPr>
            <w:tcW w:w="6483" w:type="dxa"/>
            <w:gridSpan w:val="7"/>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0566D75E" w14:textId="072A45BC" w:rsidR="002D2200" w:rsidRPr="00E74B29" w:rsidRDefault="007D76AE" w:rsidP="00E61CED">
            <w:pPr>
              <w:pStyle w:val="Heading3"/>
            </w:pPr>
            <w:r>
              <w:t>Abstract</w:t>
            </w:r>
          </w:p>
        </w:tc>
        <w:tc>
          <w:tcPr>
            <w:tcW w:w="2158" w:type="dxa"/>
            <w:tcBorders>
              <w:left w:val="single" w:sz="18" w:space="0" w:color="3494BA" w:themeColor="accent1"/>
            </w:tcBorders>
          </w:tcPr>
          <w:p w14:paraId="5560F003" w14:textId="04755D5E" w:rsidR="002D2200" w:rsidRDefault="002D2200"/>
        </w:tc>
      </w:tr>
      <w:tr w:rsidR="002D2200" w14:paraId="37432918" w14:textId="77777777" w:rsidTr="00B53E6F">
        <w:trPr>
          <w:trHeight w:val="603"/>
        </w:trPr>
        <w:tc>
          <w:tcPr>
            <w:tcW w:w="2158" w:type="dxa"/>
          </w:tcPr>
          <w:p w14:paraId="14E10DE2" w14:textId="77777777" w:rsidR="002D2200" w:rsidRDefault="002D2200"/>
        </w:tc>
        <w:tc>
          <w:tcPr>
            <w:tcW w:w="2158" w:type="dxa"/>
            <w:gridSpan w:val="3"/>
            <w:tcBorders>
              <w:top w:val="single" w:sz="18" w:space="0" w:color="3494BA" w:themeColor="accent1"/>
              <w:bottom w:val="single" w:sz="18" w:space="0" w:color="3494BA" w:themeColor="accent1"/>
            </w:tcBorders>
          </w:tcPr>
          <w:p w14:paraId="18DE518D" w14:textId="77777777" w:rsidR="002D2200" w:rsidRDefault="002D2200"/>
        </w:tc>
        <w:tc>
          <w:tcPr>
            <w:tcW w:w="2158" w:type="dxa"/>
            <w:tcBorders>
              <w:top w:val="single" w:sz="18" w:space="0" w:color="3494BA" w:themeColor="accent1"/>
              <w:bottom w:val="single" w:sz="18" w:space="0" w:color="3494BA" w:themeColor="accent1"/>
            </w:tcBorders>
          </w:tcPr>
          <w:p w14:paraId="23EB4C6A" w14:textId="77777777" w:rsidR="002D2200" w:rsidRDefault="002D2200"/>
        </w:tc>
        <w:tc>
          <w:tcPr>
            <w:tcW w:w="2167" w:type="dxa"/>
            <w:gridSpan w:val="3"/>
            <w:tcBorders>
              <w:top w:val="single" w:sz="18" w:space="0" w:color="3494BA" w:themeColor="accent1"/>
              <w:bottom w:val="single" w:sz="18" w:space="0" w:color="3494BA" w:themeColor="accent1"/>
            </w:tcBorders>
          </w:tcPr>
          <w:p w14:paraId="14DF4F35" w14:textId="77777777" w:rsidR="002D2200" w:rsidRDefault="002D2200"/>
        </w:tc>
        <w:tc>
          <w:tcPr>
            <w:tcW w:w="2158" w:type="dxa"/>
          </w:tcPr>
          <w:p w14:paraId="55EE6FC8" w14:textId="1B35050D" w:rsidR="002D2200" w:rsidRDefault="002D2200"/>
        </w:tc>
      </w:tr>
      <w:tr w:rsidR="00E74B29" w14:paraId="62B7E90F" w14:textId="77777777" w:rsidTr="003A3E0B">
        <w:trPr>
          <w:trHeight w:val="198"/>
        </w:trPr>
        <w:tc>
          <w:tcPr>
            <w:tcW w:w="2158" w:type="dxa"/>
            <w:tcBorders>
              <w:right w:val="single" w:sz="18" w:space="0" w:color="3494BA" w:themeColor="accent1"/>
            </w:tcBorders>
          </w:tcPr>
          <w:p w14:paraId="268C449A" w14:textId="77777777" w:rsidR="00E74B29" w:rsidRDefault="00E74B29"/>
        </w:tc>
        <w:tc>
          <w:tcPr>
            <w:tcW w:w="1082" w:type="dxa"/>
            <w:gridSpan w:val="2"/>
            <w:tcBorders>
              <w:top w:val="single" w:sz="18" w:space="0" w:color="3494BA" w:themeColor="accent1"/>
              <w:left w:val="single" w:sz="18" w:space="0" w:color="3494BA" w:themeColor="accent1"/>
            </w:tcBorders>
            <w:shd w:val="clear" w:color="auto" w:fill="FFFFFF" w:themeFill="background1"/>
          </w:tcPr>
          <w:p w14:paraId="6E309B57" w14:textId="77777777" w:rsidR="00E74B29" w:rsidRDefault="00E74B29"/>
        </w:tc>
        <w:tc>
          <w:tcPr>
            <w:tcW w:w="4321" w:type="dxa"/>
            <w:gridSpan w:val="3"/>
            <w:tcBorders>
              <w:top w:val="single" w:sz="18" w:space="0" w:color="3494BA" w:themeColor="accent1"/>
            </w:tcBorders>
            <w:shd w:val="clear" w:color="auto" w:fill="FFFFFF" w:themeFill="background1"/>
          </w:tcPr>
          <w:p w14:paraId="59C438D0" w14:textId="77777777" w:rsidR="00E74B29" w:rsidRDefault="00E74B29" w:rsidP="00E74B29"/>
        </w:tc>
        <w:tc>
          <w:tcPr>
            <w:tcW w:w="1080" w:type="dxa"/>
            <w:gridSpan w:val="2"/>
            <w:tcBorders>
              <w:top w:val="single" w:sz="18" w:space="0" w:color="3494BA" w:themeColor="accent1"/>
              <w:right w:val="single" w:sz="18" w:space="0" w:color="3494BA" w:themeColor="accent1"/>
            </w:tcBorders>
            <w:shd w:val="clear" w:color="auto" w:fill="FFFFFF" w:themeFill="background1"/>
          </w:tcPr>
          <w:p w14:paraId="57C46618" w14:textId="77777777" w:rsidR="00E74B29" w:rsidRDefault="00E74B29"/>
        </w:tc>
        <w:tc>
          <w:tcPr>
            <w:tcW w:w="2158" w:type="dxa"/>
            <w:tcBorders>
              <w:left w:val="single" w:sz="18" w:space="0" w:color="3494BA" w:themeColor="accent1"/>
            </w:tcBorders>
          </w:tcPr>
          <w:p w14:paraId="248D7B17" w14:textId="52C44042" w:rsidR="00E74B29" w:rsidRDefault="00E74B29"/>
        </w:tc>
      </w:tr>
      <w:tr w:rsidR="00B90092" w14:paraId="375458CD" w14:textId="77777777" w:rsidTr="003A3B47">
        <w:trPr>
          <w:trHeight w:val="6138"/>
        </w:trPr>
        <w:tc>
          <w:tcPr>
            <w:tcW w:w="2158" w:type="dxa"/>
            <w:vMerge w:val="restart"/>
            <w:tcBorders>
              <w:right w:val="single" w:sz="18" w:space="0" w:color="3494BA" w:themeColor="accent1"/>
            </w:tcBorders>
          </w:tcPr>
          <w:p w14:paraId="4474DE22" w14:textId="41102F42" w:rsidR="00B90092" w:rsidRDefault="00604A5F">
            <w:r w:rsidRPr="004909D9">
              <w:rPr>
                <w:noProof/>
                <w:lang w:eastAsia="en-AU"/>
              </w:rPr>
              <w:drawing>
                <wp:anchor distT="0" distB="0" distL="114300" distR="114300" simplePos="0" relativeHeight="251665408" behindDoc="0" locked="0" layoutInCell="1" allowOverlap="1" wp14:anchorId="6F276F08" wp14:editId="1586BB30">
                  <wp:simplePos x="0" y="0"/>
                  <wp:positionH relativeFrom="margin">
                    <wp:posOffset>879894</wp:posOffset>
                  </wp:positionH>
                  <wp:positionV relativeFrom="paragraph">
                    <wp:posOffset>2783624</wp:posOffset>
                  </wp:positionV>
                  <wp:extent cx="5085715" cy="3975126"/>
                  <wp:effectExtent l="0" t="0" r="635" b="635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0147" cy="3978590"/>
                          </a:xfrm>
                          <a:prstGeom prst="rect">
                            <a:avLst/>
                          </a:prstGeom>
                        </pic:spPr>
                      </pic:pic>
                    </a:graphicData>
                  </a:graphic>
                  <wp14:sizeRelH relativeFrom="margin">
                    <wp14:pctWidth>0</wp14:pctWidth>
                  </wp14:sizeRelH>
                  <wp14:sizeRelV relativeFrom="margin">
                    <wp14:pctHeight>0</wp14:pctHeight>
                  </wp14:sizeRelV>
                </wp:anchor>
              </w:drawing>
            </w:r>
          </w:p>
        </w:tc>
        <w:tc>
          <w:tcPr>
            <w:tcW w:w="362" w:type="dxa"/>
            <w:vMerge w:val="restart"/>
            <w:tcBorders>
              <w:left w:val="single" w:sz="18" w:space="0" w:color="3494BA" w:themeColor="accent1"/>
            </w:tcBorders>
            <w:shd w:val="clear" w:color="auto" w:fill="FFFFFF" w:themeFill="background1"/>
          </w:tcPr>
          <w:p w14:paraId="527A9797" w14:textId="77777777" w:rsidR="00B90092" w:rsidRDefault="00B90092"/>
        </w:tc>
        <w:sdt>
          <w:sdtPr>
            <w:rPr>
              <w:rFonts w:ascii="Georgia" w:hAnsi="Georgia"/>
            </w:rPr>
            <w:alias w:val="Abstract"/>
            <w:tag w:val="abstract"/>
            <w:id w:val="-2118591210"/>
            <w:placeholder>
              <w:docPart w:val="DefaultPlaceholder_-1854013440"/>
            </w:placeholder>
          </w:sdtPr>
          <w:sdtEndPr/>
          <w:sdtContent>
            <w:tc>
              <w:tcPr>
                <w:tcW w:w="5760" w:type="dxa"/>
                <w:gridSpan w:val="5"/>
                <w:shd w:val="clear" w:color="auto" w:fill="FFFFFF" w:themeFill="background1"/>
              </w:tcPr>
              <w:p w14:paraId="1A42B3CC" w14:textId="5623C61E" w:rsidR="00B90092" w:rsidRPr="000A7AB0" w:rsidRDefault="00E70688" w:rsidP="009956B5">
                <w:pPr>
                  <w:pStyle w:val="Text"/>
                  <w:spacing w:line="480" w:lineRule="auto"/>
                  <w:jc w:val="both"/>
                </w:pPr>
                <w:sdt>
                  <w:sdtPr>
                    <w:alias w:val="Citation"/>
                    <w:id w:val="930470454"/>
                    <w:placeholder>
                      <w:docPart w:val="A7797097C4514797A44F696A5BE3C676"/>
                    </w:placeholder>
                  </w:sdtPr>
                  <w:sdtEndPr/>
                  <w:sdtContent>
                    <w:r w:rsidR="00987372">
                      <w:t xml:space="preserve">Big Data is </w:t>
                    </w:r>
                    <w:r w:rsidR="00897944">
                      <w:t>here to stay and will continue to grow over the next five years</w:t>
                    </w:r>
                    <w:r w:rsidR="007371D3">
                      <w:t xml:space="preserve">.  </w:t>
                    </w:r>
                    <w:r w:rsidR="007E4347">
                      <w:t xml:space="preserve">Many companies </w:t>
                    </w:r>
                    <w:r w:rsidR="007371D3">
                      <w:t xml:space="preserve">have turned their focus </w:t>
                    </w:r>
                    <w:r w:rsidR="007E4347">
                      <w:t>on</w:t>
                    </w:r>
                    <w:r w:rsidR="00772070">
                      <w:t>to</w:t>
                    </w:r>
                    <w:r w:rsidR="007E4347">
                      <w:t xml:space="preserve"> </w:t>
                    </w:r>
                    <w:r w:rsidR="00785F8F">
                      <w:t>their</w:t>
                    </w:r>
                    <w:r w:rsidR="007E4347">
                      <w:t xml:space="preserve"> big data environments</w:t>
                    </w:r>
                    <w:r w:rsidR="00772070">
                      <w:t xml:space="preserve">, ensuring </w:t>
                    </w:r>
                    <w:r w:rsidR="007E4347">
                      <w:t xml:space="preserve"> </w:t>
                    </w:r>
                    <w:r w:rsidR="00772070">
                      <w:t xml:space="preserve">the organizations </w:t>
                    </w:r>
                    <w:r w:rsidR="005C3E5E">
                      <w:t>have the right tools, processes, skill</w:t>
                    </w:r>
                    <w:r w:rsidR="00772070">
                      <w:t>, and knowledge</w:t>
                    </w:r>
                    <w:r w:rsidR="005C3E5E">
                      <w:t xml:space="preserve"> in place to provide</w:t>
                    </w:r>
                    <w:r w:rsidR="007E337C">
                      <w:t xml:space="preserve"> and/or </w:t>
                    </w:r>
                    <w:r w:rsidR="005C3E5E">
                      <w:t>keep a competitive advantage.</w:t>
                    </w:r>
                    <w:r w:rsidR="00785F8F">
                      <w:t xml:space="preserve">  </w:t>
                    </w:r>
                    <w:r w:rsidR="007E337C">
                      <w:t>Big Data</w:t>
                    </w:r>
                    <w:r w:rsidR="0061132B">
                      <w:t>, if implemented appropriate</w:t>
                    </w:r>
                    <w:r w:rsidR="00A31825">
                      <w:t xml:space="preserve">, can be </w:t>
                    </w:r>
                    <w:r w:rsidR="007E337C">
                      <w:t xml:space="preserve">used by all levels of the organization </w:t>
                    </w:r>
                    <w:r w:rsidR="00B73EAB">
                      <w:t>for data-based decisions</w:t>
                    </w:r>
                    <w:r w:rsidR="00804F48">
                      <w:t>.</w:t>
                    </w:r>
                    <w:r w:rsidR="005442B9">
                      <w:t xml:space="preserve">  </w:t>
                    </w:r>
                    <w:r w:rsidR="00D43DEA">
                      <w:t xml:space="preserve">Let big data work </w:t>
                    </w:r>
                    <w:r w:rsidR="004C6927">
                      <w:t xml:space="preserve">for </w:t>
                    </w:r>
                    <w:r w:rsidR="00D43DEA">
                      <w:t>you</w:t>
                    </w:r>
                    <w:r w:rsidR="004C6927">
                      <w:t xml:space="preserve"> by </w:t>
                    </w:r>
                    <w:r w:rsidR="00D26207">
                      <w:t>understanding</w:t>
                    </w:r>
                    <w:r w:rsidR="00277F24">
                      <w:t>/</w:t>
                    </w:r>
                    <w:r w:rsidR="00ED18EB">
                      <w:t xml:space="preserve">utilizing big data </w:t>
                    </w:r>
                    <w:r w:rsidR="00B0089E">
                      <w:t>tools</w:t>
                    </w:r>
                    <w:r w:rsidR="00277F24">
                      <w:t xml:space="preserve"> and </w:t>
                    </w:r>
                    <w:r w:rsidR="00ED18EB">
                      <w:t>concepts.</w:t>
                    </w:r>
                    <w:r w:rsidR="00101E2D">
                      <w:t xml:space="preserve"> </w:t>
                    </w:r>
                  </w:sdtContent>
                </w:sdt>
              </w:p>
            </w:tc>
          </w:sdtContent>
        </w:sdt>
        <w:tc>
          <w:tcPr>
            <w:tcW w:w="361" w:type="dxa"/>
            <w:vMerge w:val="restart"/>
            <w:tcBorders>
              <w:right w:val="single" w:sz="18" w:space="0" w:color="3494BA" w:themeColor="accent1"/>
            </w:tcBorders>
            <w:shd w:val="clear" w:color="auto" w:fill="FFFFFF" w:themeFill="background1"/>
          </w:tcPr>
          <w:p w14:paraId="0BF8610B" w14:textId="77777777" w:rsidR="00B90092" w:rsidRPr="00E74B29" w:rsidRDefault="00B90092">
            <w:pPr>
              <w:rPr>
                <w:rFonts w:ascii="Georgia" w:hAnsi="Georgia"/>
                <w:sz w:val="28"/>
                <w:szCs w:val="28"/>
              </w:rPr>
            </w:pPr>
          </w:p>
        </w:tc>
        <w:tc>
          <w:tcPr>
            <w:tcW w:w="2158" w:type="dxa"/>
            <w:vMerge w:val="restart"/>
            <w:tcBorders>
              <w:left w:val="single" w:sz="18" w:space="0" w:color="3494BA" w:themeColor="accent1"/>
            </w:tcBorders>
          </w:tcPr>
          <w:p w14:paraId="52AFA4DB" w14:textId="770735A8" w:rsidR="00B90092" w:rsidRDefault="00B90092"/>
        </w:tc>
      </w:tr>
      <w:tr w:rsidR="000E4641" w14:paraId="3B088D91" w14:textId="77777777" w:rsidTr="003C54EF">
        <w:trPr>
          <w:trHeight w:val="545"/>
        </w:trPr>
        <w:tc>
          <w:tcPr>
            <w:tcW w:w="2158" w:type="dxa"/>
            <w:vMerge/>
            <w:tcBorders>
              <w:right w:val="single" w:sz="18" w:space="0" w:color="3494BA" w:themeColor="accent1"/>
            </w:tcBorders>
          </w:tcPr>
          <w:p w14:paraId="39DF71E3" w14:textId="77777777" w:rsidR="000E4641" w:rsidRDefault="000E4641"/>
        </w:tc>
        <w:tc>
          <w:tcPr>
            <w:tcW w:w="362" w:type="dxa"/>
            <w:vMerge/>
            <w:tcBorders>
              <w:left w:val="single" w:sz="18" w:space="0" w:color="3494BA" w:themeColor="accent1"/>
              <w:bottom w:val="single" w:sz="18" w:space="0" w:color="3494BA" w:themeColor="accent1"/>
            </w:tcBorders>
            <w:shd w:val="clear" w:color="auto" w:fill="FFFFFF" w:themeFill="background1"/>
          </w:tcPr>
          <w:p w14:paraId="4C20DAE5" w14:textId="77777777" w:rsidR="000E4641" w:rsidRDefault="000E4641"/>
        </w:tc>
        <w:tc>
          <w:tcPr>
            <w:tcW w:w="5760" w:type="dxa"/>
            <w:gridSpan w:val="5"/>
            <w:vMerge w:val="restart"/>
            <w:shd w:val="clear" w:color="auto" w:fill="FFFFFF" w:themeFill="background1"/>
          </w:tcPr>
          <w:p w14:paraId="237A5D55" w14:textId="611FD49A" w:rsidR="000E4641" w:rsidRPr="00E74B29" w:rsidRDefault="000E4641">
            <w:pPr>
              <w:rPr>
                <w:rFonts w:ascii="Georgia" w:hAnsi="Georgia"/>
                <w:sz w:val="28"/>
                <w:szCs w:val="28"/>
              </w:rPr>
            </w:pPr>
          </w:p>
        </w:tc>
        <w:tc>
          <w:tcPr>
            <w:tcW w:w="361" w:type="dxa"/>
            <w:vMerge/>
            <w:tcBorders>
              <w:bottom w:val="single" w:sz="18" w:space="0" w:color="3494BA" w:themeColor="accent1"/>
              <w:right w:val="single" w:sz="18" w:space="0" w:color="3494BA" w:themeColor="accent1"/>
            </w:tcBorders>
            <w:shd w:val="clear" w:color="auto" w:fill="FFFFFF" w:themeFill="background1"/>
          </w:tcPr>
          <w:p w14:paraId="285B4D10" w14:textId="77777777" w:rsidR="000E4641" w:rsidRPr="00E74B29" w:rsidRDefault="000E4641">
            <w:pPr>
              <w:rPr>
                <w:rFonts w:ascii="Georgia" w:hAnsi="Georgia"/>
                <w:sz w:val="28"/>
                <w:szCs w:val="28"/>
              </w:rPr>
            </w:pPr>
          </w:p>
        </w:tc>
        <w:tc>
          <w:tcPr>
            <w:tcW w:w="2158" w:type="dxa"/>
            <w:vMerge/>
            <w:tcBorders>
              <w:left w:val="single" w:sz="18" w:space="0" w:color="3494BA" w:themeColor="accent1"/>
            </w:tcBorders>
          </w:tcPr>
          <w:p w14:paraId="51A827B8" w14:textId="77777777" w:rsidR="000E4641" w:rsidRDefault="000E4641"/>
        </w:tc>
      </w:tr>
      <w:tr w:rsidR="000E4641" w14:paraId="33281D60" w14:textId="77777777" w:rsidTr="003C54EF">
        <w:trPr>
          <w:trHeight w:val="1728"/>
        </w:trPr>
        <w:tc>
          <w:tcPr>
            <w:tcW w:w="2158" w:type="dxa"/>
            <w:vMerge w:val="restart"/>
          </w:tcPr>
          <w:p w14:paraId="522BD7B4" w14:textId="62AA1588" w:rsidR="000E4641" w:rsidRDefault="000E4641"/>
        </w:tc>
        <w:tc>
          <w:tcPr>
            <w:tcW w:w="362" w:type="dxa"/>
            <w:tcBorders>
              <w:top w:val="single" w:sz="18" w:space="0" w:color="3494BA" w:themeColor="accent1"/>
            </w:tcBorders>
          </w:tcPr>
          <w:p w14:paraId="76FF0109" w14:textId="77777777" w:rsidR="000E4641" w:rsidRDefault="000E4641" w:rsidP="00E74B29">
            <w:pPr>
              <w:jc w:val="center"/>
            </w:pPr>
          </w:p>
        </w:tc>
        <w:tc>
          <w:tcPr>
            <w:tcW w:w="5760" w:type="dxa"/>
            <w:gridSpan w:val="5"/>
            <w:vMerge/>
          </w:tcPr>
          <w:p w14:paraId="2FD79EA5" w14:textId="77777777" w:rsidR="000E4641" w:rsidRDefault="000E4641" w:rsidP="00E74B29">
            <w:pPr>
              <w:jc w:val="center"/>
            </w:pPr>
          </w:p>
        </w:tc>
        <w:tc>
          <w:tcPr>
            <w:tcW w:w="361" w:type="dxa"/>
            <w:tcBorders>
              <w:top w:val="single" w:sz="18" w:space="0" w:color="3494BA" w:themeColor="accent1"/>
            </w:tcBorders>
          </w:tcPr>
          <w:p w14:paraId="7DEDFAD3" w14:textId="77777777" w:rsidR="000E4641" w:rsidRDefault="000E4641" w:rsidP="00E74B29">
            <w:pPr>
              <w:jc w:val="center"/>
            </w:pPr>
          </w:p>
        </w:tc>
        <w:tc>
          <w:tcPr>
            <w:tcW w:w="2158" w:type="dxa"/>
            <w:vMerge w:val="restart"/>
          </w:tcPr>
          <w:p w14:paraId="2DBC7D85" w14:textId="77777777" w:rsidR="000E4641" w:rsidRDefault="000E4641"/>
        </w:tc>
      </w:tr>
      <w:tr w:rsidR="000E4641" w14:paraId="4F122C60" w14:textId="77777777" w:rsidTr="003C54EF">
        <w:trPr>
          <w:trHeight w:val="1728"/>
        </w:trPr>
        <w:tc>
          <w:tcPr>
            <w:tcW w:w="2158" w:type="dxa"/>
            <w:vMerge/>
          </w:tcPr>
          <w:p w14:paraId="24FBBF59" w14:textId="77777777" w:rsidR="000E4641" w:rsidRDefault="000E4641"/>
        </w:tc>
        <w:tc>
          <w:tcPr>
            <w:tcW w:w="362" w:type="dxa"/>
          </w:tcPr>
          <w:p w14:paraId="68E87A25" w14:textId="4B733C85" w:rsidR="000E4641" w:rsidRDefault="000E4641" w:rsidP="00E74B29">
            <w:pPr>
              <w:jc w:val="center"/>
            </w:pPr>
          </w:p>
        </w:tc>
        <w:tc>
          <w:tcPr>
            <w:tcW w:w="5760" w:type="dxa"/>
            <w:gridSpan w:val="5"/>
            <w:vMerge/>
          </w:tcPr>
          <w:p w14:paraId="39A2BBDA" w14:textId="77777777" w:rsidR="000E4641" w:rsidRDefault="000E4641" w:rsidP="00E74B29">
            <w:pPr>
              <w:jc w:val="center"/>
            </w:pPr>
          </w:p>
        </w:tc>
        <w:tc>
          <w:tcPr>
            <w:tcW w:w="361" w:type="dxa"/>
          </w:tcPr>
          <w:p w14:paraId="330D6EF1" w14:textId="77777777" w:rsidR="000E4641" w:rsidRDefault="000E4641" w:rsidP="00E74B29">
            <w:pPr>
              <w:jc w:val="center"/>
            </w:pPr>
          </w:p>
        </w:tc>
        <w:tc>
          <w:tcPr>
            <w:tcW w:w="2158" w:type="dxa"/>
            <w:vMerge/>
          </w:tcPr>
          <w:p w14:paraId="2565D7BD" w14:textId="77777777" w:rsidR="000E4641" w:rsidRDefault="000E4641"/>
        </w:tc>
      </w:tr>
    </w:tbl>
    <w:p w14:paraId="52E673F4" w14:textId="32654F3C" w:rsidR="00E74B29" w:rsidRDefault="00E74B29" w:rsidP="00144EDE"/>
    <w:tbl>
      <w:tblPr>
        <w:tblStyle w:val="TableGrid"/>
        <w:tblW w:w="10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90"/>
        <w:gridCol w:w="89"/>
        <w:gridCol w:w="451"/>
        <w:gridCol w:w="90"/>
        <w:gridCol w:w="2696"/>
        <w:gridCol w:w="2158"/>
        <w:gridCol w:w="2616"/>
        <w:gridCol w:w="180"/>
        <w:gridCol w:w="441"/>
        <w:gridCol w:w="9"/>
        <w:gridCol w:w="90"/>
        <w:gridCol w:w="903"/>
        <w:gridCol w:w="77"/>
        <w:gridCol w:w="96"/>
        <w:gridCol w:w="7"/>
      </w:tblGrid>
      <w:tr w:rsidR="007D76AE" w14:paraId="22C217F8" w14:textId="77777777" w:rsidTr="002C6558">
        <w:trPr>
          <w:gridAfter w:val="1"/>
          <w:wAfter w:w="7" w:type="dxa"/>
          <w:trHeight w:val="720"/>
        </w:trPr>
        <w:tc>
          <w:tcPr>
            <w:tcW w:w="10886" w:type="dxa"/>
            <w:gridSpan w:val="14"/>
          </w:tcPr>
          <w:p w14:paraId="34EA7CCA" w14:textId="7DAAF82C" w:rsidR="007D76AE" w:rsidRDefault="007D76AE" w:rsidP="007D76AE">
            <w:pPr>
              <w:pageBreakBefore/>
            </w:pPr>
            <w:r w:rsidRPr="004909D9">
              <w:rPr>
                <w:noProof/>
                <w:lang w:eastAsia="en-AU"/>
              </w:rPr>
              <w:lastRenderedPageBreak/>
              <w:drawing>
                <wp:anchor distT="0" distB="0" distL="114300" distR="114300" simplePos="0" relativeHeight="251662336" behindDoc="1" locked="0" layoutInCell="1" allowOverlap="1" wp14:anchorId="22FFB848" wp14:editId="78F5DC27">
                  <wp:simplePos x="0" y="0"/>
                  <wp:positionH relativeFrom="margin">
                    <wp:posOffset>0</wp:posOffset>
                  </wp:positionH>
                  <wp:positionV relativeFrom="margin">
                    <wp:posOffset>0</wp:posOffset>
                  </wp:positionV>
                  <wp:extent cx="6858000" cy="1197864"/>
                  <wp:effectExtent l="0" t="0" r="0" b="254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197864"/>
                          </a:xfrm>
                          <a:prstGeom prst="rect">
                            <a:avLst/>
                          </a:prstGeom>
                        </pic:spPr>
                      </pic:pic>
                    </a:graphicData>
                  </a:graphic>
                  <wp14:sizeRelH relativeFrom="page">
                    <wp14:pctWidth>0</wp14:pctWidth>
                  </wp14:sizeRelH>
                  <wp14:sizeRelV relativeFrom="page">
                    <wp14:pctHeight>0</wp14:pctHeight>
                  </wp14:sizeRelV>
                </wp:anchor>
              </w:drawing>
            </w:r>
          </w:p>
        </w:tc>
      </w:tr>
      <w:tr w:rsidR="007D76AE" w14:paraId="02F7F1D4" w14:textId="77777777" w:rsidTr="002C6558">
        <w:trPr>
          <w:gridAfter w:val="1"/>
          <w:wAfter w:w="7" w:type="dxa"/>
          <w:trHeight w:val="800"/>
        </w:trPr>
        <w:tc>
          <w:tcPr>
            <w:tcW w:w="1530" w:type="dxa"/>
            <w:gridSpan w:val="3"/>
            <w:tcBorders>
              <w:right w:val="single" w:sz="18" w:space="0" w:color="3494BA" w:themeColor="accent1"/>
            </w:tcBorders>
          </w:tcPr>
          <w:p w14:paraId="686D1393" w14:textId="77777777" w:rsidR="007D76AE" w:rsidRDefault="007D76AE" w:rsidP="0063040A"/>
        </w:tc>
        <w:tc>
          <w:tcPr>
            <w:tcW w:w="7740" w:type="dxa"/>
            <w:gridSpan w:val="5"/>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3B94EFCE" w14:textId="4DF70E79" w:rsidR="007D76AE" w:rsidRDefault="00ED3DC5" w:rsidP="00C56CA5">
            <w:pPr>
              <w:pStyle w:val="Heading3"/>
            </w:pPr>
            <w:r>
              <w:t>Introduction</w:t>
            </w:r>
          </w:p>
        </w:tc>
        <w:tc>
          <w:tcPr>
            <w:tcW w:w="1616" w:type="dxa"/>
            <w:gridSpan w:val="6"/>
            <w:tcBorders>
              <w:left w:val="single" w:sz="18" w:space="0" w:color="3494BA" w:themeColor="accent1"/>
            </w:tcBorders>
          </w:tcPr>
          <w:p w14:paraId="5BC07FE9" w14:textId="77777777" w:rsidR="007D76AE" w:rsidRDefault="007D76AE" w:rsidP="0063040A"/>
        </w:tc>
      </w:tr>
      <w:tr w:rsidR="007D76AE" w14:paraId="433D26EB" w14:textId="77777777" w:rsidTr="002C6558">
        <w:trPr>
          <w:gridAfter w:val="1"/>
          <w:wAfter w:w="7" w:type="dxa"/>
          <w:trHeight w:val="369"/>
        </w:trPr>
        <w:tc>
          <w:tcPr>
            <w:tcW w:w="1530" w:type="dxa"/>
            <w:gridSpan w:val="3"/>
          </w:tcPr>
          <w:p w14:paraId="7D04FFDE" w14:textId="77777777" w:rsidR="007D76AE" w:rsidRDefault="007D76AE" w:rsidP="0063040A"/>
        </w:tc>
        <w:tc>
          <w:tcPr>
            <w:tcW w:w="2786" w:type="dxa"/>
            <w:gridSpan w:val="2"/>
            <w:tcBorders>
              <w:top w:val="single" w:sz="18" w:space="0" w:color="3494BA" w:themeColor="accent1"/>
            </w:tcBorders>
          </w:tcPr>
          <w:p w14:paraId="43D8EE26" w14:textId="77777777" w:rsidR="007D76AE" w:rsidRDefault="007D76AE" w:rsidP="0063040A"/>
        </w:tc>
        <w:tc>
          <w:tcPr>
            <w:tcW w:w="2158" w:type="dxa"/>
            <w:tcBorders>
              <w:top w:val="single" w:sz="18" w:space="0" w:color="3494BA" w:themeColor="accent1"/>
            </w:tcBorders>
          </w:tcPr>
          <w:p w14:paraId="7434F401" w14:textId="77777777" w:rsidR="007D76AE" w:rsidRDefault="007D76AE" w:rsidP="0063040A"/>
        </w:tc>
        <w:tc>
          <w:tcPr>
            <w:tcW w:w="2796" w:type="dxa"/>
            <w:gridSpan w:val="2"/>
            <w:tcBorders>
              <w:top w:val="single" w:sz="18" w:space="0" w:color="3494BA" w:themeColor="accent1"/>
            </w:tcBorders>
          </w:tcPr>
          <w:p w14:paraId="2E81C027" w14:textId="77777777" w:rsidR="007D76AE" w:rsidRDefault="007D76AE" w:rsidP="0063040A"/>
        </w:tc>
        <w:tc>
          <w:tcPr>
            <w:tcW w:w="1616" w:type="dxa"/>
            <w:gridSpan w:val="6"/>
          </w:tcPr>
          <w:p w14:paraId="42B56053" w14:textId="77777777" w:rsidR="007D76AE" w:rsidRDefault="007D76AE" w:rsidP="0063040A"/>
        </w:tc>
      </w:tr>
      <w:tr w:rsidR="007D76AE" w14:paraId="4DFC0FAD" w14:textId="77777777" w:rsidTr="002C6558">
        <w:trPr>
          <w:trHeight w:val="11574"/>
        </w:trPr>
        <w:tc>
          <w:tcPr>
            <w:tcW w:w="1079" w:type="dxa"/>
            <w:gridSpan w:val="2"/>
          </w:tcPr>
          <w:p w14:paraId="1C0AEC40" w14:textId="77777777" w:rsidR="007D76AE" w:rsidRDefault="007D76AE" w:rsidP="0063040A"/>
        </w:tc>
        <w:tc>
          <w:tcPr>
            <w:tcW w:w="8731" w:type="dxa"/>
            <w:gridSpan w:val="9"/>
            <w:tcBorders>
              <w:top w:val="single" w:sz="18" w:space="0" w:color="3494BA" w:themeColor="accent1"/>
              <w:bottom w:val="single" w:sz="18" w:space="0" w:color="3494BA" w:themeColor="accent1"/>
            </w:tcBorders>
          </w:tcPr>
          <w:p w14:paraId="1E8B1C8A" w14:textId="02E7E813" w:rsidR="00266629" w:rsidRDefault="007A3D5F" w:rsidP="006034AA">
            <w:pPr>
              <w:pStyle w:val="Text"/>
              <w:spacing w:line="480" w:lineRule="auto"/>
            </w:pPr>
            <w:r>
              <w:tab/>
            </w:r>
            <w:r w:rsidR="00E75372">
              <w:t>Big data</w:t>
            </w:r>
            <w:r w:rsidR="005A01C1">
              <w:t xml:space="preserve">, </w:t>
            </w:r>
            <w:r w:rsidR="00B844E7">
              <w:t>NoSQL</w:t>
            </w:r>
            <w:r w:rsidR="000A41AC">
              <w:t xml:space="preserve">, MongoDB, Hadoop, </w:t>
            </w:r>
            <w:r w:rsidR="002D6A7D">
              <w:t>Spark</w:t>
            </w:r>
            <w:r w:rsidR="00183376">
              <w:t xml:space="preserve">, </w:t>
            </w:r>
            <w:r w:rsidR="000A41AC">
              <w:t>Power</w:t>
            </w:r>
            <w:r w:rsidR="00183376">
              <w:t xml:space="preserve"> </w:t>
            </w:r>
            <w:r w:rsidR="000A41AC">
              <w:t>BI</w:t>
            </w:r>
            <w:r w:rsidR="00AD41F8">
              <w:t xml:space="preserve"> </w:t>
            </w:r>
            <w:r w:rsidR="00166F2E">
              <w:t>…th</w:t>
            </w:r>
            <w:r w:rsidR="00AD41F8">
              <w:t xml:space="preserve">ese are </w:t>
            </w:r>
            <w:r w:rsidR="00A52B7D">
              <w:t xml:space="preserve">buzz words </w:t>
            </w:r>
            <w:r w:rsidR="00D66C09">
              <w:t xml:space="preserve">that have been </w:t>
            </w:r>
            <w:r w:rsidR="00AE564E">
              <w:t>running through</w:t>
            </w:r>
            <w:r w:rsidR="007A3027">
              <w:t xml:space="preserve">out the organization </w:t>
            </w:r>
            <w:r w:rsidR="002967F8">
              <w:t xml:space="preserve">over the last </w:t>
            </w:r>
            <w:r w:rsidR="007A3027">
              <w:t>year</w:t>
            </w:r>
            <w:r w:rsidR="0003269C">
              <w:t xml:space="preserve">.  </w:t>
            </w:r>
            <w:r w:rsidR="00936F28">
              <w:t xml:space="preserve">To keep a </w:t>
            </w:r>
            <w:r w:rsidR="005F7F8F">
              <w:t>competitive</w:t>
            </w:r>
            <w:r w:rsidR="00936F28">
              <w:t xml:space="preserve"> advantage, </w:t>
            </w:r>
            <w:r w:rsidR="00E73EEB">
              <w:t xml:space="preserve">the </w:t>
            </w:r>
            <w:r w:rsidR="00147155">
              <w:t xml:space="preserve">Executive Leadership </w:t>
            </w:r>
            <w:r w:rsidR="00E73EEB">
              <w:t xml:space="preserve">team </w:t>
            </w:r>
            <w:r w:rsidR="00147155">
              <w:t xml:space="preserve">feels </w:t>
            </w:r>
            <w:r w:rsidR="00936F28">
              <w:t xml:space="preserve">it is important </w:t>
            </w:r>
            <w:r w:rsidR="001E7783">
              <w:t xml:space="preserve">to </w:t>
            </w:r>
            <w:r w:rsidR="001E7783">
              <w:t>improve the company’s big data environment</w:t>
            </w:r>
            <w:r w:rsidR="00235173">
              <w:t>.</w:t>
            </w:r>
          </w:p>
          <w:p w14:paraId="37DC6760" w14:textId="41EE3A4E" w:rsidR="007A3027" w:rsidRDefault="0020034E" w:rsidP="006034AA">
            <w:pPr>
              <w:pStyle w:val="Text"/>
              <w:spacing w:line="480" w:lineRule="auto"/>
            </w:pPr>
            <w:r>
              <w:tab/>
            </w:r>
            <w:r w:rsidR="000955A4">
              <w:t xml:space="preserve">To </w:t>
            </w:r>
            <w:r w:rsidR="00260C03">
              <w:t xml:space="preserve">enhance this focus and commitment, the executive leadership team </w:t>
            </w:r>
            <w:r w:rsidR="00232B37">
              <w:t xml:space="preserve">has initiated </w:t>
            </w:r>
            <w:r w:rsidR="00761822">
              <w:t xml:space="preserve">a </w:t>
            </w:r>
            <w:r w:rsidR="00DF563A">
              <w:t xml:space="preserve">company-wide </w:t>
            </w:r>
            <w:r w:rsidR="00761822">
              <w:t xml:space="preserve">project </w:t>
            </w:r>
            <w:r w:rsidR="006A2F8C">
              <w:t>with the de</w:t>
            </w:r>
            <w:r w:rsidR="00DF563A">
              <w:t xml:space="preserve">sired outcome of </w:t>
            </w:r>
            <w:r w:rsidR="00AC2184">
              <w:t xml:space="preserve">significantly improving our </w:t>
            </w:r>
            <w:r w:rsidR="00761822">
              <w:t xml:space="preserve">big data </w:t>
            </w:r>
            <w:r w:rsidR="00C94C73">
              <w:t>functionalities and/or capabilities</w:t>
            </w:r>
            <w:r w:rsidR="00C94C73">
              <w:t xml:space="preserve"> </w:t>
            </w:r>
            <w:r w:rsidR="007C16CF">
              <w:t xml:space="preserve">as well as </w:t>
            </w:r>
            <w:r w:rsidR="00C94C73">
              <w:t xml:space="preserve">the management </w:t>
            </w:r>
            <w:r w:rsidR="00045AF5">
              <w:t>team’s</w:t>
            </w:r>
            <w:r w:rsidR="002B0562">
              <w:t xml:space="preserve"> overall knowledge of how NoSQL databases</w:t>
            </w:r>
            <w:r w:rsidR="00513D7F">
              <w:t xml:space="preserve"> work within </w:t>
            </w:r>
            <w:r w:rsidR="00A7086A">
              <w:t>the</w:t>
            </w:r>
            <w:r w:rsidR="00513D7F">
              <w:t xml:space="preserve"> company</w:t>
            </w:r>
            <w:r w:rsidR="007C16CF">
              <w:t>.</w:t>
            </w:r>
            <w:r w:rsidR="0089232C">
              <w:t xml:space="preserve">  </w:t>
            </w:r>
            <w:r w:rsidR="00616BC1">
              <w:t xml:space="preserve">The </w:t>
            </w:r>
            <w:r w:rsidR="004C1953">
              <w:t>discuss</w:t>
            </w:r>
            <w:r w:rsidR="00616BC1">
              <w:t xml:space="preserve">ion will start </w:t>
            </w:r>
            <w:r w:rsidR="001F77A9">
              <w:t>on</w:t>
            </w:r>
            <w:r w:rsidR="004C1953">
              <w:t xml:space="preserve"> </w:t>
            </w:r>
            <w:r w:rsidR="001C3F6A">
              <w:t>NoSQL databases</w:t>
            </w:r>
            <w:r w:rsidR="00A94275">
              <w:t xml:space="preserve">, covering what a NoSQL database is </w:t>
            </w:r>
            <w:r w:rsidR="000A5E12">
              <w:t xml:space="preserve">with emphasis on the </w:t>
            </w:r>
            <w:r w:rsidR="004C0766">
              <w:t>MongoDB and Neo4J</w:t>
            </w:r>
            <w:r w:rsidR="00262625">
              <w:t xml:space="preserve"> databases.</w:t>
            </w:r>
          </w:p>
          <w:p w14:paraId="71937B75" w14:textId="36556B0C" w:rsidR="0052204B" w:rsidRPr="002908E1" w:rsidRDefault="00B0053F" w:rsidP="00E9740F">
            <w:pPr>
              <w:pStyle w:val="Text"/>
              <w:widowControl w:val="0"/>
              <w:spacing w:line="480" w:lineRule="auto"/>
            </w:pPr>
            <w:r>
              <w:tab/>
            </w:r>
            <w:r w:rsidR="00DE2B2C">
              <w:t xml:space="preserve">Next, </w:t>
            </w:r>
            <w:r w:rsidR="008761E2">
              <w:t xml:space="preserve">we will </w:t>
            </w:r>
            <w:r w:rsidR="004B7289">
              <w:t xml:space="preserve">learn about differences between Hadoop and Spark through examples </w:t>
            </w:r>
            <w:r w:rsidR="00910506">
              <w:t>and discussion on how these tools assist in the Big Data concept.</w:t>
            </w:r>
            <w:r w:rsidR="00472050">
              <w:t xml:space="preserve">  </w:t>
            </w:r>
            <w:r w:rsidR="00D24C01">
              <w:t xml:space="preserve">Further discussion and explanations will be </w:t>
            </w:r>
            <w:r w:rsidR="009424ED">
              <w:t>covered on various tools available within our environment</w:t>
            </w:r>
            <w:r w:rsidR="00D335E4">
              <w:t xml:space="preserve"> including potential issues/opportunities for handling unstructured data in each of the </w:t>
            </w:r>
            <w:r w:rsidR="00BD6001">
              <w:t>specified environments</w:t>
            </w:r>
            <w:r w:rsidR="00EF401E">
              <w:t>.  This report will conclude with</w:t>
            </w:r>
            <w:r w:rsidR="005D2EDC">
              <w:t xml:space="preserve"> a business intelligence (BI) tool recommendation</w:t>
            </w:r>
            <w:r w:rsidR="009F4F38">
              <w:t>.</w:t>
            </w:r>
          </w:p>
        </w:tc>
        <w:tc>
          <w:tcPr>
            <w:tcW w:w="1083" w:type="dxa"/>
            <w:gridSpan w:val="4"/>
          </w:tcPr>
          <w:p w14:paraId="41F42353" w14:textId="2FEB9ABD" w:rsidR="007D76AE" w:rsidRDefault="00C87DDF" w:rsidP="0063040A">
            <w:r>
              <w:t xml:space="preserve"> </w:t>
            </w:r>
          </w:p>
        </w:tc>
      </w:tr>
      <w:tr w:rsidR="004220A0" w14:paraId="48F5A445" w14:textId="77777777" w:rsidTr="002C6558">
        <w:trPr>
          <w:gridAfter w:val="3"/>
          <w:wAfter w:w="180" w:type="dxa"/>
          <w:trHeight w:val="720"/>
          <w:tblHeader/>
        </w:trPr>
        <w:tc>
          <w:tcPr>
            <w:tcW w:w="10713" w:type="dxa"/>
            <w:gridSpan w:val="12"/>
          </w:tcPr>
          <w:p w14:paraId="04FBBFB1" w14:textId="4609FC1D" w:rsidR="004220A0" w:rsidRDefault="00992379" w:rsidP="00401331">
            <w:pPr>
              <w:pageBreakBefore/>
            </w:pPr>
            <w:r w:rsidRPr="004909D9">
              <w:rPr>
                <w:noProof/>
                <w:lang w:eastAsia="en-AU"/>
              </w:rPr>
              <w:drawing>
                <wp:anchor distT="0" distB="0" distL="114300" distR="114300" simplePos="0" relativeHeight="251668480" behindDoc="1" locked="0" layoutInCell="1" allowOverlap="1" wp14:anchorId="50CAA54E" wp14:editId="0B0BBC48">
                  <wp:simplePos x="0" y="0"/>
                  <wp:positionH relativeFrom="margin">
                    <wp:posOffset>0</wp:posOffset>
                  </wp:positionH>
                  <wp:positionV relativeFrom="margin">
                    <wp:posOffset>19050</wp:posOffset>
                  </wp:positionV>
                  <wp:extent cx="6859905" cy="120015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3E217F10" w14:textId="77777777" w:rsidTr="002C6558">
        <w:trPr>
          <w:gridAfter w:val="3"/>
          <w:wAfter w:w="180" w:type="dxa"/>
          <w:trHeight w:val="800"/>
        </w:trPr>
        <w:tc>
          <w:tcPr>
            <w:tcW w:w="1620" w:type="dxa"/>
            <w:gridSpan w:val="4"/>
            <w:tcBorders>
              <w:right w:val="single" w:sz="18" w:space="0" w:color="3494BA" w:themeColor="accent1"/>
            </w:tcBorders>
          </w:tcPr>
          <w:p w14:paraId="12ABC309" w14:textId="77777777" w:rsidR="004220A0" w:rsidRDefault="004220A0" w:rsidP="00401331"/>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6265ED2F" w14:textId="206AF04F" w:rsidR="004220A0" w:rsidRDefault="006F64BE" w:rsidP="00C56CA5">
            <w:pPr>
              <w:pStyle w:val="Heading3"/>
            </w:pPr>
            <w:r>
              <w:t>NoSQL</w:t>
            </w:r>
            <w:r w:rsidR="005E7170">
              <w:t xml:space="preserve"> Database</w:t>
            </w:r>
          </w:p>
        </w:tc>
        <w:tc>
          <w:tcPr>
            <w:tcW w:w="1623" w:type="dxa"/>
            <w:gridSpan w:val="5"/>
            <w:tcBorders>
              <w:left w:val="single" w:sz="18" w:space="0" w:color="3494BA" w:themeColor="accent1"/>
            </w:tcBorders>
          </w:tcPr>
          <w:p w14:paraId="7B4917C3" w14:textId="77777777" w:rsidR="004220A0" w:rsidRDefault="004220A0" w:rsidP="00401331"/>
        </w:tc>
      </w:tr>
      <w:tr w:rsidR="004220A0" w14:paraId="4B14EEDE" w14:textId="77777777" w:rsidTr="002C6558">
        <w:trPr>
          <w:gridAfter w:val="3"/>
          <w:wAfter w:w="180" w:type="dxa"/>
          <w:trHeight w:val="378"/>
        </w:trPr>
        <w:tc>
          <w:tcPr>
            <w:tcW w:w="1620" w:type="dxa"/>
            <w:gridSpan w:val="4"/>
          </w:tcPr>
          <w:p w14:paraId="26145FF5" w14:textId="77777777" w:rsidR="004220A0" w:rsidRDefault="004220A0" w:rsidP="00401331"/>
        </w:tc>
        <w:tc>
          <w:tcPr>
            <w:tcW w:w="2696" w:type="dxa"/>
            <w:tcBorders>
              <w:top w:val="single" w:sz="18" w:space="0" w:color="3494BA" w:themeColor="accent1"/>
            </w:tcBorders>
          </w:tcPr>
          <w:p w14:paraId="76B1F6FE" w14:textId="77777777" w:rsidR="004220A0" w:rsidRDefault="004220A0" w:rsidP="00401331"/>
        </w:tc>
        <w:tc>
          <w:tcPr>
            <w:tcW w:w="2158" w:type="dxa"/>
            <w:tcBorders>
              <w:top w:val="single" w:sz="18" w:space="0" w:color="3494BA" w:themeColor="accent1"/>
            </w:tcBorders>
          </w:tcPr>
          <w:p w14:paraId="245D68EF" w14:textId="77777777" w:rsidR="004220A0" w:rsidRDefault="004220A0" w:rsidP="00401331"/>
        </w:tc>
        <w:tc>
          <w:tcPr>
            <w:tcW w:w="2616" w:type="dxa"/>
            <w:tcBorders>
              <w:top w:val="single" w:sz="18" w:space="0" w:color="3494BA" w:themeColor="accent1"/>
            </w:tcBorders>
          </w:tcPr>
          <w:p w14:paraId="2E8F59A3" w14:textId="77777777" w:rsidR="004220A0" w:rsidRDefault="004220A0" w:rsidP="00401331"/>
        </w:tc>
        <w:tc>
          <w:tcPr>
            <w:tcW w:w="1623" w:type="dxa"/>
            <w:gridSpan w:val="5"/>
          </w:tcPr>
          <w:p w14:paraId="4C6EA0A0" w14:textId="77777777" w:rsidR="004220A0" w:rsidRDefault="004220A0" w:rsidP="00401331"/>
        </w:tc>
      </w:tr>
      <w:tr w:rsidR="004220A0" w14:paraId="222C4637" w14:textId="77777777" w:rsidTr="002C6558">
        <w:trPr>
          <w:gridAfter w:val="3"/>
          <w:wAfter w:w="180" w:type="dxa"/>
          <w:trHeight w:val="11475"/>
        </w:trPr>
        <w:tc>
          <w:tcPr>
            <w:tcW w:w="990" w:type="dxa"/>
          </w:tcPr>
          <w:p w14:paraId="7D1CA531" w14:textId="77777777" w:rsidR="004220A0" w:rsidRDefault="004220A0" w:rsidP="00401331"/>
        </w:tc>
        <w:tc>
          <w:tcPr>
            <w:tcW w:w="8730" w:type="dxa"/>
            <w:gridSpan w:val="9"/>
            <w:tcBorders>
              <w:top w:val="single" w:sz="18" w:space="0" w:color="3494BA" w:themeColor="accent1"/>
              <w:bottom w:val="single" w:sz="18" w:space="0" w:color="3494BA" w:themeColor="accent1"/>
            </w:tcBorders>
          </w:tcPr>
          <w:p w14:paraId="1CD187C7" w14:textId="6C122395" w:rsidR="00E27F30" w:rsidRDefault="00231C78" w:rsidP="00B36DB0">
            <w:pPr>
              <w:pStyle w:val="Heading4"/>
              <w:spacing w:after="120" w:line="240" w:lineRule="auto"/>
            </w:pPr>
            <w:r>
              <w:t>What is a NoSQL Database?</w:t>
            </w:r>
          </w:p>
          <w:p w14:paraId="093A3808" w14:textId="15B9A97F" w:rsidR="00F61C00" w:rsidRPr="00AC21C7" w:rsidRDefault="00A54BAC" w:rsidP="00F61C00">
            <w:pPr>
              <w:pStyle w:val="Text"/>
              <w:spacing w:line="480" w:lineRule="auto"/>
              <w:rPr>
                <w:rFonts w:cs="Times New Roman"/>
                <w:szCs w:val="24"/>
              </w:rPr>
            </w:pPr>
            <w:r>
              <w:tab/>
            </w:r>
            <w:r w:rsidR="00516E3F" w:rsidRPr="00AC21C7">
              <w:rPr>
                <w:rFonts w:cs="Times New Roman"/>
                <w:szCs w:val="24"/>
              </w:rPr>
              <w:t>NoSQL at a high-level covers a wide array of nonrelational database technologies developed for addressing the Big Data challenges that companies are/have been facing.  The technologies generally fit into one of four categories:  key-value database, document database, column-oriented database, and graph database</w:t>
            </w:r>
            <w:r w:rsidR="00516E3F" w:rsidRPr="00AC21C7">
              <w:rPr>
                <w:rFonts w:cs="Times New Roman"/>
                <w:color w:val="000000"/>
                <w:szCs w:val="24"/>
                <w:highlight w:val="white"/>
              </w:rPr>
              <w:t xml:space="preserve"> </w:t>
            </w:r>
            <w:sdt>
              <w:sdtPr>
                <w:rPr>
                  <w:rFonts w:cs="Times New Roman"/>
                  <w:color w:val="000000"/>
                  <w:szCs w:val="24"/>
                  <w:highlight w:val="white"/>
                </w:rPr>
                <w:alias w:val="Citation"/>
                <w:tag w:val="{&quot;referencesIds&quot;:[&quot;doc:60e992058f083b5df5b7beac&quot;],&quot;referencesOptions&quot;:{&quot;doc:60e992058f083b5df5b7beac&quot;:{&quot;author&quot;:true,&quot;year&quot;:true,&quot;pageReplace&quot;:&quot;&quot;,&quot;prefix&quot;:&quot;&quot;,&quot;suffix&quot;:&quot;&quot;}},&quot;hasBrokenReferences&quot;:false,&quot;hasManualEdits&quot;:false,&quot;citationType&quot;:&quot;inline&quot;,&quot;id&quot;:888840073,&quot;citationText&quot;:&quot;&lt;span style=\&quot;font-family:Times New Roman;font-size:16px;color:#000000\&quot;&gt;(Coronel &amp;amp; Morris, 2019)&lt;/span&gt;&quot;}"/>
                <w:id w:val="888840073"/>
                <w:placeholder>
                  <w:docPart w:val="725B8DEDC58F4BF7B0FD1E8CC0E81651"/>
                </w:placeholder>
              </w:sdtPr>
              <w:sdtContent>
                <w:r w:rsidR="00812A7A">
                  <w:rPr>
                    <w:rFonts w:eastAsia="Times New Roman"/>
                    <w:color w:val="000000"/>
                  </w:rPr>
                  <w:t>(Coronel &amp; Morris, 2019)</w:t>
                </w:r>
              </w:sdtContent>
            </w:sdt>
            <w:r w:rsidR="00516E3F" w:rsidRPr="00AC21C7">
              <w:rPr>
                <w:rFonts w:cs="Times New Roman"/>
                <w:szCs w:val="24"/>
              </w:rPr>
              <w:t xml:space="preserve">.  </w:t>
            </w:r>
            <w:r w:rsidR="00516E3F" w:rsidRPr="00AC21C7">
              <w:rPr>
                <w:rFonts w:cs="Times New Roman"/>
                <w:color w:val="000000"/>
                <w:szCs w:val="24"/>
              </w:rPr>
              <w:t xml:space="preserve">As noted in </w:t>
            </w:r>
            <w:r w:rsidR="00516E3F" w:rsidRPr="00AC21C7">
              <w:rPr>
                <w:rFonts w:cs="Times New Roman"/>
                <w:szCs w:val="24"/>
              </w:rPr>
              <w:t>Table 14.3 below,</w:t>
            </w:r>
            <w:r w:rsidR="00516E3F" w:rsidRPr="00AC21C7">
              <w:rPr>
                <w:rFonts w:cs="Times New Roman"/>
                <w:color w:val="000000"/>
                <w:szCs w:val="24"/>
              </w:rPr>
              <w:t xml:space="preserve"> MongoDB and Neo4J fall under two different categories.  One is a NoSQL document database (MongoDB) and the other is a NoSQL graph database (Neo4J)</w:t>
            </w:r>
            <w:r w:rsidR="00B04357">
              <w:rPr>
                <w:rFonts w:cs="Times New Roman"/>
                <w:color w:val="000000"/>
                <w:szCs w:val="24"/>
              </w:rPr>
              <w:t xml:space="preserve">.  </w:t>
            </w:r>
            <w:r w:rsidR="000D1129">
              <w:rPr>
                <w:rFonts w:cs="Times New Roman"/>
                <w:color w:val="000000"/>
                <w:szCs w:val="24"/>
              </w:rPr>
              <w:t xml:space="preserve">Let’s learn more about </w:t>
            </w:r>
            <w:r w:rsidR="00831ADC">
              <w:rPr>
                <w:rFonts w:cs="Times New Roman"/>
                <w:color w:val="000000"/>
                <w:szCs w:val="24"/>
              </w:rPr>
              <w:t>both</w:t>
            </w:r>
            <w:r w:rsidR="000D1129">
              <w:rPr>
                <w:rFonts w:cs="Times New Roman"/>
                <w:color w:val="000000"/>
                <w:szCs w:val="24"/>
              </w:rPr>
              <w:t xml:space="preserve"> databases.</w:t>
            </w:r>
          </w:p>
          <w:p w14:paraId="0D533FC3" w14:textId="21C47F5E" w:rsidR="00AC21C7" w:rsidRPr="00636A3C" w:rsidRDefault="00CE67FF" w:rsidP="00FC5083">
            <w:pPr>
              <w:widowControl w:val="0"/>
              <w:spacing w:line="480" w:lineRule="auto"/>
              <w:rPr>
                <w:rFonts w:cs="Times New Roman"/>
                <w:color w:val="000000"/>
              </w:rPr>
            </w:pPr>
            <w:r>
              <w:rPr>
                <w:rFonts w:cs="Times New Roman"/>
                <w:noProof/>
                <w:color w:val="000000"/>
              </w:rPr>
              <w:drawing>
                <wp:inline distT="0" distB="0" distL="0" distR="0" wp14:anchorId="0A56F6F8" wp14:editId="2B19E258">
                  <wp:extent cx="5939409" cy="3400425"/>
                  <wp:effectExtent l="0" t="0" r="4445" b="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53093" cy="3408259"/>
                          </a:xfrm>
                          <a:prstGeom prst="rect">
                            <a:avLst/>
                          </a:prstGeom>
                        </pic:spPr>
                      </pic:pic>
                    </a:graphicData>
                  </a:graphic>
                </wp:inline>
              </w:drawing>
            </w:r>
          </w:p>
        </w:tc>
        <w:tc>
          <w:tcPr>
            <w:tcW w:w="993" w:type="dxa"/>
            <w:gridSpan w:val="2"/>
          </w:tcPr>
          <w:p w14:paraId="4DC1E2F2" w14:textId="77777777" w:rsidR="004220A0" w:rsidRDefault="004220A0" w:rsidP="00401331"/>
        </w:tc>
      </w:tr>
      <w:tr w:rsidR="009715A5" w14:paraId="16AA9168" w14:textId="77777777" w:rsidTr="002C6558">
        <w:trPr>
          <w:gridAfter w:val="3"/>
          <w:wAfter w:w="180" w:type="dxa"/>
          <w:trHeight w:val="585"/>
          <w:tblHeader/>
        </w:trPr>
        <w:tc>
          <w:tcPr>
            <w:tcW w:w="10713" w:type="dxa"/>
            <w:gridSpan w:val="12"/>
          </w:tcPr>
          <w:p w14:paraId="33607663" w14:textId="77777777" w:rsidR="009715A5" w:rsidRDefault="009715A5" w:rsidP="009E76EC">
            <w:pPr>
              <w:pageBreakBefore/>
            </w:pPr>
            <w:r w:rsidRPr="004909D9">
              <w:rPr>
                <w:noProof/>
                <w:lang w:eastAsia="en-AU"/>
              </w:rPr>
              <w:drawing>
                <wp:anchor distT="0" distB="0" distL="114300" distR="114300" simplePos="0" relativeHeight="251688960" behindDoc="1" locked="0" layoutInCell="1" allowOverlap="1" wp14:anchorId="519F1DD7" wp14:editId="5C42D039">
                  <wp:simplePos x="0" y="0"/>
                  <wp:positionH relativeFrom="margin">
                    <wp:posOffset>0</wp:posOffset>
                  </wp:positionH>
                  <wp:positionV relativeFrom="margin">
                    <wp:posOffset>-200025</wp:posOffset>
                  </wp:positionV>
                  <wp:extent cx="6859905" cy="1200150"/>
                  <wp:effectExtent l="0" t="0" r="0"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9715A5" w14:paraId="640C85D6" w14:textId="77777777" w:rsidTr="002C6558">
        <w:trPr>
          <w:gridAfter w:val="3"/>
          <w:wAfter w:w="180" w:type="dxa"/>
          <w:trHeight w:val="675"/>
        </w:trPr>
        <w:tc>
          <w:tcPr>
            <w:tcW w:w="1620" w:type="dxa"/>
            <w:gridSpan w:val="4"/>
            <w:tcBorders>
              <w:right w:val="single" w:sz="18" w:space="0" w:color="3494BA" w:themeColor="accent1"/>
            </w:tcBorders>
          </w:tcPr>
          <w:p w14:paraId="2898FA4E" w14:textId="77777777" w:rsidR="009715A5" w:rsidRDefault="009715A5" w:rsidP="009E76EC"/>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0FC74CAB" w14:textId="792AD024" w:rsidR="009715A5" w:rsidRDefault="00636A3C" w:rsidP="009E76EC">
            <w:pPr>
              <w:pStyle w:val="Heading3"/>
            </w:pPr>
            <w:r>
              <w:t>NoSQL Database</w:t>
            </w:r>
          </w:p>
        </w:tc>
        <w:tc>
          <w:tcPr>
            <w:tcW w:w="1623" w:type="dxa"/>
            <w:gridSpan w:val="5"/>
            <w:tcBorders>
              <w:left w:val="single" w:sz="18" w:space="0" w:color="3494BA" w:themeColor="accent1"/>
            </w:tcBorders>
          </w:tcPr>
          <w:p w14:paraId="6BD4F6CA" w14:textId="77777777" w:rsidR="009715A5" w:rsidRDefault="009715A5" w:rsidP="009E76EC"/>
        </w:tc>
      </w:tr>
      <w:tr w:rsidR="009715A5" w14:paraId="6C856A76" w14:textId="77777777" w:rsidTr="002C6558">
        <w:trPr>
          <w:gridAfter w:val="3"/>
          <w:wAfter w:w="180" w:type="dxa"/>
          <w:trHeight w:val="90"/>
        </w:trPr>
        <w:tc>
          <w:tcPr>
            <w:tcW w:w="1620" w:type="dxa"/>
            <w:gridSpan w:val="4"/>
          </w:tcPr>
          <w:p w14:paraId="4F7756A8" w14:textId="77777777" w:rsidR="009715A5" w:rsidRDefault="009715A5" w:rsidP="009E76EC"/>
        </w:tc>
        <w:tc>
          <w:tcPr>
            <w:tcW w:w="2696" w:type="dxa"/>
            <w:tcBorders>
              <w:top w:val="single" w:sz="18" w:space="0" w:color="3494BA" w:themeColor="accent1"/>
            </w:tcBorders>
          </w:tcPr>
          <w:p w14:paraId="304444CC" w14:textId="77777777" w:rsidR="009715A5" w:rsidRDefault="009715A5" w:rsidP="009E76EC"/>
        </w:tc>
        <w:tc>
          <w:tcPr>
            <w:tcW w:w="2158" w:type="dxa"/>
            <w:tcBorders>
              <w:top w:val="single" w:sz="18" w:space="0" w:color="3494BA" w:themeColor="accent1"/>
            </w:tcBorders>
          </w:tcPr>
          <w:p w14:paraId="461010D0" w14:textId="77777777" w:rsidR="009715A5" w:rsidRDefault="009715A5" w:rsidP="009E76EC"/>
        </w:tc>
        <w:tc>
          <w:tcPr>
            <w:tcW w:w="2616" w:type="dxa"/>
            <w:tcBorders>
              <w:top w:val="single" w:sz="18" w:space="0" w:color="3494BA" w:themeColor="accent1"/>
            </w:tcBorders>
          </w:tcPr>
          <w:p w14:paraId="7161D912" w14:textId="77777777" w:rsidR="009715A5" w:rsidRDefault="009715A5" w:rsidP="009E76EC"/>
        </w:tc>
        <w:tc>
          <w:tcPr>
            <w:tcW w:w="1623" w:type="dxa"/>
            <w:gridSpan w:val="5"/>
          </w:tcPr>
          <w:p w14:paraId="51D17BC1" w14:textId="77777777" w:rsidR="009715A5" w:rsidRDefault="009715A5" w:rsidP="009E76EC"/>
        </w:tc>
      </w:tr>
      <w:tr w:rsidR="009715A5" w14:paraId="324D308E" w14:textId="77777777" w:rsidTr="002C6558">
        <w:trPr>
          <w:gridAfter w:val="3"/>
          <w:wAfter w:w="180" w:type="dxa"/>
          <w:trHeight w:val="12060"/>
        </w:trPr>
        <w:tc>
          <w:tcPr>
            <w:tcW w:w="990" w:type="dxa"/>
          </w:tcPr>
          <w:p w14:paraId="5552186B" w14:textId="77777777" w:rsidR="009715A5" w:rsidRDefault="009715A5" w:rsidP="009E76EC"/>
        </w:tc>
        <w:tc>
          <w:tcPr>
            <w:tcW w:w="8730" w:type="dxa"/>
            <w:gridSpan w:val="9"/>
            <w:tcBorders>
              <w:top w:val="single" w:sz="18" w:space="0" w:color="3494BA" w:themeColor="accent1"/>
              <w:bottom w:val="single" w:sz="18" w:space="0" w:color="3494BA" w:themeColor="accent1"/>
            </w:tcBorders>
          </w:tcPr>
          <w:p w14:paraId="71BB2F23" w14:textId="315B2FD7" w:rsidR="00665FEA" w:rsidRDefault="00DC25A9" w:rsidP="00665FEA">
            <w:pPr>
              <w:pStyle w:val="Heading4"/>
              <w:spacing w:after="120" w:line="240" w:lineRule="auto"/>
            </w:pPr>
            <w:r>
              <w:t xml:space="preserve">NoSQL </w:t>
            </w:r>
            <w:r w:rsidR="00665FEA">
              <w:t>Database</w:t>
            </w:r>
            <w:r>
              <w:t xml:space="preserve"> - </w:t>
            </w:r>
            <w:r>
              <w:t>MongoDB</w:t>
            </w:r>
          </w:p>
          <w:p w14:paraId="49D9A544" w14:textId="3D7DAD0B" w:rsidR="00DE69EF" w:rsidRPr="00DE69EF" w:rsidRDefault="00665FEA" w:rsidP="00DE69EF">
            <w:pPr>
              <w:pStyle w:val="Heading4"/>
              <w:jc w:val="left"/>
              <w:rPr>
                <w:rFonts w:cs="Times New Roman"/>
                <w:b w:val="0"/>
                <w:bCs/>
                <w:color w:val="000000"/>
                <w:sz w:val="24"/>
                <w:szCs w:val="24"/>
              </w:rPr>
            </w:pPr>
            <w:r>
              <w:tab/>
            </w:r>
            <w:r w:rsidRPr="00DE69EF">
              <w:rPr>
                <w:rFonts w:cs="Times New Roman"/>
                <w:b w:val="0"/>
                <w:bCs/>
                <w:color w:val="000000"/>
                <w:sz w:val="24"/>
                <w:szCs w:val="24"/>
              </w:rPr>
              <w:t xml:space="preserve">Document databases such as MongoDB store data using key-value pairs and the value component always stores a tag-encoded document </w:t>
            </w:r>
            <w:sdt>
              <w:sdtPr>
                <w:rPr>
                  <w:rFonts w:cs="Times New Roman"/>
                  <w:b w:val="0"/>
                  <w:bCs/>
                  <w:color w:val="000000"/>
                  <w:sz w:val="24"/>
                  <w:szCs w:val="24"/>
                  <w:highlight w:val="white"/>
                </w:rPr>
                <w:alias w:val="Citation"/>
                <w:tag w:val="{&quot;referencesIds&quot;:[&quot;doc:60e992058f083b5df5b7beac&quot;],&quot;referencesOptions&quot;:{&quot;doc:60e992058f083b5df5b7beac&quot;:{&quot;author&quot;:true,&quot;year&quot;:true,&quot;pageReplace&quot;:&quot;&quot;,&quot;prefix&quot;:&quot;&quot;,&quot;suffix&quot;:&quot;&quot;}},&quot;hasBrokenReferences&quot;:false,&quot;hasManualEdits&quot;:false,&quot;citationType&quot;:&quot;inline&quot;,&quot;id&quot;:229498569,&quot;citationText&quot;:&quot;&lt;span style=\&quot;font-family:Times New Roman;font-size:16px;color:#000000\&quot;&gt;(Coronel &amp;amp; Morris, 2019)&lt;/span&gt;&quot;}"/>
                <w:id w:val="229498569"/>
                <w:placeholder>
                  <w:docPart w:val="DF8B8320CA0F45C0A41734367D2E4854"/>
                </w:placeholder>
              </w:sdtPr>
              <w:sdtContent>
                <w:r w:rsidR="00812A7A" w:rsidRPr="00812A7A">
                  <w:rPr>
                    <w:rFonts w:eastAsia="Times New Roman"/>
                    <w:b w:val="0"/>
                    <w:bCs/>
                    <w:color w:val="000000"/>
                    <w:sz w:val="24"/>
                    <w:szCs w:val="24"/>
                  </w:rPr>
                  <w:t>(Coronel &amp; Morris, 2019)</w:t>
                </w:r>
              </w:sdtContent>
            </w:sdt>
            <w:r w:rsidRPr="00DE69EF">
              <w:rPr>
                <w:rFonts w:cs="Times New Roman"/>
                <w:b w:val="0"/>
                <w:bCs/>
                <w:color w:val="000000"/>
                <w:sz w:val="24"/>
                <w:szCs w:val="24"/>
              </w:rPr>
              <w:t>.  Unlike Key-value (KV) databases, document databases understand the content of the value component and tagging is used for identifying named portions of the documents.  Querying on tags is possible within document databases since the database management system (DBMS) is aware of the tags within the documents.  MongoDB was developed to support extremely large data sets and designed for high availability, high scalability, and high performance.  Lastly, MongoDB is a schema-less and aggregate aware document database.</w:t>
            </w:r>
          </w:p>
          <w:p w14:paraId="0660EDC9" w14:textId="37C37931" w:rsidR="00F13A1D" w:rsidRDefault="00DD7D72" w:rsidP="00665FEA">
            <w:pPr>
              <w:pStyle w:val="Heading4"/>
              <w:spacing w:after="120" w:line="240" w:lineRule="auto"/>
            </w:pPr>
            <w:r>
              <w:t xml:space="preserve">NoSQL </w:t>
            </w:r>
            <w:r w:rsidR="00955F29">
              <w:t>Database</w:t>
            </w:r>
            <w:r>
              <w:t xml:space="preserve"> - </w:t>
            </w:r>
            <w:r>
              <w:t>Neo4</w:t>
            </w:r>
            <w:r>
              <w:t>J</w:t>
            </w:r>
          </w:p>
          <w:p w14:paraId="6914AEC7" w14:textId="4342A4C8" w:rsidR="00955F29" w:rsidRPr="000123D3" w:rsidRDefault="00DE3A84" w:rsidP="00955F29">
            <w:pPr>
              <w:spacing w:line="480" w:lineRule="auto"/>
              <w:rPr>
                <w:rFonts w:cs="Times New Roman"/>
              </w:rPr>
            </w:pPr>
            <w:r>
              <w:tab/>
            </w:r>
            <w:r w:rsidR="000123D3" w:rsidRPr="000123D3">
              <w:rPr>
                <w:rFonts w:cs="Times New Roman"/>
                <w:color w:val="000000"/>
              </w:rPr>
              <w:t xml:space="preserve">Graph databases such as Neo4J represent data through nodes (entity instance), edges (relationships between nodes), and properties (attributes describing corresponding node/edge) </w:t>
            </w:r>
            <w:sdt>
              <w:sdtPr>
                <w:rPr>
                  <w:rFonts w:cs="Times New Roman"/>
                  <w:color w:val="000000"/>
                  <w:highlight w:val="white"/>
                </w:rPr>
                <w:alias w:val="Citation"/>
                <w:tag w:val="{&quot;referencesIds&quot;:[&quot;doc:60e992058f083b5df5b7beac&quot;],&quot;referencesOptions&quot;:{&quot;doc:60e992058f083b5df5b7beac&quot;:{&quot;author&quot;:true,&quot;year&quot;:true,&quot;pageReplace&quot;:&quot;&quot;,&quot;prefix&quot;:&quot;&quot;,&quot;suffix&quot;:&quot;&quot;}},&quot;hasBrokenReferences&quot;:false,&quot;hasManualEdits&quot;:false,&quot;citationType&quot;:&quot;inline&quot;,&quot;id&quot;:-562943181,&quot;citationText&quot;:&quot;&lt;span style=\&quot;font-family:Times New Roman;font-size:16px;color:#000000\&quot;&gt;(Coronel &amp;amp; Morris, 2019)&lt;/span&gt;&quot;}"/>
                <w:id w:val="-562943181"/>
                <w:placeholder>
                  <w:docPart w:val="02C0CCE2D5624AA6A71A47DF26692276"/>
                </w:placeholder>
              </w:sdtPr>
              <w:sdtContent>
                <w:r w:rsidR="00812A7A">
                  <w:rPr>
                    <w:rFonts w:eastAsia="Times New Roman"/>
                    <w:color w:val="000000"/>
                  </w:rPr>
                  <w:t>(Coronel &amp; Morris, 2019)</w:t>
                </w:r>
              </w:sdtContent>
            </w:sdt>
            <w:r w:rsidR="000123D3" w:rsidRPr="000123D3">
              <w:rPr>
                <w:rFonts w:cs="Times New Roman"/>
                <w:color w:val="000000"/>
              </w:rPr>
              <w:t>.  The graph databases are also based on graph theory which is a well-established, mathematical and computer science field of study for modelling relationships.  These type of database models are used with complex relationships among entities and, as a result, excel at tracking relationship-intensive data, such as social media data.</w:t>
            </w:r>
            <w:r w:rsidR="00F95872">
              <w:rPr>
                <w:rFonts w:cs="Times New Roman"/>
                <w:color w:val="000000"/>
              </w:rPr>
              <w:t xml:space="preserve">  Now that we know more about </w:t>
            </w:r>
            <w:r w:rsidR="00300027">
              <w:rPr>
                <w:rFonts w:cs="Times New Roman"/>
                <w:color w:val="000000"/>
              </w:rPr>
              <w:t xml:space="preserve">NoSQL databases such as MongoDB and Neo4J, we will </w:t>
            </w:r>
            <w:r w:rsidR="00D11A0C">
              <w:rPr>
                <w:rFonts w:cs="Times New Roman"/>
                <w:color w:val="000000"/>
              </w:rPr>
              <w:t xml:space="preserve">move onto </w:t>
            </w:r>
            <w:r w:rsidR="00517B0E">
              <w:rPr>
                <w:rFonts w:cs="Times New Roman"/>
                <w:color w:val="000000"/>
              </w:rPr>
              <w:t xml:space="preserve">the differences between </w:t>
            </w:r>
            <w:r w:rsidR="00D11A0C">
              <w:rPr>
                <w:rFonts w:cs="Times New Roman"/>
                <w:color w:val="000000"/>
              </w:rPr>
              <w:t>Spark and Hadoop.</w:t>
            </w:r>
          </w:p>
          <w:p w14:paraId="051587A8" w14:textId="620EC0B2" w:rsidR="009715A5" w:rsidRPr="00F85449" w:rsidRDefault="009715A5" w:rsidP="00101EA5">
            <w:pPr>
              <w:widowControl w:val="0"/>
              <w:spacing w:line="480" w:lineRule="auto"/>
            </w:pPr>
          </w:p>
        </w:tc>
        <w:tc>
          <w:tcPr>
            <w:tcW w:w="993" w:type="dxa"/>
            <w:gridSpan w:val="2"/>
          </w:tcPr>
          <w:p w14:paraId="2601E8D0" w14:textId="77777777" w:rsidR="009715A5" w:rsidRDefault="009715A5" w:rsidP="009E76EC"/>
        </w:tc>
      </w:tr>
      <w:tr w:rsidR="009715A5" w14:paraId="14914BD7" w14:textId="77777777" w:rsidTr="002C6558">
        <w:trPr>
          <w:gridAfter w:val="3"/>
          <w:wAfter w:w="180" w:type="dxa"/>
          <w:trHeight w:val="720"/>
          <w:tblHeader/>
        </w:trPr>
        <w:tc>
          <w:tcPr>
            <w:tcW w:w="10713" w:type="dxa"/>
            <w:gridSpan w:val="12"/>
          </w:tcPr>
          <w:p w14:paraId="14FBA262" w14:textId="77777777" w:rsidR="009715A5" w:rsidRDefault="009715A5" w:rsidP="009E76EC">
            <w:pPr>
              <w:pageBreakBefore/>
            </w:pPr>
            <w:r w:rsidRPr="004909D9">
              <w:rPr>
                <w:noProof/>
                <w:lang w:eastAsia="en-AU"/>
              </w:rPr>
              <w:drawing>
                <wp:anchor distT="0" distB="0" distL="114300" distR="114300" simplePos="0" relativeHeight="251691008" behindDoc="1" locked="0" layoutInCell="1" allowOverlap="1" wp14:anchorId="06423140" wp14:editId="0A3B1225">
                  <wp:simplePos x="0" y="0"/>
                  <wp:positionH relativeFrom="margin">
                    <wp:posOffset>0</wp:posOffset>
                  </wp:positionH>
                  <wp:positionV relativeFrom="margin">
                    <wp:posOffset>19050</wp:posOffset>
                  </wp:positionV>
                  <wp:extent cx="6859905" cy="1200150"/>
                  <wp:effectExtent l="0" t="0" r="0" b="0"/>
                  <wp:wrapNone/>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9715A5" w14:paraId="00BFF3B9" w14:textId="77777777" w:rsidTr="002C6558">
        <w:trPr>
          <w:gridAfter w:val="3"/>
          <w:wAfter w:w="180" w:type="dxa"/>
          <w:trHeight w:val="800"/>
        </w:trPr>
        <w:tc>
          <w:tcPr>
            <w:tcW w:w="1620" w:type="dxa"/>
            <w:gridSpan w:val="4"/>
            <w:tcBorders>
              <w:right w:val="single" w:sz="18" w:space="0" w:color="3494BA" w:themeColor="accent1"/>
            </w:tcBorders>
          </w:tcPr>
          <w:p w14:paraId="25174076" w14:textId="77777777" w:rsidR="009715A5" w:rsidRDefault="009715A5" w:rsidP="009E76EC"/>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0810C20B" w14:textId="1E54CEB4" w:rsidR="009715A5" w:rsidRDefault="00296B7C" w:rsidP="009E76EC">
            <w:pPr>
              <w:pStyle w:val="Heading3"/>
            </w:pPr>
            <w:r>
              <w:t>Spark and Hadoop</w:t>
            </w:r>
          </w:p>
        </w:tc>
        <w:tc>
          <w:tcPr>
            <w:tcW w:w="1623" w:type="dxa"/>
            <w:gridSpan w:val="5"/>
            <w:tcBorders>
              <w:left w:val="single" w:sz="18" w:space="0" w:color="3494BA" w:themeColor="accent1"/>
            </w:tcBorders>
          </w:tcPr>
          <w:p w14:paraId="05F0C4F1" w14:textId="77777777" w:rsidR="009715A5" w:rsidRDefault="009715A5" w:rsidP="009E76EC"/>
        </w:tc>
      </w:tr>
      <w:tr w:rsidR="009715A5" w14:paraId="5C2EC145" w14:textId="77777777" w:rsidTr="002C6558">
        <w:trPr>
          <w:gridAfter w:val="3"/>
          <w:wAfter w:w="180" w:type="dxa"/>
          <w:trHeight w:val="333"/>
        </w:trPr>
        <w:tc>
          <w:tcPr>
            <w:tcW w:w="1620" w:type="dxa"/>
            <w:gridSpan w:val="4"/>
          </w:tcPr>
          <w:p w14:paraId="5EF5AD16" w14:textId="77777777" w:rsidR="009715A5" w:rsidRDefault="009715A5" w:rsidP="009E76EC"/>
        </w:tc>
        <w:tc>
          <w:tcPr>
            <w:tcW w:w="2696" w:type="dxa"/>
            <w:tcBorders>
              <w:top w:val="single" w:sz="18" w:space="0" w:color="3494BA" w:themeColor="accent1"/>
            </w:tcBorders>
          </w:tcPr>
          <w:p w14:paraId="11FE1DA2" w14:textId="77777777" w:rsidR="009715A5" w:rsidRDefault="009715A5" w:rsidP="009E76EC"/>
        </w:tc>
        <w:tc>
          <w:tcPr>
            <w:tcW w:w="2158" w:type="dxa"/>
            <w:tcBorders>
              <w:top w:val="single" w:sz="18" w:space="0" w:color="3494BA" w:themeColor="accent1"/>
            </w:tcBorders>
          </w:tcPr>
          <w:p w14:paraId="5CC3795C" w14:textId="77777777" w:rsidR="009715A5" w:rsidRDefault="009715A5" w:rsidP="009E76EC"/>
        </w:tc>
        <w:tc>
          <w:tcPr>
            <w:tcW w:w="2616" w:type="dxa"/>
            <w:tcBorders>
              <w:top w:val="single" w:sz="18" w:space="0" w:color="3494BA" w:themeColor="accent1"/>
            </w:tcBorders>
          </w:tcPr>
          <w:p w14:paraId="5213B063" w14:textId="77777777" w:rsidR="009715A5" w:rsidRDefault="009715A5" w:rsidP="009E76EC"/>
        </w:tc>
        <w:tc>
          <w:tcPr>
            <w:tcW w:w="1623" w:type="dxa"/>
            <w:gridSpan w:val="5"/>
          </w:tcPr>
          <w:p w14:paraId="5862AA5E" w14:textId="77777777" w:rsidR="009715A5" w:rsidRDefault="009715A5" w:rsidP="009E76EC"/>
        </w:tc>
      </w:tr>
      <w:tr w:rsidR="00D35851" w:rsidRPr="00D35851" w14:paraId="34716AD1" w14:textId="77777777" w:rsidTr="002C6558">
        <w:trPr>
          <w:gridAfter w:val="3"/>
          <w:wAfter w:w="180" w:type="dxa"/>
          <w:trHeight w:val="11637"/>
        </w:trPr>
        <w:tc>
          <w:tcPr>
            <w:tcW w:w="990" w:type="dxa"/>
          </w:tcPr>
          <w:p w14:paraId="08B96E34" w14:textId="77777777" w:rsidR="009715A5" w:rsidRPr="00D35851" w:rsidRDefault="009715A5" w:rsidP="009E76EC"/>
        </w:tc>
        <w:tc>
          <w:tcPr>
            <w:tcW w:w="8730" w:type="dxa"/>
            <w:gridSpan w:val="9"/>
            <w:tcBorders>
              <w:top w:val="single" w:sz="18" w:space="0" w:color="3494BA" w:themeColor="accent1"/>
              <w:bottom w:val="single" w:sz="18" w:space="0" w:color="3494BA" w:themeColor="accent1"/>
            </w:tcBorders>
          </w:tcPr>
          <w:p w14:paraId="4CC57737" w14:textId="78A016A1" w:rsidR="009715A5" w:rsidRPr="00940F8C" w:rsidRDefault="00AE764C" w:rsidP="005045E9">
            <w:pPr>
              <w:pStyle w:val="Heading4"/>
              <w:spacing w:after="120" w:line="240" w:lineRule="auto"/>
            </w:pPr>
            <w:r>
              <w:t>Spark and Hadoop</w:t>
            </w:r>
            <w:r w:rsidR="005405E6">
              <w:t xml:space="preserve"> -</w:t>
            </w:r>
            <w:r w:rsidR="00FB0A25">
              <w:t xml:space="preserve"> Differences</w:t>
            </w:r>
          </w:p>
          <w:p w14:paraId="4E7B46E8" w14:textId="3461C979" w:rsidR="009715A5" w:rsidRPr="00D35851" w:rsidRDefault="009715A5" w:rsidP="002D4E45">
            <w:pPr>
              <w:spacing w:line="480" w:lineRule="auto"/>
            </w:pPr>
            <w:r w:rsidRPr="00D35851">
              <w:tab/>
            </w:r>
            <w:r w:rsidR="00EF4E08">
              <w:t xml:space="preserve">Spark is an enhancement to Hadoop’s MapReduce process </w:t>
            </w:r>
            <w:sdt>
              <w:sdtPr>
                <w:rPr>
                  <w:rFonts w:ascii="Calibri" w:hAnsi="Calibri" w:cs="Calibri"/>
                  <w:color w:val="000000"/>
                  <w:highlight w:val="white"/>
                </w:rPr>
                <w:alias w:val="Citation"/>
                <w:tag w:val="{&quot;referencesIds&quot;:[&quot;doc:612711f18f08743fdb73a9a2&quot;],&quot;referencesOptions&quot;:{&quot;doc:612711f18f08743fdb73a9a2&quot;:{&quot;author&quot;:true,&quot;year&quot;:true,&quot;pageReplace&quot;:&quot;&quot;,&quot;prefix&quot;:&quot;&quot;,&quot;suffix&quot;:&quot;&quot;}},&quot;hasBrokenReferences&quot;:false,&quot;hasManualEdits&quot;:false,&quot;citationType&quot;:&quot;inline&quot;,&quot;id&quot;:-290746442,&quot;citationText&quot;:&quot;&lt;span style=\&quot;font-family:Times New Roman;font-size:16px;color:#000000\&quot;&gt;(IBM Cloud, 2021)&lt;/span&gt;&quot;}"/>
                <w:id w:val="-290746442"/>
                <w:placeholder>
                  <w:docPart w:val="B3B58B84F63445D2A08F6CCB09AB5A2F"/>
                </w:placeholder>
              </w:sdtPr>
              <w:sdtContent>
                <w:r w:rsidR="00812A7A">
                  <w:rPr>
                    <w:rFonts w:eastAsia="Times New Roman"/>
                    <w:color w:val="000000"/>
                  </w:rPr>
                  <w:t>(IBM Cloud, 2021)</w:t>
                </w:r>
              </w:sdtContent>
            </w:sdt>
            <w:r w:rsidR="00EF4E08">
              <w:t xml:space="preserve">.  More specifically, Spark processes/retains data within memory and MapReduce processes data on disk.  When comparing Spark and Hadoop further…Spark is faster, ideal for real-time and live unstructured data stream processing, and is the superior platform for </w:t>
            </w:r>
            <w:r w:rsidR="005B5AEC">
              <w:t>machine learning (</w:t>
            </w:r>
            <w:r w:rsidR="00EF4E08">
              <w:t>ML</w:t>
            </w:r>
            <w:r w:rsidR="005B5AEC">
              <w:t>)</w:t>
            </w:r>
            <w:r w:rsidR="00EF4E08">
              <w:t>; however, it does run at a higher cost, relies on Hadoop Distributed File System (HDFS) fault tolerance for scalability, and has lower level of security unless integrated with Hadoop for a higher security level.</w:t>
            </w:r>
          </w:p>
          <w:p w14:paraId="60F95075" w14:textId="4931021D" w:rsidR="009715A5" w:rsidRPr="00940F8C" w:rsidRDefault="00FB0A25" w:rsidP="005045E9">
            <w:pPr>
              <w:pStyle w:val="Heading4"/>
              <w:spacing w:after="120" w:line="240" w:lineRule="auto"/>
            </w:pPr>
            <w:r>
              <w:t>Spark and Hadoop</w:t>
            </w:r>
            <w:r w:rsidR="005405E6">
              <w:t xml:space="preserve"> -</w:t>
            </w:r>
            <w:r>
              <w:t xml:space="preserve"> Examples</w:t>
            </w:r>
          </w:p>
          <w:p w14:paraId="3A6688F9" w14:textId="661B388C" w:rsidR="009715A5" w:rsidRDefault="00A03B70" w:rsidP="0087349F">
            <w:pPr>
              <w:spacing w:line="480" w:lineRule="auto"/>
              <w:rPr>
                <w:rFonts w:cs="Times New Roman"/>
                <w:color w:val="000000"/>
              </w:rPr>
            </w:pPr>
            <w:r w:rsidRPr="00D35851">
              <w:rPr>
                <w:rFonts w:cs="Times New Roman"/>
                <w:shd w:val="clear" w:color="auto" w:fill="FFFFFF"/>
              </w:rPr>
              <w:tab/>
            </w:r>
            <w:r w:rsidR="0087349F" w:rsidRPr="0087349F">
              <w:rPr>
                <w:rFonts w:cs="Times New Roman"/>
              </w:rPr>
              <w:t xml:space="preserve">Hadoop works best when…processing large data sets where data size exceeds available memory, completing non time-sensitive jobs, and building data analysis infrastructure with limited budget </w:t>
            </w:r>
            <w:sdt>
              <w:sdtPr>
                <w:rPr>
                  <w:rFonts w:cs="Times New Roman"/>
                  <w:color w:val="000000"/>
                  <w:highlight w:val="white"/>
                </w:rPr>
                <w:alias w:val="Citation"/>
                <w:tag w:val="{&quot;referencesIds&quot;:[&quot;doc:612711f18f08743fdb73a9a2&quot;],&quot;referencesOptions&quot;:{&quot;doc:612711f18f08743fdb73a9a2&quot;:{&quot;author&quot;:true,&quot;year&quot;:true,&quot;pageReplace&quot;:&quot;&quot;,&quot;prefix&quot;:&quot;&quot;,&quot;suffix&quot;:&quot;&quot;}},&quot;hasBrokenReferences&quot;:false,&quot;hasManualEdits&quot;:false,&quot;citationType&quot;:&quot;inline&quot;,&quot;id&quot;:-1292976340,&quot;citationText&quot;:&quot;&lt;span style=\&quot;font-family:Times New Roman;font-size:16px;color:#000000\&quot;&gt;(IBM Cloud, 2021)&lt;/span&gt;&quot;}"/>
                <w:id w:val="-1292976340"/>
                <w:placeholder>
                  <w:docPart w:val="1C03D679A7BE48629D4EAE3FDB37CCA9"/>
                </w:placeholder>
              </w:sdtPr>
              <w:sdtContent>
                <w:r w:rsidR="00812A7A">
                  <w:rPr>
                    <w:rFonts w:eastAsia="Times New Roman"/>
                    <w:color w:val="000000"/>
                  </w:rPr>
                  <w:t>(IBM Cloud, 2021)</w:t>
                </w:r>
              </w:sdtContent>
            </w:sdt>
            <w:r w:rsidR="00F06012">
              <w:rPr>
                <w:rFonts w:cs="Times New Roman"/>
                <w:color w:val="000000"/>
              </w:rPr>
              <w:t>.</w:t>
            </w:r>
            <w:r w:rsidR="0087349F" w:rsidRPr="0087349F">
              <w:rPr>
                <w:rFonts w:cs="Times New Roman"/>
                <w:color w:val="000000"/>
              </w:rPr>
              <w:t xml:space="preserve"> </w:t>
            </w:r>
            <w:r w:rsidR="00336ACA">
              <w:rPr>
                <w:rFonts w:cs="Times New Roman"/>
                <w:color w:val="000000"/>
              </w:rPr>
              <w:t xml:space="preserve"> </w:t>
            </w:r>
            <w:r w:rsidR="0087349F" w:rsidRPr="0087349F">
              <w:rPr>
                <w:rFonts w:cs="Times New Roman"/>
                <w:color w:val="000000"/>
              </w:rPr>
              <w:t>Spark is best for…achieving quick results with in-memory computations, analyzing stream data analysis in real time, and all ML applications.</w:t>
            </w:r>
          </w:p>
          <w:p w14:paraId="386340CA" w14:textId="4B231A76" w:rsidR="00DA599D" w:rsidRPr="00940F8C" w:rsidRDefault="00DA599D" w:rsidP="005045E9">
            <w:pPr>
              <w:pStyle w:val="Heading4"/>
              <w:spacing w:after="120" w:line="240" w:lineRule="auto"/>
            </w:pPr>
            <w:r>
              <w:t xml:space="preserve">Spark and Hadoop </w:t>
            </w:r>
            <w:r w:rsidR="005405E6">
              <w:t xml:space="preserve">- </w:t>
            </w:r>
            <w:r>
              <w:t>Big Data Concept</w:t>
            </w:r>
          </w:p>
          <w:p w14:paraId="0C553A2D" w14:textId="40A127F4" w:rsidR="00DA599D" w:rsidRPr="0087349F" w:rsidRDefault="00DA599D" w:rsidP="00DA599D">
            <w:pPr>
              <w:spacing w:line="480" w:lineRule="auto"/>
              <w:rPr>
                <w:rFonts w:cs="Times New Roman"/>
              </w:rPr>
            </w:pPr>
            <w:r w:rsidRPr="00D35851">
              <w:rPr>
                <w:rFonts w:cs="Times New Roman"/>
                <w:shd w:val="clear" w:color="auto" w:fill="FFFFFF"/>
              </w:rPr>
              <w:tab/>
            </w:r>
            <w:r w:rsidR="005045E9">
              <w:t xml:space="preserve">Hadoop supports advanced analytics for stored data, enabling big data analytics processing tasks to be split into smaller tasks that are performed in parallel by using an algorithm such as MapReduce </w:t>
            </w:r>
            <w:sdt>
              <w:sdtPr>
                <w:rPr>
                  <w:rFonts w:ascii="Calibri" w:hAnsi="Calibri" w:cs="Calibri"/>
                  <w:color w:val="000000"/>
                  <w:highlight w:val="white"/>
                </w:rPr>
                <w:alias w:val="Citation"/>
                <w:tag w:val="{&quot;referencesIds&quot;:[&quot;doc:612711f18f08743fdb73a9a2&quot;],&quot;referencesOptions&quot;:{&quot;doc:612711f18f08743fdb73a9a2&quot;:{&quot;author&quot;:true,&quot;year&quot;:true,&quot;pageReplace&quot;:&quot;&quot;,&quot;prefix&quot;:&quot;&quot;,&quot;suffix&quot;:&quot;&quot;}},&quot;hasBrokenReferences&quot;:false,&quot;hasManualEdits&quot;:false,&quot;citationType&quot;:&quot;inline&quot;,&quot;id&quot;:1904788733,&quot;citationText&quot;:&quot;&lt;span style=\&quot;font-family:Times New Roman;font-size:16px;color:#000000\&quot;&gt;(IBM Cloud, 2021)&lt;/span&gt;&quot;}"/>
                <w:id w:val="1904788733"/>
                <w:placeholder>
                  <w:docPart w:val="AE13F7BA72CE4A30A62B55895FA4C65C"/>
                </w:placeholder>
              </w:sdtPr>
              <w:sdtContent>
                <w:r w:rsidR="00812A7A">
                  <w:rPr>
                    <w:rFonts w:eastAsia="Times New Roman"/>
                    <w:color w:val="000000"/>
                  </w:rPr>
                  <w:t>(IBM Cloud, 2021)</w:t>
                </w:r>
              </w:sdtContent>
            </w:sdt>
            <w:r w:rsidR="005045E9">
              <w:t>.  Spark’s framework combines data and artificial intelligence (AI), enabling users to perform large-scale data transformation and analyses, and then running ML and AI algorithms.</w:t>
            </w:r>
            <w:r w:rsidR="00717B2F">
              <w:t xml:space="preserve">  Our next step is to</w:t>
            </w:r>
            <w:r w:rsidR="00D43A26">
              <w:t xml:space="preserve"> discuss </w:t>
            </w:r>
            <w:r w:rsidR="00AC0405">
              <w:t>unstructured data options</w:t>
            </w:r>
            <w:r w:rsidR="00717B2F">
              <w:t xml:space="preserve"> </w:t>
            </w:r>
            <w:r w:rsidR="00555389">
              <w:t xml:space="preserve">as they relate to </w:t>
            </w:r>
            <w:r w:rsidR="00717B2F">
              <w:t xml:space="preserve">the </w:t>
            </w:r>
            <w:r w:rsidR="006D611F">
              <w:t xml:space="preserve">company’s </w:t>
            </w:r>
            <w:r w:rsidR="00717B2F">
              <w:t>available tools</w:t>
            </w:r>
            <w:r w:rsidR="006D611F">
              <w:t>.</w:t>
            </w:r>
          </w:p>
        </w:tc>
        <w:tc>
          <w:tcPr>
            <w:tcW w:w="993" w:type="dxa"/>
            <w:gridSpan w:val="2"/>
          </w:tcPr>
          <w:p w14:paraId="3CA581CD" w14:textId="77777777" w:rsidR="009715A5" w:rsidRPr="00D35851" w:rsidRDefault="009715A5" w:rsidP="009E76EC"/>
        </w:tc>
      </w:tr>
      <w:tr w:rsidR="00E25398" w14:paraId="76B71D08" w14:textId="77777777" w:rsidTr="002C6558">
        <w:trPr>
          <w:gridAfter w:val="3"/>
          <w:wAfter w:w="180" w:type="dxa"/>
          <w:trHeight w:val="720"/>
          <w:tblHeader/>
        </w:trPr>
        <w:tc>
          <w:tcPr>
            <w:tcW w:w="10713" w:type="dxa"/>
            <w:gridSpan w:val="12"/>
          </w:tcPr>
          <w:p w14:paraId="50981DAC" w14:textId="77777777" w:rsidR="00E25398" w:rsidRDefault="00E25398" w:rsidP="008C1865">
            <w:pPr>
              <w:pageBreakBefore/>
            </w:pPr>
            <w:r w:rsidRPr="004909D9">
              <w:rPr>
                <w:noProof/>
                <w:lang w:eastAsia="en-AU"/>
              </w:rPr>
              <w:drawing>
                <wp:anchor distT="0" distB="0" distL="114300" distR="114300" simplePos="0" relativeHeight="251686912" behindDoc="1" locked="0" layoutInCell="1" allowOverlap="1" wp14:anchorId="00A198F8" wp14:editId="4E5F27BD">
                  <wp:simplePos x="0" y="0"/>
                  <wp:positionH relativeFrom="margin">
                    <wp:posOffset>0</wp:posOffset>
                  </wp:positionH>
                  <wp:positionV relativeFrom="margin">
                    <wp:posOffset>19050</wp:posOffset>
                  </wp:positionV>
                  <wp:extent cx="6859905" cy="1200150"/>
                  <wp:effectExtent l="0" t="0" r="0" b="0"/>
                  <wp:wrapNone/>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E25398" w14:paraId="76E04BB9" w14:textId="77777777" w:rsidTr="002C6558">
        <w:trPr>
          <w:gridAfter w:val="3"/>
          <w:wAfter w:w="180" w:type="dxa"/>
          <w:trHeight w:val="800"/>
        </w:trPr>
        <w:tc>
          <w:tcPr>
            <w:tcW w:w="1620" w:type="dxa"/>
            <w:gridSpan w:val="4"/>
            <w:tcBorders>
              <w:right w:val="single" w:sz="18" w:space="0" w:color="3494BA" w:themeColor="accent1"/>
            </w:tcBorders>
          </w:tcPr>
          <w:p w14:paraId="69E1BC08" w14:textId="77777777" w:rsidR="00E25398" w:rsidRDefault="00E25398" w:rsidP="008C1865"/>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13F77020" w14:textId="0FAB150C" w:rsidR="00E25398" w:rsidRDefault="0072458D" w:rsidP="008C1865">
            <w:pPr>
              <w:pStyle w:val="Heading3"/>
            </w:pPr>
            <w:r>
              <w:t>Review of Available Tools</w:t>
            </w:r>
          </w:p>
        </w:tc>
        <w:tc>
          <w:tcPr>
            <w:tcW w:w="1623" w:type="dxa"/>
            <w:gridSpan w:val="5"/>
            <w:tcBorders>
              <w:left w:val="single" w:sz="18" w:space="0" w:color="3494BA" w:themeColor="accent1"/>
            </w:tcBorders>
          </w:tcPr>
          <w:p w14:paraId="169540B6" w14:textId="77777777" w:rsidR="00E25398" w:rsidRDefault="00E25398" w:rsidP="008C1865"/>
        </w:tc>
      </w:tr>
      <w:tr w:rsidR="00E25398" w14:paraId="5C19CD77" w14:textId="77777777" w:rsidTr="002C6558">
        <w:trPr>
          <w:gridAfter w:val="3"/>
          <w:wAfter w:w="180" w:type="dxa"/>
          <w:trHeight w:val="378"/>
        </w:trPr>
        <w:tc>
          <w:tcPr>
            <w:tcW w:w="1620" w:type="dxa"/>
            <w:gridSpan w:val="4"/>
          </w:tcPr>
          <w:p w14:paraId="15C5EE99" w14:textId="77777777" w:rsidR="00E25398" w:rsidRDefault="00E25398" w:rsidP="008C1865"/>
        </w:tc>
        <w:tc>
          <w:tcPr>
            <w:tcW w:w="2696" w:type="dxa"/>
            <w:tcBorders>
              <w:top w:val="single" w:sz="18" w:space="0" w:color="3494BA" w:themeColor="accent1"/>
            </w:tcBorders>
          </w:tcPr>
          <w:p w14:paraId="655F16C2" w14:textId="77777777" w:rsidR="00E25398" w:rsidRDefault="00E25398" w:rsidP="008C1865"/>
        </w:tc>
        <w:tc>
          <w:tcPr>
            <w:tcW w:w="2158" w:type="dxa"/>
            <w:tcBorders>
              <w:top w:val="single" w:sz="18" w:space="0" w:color="3494BA" w:themeColor="accent1"/>
            </w:tcBorders>
          </w:tcPr>
          <w:p w14:paraId="0BF8ECA4" w14:textId="77777777" w:rsidR="00E25398" w:rsidRDefault="00E25398" w:rsidP="008C1865"/>
        </w:tc>
        <w:tc>
          <w:tcPr>
            <w:tcW w:w="2616" w:type="dxa"/>
            <w:tcBorders>
              <w:top w:val="single" w:sz="18" w:space="0" w:color="3494BA" w:themeColor="accent1"/>
            </w:tcBorders>
          </w:tcPr>
          <w:p w14:paraId="679B1316" w14:textId="77777777" w:rsidR="00E25398" w:rsidRDefault="00E25398" w:rsidP="008C1865"/>
        </w:tc>
        <w:tc>
          <w:tcPr>
            <w:tcW w:w="1623" w:type="dxa"/>
            <w:gridSpan w:val="5"/>
          </w:tcPr>
          <w:p w14:paraId="43382615" w14:textId="77777777" w:rsidR="00E25398" w:rsidRDefault="00E25398" w:rsidP="008C1865"/>
        </w:tc>
      </w:tr>
      <w:tr w:rsidR="00E25398" w14:paraId="5E1055AA" w14:textId="77777777" w:rsidTr="002C6558">
        <w:trPr>
          <w:gridAfter w:val="3"/>
          <w:wAfter w:w="180" w:type="dxa"/>
          <w:trHeight w:val="11635"/>
        </w:trPr>
        <w:tc>
          <w:tcPr>
            <w:tcW w:w="990" w:type="dxa"/>
          </w:tcPr>
          <w:p w14:paraId="64EC4643" w14:textId="77777777" w:rsidR="00E25398" w:rsidRDefault="00E25398" w:rsidP="008C1865"/>
        </w:tc>
        <w:tc>
          <w:tcPr>
            <w:tcW w:w="8730" w:type="dxa"/>
            <w:gridSpan w:val="9"/>
            <w:tcBorders>
              <w:top w:val="single" w:sz="18" w:space="0" w:color="3494BA" w:themeColor="accent1"/>
              <w:bottom w:val="single" w:sz="18" w:space="0" w:color="3494BA" w:themeColor="accent1"/>
            </w:tcBorders>
          </w:tcPr>
          <w:p w14:paraId="087A5814" w14:textId="728B610A" w:rsidR="00E25398" w:rsidRDefault="00F43C77" w:rsidP="00890A8A">
            <w:pPr>
              <w:pStyle w:val="Heading4"/>
              <w:spacing w:after="120" w:line="240" w:lineRule="auto"/>
            </w:pPr>
            <w:r>
              <w:t>Unstructured Data Options</w:t>
            </w:r>
          </w:p>
          <w:p w14:paraId="576349DF" w14:textId="43D362CD" w:rsidR="00E016B1" w:rsidRDefault="00F85449" w:rsidP="00496670">
            <w:pPr>
              <w:spacing w:line="480" w:lineRule="auto"/>
            </w:pPr>
            <w:r>
              <w:tab/>
            </w:r>
            <w:r w:rsidR="004349FF">
              <w:t xml:space="preserve">Microsoft (MS) SQL Server is a relational database management system (RDBMS) that was initially built for structured data and this technology has been around for many years now; however, support for JSON data storage and text processing were added (or tacked on) within their 2016 release </w:t>
            </w:r>
            <w:sdt>
              <w:sdtPr>
                <w:rPr>
                  <w:rFonts w:ascii="Calibri" w:hAnsi="Calibri" w:cs="Calibri"/>
                  <w:color w:val="000000"/>
                  <w:highlight w:val="white"/>
                </w:rPr>
                <w:alias w:val="Citation"/>
                <w:tag w:val="{&quot;referencesIds&quot;:[&quot;doc:612a702e8f08743fdb740b3c&quot;],&quot;referencesOptions&quot;:{&quot;doc:612a702e8f08743fdb740b3c&quot;:{&quot;author&quot;:true,&quot;year&quot;:true,&quot;pageReplace&quot;:&quot;&quot;,&quot;prefix&quot;:&quot;&quot;,&quot;suffix&quot;:&quot;&quot;}},&quot;hasBrokenReferences&quot;:false,&quot;hasManualEdits&quot;:false,&quot;citationType&quot;:&quot;inline&quot;,&quot;id&quot;:-1701543770,&quot;citationText&quot;:&quot;&lt;span style=\&quot;font-family:Times New Roman;font-size:16px;color:#000000\&quot;&gt;(Hazel, 2021)&lt;/span&gt;&quot;}"/>
                <w:id w:val="-1701543770"/>
                <w:placeholder>
                  <w:docPart w:val="A342EFA9977F4122AD7737B7BE15D0DE"/>
                </w:placeholder>
              </w:sdtPr>
              <w:sdtContent>
                <w:r w:rsidR="00812A7A">
                  <w:rPr>
                    <w:rFonts w:eastAsia="Times New Roman"/>
                    <w:color w:val="000000"/>
                  </w:rPr>
                  <w:t>(Hazel, 2021)</w:t>
                </w:r>
              </w:sdtContent>
            </w:sdt>
            <w:r w:rsidR="004349FF">
              <w:t>.  As a result, MS SQL Server is not a true multiple model data platform.  This is where Power BI/Tableau, Hadoop, RoboMongo, and Neo4j come into play as these items were purpose-built for storing and querying of semi-structured and unstructured data.  Hadoop/MapReduce is a processing engine used for large-scale storing and distributed processing of semi-structured and unstructured data across a distributed file system.  RoboMongo</w:t>
            </w:r>
            <w:r w:rsidR="009F5C84">
              <w:t>/</w:t>
            </w:r>
            <w:r w:rsidR="004349FF">
              <w:t>MongoDB, a document database, and Neo4j, a graph database, are NoSQL (non-relational) databases that can be used for</w:t>
            </w:r>
            <w:r w:rsidR="00A328BC">
              <w:t xml:space="preserve"> the</w:t>
            </w:r>
            <w:r w:rsidR="004349FF">
              <w:t xml:space="preserve"> storing and querying of semi-structured and unstructured data.  Power BI and Tableau are business intelligence software applications that produce interactive visualizations/dashboards by accessing structured, semi-structured, and unstructured data from many data sources.</w:t>
            </w:r>
            <w:r w:rsidR="00803522">
              <w:t xml:space="preserve"> </w:t>
            </w:r>
          </w:p>
          <w:p w14:paraId="1715E4AE" w14:textId="77777777" w:rsidR="002A1AC3" w:rsidRDefault="002A1AC3" w:rsidP="00890A8A">
            <w:pPr>
              <w:pStyle w:val="Heading4"/>
              <w:spacing w:after="120" w:line="240" w:lineRule="auto"/>
              <w:rPr>
                <w:shd w:val="clear" w:color="auto" w:fill="FFFFFF"/>
              </w:rPr>
            </w:pPr>
            <w:r>
              <w:rPr>
                <w:shd w:val="clear" w:color="auto" w:fill="FFFFFF"/>
              </w:rPr>
              <w:t>Structured MS SQL Example versus Unstructured Example</w:t>
            </w:r>
          </w:p>
          <w:p w14:paraId="57507817" w14:textId="1CF74C07" w:rsidR="002A1AC3" w:rsidRPr="00F85449" w:rsidRDefault="002A1AC3" w:rsidP="00682366">
            <w:pPr>
              <w:widowControl w:val="0"/>
              <w:spacing w:line="480" w:lineRule="auto"/>
            </w:pPr>
            <w:r>
              <w:tab/>
              <w:t>When viewing the SQL statements and results that were created/implemented with MS SQL Server, you can easily see the structured data and how it is used.  As a refresher, structured data is a neat organization of components in a predetermined manner and stored</w:t>
            </w:r>
            <w:r w:rsidR="00CF239C">
              <w:t xml:space="preserve"> </w:t>
            </w:r>
            <w:r w:rsidR="00CF239C">
              <w:t xml:space="preserve">in tables with rows and columns </w:t>
            </w:r>
            <w:sdt>
              <w:sdtPr>
                <w:rPr>
                  <w:rFonts w:ascii="Calibri" w:hAnsi="Calibri" w:cs="Calibri"/>
                  <w:color w:val="000000"/>
                  <w:highlight w:val="white"/>
                </w:rPr>
                <w:alias w:val="Citation"/>
                <w:tag w:val="{&quot;referencesIds&quot;:[&quot;doc:612a7b018f082670d9f640cc&quot;],&quot;referencesOptions&quot;:{&quot;doc:612a7b018f082670d9f640cc&quot;:{&quot;author&quot;:true,&quot;year&quot;:true,&quot;pageReplace&quot;:&quot;&quot;,&quot;prefix&quot;:&quot;&quot;,&quot;suffix&quot;:&quot;&quot;}},&quot;hasBrokenReferences&quot;:false,&quot;hasManualEdits&quot;:false,&quot;citationType&quot;:&quot;inline&quot;,&quot;id&quot;:-1980365910,&quot;citationText&quot;:&quot;&lt;span style=\&quot;font-family:Times New Roman;font-size:16px;color:#000000\&quot;&gt;(AltexSoft, 2020)&lt;/span&gt;&quot;}"/>
                <w:id w:val="-1980365910"/>
                <w:placeholder>
                  <w:docPart w:val="0D13840DB23146F5840916987924AD57"/>
                </w:placeholder>
              </w:sdtPr>
              <w:sdtContent>
                <w:r w:rsidR="00812A7A">
                  <w:rPr>
                    <w:rFonts w:eastAsia="Times New Roman"/>
                    <w:color w:val="000000"/>
                  </w:rPr>
                  <w:t>(AltexSoft, 2020)</w:t>
                </w:r>
              </w:sdtContent>
            </w:sdt>
            <w:r w:rsidR="00CF239C">
              <w:t xml:space="preserve">.  For example, using structured query </w:t>
            </w:r>
            <w:r w:rsidR="00152A40">
              <w:t>language (SQL) the system was able to access the structured data within the SalesTerritory</w:t>
            </w:r>
          </w:p>
        </w:tc>
        <w:tc>
          <w:tcPr>
            <w:tcW w:w="993" w:type="dxa"/>
            <w:gridSpan w:val="2"/>
          </w:tcPr>
          <w:p w14:paraId="451BFEF2" w14:textId="77777777" w:rsidR="00E25398" w:rsidRDefault="00E25398" w:rsidP="008C1865"/>
        </w:tc>
      </w:tr>
      <w:tr w:rsidR="00553CED" w14:paraId="4F7BFCD5" w14:textId="77777777" w:rsidTr="002C6558">
        <w:trPr>
          <w:gridAfter w:val="3"/>
          <w:wAfter w:w="180" w:type="dxa"/>
          <w:trHeight w:val="720"/>
          <w:tblHeader/>
        </w:trPr>
        <w:tc>
          <w:tcPr>
            <w:tcW w:w="10713" w:type="dxa"/>
            <w:gridSpan w:val="12"/>
          </w:tcPr>
          <w:p w14:paraId="7B71955D" w14:textId="77777777" w:rsidR="00553CED" w:rsidRDefault="00553CED" w:rsidP="00F4394A">
            <w:pPr>
              <w:pageBreakBefore/>
            </w:pPr>
            <w:r w:rsidRPr="004909D9">
              <w:rPr>
                <w:noProof/>
                <w:lang w:eastAsia="en-AU"/>
              </w:rPr>
              <w:drawing>
                <wp:anchor distT="0" distB="0" distL="114300" distR="114300" simplePos="0" relativeHeight="251693056" behindDoc="1" locked="0" layoutInCell="1" allowOverlap="1" wp14:anchorId="6BB860B6" wp14:editId="1B6313BD">
                  <wp:simplePos x="0" y="0"/>
                  <wp:positionH relativeFrom="margin">
                    <wp:posOffset>0</wp:posOffset>
                  </wp:positionH>
                  <wp:positionV relativeFrom="margin">
                    <wp:posOffset>19050</wp:posOffset>
                  </wp:positionV>
                  <wp:extent cx="6859905" cy="1200150"/>
                  <wp:effectExtent l="0" t="0" r="0" b="0"/>
                  <wp:wrapNone/>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553CED" w14:paraId="552A4A65" w14:textId="77777777" w:rsidTr="002C6558">
        <w:trPr>
          <w:gridAfter w:val="3"/>
          <w:wAfter w:w="180" w:type="dxa"/>
          <w:trHeight w:val="800"/>
        </w:trPr>
        <w:tc>
          <w:tcPr>
            <w:tcW w:w="1620" w:type="dxa"/>
            <w:gridSpan w:val="4"/>
            <w:tcBorders>
              <w:right w:val="single" w:sz="18" w:space="0" w:color="3494BA" w:themeColor="accent1"/>
            </w:tcBorders>
          </w:tcPr>
          <w:p w14:paraId="629F4E85" w14:textId="77777777" w:rsidR="00553CED" w:rsidRDefault="00553CED" w:rsidP="00F4394A"/>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149427AD" w14:textId="77777777" w:rsidR="00553CED" w:rsidRDefault="00553CED" w:rsidP="00F4394A">
            <w:pPr>
              <w:pStyle w:val="Heading3"/>
            </w:pPr>
            <w:r>
              <w:t>Review of Available Tools</w:t>
            </w:r>
          </w:p>
        </w:tc>
        <w:tc>
          <w:tcPr>
            <w:tcW w:w="1623" w:type="dxa"/>
            <w:gridSpan w:val="5"/>
            <w:tcBorders>
              <w:left w:val="single" w:sz="18" w:space="0" w:color="3494BA" w:themeColor="accent1"/>
            </w:tcBorders>
          </w:tcPr>
          <w:p w14:paraId="12C2C5C8" w14:textId="77777777" w:rsidR="00553CED" w:rsidRDefault="00553CED" w:rsidP="00F4394A"/>
        </w:tc>
      </w:tr>
      <w:tr w:rsidR="00553CED" w14:paraId="42A17BE8" w14:textId="77777777" w:rsidTr="002C6558">
        <w:trPr>
          <w:gridAfter w:val="3"/>
          <w:wAfter w:w="180" w:type="dxa"/>
          <w:trHeight w:val="378"/>
        </w:trPr>
        <w:tc>
          <w:tcPr>
            <w:tcW w:w="1620" w:type="dxa"/>
            <w:gridSpan w:val="4"/>
          </w:tcPr>
          <w:p w14:paraId="5274DC22" w14:textId="77777777" w:rsidR="00553CED" w:rsidRDefault="00553CED" w:rsidP="00F4394A"/>
        </w:tc>
        <w:tc>
          <w:tcPr>
            <w:tcW w:w="2696" w:type="dxa"/>
            <w:tcBorders>
              <w:top w:val="single" w:sz="18" w:space="0" w:color="3494BA" w:themeColor="accent1"/>
            </w:tcBorders>
          </w:tcPr>
          <w:p w14:paraId="682DDD37" w14:textId="77777777" w:rsidR="00553CED" w:rsidRDefault="00553CED" w:rsidP="00F4394A"/>
        </w:tc>
        <w:tc>
          <w:tcPr>
            <w:tcW w:w="2158" w:type="dxa"/>
            <w:tcBorders>
              <w:top w:val="single" w:sz="18" w:space="0" w:color="3494BA" w:themeColor="accent1"/>
            </w:tcBorders>
          </w:tcPr>
          <w:p w14:paraId="428C7127" w14:textId="77777777" w:rsidR="00553CED" w:rsidRDefault="00553CED" w:rsidP="00F4394A"/>
        </w:tc>
        <w:tc>
          <w:tcPr>
            <w:tcW w:w="2616" w:type="dxa"/>
            <w:tcBorders>
              <w:top w:val="single" w:sz="18" w:space="0" w:color="3494BA" w:themeColor="accent1"/>
            </w:tcBorders>
          </w:tcPr>
          <w:p w14:paraId="20DDCDC5" w14:textId="77777777" w:rsidR="00553CED" w:rsidRDefault="00553CED" w:rsidP="00F4394A"/>
        </w:tc>
        <w:tc>
          <w:tcPr>
            <w:tcW w:w="1623" w:type="dxa"/>
            <w:gridSpan w:val="5"/>
          </w:tcPr>
          <w:p w14:paraId="782BC7EB" w14:textId="77777777" w:rsidR="00553CED" w:rsidRDefault="00553CED" w:rsidP="00F4394A"/>
        </w:tc>
      </w:tr>
      <w:tr w:rsidR="00553CED" w14:paraId="5AB1A29E" w14:textId="77777777" w:rsidTr="002C6558">
        <w:trPr>
          <w:gridAfter w:val="3"/>
          <w:wAfter w:w="180" w:type="dxa"/>
          <w:trHeight w:val="11635"/>
        </w:trPr>
        <w:tc>
          <w:tcPr>
            <w:tcW w:w="990" w:type="dxa"/>
          </w:tcPr>
          <w:p w14:paraId="481B3EBC" w14:textId="77777777" w:rsidR="00553CED" w:rsidRDefault="00553CED" w:rsidP="00F4394A"/>
        </w:tc>
        <w:tc>
          <w:tcPr>
            <w:tcW w:w="8730" w:type="dxa"/>
            <w:gridSpan w:val="9"/>
            <w:tcBorders>
              <w:top w:val="single" w:sz="18" w:space="0" w:color="3494BA" w:themeColor="accent1"/>
              <w:bottom w:val="single" w:sz="18" w:space="0" w:color="3494BA" w:themeColor="accent1"/>
            </w:tcBorders>
          </w:tcPr>
          <w:p w14:paraId="7764C031" w14:textId="0C13ED6B" w:rsidR="00553CED" w:rsidRDefault="00C4508A" w:rsidP="00350749">
            <w:pPr>
              <w:spacing w:line="480" w:lineRule="auto"/>
            </w:pPr>
            <w:r>
              <w:t>table of the Sales database summing the year-to-date and last-year sales then grouping by country region (</w:t>
            </w:r>
            <w:r w:rsidRPr="00BB7306">
              <w:fldChar w:fldCharType="begin"/>
            </w:r>
            <w:r w:rsidRPr="00BB7306">
              <w:instrText xml:space="preserve"> REF _Ref81048943 \h </w:instrText>
            </w:r>
            <w:r w:rsidR="00BB7306">
              <w:instrText xml:space="preserve"> \* MERGEFORMAT </w:instrText>
            </w:r>
            <w:r w:rsidRPr="00BB7306">
              <w:fldChar w:fldCharType="separate"/>
            </w:r>
            <w:r w:rsidR="003F5029" w:rsidRPr="003F5029">
              <w:t xml:space="preserve">Figure </w:t>
            </w:r>
            <w:r w:rsidR="003F5029" w:rsidRPr="003F5029">
              <w:t>1</w:t>
            </w:r>
            <w:r w:rsidRPr="00BB7306">
              <w:fldChar w:fldCharType="end"/>
            </w:r>
            <w:r>
              <w:t>).  Within</w:t>
            </w:r>
            <w:r w:rsidR="00010069">
              <w:t xml:space="preserve"> </w:t>
            </w:r>
            <w:r w:rsidR="004D50F4" w:rsidRPr="004D50F4">
              <w:fldChar w:fldCharType="begin"/>
            </w:r>
            <w:r w:rsidR="004D50F4" w:rsidRPr="004D50F4">
              <w:instrText xml:space="preserve"> REF _Ref81070820 \h </w:instrText>
            </w:r>
            <w:r w:rsidR="004D50F4">
              <w:instrText xml:space="preserve"> \* MERGEFORMAT </w:instrText>
            </w:r>
            <w:r w:rsidR="004D50F4" w:rsidRPr="004D50F4">
              <w:fldChar w:fldCharType="separate"/>
            </w:r>
            <w:r w:rsidR="003F5029" w:rsidRPr="003F5029">
              <w:t xml:space="preserve">Figure </w:t>
            </w:r>
            <w:r w:rsidR="003F5029" w:rsidRPr="003F5029">
              <w:t>2</w:t>
            </w:r>
            <w:r w:rsidR="003F5029" w:rsidRPr="003F5029">
              <w:t>.  Best-Selling Products with Product Names (MS SQL Server vs. Power BI)</w:t>
            </w:r>
            <w:r w:rsidR="004D50F4" w:rsidRPr="004D50F4">
              <w:fldChar w:fldCharType="end"/>
            </w:r>
            <w:r>
              <w:t xml:space="preserve">, again using SQL, we were able to use the structured data from multiple database tables to sum, group, and sort data.  Unstructured data is not as easy to search/store since it consists of a huge variety of formats, does not have a pre-defined data model, and is stored within non-relational databases.  For example, unstructured data can be found in emails, social media posts, images, audio, or sensor data (refer to </w:t>
            </w:r>
            <w:r w:rsidRPr="00BB7306">
              <w:fldChar w:fldCharType="begin"/>
            </w:r>
            <w:r w:rsidRPr="00BB7306">
              <w:instrText xml:space="preserve"> REF _Ref81049268 \h </w:instrText>
            </w:r>
            <w:r w:rsidR="00BB7306">
              <w:instrText xml:space="preserve"> \* MERGEFORMAT </w:instrText>
            </w:r>
            <w:r w:rsidRPr="00BB7306">
              <w:fldChar w:fldCharType="separate"/>
            </w:r>
            <w:r w:rsidR="003F5029" w:rsidRPr="003F5029">
              <w:t xml:space="preserve">Figure </w:t>
            </w:r>
            <w:r w:rsidR="003F5029" w:rsidRPr="003F5029">
              <w:t>3</w:t>
            </w:r>
            <w:r w:rsidR="003F5029" w:rsidRPr="003F5029">
              <w:t>.  Travel Agency Facebook Post:  Example of Unstructured Data</w:t>
            </w:r>
            <w:r w:rsidRPr="00BB7306">
              <w:fldChar w:fldCharType="end"/>
            </w:r>
            <w:r>
              <w:t xml:space="preserve"> for example).</w:t>
            </w:r>
          </w:p>
          <w:p w14:paraId="52A34EF6" w14:textId="2B84A5CE" w:rsidR="00330C4A" w:rsidRPr="00C70822" w:rsidRDefault="001961A1" w:rsidP="00DB02D7">
            <w:pPr>
              <w:pStyle w:val="Heading4"/>
              <w:spacing w:after="120" w:line="240" w:lineRule="auto"/>
              <w:rPr>
                <w:shd w:val="clear" w:color="auto" w:fill="FFFFFF"/>
              </w:rPr>
            </w:pPr>
            <w:r w:rsidRPr="00C70822">
              <w:rPr>
                <w:shd w:val="clear" w:color="auto" w:fill="FFFFFF"/>
              </w:rPr>
              <w:t>Unstructured Data Issues/Opportunities</w:t>
            </w:r>
          </w:p>
          <w:p w14:paraId="79A17680" w14:textId="5100E954" w:rsidR="00C73152" w:rsidRDefault="00C73152" w:rsidP="00350749">
            <w:pPr>
              <w:spacing w:line="480" w:lineRule="auto"/>
            </w:pPr>
            <w:r>
              <w:tab/>
            </w:r>
            <w:r>
              <w:t>MS SQL Server works best for structured data, its development platform is strongly coupled with other MS products, or the company already has MS-SQL databases and would prefer to l</w:t>
            </w:r>
            <w:r w:rsidR="0000752F">
              <w:t>i</w:t>
            </w:r>
            <w:r>
              <w:t xml:space="preserve">ft-and-shift those databases into Cloud </w:t>
            </w:r>
            <w:sdt>
              <w:sdtPr>
                <w:rPr>
                  <w:rFonts w:cs="Times New Roman"/>
                  <w:color w:val="000000"/>
                  <w:highlight w:val="white"/>
                </w:rPr>
                <w:alias w:val="Citation"/>
                <w:tag w:val="{&quot;referencesIds&quot;:[&quot;doc:612a8bbb8f0894a259c8b815&quot;],&quot;referencesOptions&quot;:{&quot;doc:612a8bbb8f0894a259c8b815&quot;:{&quot;author&quot;:true,&quot;year&quot;:true,&quot;pageReplace&quot;:&quot;&quot;,&quot;prefix&quot;:&quot;&quot;,&quot;suffix&quot;:&quot;&quot;}},&quot;hasBrokenReferences&quot;:false,&quot;hasManualEdits&quot;:false,&quot;citationType&quot;:&quot;inline&quot;,&quot;id&quot;:2106151726,&quot;citationText&quot;:&quot;&lt;span style=\&quot;font-family:Times New Roman;font-size:16px;color:#000000\&quot;&gt;(Kamaruzzaman, 2021)&lt;/span&gt;&quot;}"/>
                <w:id w:val="2106151726"/>
                <w:placeholder>
                  <w:docPart w:val="80664FD7A8834A898F8E468F3E6F0E56"/>
                </w:placeholder>
              </w:sdtPr>
              <w:sdtContent>
                <w:r w:rsidR="00812A7A">
                  <w:rPr>
                    <w:rFonts w:eastAsia="Times New Roman"/>
                    <w:color w:val="000000"/>
                  </w:rPr>
                  <w:t>(Kamaruzzaman, 2021)</w:t>
                </w:r>
              </w:sdtContent>
            </w:sdt>
            <w:r>
              <w:t xml:space="preserve">.  However, </w:t>
            </w:r>
            <w:r w:rsidR="00804D65">
              <w:t>MS SQL Server</w:t>
            </w:r>
            <w:r>
              <w:t xml:space="preserve"> is not ideal for companies with lower budgets for databases, are managing semi-structured data that needs advanced query operations, or when distributed SQL databases are desired.</w:t>
            </w:r>
          </w:p>
          <w:p w14:paraId="1D643729" w14:textId="545F912C" w:rsidR="002E7DC3" w:rsidRPr="00F85449" w:rsidRDefault="00256D14" w:rsidP="00763979">
            <w:pPr>
              <w:spacing w:line="480" w:lineRule="auto"/>
            </w:pPr>
            <w:r>
              <w:tab/>
            </w:r>
            <w:r w:rsidR="00C73152">
              <w:t xml:space="preserve">RoboMongo/MongoDB works best when data is document or semi-structured such as JSON, XML with advanced query features, data is schema-less, consistency is preferred over availability for semi-structured data or for fast application development where the schema is continuously changing </w:t>
            </w:r>
            <w:sdt>
              <w:sdtPr>
                <w:rPr>
                  <w:rFonts w:cs="Times New Roman"/>
                  <w:color w:val="000000"/>
                  <w:highlight w:val="white"/>
                </w:rPr>
                <w:alias w:val="Citation"/>
                <w:tag w:val="{&quot;referencesIds&quot;:[&quot;doc:612a8bbb8f0894a259c8b815&quot;],&quot;referencesOptions&quot;:{&quot;doc:612a8bbb8f0894a259c8b815&quot;:{&quot;author&quot;:true,&quot;year&quot;:true,&quot;pageReplace&quot;:&quot;&quot;,&quot;prefix&quot;:&quot;&quot;,&quot;suffix&quot;:&quot;&quot;}},&quot;hasBrokenReferences&quot;:false,&quot;hasManualEdits&quot;:false,&quot;citationType&quot;:&quot;inline&quot;,&quot;id&quot;:453990995,&quot;citationText&quot;:&quot;&lt;span style=\&quot;font-family:Times New Roman;font-size:16px;color:#000000\&quot;&gt;(Kamaruzzaman, 2021)&lt;/span&gt;&quot;}"/>
                <w:id w:val="453990995"/>
                <w:placeholder>
                  <w:docPart w:val="1ED9F85D446D437F883C2296B5D2FE04"/>
                </w:placeholder>
              </w:sdtPr>
              <w:sdtContent>
                <w:r w:rsidR="00812A7A">
                  <w:rPr>
                    <w:rFonts w:eastAsia="Times New Roman"/>
                    <w:color w:val="000000"/>
                  </w:rPr>
                  <w:t>(Kamaruzzaman, 2021)</w:t>
                </w:r>
              </w:sdtContent>
            </w:sdt>
            <w:r w:rsidR="00C73152">
              <w:t xml:space="preserve">.  However, </w:t>
            </w:r>
            <w:r w:rsidR="005B1E1D">
              <w:t>MongoDB</w:t>
            </w:r>
            <w:r w:rsidR="00C73152">
              <w:t xml:space="preserve"> is not </w:t>
            </w:r>
          </w:p>
        </w:tc>
        <w:tc>
          <w:tcPr>
            <w:tcW w:w="993" w:type="dxa"/>
            <w:gridSpan w:val="2"/>
          </w:tcPr>
          <w:p w14:paraId="28A4F0AB" w14:textId="77777777" w:rsidR="00553CED" w:rsidRDefault="00553CED" w:rsidP="00F4394A"/>
        </w:tc>
      </w:tr>
      <w:tr w:rsidR="00E725E8" w14:paraId="188B30B2" w14:textId="77777777" w:rsidTr="002C6558">
        <w:trPr>
          <w:gridAfter w:val="3"/>
          <w:wAfter w:w="180" w:type="dxa"/>
          <w:trHeight w:val="720"/>
          <w:tblHeader/>
        </w:trPr>
        <w:tc>
          <w:tcPr>
            <w:tcW w:w="10713" w:type="dxa"/>
            <w:gridSpan w:val="12"/>
          </w:tcPr>
          <w:p w14:paraId="2712D53C" w14:textId="77777777" w:rsidR="00E725E8" w:rsidRDefault="00E725E8" w:rsidP="00F4394A">
            <w:pPr>
              <w:pageBreakBefore/>
            </w:pPr>
            <w:r w:rsidRPr="004909D9">
              <w:rPr>
                <w:noProof/>
                <w:lang w:eastAsia="en-AU"/>
              </w:rPr>
              <w:drawing>
                <wp:anchor distT="0" distB="0" distL="114300" distR="114300" simplePos="0" relativeHeight="251699200" behindDoc="1" locked="0" layoutInCell="1" allowOverlap="1" wp14:anchorId="343B35A5" wp14:editId="5E85CB57">
                  <wp:simplePos x="0" y="0"/>
                  <wp:positionH relativeFrom="margin">
                    <wp:posOffset>0</wp:posOffset>
                  </wp:positionH>
                  <wp:positionV relativeFrom="margin">
                    <wp:posOffset>19050</wp:posOffset>
                  </wp:positionV>
                  <wp:extent cx="6859905" cy="1200150"/>
                  <wp:effectExtent l="0" t="0" r="0" b="0"/>
                  <wp:wrapNone/>
                  <wp:docPr id="49" name="Pictur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E725E8" w14:paraId="1D0DF3A9" w14:textId="77777777" w:rsidTr="002C6558">
        <w:trPr>
          <w:gridAfter w:val="3"/>
          <w:wAfter w:w="180" w:type="dxa"/>
          <w:trHeight w:val="800"/>
        </w:trPr>
        <w:tc>
          <w:tcPr>
            <w:tcW w:w="1620" w:type="dxa"/>
            <w:gridSpan w:val="4"/>
            <w:tcBorders>
              <w:right w:val="single" w:sz="18" w:space="0" w:color="3494BA" w:themeColor="accent1"/>
            </w:tcBorders>
          </w:tcPr>
          <w:p w14:paraId="2ED7E499" w14:textId="77777777" w:rsidR="00E725E8" w:rsidRDefault="00E725E8" w:rsidP="00F4394A"/>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2B698372" w14:textId="77777777" w:rsidR="00E725E8" w:rsidRDefault="00E725E8" w:rsidP="00F4394A">
            <w:pPr>
              <w:pStyle w:val="Heading3"/>
            </w:pPr>
            <w:r>
              <w:t>Review of Available Tools</w:t>
            </w:r>
          </w:p>
        </w:tc>
        <w:tc>
          <w:tcPr>
            <w:tcW w:w="1623" w:type="dxa"/>
            <w:gridSpan w:val="5"/>
            <w:tcBorders>
              <w:left w:val="single" w:sz="18" w:space="0" w:color="3494BA" w:themeColor="accent1"/>
            </w:tcBorders>
          </w:tcPr>
          <w:p w14:paraId="09E4794B" w14:textId="77777777" w:rsidR="00E725E8" w:rsidRDefault="00E725E8" w:rsidP="00F4394A"/>
        </w:tc>
      </w:tr>
      <w:tr w:rsidR="00E725E8" w14:paraId="7F05640A" w14:textId="77777777" w:rsidTr="002C6558">
        <w:trPr>
          <w:gridAfter w:val="3"/>
          <w:wAfter w:w="180" w:type="dxa"/>
          <w:trHeight w:val="378"/>
        </w:trPr>
        <w:tc>
          <w:tcPr>
            <w:tcW w:w="1620" w:type="dxa"/>
            <w:gridSpan w:val="4"/>
          </w:tcPr>
          <w:p w14:paraId="3B4963D3" w14:textId="77777777" w:rsidR="00E725E8" w:rsidRDefault="00E725E8" w:rsidP="00F4394A"/>
        </w:tc>
        <w:tc>
          <w:tcPr>
            <w:tcW w:w="2696" w:type="dxa"/>
            <w:tcBorders>
              <w:top w:val="single" w:sz="18" w:space="0" w:color="3494BA" w:themeColor="accent1"/>
            </w:tcBorders>
          </w:tcPr>
          <w:p w14:paraId="09876FCB" w14:textId="77777777" w:rsidR="00E725E8" w:rsidRDefault="00E725E8" w:rsidP="00F4394A"/>
        </w:tc>
        <w:tc>
          <w:tcPr>
            <w:tcW w:w="2158" w:type="dxa"/>
            <w:tcBorders>
              <w:top w:val="single" w:sz="18" w:space="0" w:color="3494BA" w:themeColor="accent1"/>
            </w:tcBorders>
          </w:tcPr>
          <w:p w14:paraId="2BD885EE" w14:textId="77777777" w:rsidR="00E725E8" w:rsidRDefault="00E725E8" w:rsidP="00F4394A"/>
        </w:tc>
        <w:tc>
          <w:tcPr>
            <w:tcW w:w="2616" w:type="dxa"/>
            <w:tcBorders>
              <w:top w:val="single" w:sz="18" w:space="0" w:color="3494BA" w:themeColor="accent1"/>
            </w:tcBorders>
          </w:tcPr>
          <w:p w14:paraId="2C96C45E" w14:textId="77777777" w:rsidR="00E725E8" w:rsidRDefault="00E725E8" w:rsidP="00F4394A"/>
        </w:tc>
        <w:tc>
          <w:tcPr>
            <w:tcW w:w="1623" w:type="dxa"/>
            <w:gridSpan w:val="5"/>
          </w:tcPr>
          <w:p w14:paraId="2EF819E0" w14:textId="77777777" w:rsidR="00E725E8" w:rsidRDefault="00E725E8" w:rsidP="00F4394A"/>
        </w:tc>
      </w:tr>
      <w:tr w:rsidR="00E725E8" w14:paraId="42E3B247" w14:textId="77777777" w:rsidTr="005D1652">
        <w:trPr>
          <w:gridAfter w:val="3"/>
          <w:wAfter w:w="180" w:type="dxa"/>
          <w:trHeight w:val="11635"/>
        </w:trPr>
        <w:tc>
          <w:tcPr>
            <w:tcW w:w="990" w:type="dxa"/>
          </w:tcPr>
          <w:p w14:paraId="0CDBC048" w14:textId="77777777" w:rsidR="00E725E8" w:rsidRDefault="00E725E8" w:rsidP="00F4394A"/>
        </w:tc>
        <w:tc>
          <w:tcPr>
            <w:tcW w:w="8730" w:type="dxa"/>
            <w:gridSpan w:val="9"/>
            <w:tcBorders>
              <w:top w:val="single" w:sz="18" w:space="0" w:color="3494BA" w:themeColor="accent1"/>
              <w:bottom w:val="single" w:sz="18" w:space="0" w:color="3494BA" w:themeColor="accent1"/>
            </w:tcBorders>
          </w:tcPr>
          <w:p w14:paraId="47C35A6F" w14:textId="2A5D9133" w:rsidR="00763979" w:rsidRDefault="00763979" w:rsidP="00763979">
            <w:pPr>
              <w:spacing w:line="480" w:lineRule="auto"/>
            </w:pPr>
            <w:r>
              <w:t xml:space="preserve">ideal to use for structured data, data warehousing, </w:t>
            </w:r>
            <w:r w:rsidR="00D5370B">
              <w:t xml:space="preserve">or </w:t>
            </w:r>
            <w:r>
              <w:t>when high availability is preferred over consistency or when multi-master write is needed for write-heavy loads.</w:t>
            </w:r>
          </w:p>
          <w:p w14:paraId="2C7141CC" w14:textId="77777777" w:rsidR="00763979" w:rsidRDefault="00763979" w:rsidP="00763979">
            <w:pPr>
              <w:spacing w:line="480" w:lineRule="auto"/>
            </w:pPr>
            <w:r>
              <w:tab/>
              <w:t xml:space="preserve">Neo4j works best for showing results in real time, having query speed dependent on number of relationships and not on amount of data, providing clear and manageable relationship representation, its flexible and agile structures; however, it is difficult to scale since designed as one-tier architecture and has no uniform query language </w:t>
            </w:r>
            <w:sdt>
              <w:sdtPr>
                <w:rPr>
                  <w:rFonts w:cs="Times New Roman"/>
                  <w:color w:val="000000"/>
                  <w:highlight w:val="white"/>
                </w:rPr>
                <w:alias w:val="Citation"/>
                <w:tag w:val="{&quot;referencesIds&quot;:[&quot;doc:612a976a8f083f21e734ef74&quot;],&quot;referencesOptions&quot;:{&quot;doc:612a976a8f083f21e734ef74&quot;:{&quot;author&quot;:true,&quot;year&quot;:true,&quot;pageReplace&quot;:&quot;&quot;,&quot;prefix&quot;:&quot;&quot;,&quot;suffix&quot;:&quot;&quot;}},&quot;hasBrokenReferences&quot;:false,&quot;hasManualEdits&quot;:false,&quot;citationType&quot;:&quot;inline&quot;,&quot;id&quot;:-280574145,&quot;citationText&quot;:&quot;&lt;span style=\&quot;font-family:Times New Roman;font-size:16px;color:#000000\&quot;&gt;(IONOS, 2019)&lt;/span&gt;&quot;}"/>
                <w:id w:val="-280574145"/>
                <w:placeholder>
                  <w:docPart w:val="A1A9ABCA22A3486BA6742058827659EA"/>
                </w:placeholder>
              </w:sdtPr>
              <w:sdtContent>
                <w:r>
                  <w:rPr>
                    <w:rFonts w:eastAsia="Times New Roman"/>
                    <w:color w:val="000000"/>
                  </w:rPr>
                  <w:t>(IONOS, 2019)</w:t>
                </w:r>
              </w:sdtContent>
            </w:sdt>
            <w:r>
              <w:t>.</w:t>
            </w:r>
          </w:p>
          <w:p w14:paraId="0FF5F10D" w14:textId="77777777" w:rsidR="00763979" w:rsidRDefault="00763979" w:rsidP="00763979">
            <w:pPr>
              <w:spacing w:line="480" w:lineRule="auto"/>
            </w:pPr>
            <w:r>
              <w:tab/>
              <w:t xml:space="preserve">Hadoop ecosystem is scalable, cost-effective, flexible, fast, and resilient to failure </w:t>
            </w:r>
            <w:sdt>
              <w:sdtPr>
                <w:rPr>
                  <w:rFonts w:ascii="Calibri" w:hAnsi="Calibri" w:cs="Calibri"/>
                  <w:color w:val="000000"/>
                  <w:sz w:val="22"/>
                  <w:highlight w:val="white"/>
                </w:rPr>
                <w:alias w:val="Citation"/>
                <w:tag w:val="{&quot;referencesIds&quot;:[&quot;doc:612a9b828f083f21e734efa0&quot;],&quot;referencesOptions&quot;:{&quot;doc:612a9b828f083f21e734efa0&quot;:{&quot;author&quot;:true,&quot;year&quot;:true,&quot;pageReplace&quot;:&quot;&quot;,&quot;prefix&quot;:&quot;&quot;,&quot;suffix&quot;:&quot;&quot;}},&quot;hasBrokenReferences&quot;:false,&quot;hasManualEdits&quot;:false,&quot;citationType&quot;:&quot;inline&quot;,&quot;id&quot;:522439877,&quot;citationText&quot;:&quot;&lt;span style=\&quot;font-family:Times New Roman;font-size:16px;color:#000000\&quot;&gt;(Sharma, 2018)&lt;/span&gt;&quot;}"/>
                <w:id w:val="522439877"/>
                <w:placeholder>
                  <w:docPart w:val="24DB5C71C2A643D1A2DA29F37C9D7A61"/>
                </w:placeholder>
              </w:sdtPr>
              <w:sdtContent>
                <w:r>
                  <w:rPr>
                    <w:rFonts w:eastAsia="Times New Roman"/>
                    <w:color w:val="000000"/>
                  </w:rPr>
                  <w:t>(Sharma, 2018)</w:t>
                </w:r>
              </w:sdtContent>
            </w:sdt>
            <w:r>
              <w:t xml:space="preserve">.  However, it is not ideal for performing in small data surroundings due to decrease in efficiency, has a lack of security since the default security feature is made un-available, supports only batch processing, and is likely to have vulnerability due to framework being written in java which happens to be one of the most used programming languages </w:t>
            </w:r>
            <w:sdt>
              <w:sdtPr>
                <w:rPr>
                  <w:rFonts w:cs="Times New Roman"/>
                  <w:color w:val="000000"/>
                  <w:highlight w:val="white"/>
                </w:rPr>
                <w:alias w:val="Citation"/>
                <w:tag w:val="{&quot;referencesIds&quot;:[&quot;doc:612a9b828f083f21e734efa0&quot;],&quot;referencesOptions&quot;:{&quot;doc:612a9b828f083f21e734efa0&quot;:{&quot;author&quot;:true,&quot;year&quot;:true,&quot;pageReplace&quot;:&quot;&quot;,&quot;prefix&quot;:&quot;&quot;,&quot;suffix&quot;:&quot;&quot;}},&quot;hasBrokenReferences&quot;:false,&quot;hasManualEdits&quot;:false,&quot;citationType&quot;:&quot;inline&quot;,&quot;id&quot;:1058361224,&quot;citationText&quot;:&quot;&lt;span style=\&quot;font-family:Times New Roman;font-size:16px;color:#000000\&quot;&gt;(Sharma, 2018)&lt;/span&gt;&quot;}"/>
                <w:id w:val="1058361224"/>
                <w:placeholder>
                  <w:docPart w:val="469ACB028E0F470D88AF8C791732C6FB"/>
                </w:placeholder>
              </w:sdtPr>
              <w:sdtContent>
                <w:r>
                  <w:rPr>
                    <w:rFonts w:eastAsia="Times New Roman"/>
                    <w:color w:val="000000"/>
                  </w:rPr>
                  <w:t>(Sharma, 2018)</w:t>
                </w:r>
              </w:sdtContent>
            </w:sdt>
            <w:r>
              <w:t>.</w:t>
            </w:r>
          </w:p>
          <w:p w14:paraId="153D1105" w14:textId="77777777" w:rsidR="00E725E8" w:rsidRDefault="00763979" w:rsidP="006A4D62">
            <w:pPr>
              <w:spacing w:line="480" w:lineRule="auto"/>
            </w:pPr>
            <w:r>
              <w:tab/>
              <w:t xml:space="preserve">Tableau works well for creating visuals, enabling report and story creation, and the artificial intelligence (AI) driven insights and statistical engine are powerful right out-of-the-box; however, its lack of natural language processing (NLP) search analytics, open-source custom visualizations, and affordability for small to medium companies including the added costs for governance and data movement/transformation tools can be very challenging </w:t>
            </w:r>
            <w:sdt>
              <w:sdtPr>
                <w:rPr>
                  <w:rFonts w:cs="Times New Roman"/>
                  <w:color w:val="000000"/>
                  <w:highlight w:val="white"/>
                </w:rPr>
                <w:alias w:val="Citation"/>
                <w:tag w:val="{&quot;referencesIds&quot;:[&quot;doc:612aaa018f08f3fc2897cbd5&quot;],&quot;referencesOptions&quot;:{&quot;doc:612aaa018f08f3fc2897cbd5&quot;:{&quot;author&quot;:true,&quot;year&quot;:true,&quot;pageReplace&quot;:&quot;&quot;,&quot;prefix&quot;:&quot;&quot;,&quot;suffix&quot;:&quot;&quot;}},&quot;hasBrokenReferences&quot;:false,&quot;hasManualEdits&quot;:false,&quot;citationType&quot;:&quot;inline&quot;,&quot;id&quot;:544794798,&quot;citationText&quot;:&quot;&lt;span style=\&quot;font-family:Times New Roman;font-size:16px;color:#000000\&quot;&gt;(Petrossian, 2021)&lt;/span&gt;&quot;}"/>
                <w:id w:val="544794798"/>
                <w:placeholder>
                  <w:docPart w:val="724BAF7EA8CE4774B72263CA671FF35B"/>
                </w:placeholder>
              </w:sdtPr>
              <w:sdtContent>
                <w:r>
                  <w:rPr>
                    <w:rFonts w:eastAsia="Times New Roman"/>
                    <w:color w:val="000000"/>
                  </w:rPr>
                  <w:t>(Petrossian, 2021)</w:t>
                </w:r>
              </w:sdtContent>
            </w:sdt>
            <w:r>
              <w:t>.</w:t>
            </w:r>
          </w:p>
          <w:p w14:paraId="75189DA3" w14:textId="62C2B4AC" w:rsidR="00DF67EB" w:rsidRPr="00D11618" w:rsidRDefault="00DF67EB" w:rsidP="006A4D62">
            <w:pPr>
              <w:spacing w:line="480" w:lineRule="auto"/>
            </w:pPr>
            <w:r>
              <w:tab/>
              <w:t>Power BI can be connected to many data sources, reading data from Excel and text files like XML and JSON, has robust AI visualizations and capabilities, provides more</w:t>
            </w:r>
          </w:p>
        </w:tc>
        <w:tc>
          <w:tcPr>
            <w:tcW w:w="993" w:type="dxa"/>
            <w:gridSpan w:val="2"/>
          </w:tcPr>
          <w:p w14:paraId="4C646782" w14:textId="77777777" w:rsidR="00E725E8" w:rsidRDefault="00E725E8" w:rsidP="00F4394A"/>
        </w:tc>
      </w:tr>
      <w:tr w:rsidR="00722C6B" w14:paraId="1E29D5D6" w14:textId="77777777" w:rsidTr="002C6558">
        <w:trPr>
          <w:gridAfter w:val="3"/>
          <w:wAfter w:w="180" w:type="dxa"/>
          <w:trHeight w:val="720"/>
          <w:tblHeader/>
        </w:trPr>
        <w:tc>
          <w:tcPr>
            <w:tcW w:w="10713" w:type="dxa"/>
            <w:gridSpan w:val="12"/>
          </w:tcPr>
          <w:p w14:paraId="6A92D608" w14:textId="77777777" w:rsidR="00722C6B" w:rsidRDefault="00722C6B" w:rsidP="00F4394A">
            <w:pPr>
              <w:pageBreakBefore/>
            </w:pPr>
            <w:r w:rsidRPr="004909D9">
              <w:rPr>
                <w:noProof/>
                <w:lang w:eastAsia="en-AU"/>
              </w:rPr>
              <w:drawing>
                <wp:anchor distT="0" distB="0" distL="114300" distR="114300" simplePos="0" relativeHeight="251695104" behindDoc="1" locked="0" layoutInCell="1" allowOverlap="1" wp14:anchorId="537EEDD9" wp14:editId="47777340">
                  <wp:simplePos x="0" y="0"/>
                  <wp:positionH relativeFrom="margin">
                    <wp:posOffset>0</wp:posOffset>
                  </wp:positionH>
                  <wp:positionV relativeFrom="margin">
                    <wp:posOffset>19050</wp:posOffset>
                  </wp:positionV>
                  <wp:extent cx="6859905" cy="1200150"/>
                  <wp:effectExtent l="0" t="0" r="0" b="0"/>
                  <wp:wrapNone/>
                  <wp:docPr id="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722C6B" w14:paraId="0562303F" w14:textId="77777777" w:rsidTr="002C6558">
        <w:trPr>
          <w:gridAfter w:val="3"/>
          <w:wAfter w:w="180" w:type="dxa"/>
          <w:trHeight w:val="800"/>
        </w:trPr>
        <w:tc>
          <w:tcPr>
            <w:tcW w:w="1620" w:type="dxa"/>
            <w:gridSpan w:val="4"/>
            <w:tcBorders>
              <w:right w:val="single" w:sz="18" w:space="0" w:color="3494BA" w:themeColor="accent1"/>
            </w:tcBorders>
          </w:tcPr>
          <w:p w14:paraId="45FD3FEB" w14:textId="77777777" w:rsidR="00722C6B" w:rsidRDefault="00722C6B" w:rsidP="00F4394A"/>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1F89F7A9" w14:textId="77777777" w:rsidR="00722C6B" w:rsidRDefault="00722C6B" w:rsidP="00F4394A">
            <w:pPr>
              <w:pStyle w:val="Heading3"/>
            </w:pPr>
            <w:r>
              <w:t>Review of Available Tools</w:t>
            </w:r>
          </w:p>
        </w:tc>
        <w:tc>
          <w:tcPr>
            <w:tcW w:w="1623" w:type="dxa"/>
            <w:gridSpan w:val="5"/>
            <w:tcBorders>
              <w:left w:val="single" w:sz="18" w:space="0" w:color="3494BA" w:themeColor="accent1"/>
            </w:tcBorders>
          </w:tcPr>
          <w:p w14:paraId="0AEEC758" w14:textId="77777777" w:rsidR="00722C6B" w:rsidRDefault="00722C6B" w:rsidP="00F4394A"/>
        </w:tc>
      </w:tr>
      <w:tr w:rsidR="00722C6B" w14:paraId="7B523515" w14:textId="77777777" w:rsidTr="002C6558">
        <w:trPr>
          <w:gridAfter w:val="3"/>
          <w:wAfter w:w="180" w:type="dxa"/>
          <w:trHeight w:val="378"/>
        </w:trPr>
        <w:tc>
          <w:tcPr>
            <w:tcW w:w="1620" w:type="dxa"/>
            <w:gridSpan w:val="4"/>
          </w:tcPr>
          <w:p w14:paraId="22E199FC" w14:textId="77777777" w:rsidR="00722C6B" w:rsidRDefault="00722C6B" w:rsidP="00F4394A"/>
        </w:tc>
        <w:tc>
          <w:tcPr>
            <w:tcW w:w="2696" w:type="dxa"/>
            <w:tcBorders>
              <w:top w:val="single" w:sz="18" w:space="0" w:color="3494BA" w:themeColor="accent1"/>
            </w:tcBorders>
          </w:tcPr>
          <w:p w14:paraId="43DD1BC2" w14:textId="77777777" w:rsidR="00722C6B" w:rsidRDefault="00722C6B" w:rsidP="00F4394A"/>
        </w:tc>
        <w:tc>
          <w:tcPr>
            <w:tcW w:w="2158" w:type="dxa"/>
            <w:tcBorders>
              <w:top w:val="single" w:sz="18" w:space="0" w:color="3494BA" w:themeColor="accent1"/>
            </w:tcBorders>
          </w:tcPr>
          <w:p w14:paraId="147EB8B2" w14:textId="77777777" w:rsidR="00722C6B" w:rsidRDefault="00722C6B" w:rsidP="00F4394A"/>
        </w:tc>
        <w:tc>
          <w:tcPr>
            <w:tcW w:w="2616" w:type="dxa"/>
            <w:tcBorders>
              <w:top w:val="single" w:sz="18" w:space="0" w:color="3494BA" w:themeColor="accent1"/>
            </w:tcBorders>
          </w:tcPr>
          <w:p w14:paraId="5C80489F" w14:textId="77777777" w:rsidR="00722C6B" w:rsidRDefault="00722C6B" w:rsidP="00F4394A"/>
        </w:tc>
        <w:tc>
          <w:tcPr>
            <w:tcW w:w="1623" w:type="dxa"/>
            <w:gridSpan w:val="5"/>
          </w:tcPr>
          <w:p w14:paraId="406EF24C" w14:textId="77777777" w:rsidR="00722C6B" w:rsidRDefault="00722C6B" w:rsidP="00F4394A"/>
        </w:tc>
      </w:tr>
      <w:tr w:rsidR="00722C6B" w14:paraId="59407F71" w14:textId="77777777" w:rsidTr="005D1652">
        <w:trPr>
          <w:gridAfter w:val="3"/>
          <w:wAfter w:w="180" w:type="dxa"/>
          <w:trHeight w:val="11635"/>
        </w:trPr>
        <w:tc>
          <w:tcPr>
            <w:tcW w:w="990" w:type="dxa"/>
          </w:tcPr>
          <w:p w14:paraId="1BCB60EA" w14:textId="77777777" w:rsidR="00722C6B" w:rsidRDefault="00722C6B" w:rsidP="00F4394A"/>
        </w:tc>
        <w:tc>
          <w:tcPr>
            <w:tcW w:w="8730" w:type="dxa"/>
            <w:gridSpan w:val="9"/>
            <w:tcBorders>
              <w:top w:val="single" w:sz="18" w:space="0" w:color="3494BA" w:themeColor="accent1"/>
              <w:bottom w:val="single" w:sz="18" w:space="0" w:color="3494BA" w:themeColor="accent1"/>
            </w:tcBorders>
          </w:tcPr>
          <w:p w14:paraId="6AFFB5D6" w14:textId="465BB1B5" w:rsidR="00722C6B" w:rsidRDefault="002C6558" w:rsidP="002E7DC3">
            <w:pPr>
              <w:spacing w:line="480" w:lineRule="auto"/>
            </w:pPr>
            <w:r>
              <w:t>affordability with named-license-based purchase options, and updates are released</w:t>
            </w:r>
            <w:r>
              <w:t xml:space="preserve"> </w:t>
            </w:r>
            <w:r w:rsidR="00F96167">
              <w:t xml:space="preserve">monthly ensuring access to the latest and greatest features/fixes </w:t>
            </w:r>
            <w:sdt>
              <w:sdtPr>
                <w:rPr>
                  <w:rFonts w:cs="Times New Roman"/>
                  <w:color w:val="000000"/>
                  <w:highlight w:val="white"/>
                </w:rPr>
                <w:alias w:val="Citation"/>
                <w:tag w:val="{&quot;referencesIds&quot;:[&quot;doc:612aaa018f08f3fc2897cbd5&quot;],&quot;referencesOptions&quot;:{&quot;doc:612aaa018f08f3fc2897cbd5&quot;:{&quot;author&quot;:true,&quot;year&quot;:true,&quot;pageReplace&quot;:&quot;&quot;,&quot;prefix&quot;:&quot;&quot;,&quot;suffix&quot;:&quot;&quot;}},&quot;hasBrokenReferences&quot;:false,&quot;hasManualEdits&quot;:false,&quot;citationType&quot;:&quot;inline&quot;,&quot;id&quot;:1203285475,&quot;citationText&quot;:&quot;&lt;span style=\&quot;font-family:Times New Roman;font-size:16px;color:#000000\&quot;&gt;(Petrossian, 2021)&lt;/span&gt;&quot;}"/>
                <w:id w:val="1203285475"/>
                <w:placeholder>
                  <w:docPart w:val="8877E61F07D44DA4901BEADEEE6D7281"/>
                </w:placeholder>
              </w:sdtPr>
              <w:sdtContent>
                <w:r w:rsidR="00812A7A">
                  <w:rPr>
                    <w:rFonts w:eastAsia="Times New Roman"/>
                    <w:color w:val="000000"/>
                  </w:rPr>
                  <w:t>(Petrossian, 2021)</w:t>
                </w:r>
              </w:sdtContent>
            </w:sdt>
            <w:r w:rsidR="00F96167">
              <w:t>.  However, the many layers of Power BI can get complicated for some users, learning DAX (calculation language) is needed for utilizing the most advanced features of the software, and deploying Power BI is easier the more a company’s infrastructure is embedded with Microsoft.</w:t>
            </w:r>
          </w:p>
          <w:p w14:paraId="4A773447" w14:textId="77777777" w:rsidR="007C3707" w:rsidRDefault="007C3707" w:rsidP="003D0B9A">
            <w:pPr>
              <w:pStyle w:val="Heading4"/>
              <w:spacing w:after="120" w:line="240" w:lineRule="auto"/>
              <w:rPr>
                <w:shd w:val="clear" w:color="auto" w:fill="FFFFFF"/>
              </w:rPr>
            </w:pPr>
            <w:r w:rsidRPr="003D0B9A">
              <w:rPr>
                <w:shd w:val="clear" w:color="auto" w:fill="FFFFFF"/>
              </w:rPr>
              <w:t>Business Intelligence Tool Recommendation</w:t>
            </w:r>
          </w:p>
          <w:p w14:paraId="2DA3DDC0" w14:textId="4D9394F5" w:rsidR="00D11618" w:rsidRPr="00D11618" w:rsidRDefault="00D11618" w:rsidP="00D11618">
            <w:pPr>
              <w:spacing w:line="480" w:lineRule="auto"/>
            </w:pPr>
            <w:r>
              <w:tab/>
            </w:r>
            <w:r>
              <w:t xml:space="preserve">After reviewing </w:t>
            </w:r>
            <w:r w:rsidRPr="00D11618">
              <w:rPr>
                <w:rFonts w:cs="Times New Roman"/>
              </w:rPr>
              <w:t xml:space="preserve">several business intelligence (BI) tools and knowing the company prefers to utilize their Microsoft infrastructure, we recommend that the business implement Power BI as their analytics tool.  With Power BI, the company can produce interactive dashboards and rich reports, consolidating key metrics and connecting datasets from workloads </w:t>
            </w:r>
            <w:sdt>
              <w:sdtPr>
                <w:rPr>
                  <w:rFonts w:cs="Times New Roman"/>
                  <w:color w:val="000000"/>
                  <w:highlight w:val="white"/>
                </w:rPr>
                <w:alias w:val="Citation"/>
                <w:tag w:val="{&quot;referencesIds&quot;:[&quot;doc:612abf4d8f081f64b498d093&quot;],&quot;referencesOptions&quot;:{&quot;doc:612abf4d8f081f64b498d093&quot;:{&quot;author&quot;:true,&quot;year&quot;:true,&quot;pageReplace&quot;:&quot;&quot;,&quot;prefix&quot;:&quot;&quot;,&quot;suffix&quot;:&quot;&quot;}},&quot;hasBrokenReferences&quot;:false,&quot;hasManualEdits&quot;:false,&quot;citationType&quot;:&quot;inline&quot;,&quot;id&quot;:301503425,&quot;citationText&quot;:&quot;&lt;span style=\&quot;font-family:Times New Roman;font-size:16px;color:#000000\&quot;&gt;(Microsoft, 2021)&lt;/span&gt;&quot;}"/>
                <w:id w:val="301503425"/>
                <w:placeholder>
                  <w:docPart w:val="6C28927534B84BF9A3CD9C176867039D"/>
                </w:placeholder>
              </w:sdtPr>
              <w:sdtContent>
                <w:r w:rsidR="00812A7A">
                  <w:rPr>
                    <w:rFonts w:eastAsia="Times New Roman"/>
                    <w:color w:val="000000"/>
                  </w:rPr>
                  <w:t>(Microsoft, 2021)</w:t>
                </w:r>
              </w:sdtContent>
            </w:sdt>
            <w:r w:rsidRPr="00D11618">
              <w:rPr>
                <w:rFonts w:cs="Times New Roman"/>
              </w:rPr>
              <w:t xml:space="preserve">.  This BI tool will pull data from a wide variety of sources (structured, unstructured, semi-structured), allowing better and smarter data-driven decisions.  Using Power BI, the company can prepare/model data, engage in data discovery, and provide interactive dashboards and self-service capabilities all in one solution.  MS SQL Server, MongoDB, Neo4j, Hadoop, and Tableau are all very good BI tools; however, they each have limitations when it comes to multiple model support and learning curve for the organization.  With Power BI, the organization has ability to connect to any of the previously mentioned systems and use that data for real-time visualizations/dashboards without the need to migrate into another system.  </w:t>
            </w:r>
          </w:p>
        </w:tc>
        <w:tc>
          <w:tcPr>
            <w:tcW w:w="993" w:type="dxa"/>
            <w:gridSpan w:val="2"/>
          </w:tcPr>
          <w:p w14:paraId="027EE5BF" w14:textId="77777777" w:rsidR="00722C6B" w:rsidRDefault="00722C6B" w:rsidP="00F4394A"/>
        </w:tc>
      </w:tr>
      <w:tr w:rsidR="00722C6B" w14:paraId="6F72530A" w14:textId="77777777" w:rsidTr="002C6558">
        <w:trPr>
          <w:gridAfter w:val="3"/>
          <w:wAfter w:w="180" w:type="dxa"/>
          <w:trHeight w:val="720"/>
          <w:tblHeader/>
        </w:trPr>
        <w:tc>
          <w:tcPr>
            <w:tcW w:w="10713" w:type="dxa"/>
            <w:gridSpan w:val="12"/>
          </w:tcPr>
          <w:p w14:paraId="432B4E94" w14:textId="77777777" w:rsidR="00722C6B" w:rsidRDefault="00722C6B" w:rsidP="00F4394A">
            <w:pPr>
              <w:pageBreakBefore/>
            </w:pPr>
            <w:r w:rsidRPr="004909D9">
              <w:rPr>
                <w:noProof/>
                <w:lang w:eastAsia="en-AU"/>
              </w:rPr>
              <w:drawing>
                <wp:anchor distT="0" distB="0" distL="114300" distR="114300" simplePos="0" relativeHeight="251697152" behindDoc="1" locked="0" layoutInCell="1" allowOverlap="1" wp14:anchorId="0799B06D" wp14:editId="2E11FCBF">
                  <wp:simplePos x="0" y="0"/>
                  <wp:positionH relativeFrom="margin">
                    <wp:posOffset>0</wp:posOffset>
                  </wp:positionH>
                  <wp:positionV relativeFrom="margin">
                    <wp:posOffset>19050</wp:posOffset>
                  </wp:positionV>
                  <wp:extent cx="6859905" cy="1200150"/>
                  <wp:effectExtent l="0" t="0" r="0" b="0"/>
                  <wp:wrapNone/>
                  <wp:docPr id="45" name="Picture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905" cy="1200150"/>
                          </a:xfrm>
                          <a:prstGeom prst="rect">
                            <a:avLst/>
                          </a:prstGeom>
                        </pic:spPr>
                      </pic:pic>
                    </a:graphicData>
                  </a:graphic>
                  <wp14:sizeRelH relativeFrom="page">
                    <wp14:pctWidth>0</wp14:pctWidth>
                  </wp14:sizeRelH>
                  <wp14:sizeRelV relativeFrom="page">
                    <wp14:pctHeight>0</wp14:pctHeight>
                  </wp14:sizeRelV>
                </wp:anchor>
              </w:drawing>
            </w:r>
          </w:p>
        </w:tc>
      </w:tr>
      <w:tr w:rsidR="00722C6B" w14:paraId="70EBE21A" w14:textId="77777777" w:rsidTr="002C6558">
        <w:trPr>
          <w:gridAfter w:val="3"/>
          <w:wAfter w:w="180" w:type="dxa"/>
          <w:trHeight w:val="800"/>
        </w:trPr>
        <w:tc>
          <w:tcPr>
            <w:tcW w:w="1620" w:type="dxa"/>
            <w:gridSpan w:val="4"/>
            <w:tcBorders>
              <w:right w:val="single" w:sz="18" w:space="0" w:color="3494BA" w:themeColor="accent1"/>
            </w:tcBorders>
          </w:tcPr>
          <w:p w14:paraId="0FE88738" w14:textId="77777777" w:rsidR="00722C6B" w:rsidRDefault="00722C6B" w:rsidP="00F4394A"/>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66982810" w14:textId="77777777" w:rsidR="00722C6B" w:rsidRDefault="00722C6B" w:rsidP="00F4394A">
            <w:pPr>
              <w:pStyle w:val="Heading3"/>
            </w:pPr>
            <w:r>
              <w:t>Review of Available Tools</w:t>
            </w:r>
          </w:p>
        </w:tc>
        <w:tc>
          <w:tcPr>
            <w:tcW w:w="1623" w:type="dxa"/>
            <w:gridSpan w:val="5"/>
            <w:tcBorders>
              <w:left w:val="single" w:sz="18" w:space="0" w:color="3494BA" w:themeColor="accent1"/>
            </w:tcBorders>
          </w:tcPr>
          <w:p w14:paraId="7645DAE8" w14:textId="77777777" w:rsidR="00722C6B" w:rsidRDefault="00722C6B" w:rsidP="00F4394A"/>
        </w:tc>
      </w:tr>
      <w:tr w:rsidR="00722C6B" w14:paraId="5289CA9E" w14:textId="77777777" w:rsidTr="002C6558">
        <w:trPr>
          <w:gridAfter w:val="3"/>
          <w:wAfter w:w="180" w:type="dxa"/>
          <w:trHeight w:val="378"/>
        </w:trPr>
        <w:tc>
          <w:tcPr>
            <w:tcW w:w="1620" w:type="dxa"/>
            <w:gridSpan w:val="4"/>
          </w:tcPr>
          <w:p w14:paraId="244DE7F9" w14:textId="77777777" w:rsidR="00722C6B" w:rsidRDefault="00722C6B" w:rsidP="00F4394A"/>
        </w:tc>
        <w:tc>
          <w:tcPr>
            <w:tcW w:w="2696" w:type="dxa"/>
            <w:tcBorders>
              <w:top w:val="single" w:sz="18" w:space="0" w:color="3494BA" w:themeColor="accent1"/>
            </w:tcBorders>
          </w:tcPr>
          <w:p w14:paraId="5BC8FDEB" w14:textId="77777777" w:rsidR="00722C6B" w:rsidRDefault="00722C6B" w:rsidP="00F4394A"/>
        </w:tc>
        <w:tc>
          <w:tcPr>
            <w:tcW w:w="2158" w:type="dxa"/>
            <w:tcBorders>
              <w:top w:val="single" w:sz="18" w:space="0" w:color="3494BA" w:themeColor="accent1"/>
            </w:tcBorders>
          </w:tcPr>
          <w:p w14:paraId="48C1FEA1" w14:textId="77777777" w:rsidR="00722C6B" w:rsidRDefault="00722C6B" w:rsidP="00F4394A"/>
        </w:tc>
        <w:tc>
          <w:tcPr>
            <w:tcW w:w="2616" w:type="dxa"/>
            <w:tcBorders>
              <w:top w:val="single" w:sz="18" w:space="0" w:color="3494BA" w:themeColor="accent1"/>
            </w:tcBorders>
          </w:tcPr>
          <w:p w14:paraId="555253A8" w14:textId="77777777" w:rsidR="00722C6B" w:rsidRDefault="00722C6B" w:rsidP="00F4394A"/>
        </w:tc>
        <w:tc>
          <w:tcPr>
            <w:tcW w:w="1623" w:type="dxa"/>
            <w:gridSpan w:val="5"/>
          </w:tcPr>
          <w:p w14:paraId="526046D2" w14:textId="77777777" w:rsidR="00722C6B" w:rsidRDefault="00722C6B" w:rsidP="00F4394A"/>
        </w:tc>
      </w:tr>
      <w:tr w:rsidR="00722C6B" w14:paraId="7F55A674" w14:textId="77777777" w:rsidTr="002C6558">
        <w:trPr>
          <w:gridAfter w:val="3"/>
          <w:wAfter w:w="180" w:type="dxa"/>
          <w:trHeight w:val="11635"/>
        </w:trPr>
        <w:tc>
          <w:tcPr>
            <w:tcW w:w="990" w:type="dxa"/>
          </w:tcPr>
          <w:p w14:paraId="0B2EF18F" w14:textId="77777777" w:rsidR="00722C6B" w:rsidRDefault="00722C6B" w:rsidP="00F4394A"/>
        </w:tc>
        <w:tc>
          <w:tcPr>
            <w:tcW w:w="8730" w:type="dxa"/>
            <w:gridSpan w:val="9"/>
            <w:tcBorders>
              <w:top w:val="single" w:sz="18" w:space="0" w:color="3494BA" w:themeColor="accent1"/>
              <w:bottom w:val="single" w:sz="18" w:space="0" w:color="3494BA" w:themeColor="accent1"/>
            </w:tcBorders>
          </w:tcPr>
          <w:p w14:paraId="45E6A0A2" w14:textId="569A8150" w:rsidR="00722C6B" w:rsidRPr="00F85449" w:rsidRDefault="00D11618" w:rsidP="00F4394A">
            <w:pPr>
              <w:spacing w:line="480" w:lineRule="auto"/>
            </w:pPr>
            <w:r>
              <w:rPr>
                <w:rFonts w:cs="Times New Roman"/>
              </w:rPr>
              <w:tab/>
            </w:r>
            <w:r w:rsidRPr="00D11618">
              <w:rPr>
                <w:rFonts w:cs="Times New Roman"/>
              </w:rPr>
              <w:t xml:space="preserve">The company’s IT department is already familiar with Microsoft’s infrastructure including licensing and costing which will provide a lower learning curve for that department </w:t>
            </w:r>
            <w:sdt>
              <w:sdtPr>
                <w:rPr>
                  <w:rFonts w:cs="Times New Roman"/>
                  <w:color w:val="000000"/>
                  <w:highlight w:val="white"/>
                </w:rPr>
                <w:alias w:val="Citation"/>
                <w:tag w:val="{&quot;referencesIds&quot;:[&quot;doc:612abf208f08f3fc2897ccd7&quot;],&quot;referencesOptions&quot;:{&quot;doc:612abf208f08f3fc2897ccd7&quot;:{&quot;author&quot;:true,&quot;year&quot;:true,&quot;pageReplace&quot;:&quot;&quot;,&quot;prefix&quot;:&quot;&quot;,&quot;suffix&quot;:&quot;&quot;}},&quot;hasBrokenReferences&quot;:false,&quot;hasManualEdits&quot;:false,&quot;citationType&quot;:&quot;inline&quot;,&quot;id&quot;:-1756812106,&quot;citationText&quot;:&quot;&lt;span style=\&quot;font-family:Times New Roman;font-size:16px;color:#000000\&quot;&gt;(Zaact Consulting, 2021)&lt;/span&gt;&quot;}"/>
                <w:id w:val="-1756812106"/>
                <w:placeholder>
                  <w:docPart w:val="8118B776F08543328A8E65750C257C22"/>
                </w:placeholder>
              </w:sdtPr>
              <w:sdtContent>
                <w:r w:rsidR="00812A7A">
                  <w:rPr>
                    <w:rFonts w:eastAsia="Times New Roman"/>
                    <w:color w:val="000000"/>
                  </w:rPr>
                  <w:t>(Zaact Consulting, 2021)</w:t>
                </w:r>
              </w:sdtContent>
            </w:sdt>
            <w:r w:rsidRPr="00D11618">
              <w:rPr>
                <w:rFonts w:cs="Times New Roman"/>
              </w:rPr>
              <w:t>.  Data security is a high priority, and this solution will use industry-leading data security capabilities that include sensitivity labeling, end-to-end encryption, and real-time access monitoring.  Lastly, using Power BI will enable the business to (1) produce better stories with the software’s Timeline Storyteller tool; (2) ask questions and receive visualization responses using the NLP feature; (3) produce smarter executive dashboards providing the right amount of detail for the various user groups; (4) ensure they have the right visualization for their stories/dashboards with the ability to customize existing graphs/charts or create their own, company-specific graphs/charts; and (5) the IT department can use Power BI for visualizing their Azure IT Data enabling them to view trends in usage and problems</w:t>
            </w:r>
            <w:r>
              <w:t>.</w:t>
            </w:r>
          </w:p>
        </w:tc>
        <w:tc>
          <w:tcPr>
            <w:tcW w:w="993" w:type="dxa"/>
            <w:gridSpan w:val="2"/>
          </w:tcPr>
          <w:p w14:paraId="3BAD384D" w14:textId="77777777" w:rsidR="00722C6B" w:rsidRDefault="00722C6B" w:rsidP="00F4394A"/>
        </w:tc>
      </w:tr>
      <w:tr w:rsidR="004220A0" w14:paraId="07D98C3C" w14:textId="77777777" w:rsidTr="002C6558">
        <w:trPr>
          <w:gridAfter w:val="2"/>
          <w:wAfter w:w="103" w:type="dxa"/>
          <w:trHeight w:val="720"/>
        </w:trPr>
        <w:tc>
          <w:tcPr>
            <w:tcW w:w="10790" w:type="dxa"/>
            <w:gridSpan w:val="13"/>
          </w:tcPr>
          <w:p w14:paraId="226495F5" w14:textId="77777777" w:rsidR="004220A0" w:rsidRDefault="004220A0" w:rsidP="00401331">
            <w:pPr>
              <w:pageBreakBefore/>
            </w:pPr>
            <w:r w:rsidRPr="004909D9">
              <w:rPr>
                <w:noProof/>
                <w:lang w:eastAsia="en-AU"/>
              </w:rPr>
              <w:drawing>
                <wp:anchor distT="0" distB="0" distL="114300" distR="114300" simplePos="0" relativeHeight="251670528" behindDoc="1" locked="0" layoutInCell="1" allowOverlap="1" wp14:anchorId="061EC503" wp14:editId="3BC34D9C">
                  <wp:simplePos x="0" y="0"/>
                  <wp:positionH relativeFrom="margin">
                    <wp:posOffset>0</wp:posOffset>
                  </wp:positionH>
                  <wp:positionV relativeFrom="margin">
                    <wp:posOffset>0</wp:posOffset>
                  </wp:positionV>
                  <wp:extent cx="6859905" cy="1190625"/>
                  <wp:effectExtent l="0" t="0" r="0" b="9525"/>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63218" cy="1191200"/>
                          </a:xfrm>
                          <a:prstGeom prst="rect">
                            <a:avLst/>
                          </a:prstGeom>
                        </pic:spPr>
                      </pic:pic>
                    </a:graphicData>
                  </a:graphic>
                  <wp14:sizeRelH relativeFrom="page">
                    <wp14:pctWidth>0</wp14:pctWidth>
                  </wp14:sizeRelH>
                  <wp14:sizeRelV relativeFrom="page">
                    <wp14:pctHeight>0</wp14:pctHeight>
                  </wp14:sizeRelV>
                </wp:anchor>
              </w:drawing>
            </w:r>
          </w:p>
        </w:tc>
      </w:tr>
      <w:tr w:rsidR="004220A0" w14:paraId="073614CF" w14:textId="77777777" w:rsidTr="002C6558">
        <w:trPr>
          <w:gridAfter w:val="2"/>
          <w:wAfter w:w="103" w:type="dxa"/>
          <w:trHeight w:val="800"/>
        </w:trPr>
        <w:tc>
          <w:tcPr>
            <w:tcW w:w="1620" w:type="dxa"/>
            <w:gridSpan w:val="4"/>
            <w:tcBorders>
              <w:right w:val="single" w:sz="18" w:space="0" w:color="3494BA" w:themeColor="accent1"/>
            </w:tcBorders>
          </w:tcPr>
          <w:p w14:paraId="3FE57E10" w14:textId="77777777" w:rsidR="004220A0" w:rsidRDefault="004220A0" w:rsidP="00401331"/>
        </w:tc>
        <w:tc>
          <w:tcPr>
            <w:tcW w:w="747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6222025A" w14:textId="0B3FC72F" w:rsidR="004220A0" w:rsidRDefault="00A83875" w:rsidP="00C56CA5">
            <w:pPr>
              <w:pStyle w:val="Heading3"/>
            </w:pPr>
            <w:r>
              <w:t>Conclusion</w:t>
            </w:r>
          </w:p>
        </w:tc>
        <w:tc>
          <w:tcPr>
            <w:tcW w:w="1700" w:type="dxa"/>
            <w:gridSpan w:val="6"/>
            <w:tcBorders>
              <w:left w:val="single" w:sz="18" w:space="0" w:color="3494BA" w:themeColor="accent1"/>
            </w:tcBorders>
          </w:tcPr>
          <w:p w14:paraId="4DC12F08" w14:textId="77777777" w:rsidR="004220A0" w:rsidRDefault="004220A0" w:rsidP="00401331"/>
        </w:tc>
      </w:tr>
      <w:tr w:rsidR="004220A0" w14:paraId="36DC6F00" w14:textId="77777777" w:rsidTr="002C6558">
        <w:trPr>
          <w:gridAfter w:val="2"/>
          <w:wAfter w:w="103" w:type="dxa"/>
          <w:trHeight w:val="369"/>
        </w:trPr>
        <w:tc>
          <w:tcPr>
            <w:tcW w:w="1620" w:type="dxa"/>
            <w:gridSpan w:val="4"/>
          </w:tcPr>
          <w:p w14:paraId="40C906F1" w14:textId="77777777" w:rsidR="004220A0" w:rsidRDefault="004220A0" w:rsidP="00401331"/>
        </w:tc>
        <w:tc>
          <w:tcPr>
            <w:tcW w:w="2696" w:type="dxa"/>
            <w:tcBorders>
              <w:top w:val="single" w:sz="18" w:space="0" w:color="3494BA" w:themeColor="accent1"/>
            </w:tcBorders>
          </w:tcPr>
          <w:p w14:paraId="7B1C18CC" w14:textId="77777777" w:rsidR="004220A0" w:rsidRDefault="004220A0" w:rsidP="00401331"/>
        </w:tc>
        <w:tc>
          <w:tcPr>
            <w:tcW w:w="2158" w:type="dxa"/>
            <w:tcBorders>
              <w:top w:val="single" w:sz="18" w:space="0" w:color="3494BA" w:themeColor="accent1"/>
            </w:tcBorders>
          </w:tcPr>
          <w:p w14:paraId="7FF054B9" w14:textId="77777777" w:rsidR="004220A0" w:rsidRDefault="004220A0" w:rsidP="00401331"/>
        </w:tc>
        <w:tc>
          <w:tcPr>
            <w:tcW w:w="2616" w:type="dxa"/>
            <w:tcBorders>
              <w:top w:val="single" w:sz="18" w:space="0" w:color="3494BA" w:themeColor="accent1"/>
            </w:tcBorders>
          </w:tcPr>
          <w:p w14:paraId="41EF3EE8" w14:textId="77777777" w:rsidR="004220A0" w:rsidRDefault="004220A0" w:rsidP="00401331"/>
        </w:tc>
        <w:tc>
          <w:tcPr>
            <w:tcW w:w="1700" w:type="dxa"/>
            <w:gridSpan w:val="6"/>
          </w:tcPr>
          <w:p w14:paraId="124D344F" w14:textId="77777777" w:rsidR="004220A0" w:rsidRDefault="004220A0" w:rsidP="00401331"/>
        </w:tc>
      </w:tr>
      <w:tr w:rsidR="004220A0" w14:paraId="6F39DFA6" w14:textId="77777777" w:rsidTr="002C6558">
        <w:trPr>
          <w:gridAfter w:val="2"/>
          <w:wAfter w:w="103" w:type="dxa"/>
          <w:trHeight w:val="11635"/>
        </w:trPr>
        <w:tc>
          <w:tcPr>
            <w:tcW w:w="1079" w:type="dxa"/>
            <w:gridSpan w:val="2"/>
          </w:tcPr>
          <w:p w14:paraId="419B2499" w14:textId="77777777" w:rsidR="004220A0" w:rsidRDefault="004220A0" w:rsidP="00401331"/>
        </w:tc>
        <w:tc>
          <w:tcPr>
            <w:tcW w:w="8632" w:type="dxa"/>
            <w:gridSpan w:val="7"/>
            <w:tcBorders>
              <w:top w:val="single" w:sz="18" w:space="0" w:color="3494BA" w:themeColor="accent1"/>
              <w:bottom w:val="single" w:sz="18" w:space="0" w:color="3494BA" w:themeColor="accent1"/>
            </w:tcBorders>
          </w:tcPr>
          <w:p w14:paraId="6D5A7933" w14:textId="04A01B9B" w:rsidR="008D26A3" w:rsidRDefault="008D26A3" w:rsidP="00E3490A">
            <w:pPr>
              <w:pStyle w:val="Heading4"/>
              <w:spacing w:line="360" w:lineRule="auto"/>
              <w:rPr>
                <w:shd w:val="clear" w:color="auto" w:fill="FFFFFF"/>
              </w:rPr>
            </w:pPr>
            <w:r w:rsidRPr="008D26A3">
              <w:rPr>
                <w:shd w:val="clear" w:color="auto" w:fill="FFFFFF"/>
              </w:rPr>
              <w:t>Conclusion</w:t>
            </w:r>
          </w:p>
          <w:p w14:paraId="0393CEF5" w14:textId="64B0EAD2" w:rsidR="008D26A3" w:rsidRDefault="002166CF" w:rsidP="00755794">
            <w:pPr>
              <w:spacing w:line="480" w:lineRule="auto"/>
            </w:pPr>
            <w:r w:rsidRPr="002166CF">
              <w:t xml:space="preserve">As you can see there is much information to </w:t>
            </w:r>
            <w:r w:rsidR="00E24417">
              <w:t>learn</w:t>
            </w:r>
            <w:r w:rsidRPr="002166CF">
              <w:t xml:space="preserve"> </w:t>
            </w:r>
            <w:r w:rsidR="00A632EE">
              <w:t>when it comes to Big Data</w:t>
            </w:r>
            <w:r w:rsidR="008352BB">
              <w:t xml:space="preserve">.  </w:t>
            </w:r>
            <w:r w:rsidRPr="002166CF">
              <w:t xml:space="preserve">With this report, we covered </w:t>
            </w:r>
            <w:r w:rsidR="00DC19A8">
              <w:t>NoSQL databases, covering what a NoSQL database is with emphasis on the MongoDB and Neo4J databases.</w:t>
            </w:r>
            <w:r w:rsidR="00491F30">
              <w:t xml:space="preserve">  Then </w:t>
            </w:r>
            <w:r w:rsidR="00DC19A8">
              <w:t>we learn</w:t>
            </w:r>
            <w:r w:rsidR="00491F30">
              <w:t>ed</w:t>
            </w:r>
            <w:r w:rsidR="00DC19A8">
              <w:t xml:space="preserve"> about </w:t>
            </w:r>
            <w:r w:rsidR="00491F30">
              <w:t xml:space="preserve">Hadoop and Spark </w:t>
            </w:r>
            <w:r w:rsidR="00DC19A8">
              <w:t>differences through examples and discussion on how these tools assist in the Big Data concept.  Further discussion and explanation</w:t>
            </w:r>
            <w:r w:rsidR="00010CC0">
              <w:t xml:space="preserve"> </w:t>
            </w:r>
            <w:r w:rsidR="004C0619">
              <w:t>were</w:t>
            </w:r>
            <w:r w:rsidR="00010CC0">
              <w:t xml:space="preserve"> had </w:t>
            </w:r>
            <w:r w:rsidR="00DC19A8">
              <w:t xml:space="preserve">on various tools available within </w:t>
            </w:r>
            <w:r w:rsidR="004C0619">
              <w:t>the company’s</w:t>
            </w:r>
            <w:r w:rsidR="00DC19A8">
              <w:t xml:space="preserve"> environment including potential issues/opportunities for handling unstructured data in </w:t>
            </w:r>
            <w:r w:rsidR="007B7720">
              <w:t>the MS SQL Server, RoboMongo/MongoDB, Neo4j, Hadoop ecosystem, Tableau, and finally</w:t>
            </w:r>
            <w:r w:rsidR="006A715A">
              <w:t>, Power BI environments</w:t>
            </w:r>
            <w:r w:rsidR="00DC19A8">
              <w:t>.  This report conclude</w:t>
            </w:r>
            <w:r w:rsidR="006A715A">
              <w:t>d</w:t>
            </w:r>
            <w:r w:rsidR="00DC19A8">
              <w:t xml:space="preserve"> with a business intelligence (BI) tool recommendation.</w:t>
            </w:r>
          </w:p>
        </w:tc>
        <w:tc>
          <w:tcPr>
            <w:tcW w:w="1079" w:type="dxa"/>
            <w:gridSpan w:val="4"/>
          </w:tcPr>
          <w:p w14:paraId="58772E59" w14:textId="77777777" w:rsidR="004220A0" w:rsidRDefault="004220A0" w:rsidP="00401331"/>
        </w:tc>
      </w:tr>
      <w:tr w:rsidR="0069700F" w14:paraId="55F77FE5" w14:textId="77777777" w:rsidTr="002C6558">
        <w:trPr>
          <w:gridAfter w:val="2"/>
          <w:wAfter w:w="103" w:type="dxa"/>
          <w:trHeight w:val="720"/>
        </w:trPr>
        <w:tc>
          <w:tcPr>
            <w:tcW w:w="10790" w:type="dxa"/>
            <w:gridSpan w:val="13"/>
          </w:tcPr>
          <w:p w14:paraId="66C60695" w14:textId="77777777" w:rsidR="0069700F" w:rsidRDefault="0069700F" w:rsidP="00DD3A8E">
            <w:pPr>
              <w:pageBreakBefore/>
            </w:pPr>
            <w:r w:rsidRPr="004909D9">
              <w:rPr>
                <w:noProof/>
                <w:lang w:eastAsia="en-AU"/>
              </w:rPr>
              <w:drawing>
                <wp:anchor distT="0" distB="0" distL="114300" distR="114300" simplePos="0" relativeHeight="251678720" behindDoc="1" locked="0" layoutInCell="1" allowOverlap="1" wp14:anchorId="74E6D928" wp14:editId="4E85226D">
                  <wp:simplePos x="0" y="0"/>
                  <wp:positionH relativeFrom="margin">
                    <wp:posOffset>4713</wp:posOffset>
                  </wp:positionH>
                  <wp:positionV relativeFrom="margin">
                    <wp:posOffset>4713</wp:posOffset>
                  </wp:positionV>
                  <wp:extent cx="6859905" cy="1352550"/>
                  <wp:effectExtent l="0" t="0" r="0" b="0"/>
                  <wp:wrapNone/>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18942" cy="1364190"/>
                          </a:xfrm>
                          <a:prstGeom prst="rect">
                            <a:avLst/>
                          </a:prstGeom>
                        </pic:spPr>
                      </pic:pic>
                    </a:graphicData>
                  </a:graphic>
                  <wp14:sizeRelH relativeFrom="page">
                    <wp14:pctWidth>0</wp14:pctWidth>
                  </wp14:sizeRelH>
                  <wp14:sizeRelV relativeFrom="page">
                    <wp14:pctHeight>0</wp14:pctHeight>
                  </wp14:sizeRelV>
                </wp:anchor>
              </w:drawing>
            </w:r>
          </w:p>
        </w:tc>
      </w:tr>
      <w:tr w:rsidR="0069700F" w14:paraId="47AC8B87" w14:textId="77777777" w:rsidTr="002C6558">
        <w:trPr>
          <w:gridAfter w:val="2"/>
          <w:wAfter w:w="103" w:type="dxa"/>
          <w:trHeight w:val="800"/>
        </w:trPr>
        <w:tc>
          <w:tcPr>
            <w:tcW w:w="1620" w:type="dxa"/>
            <w:gridSpan w:val="4"/>
            <w:tcBorders>
              <w:right w:val="single" w:sz="18" w:space="0" w:color="3494BA" w:themeColor="accent1"/>
            </w:tcBorders>
          </w:tcPr>
          <w:p w14:paraId="12F245CB" w14:textId="77777777" w:rsidR="0069700F" w:rsidRDefault="0069700F" w:rsidP="00DD3A8E"/>
        </w:tc>
        <w:tc>
          <w:tcPr>
            <w:tcW w:w="7650" w:type="dxa"/>
            <w:gridSpan w:val="4"/>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736C28CD" w14:textId="77777777" w:rsidR="0069700F" w:rsidRDefault="0069700F" w:rsidP="00C26292">
            <w:pPr>
              <w:pStyle w:val="Heading3"/>
            </w:pPr>
            <w:r>
              <w:t>FIGURE(S)</w:t>
            </w:r>
          </w:p>
        </w:tc>
        <w:tc>
          <w:tcPr>
            <w:tcW w:w="1520" w:type="dxa"/>
            <w:gridSpan w:val="5"/>
            <w:tcBorders>
              <w:left w:val="single" w:sz="18" w:space="0" w:color="3494BA" w:themeColor="accent1"/>
            </w:tcBorders>
          </w:tcPr>
          <w:p w14:paraId="1766392F" w14:textId="77777777" w:rsidR="0069700F" w:rsidRDefault="0069700F" w:rsidP="00DD3A8E"/>
        </w:tc>
      </w:tr>
      <w:tr w:rsidR="0069700F" w14:paraId="07C0F251" w14:textId="77777777" w:rsidTr="002C6558">
        <w:trPr>
          <w:gridAfter w:val="2"/>
          <w:wAfter w:w="103" w:type="dxa"/>
        </w:trPr>
        <w:tc>
          <w:tcPr>
            <w:tcW w:w="1620" w:type="dxa"/>
            <w:gridSpan w:val="4"/>
          </w:tcPr>
          <w:p w14:paraId="41719083" w14:textId="77777777" w:rsidR="0069700F" w:rsidRDefault="0069700F" w:rsidP="00DD3A8E"/>
        </w:tc>
        <w:tc>
          <w:tcPr>
            <w:tcW w:w="2696" w:type="dxa"/>
            <w:tcBorders>
              <w:top w:val="single" w:sz="18" w:space="0" w:color="3494BA" w:themeColor="accent1"/>
            </w:tcBorders>
          </w:tcPr>
          <w:p w14:paraId="3CC1BC98" w14:textId="77777777" w:rsidR="0069700F" w:rsidRDefault="0069700F" w:rsidP="00DD3A8E"/>
        </w:tc>
        <w:tc>
          <w:tcPr>
            <w:tcW w:w="2158" w:type="dxa"/>
            <w:tcBorders>
              <w:top w:val="single" w:sz="18" w:space="0" w:color="3494BA" w:themeColor="accent1"/>
            </w:tcBorders>
          </w:tcPr>
          <w:p w14:paraId="6F6CE63D" w14:textId="77777777" w:rsidR="0069700F" w:rsidRDefault="0069700F" w:rsidP="00DD3A8E"/>
        </w:tc>
        <w:tc>
          <w:tcPr>
            <w:tcW w:w="2796" w:type="dxa"/>
            <w:gridSpan w:val="2"/>
            <w:tcBorders>
              <w:top w:val="single" w:sz="18" w:space="0" w:color="3494BA" w:themeColor="accent1"/>
            </w:tcBorders>
          </w:tcPr>
          <w:p w14:paraId="3FC995E4" w14:textId="77777777" w:rsidR="0069700F" w:rsidRDefault="0069700F" w:rsidP="00DD3A8E"/>
        </w:tc>
        <w:tc>
          <w:tcPr>
            <w:tcW w:w="1520" w:type="dxa"/>
            <w:gridSpan w:val="5"/>
          </w:tcPr>
          <w:p w14:paraId="33881CAD" w14:textId="77777777" w:rsidR="0069700F" w:rsidRDefault="0069700F" w:rsidP="00DD3A8E"/>
        </w:tc>
      </w:tr>
    </w:tbl>
    <w:p w14:paraId="101CBC42" w14:textId="77777777" w:rsidR="0069700F" w:rsidRDefault="0069700F" w:rsidP="0069700F"/>
    <w:p w14:paraId="396EF79C" w14:textId="77777777" w:rsidR="0069700F" w:rsidRDefault="0069700F" w:rsidP="0069700F"/>
    <w:p w14:paraId="6956205A" w14:textId="3DD12057" w:rsidR="00290A17" w:rsidRDefault="0069700F" w:rsidP="00290A17">
      <w:pPr>
        <w:pStyle w:val="TableofFigures"/>
        <w:tabs>
          <w:tab w:val="right" w:leader="dot" w:pos="10790"/>
        </w:tabs>
        <w:spacing w:line="480" w:lineRule="auto"/>
        <w:rPr>
          <w:rFonts w:asciiTheme="minorHAnsi" w:eastAsiaTheme="minorEastAsia" w:hAnsiTheme="minorHAnsi"/>
          <w:noProof/>
          <w:sz w:val="22"/>
          <w:szCs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81071587" w:history="1">
        <w:r w:rsidR="00290A17" w:rsidRPr="00A81263">
          <w:rPr>
            <w:rStyle w:val="Hyperlink"/>
            <w:noProof/>
          </w:rPr>
          <w:t>Figure 1.  Sales by Country (MS SQL Server vs. Power BI)</w:t>
        </w:r>
        <w:r w:rsidR="00290A17">
          <w:rPr>
            <w:noProof/>
            <w:webHidden/>
          </w:rPr>
          <w:tab/>
        </w:r>
        <w:r w:rsidR="00290A17">
          <w:rPr>
            <w:noProof/>
            <w:webHidden/>
          </w:rPr>
          <w:fldChar w:fldCharType="begin"/>
        </w:r>
        <w:r w:rsidR="00290A17">
          <w:rPr>
            <w:noProof/>
            <w:webHidden/>
          </w:rPr>
          <w:instrText xml:space="preserve"> PAGEREF _Toc81071587 \h </w:instrText>
        </w:r>
        <w:r w:rsidR="00290A17">
          <w:rPr>
            <w:noProof/>
            <w:webHidden/>
          </w:rPr>
        </w:r>
        <w:r w:rsidR="00290A17">
          <w:rPr>
            <w:noProof/>
            <w:webHidden/>
          </w:rPr>
          <w:fldChar w:fldCharType="separate"/>
        </w:r>
        <w:r w:rsidR="003F5029">
          <w:rPr>
            <w:noProof/>
            <w:webHidden/>
          </w:rPr>
          <w:t>14</w:t>
        </w:r>
        <w:r w:rsidR="00290A17">
          <w:rPr>
            <w:noProof/>
            <w:webHidden/>
          </w:rPr>
          <w:fldChar w:fldCharType="end"/>
        </w:r>
      </w:hyperlink>
    </w:p>
    <w:p w14:paraId="2824120A" w14:textId="17D8CBCC" w:rsidR="00290A17" w:rsidRDefault="00290A17" w:rsidP="00290A17">
      <w:pPr>
        <w:pStyle w:val="TableofFigures"/>
        <w:tabs>
          <w:tab w:val="right" w:leader="dot" w:pos="10790"/>
        </w:tabs>
        <w:spacing w:line="480" w:lineRule="auto"/>
        <w:rPr>
          <w:rFonts w:asciiTheme="minorHAnsi" w:eastAsiaTheme="minorEastAsia" w:hAnsiTheme="minorHAnsi"/>
          <w:noProof/>
          <w:sz w:val="22"/>
          <w:szCs w:val="22"/>
        </w:rPr>
      </w:pPr>
      <w:hyperlink w:anchor="_Toc81071588" w:history="1">
        <w:r w:rsidRPr="00A81263">
          <w:rPr>
            <w:rStyle w:val="Hyperlink"/>
            <w:noProof/>
          </w:rPr>
          <w:t>Figure 2.  Best-Selling Products with Product Names (MS SQL Server vs. Power BI)</w:t>
        </w:r>
        <w:r>
          <w:rPr>
            <w:noProof/>
            <w:webHidden/>
          </w:rPr>
          <w:tab/>
        </w:r>
        <w:r>
          <w:rPr>
            <w:noProof/>
            <w:webHidden/>
          </w:rPr>
          <w:fldChar w:fldCharType="begin"/>
        </w:r>
        <w:r>
          <w:rPr>
            <w:noProof/>
            <w:webHidden/>
          </w:rPr>
          <w:instrText xml:space="preserve"> PAGEREF _Toc81071588 \h </w:instrText>
        </w:r>
        <w:r>
          <w:rPr>
            <w:noProof/>
            <w:webHidden/>
          </w:rPr>
        </w:r>
        <w:r>
          <w:rPr>
            <w:noProof/>
            <w:webHidden/>
          </w:rPr>
          <w:fldChar w:fldCharType="separate"/>
        </w:r>
        <w:r w:rsidR="003F5029">
          <w:rPr>
            <w:noProof/>
            <w:webHidden/>
          </w:rPr>
          <w:t>15</w:t>
        </w:r>
        <w:r>
          <w:rPr>
            <w:noProof/>
            <w:webHidden/>
          </w:rPr>
          <w:fldChar w:fldCharType="end"/>
        </w:r>
      </w:hyperlink>
    </w:p>
    <w:p w14:paraId="0AD4BEFC" w14:textId="2457A756" w:rsidR="00290A17" w:rsidRDefault="00290A17" w:rsidP="00290A17">
      <w:pPr>
        <w:pStyle w:val="TableofFigures"/>
        <w:tabs>
          <w:tab w:val="right" w:leader="dot" w:pos="10790"/>
        </w:tabs>
        <w:spacing w:line="480" w:lineRule="auto"/>
        <w:rPr>
          <w:rFonts w:asciiTheme="minorHAnsi" w:eastAsiaTheme="minorEastAsia" w:hAnsiTheme="minorHAnsi"/>
          <w:noProof/>
          <w:sz w:val="22"/>
          <w:szCs w:val="22"/>
        </w:rPr>
      </w:pPr>
      <w:hyperlink w:anchor="_Toc81071589" w:history="1">
        <w:r w:rsidRPr="00A81263">
          <w:rPr>
            <w:rStyle w:val="Hyperlink"/>
            <w:noProof/>
          </w:rPr>
          <w:t>Figure 3.  Travel Agency Facebook Post:  Example of Unstructured Data</w:t>
        </w:r>
        <w:r>
          <w:rPr>
            <w:noProof/>
            <w:webHidden/>
          </w:rPr>
          <w:tab/>
        </w:r>
        <w:r>
          <w:rPr>
            <w:noProof/>
            <w:webHidden/>
          </w:rPr>
          <w:fldChar w:fldCharType="begin"/>
        </w:r>
        <w:r>
          <w:rPr>
            <w:noProof/>
            <w:webHidden/>
          </w:rPr>
          <w:instrText xml:space="preserve"> PAGEREF _Toc81071589 \h </w:instrText>
        </w:r>
        <w:r>
          <w:rPr>
            <w:noProof/>
            <w:webHidden/>
          </w:rPr>
        </w:r>
        <w:r>
          <w:rPr>
            <w:noProof/>
            <w:webHidden/>
          </w:rPr>
          <w:fldChar w:fldCharType="separate"/>
        </w:r>
        <w:r w:rsidR="003F5029">
          <w:rPr>
            <w:noProof/>
            <w:webHidden/>
          </w:rPr>
          <w:t>16</w:t>
        </w:r>
        <w:r>
          <w:rPr>
            <w:noProof/>
            <w:webHidden/>
          </w:rPr>
          <w:fldChar w:fldCharType="end"/>
        </w:r>
      </w:hyperlink>
    </w:p>
    <w:p w14:paraId="1EAF899D" w14:textId="19F16934" w:rsidR="00290A17" w:rsidRDefault="00290A17" w:rsidP="00290A17">
      <w:pPr>
        <w:pStyle w:val="TableofFigures"/>
        <w:tabs>
          <w:tab w:val="right" w:leader="dot" w:pos="10790"/>
        </w:tabs>
        <w:spacing w:line="480" w:lineRule="auto"/>
        <w:rPr>
          <w:rFonts w:asciiTheme="minorHAnsi" w:eastAsiaTheme="minorEastAsia" w:hAnsiTheme="minorHAnsi"/>
          <w:noProof/>
          <w:sz w:val="22"/>
          <w:szCs w:val="22"/>
        </w:rPr>
      </w:pPr>
      <w:hyperlink w:anchor="_Toc81071590" w:history="1">
        <w:r w:rsidRPr="00A81263">
          <w:rPr>
            <w:rStyle w:val="Hyperlink"/>
            <w:noProof/>
          </w:rPr>
          <w:t>Figure 4.  MongoImport Command Line Action</w:t>
        </w:r>
        <w:r>
          <w:rPr>
            <w:noProof/>
            <w:webHidden/>
          </w:rPr>
          <w:tab/>
        </w:r>
        <w:r>
          <w:rPr>
            <w:noProof/>
            <w:webHidden/>
          </w:rPr>
          <w:fldChar w:fldCharType="begin"/>
        </w:r>
        <w:r>
          <w:rPr>
            <w:noProof/>
            <w:webHidden/>
          </w:rPr>
          <w:instrText xml:space="preserve"> PAGEREF _Toc81071590 \h </w:instrText>
        </w:r>
        <w:r>
          <w:rPr>
            <w:noProof/>
            <w:webHidden/>
          </w:rPr>
        </w:r>
        <w:r>
          <w:rPr>
            <w:noProof/>
            <w:webHidden/>
          </w:rPr>
          <w:fldChar w:fldCharType="separate"/>
        </w:r>
        <w:r w:rsidR="003F5029">
          <w:rPr>
            <w:noProof/>
            <w:webHidden/>
          </w:rPr>
          <w:t>17</w:t>
        </w:r>
        <w:r>
          <w:rPr>
            <w:noProof/>
            <w:webHidden/>
          </w:rPr>
          <w:fldChar w:fldCharType="end"/>
        </w:r>
      </w:hyperlink>
    </w:p>
    <w:p w14:paraId="4F3F0B20" w14:textId="70E02A50" w:rsidR="00290A17" w:rsidRDefault="00290A17" w:rsidP="00290A17">
      <w:pPr>
        <w:pStyle w:val="TableofFigures"/>
        <w:tabs>
          <w:tab w:val="right" w:leader="dot" w:pos="10790"/>
        </w:tabs>
        <w:spacing w:line="480" w:lineRule="auto"/>
        <w:rPr>
          <w:rFonts w:asciiTheme="minorHAnsi" w:eastAsiaTheme="minorEastAsia" w:hAnsiTheme="minorHAnsi"/>
          <w:noProof/>
          <w:sz w:val="22"/>
          <w:szCs w:val="22"/>
        </w:rPr>
      </w:pPr>
      <w:hyperlink w:anchor="_Toc81071591" w:history="1">
        <w:r w:rsidRPr="00A81263">
          <w:rPr>
            <w:rStyle w:val="Hyperlink"/>
            <w:noProof/>
          </w:rPr>
          <w:t>Figure 5.  RoboMongo db.getName(); Function</w:t>
        </w:r>
        <w:r>
          <w:rPr>
            <w:noProof/>
            <w:webHidden/>
          </w:rPr>
          <w:tab/>
        </w:r>
        <w:r>
          <w:rPr>
            <w:noProof/>
            <w:webHidden/>
          </w:rPr>
          <w:fldChar w:fldCharType="begin"/>
        </w:r>
        <w:r>
          <w:rPr>
            <w:noProof/>
            <w:webHidden/>
          </w:rPr>
          <w:instrText xml:space="preserve"> PAGEREF _Toc81071591 \h </w:instrText>
        </w:r>
        <w:r>
          <w:rPr>
            <w:noProof/>
            <w:webHidden/>
          </w:rPr>
        </w:r>
        <w:r>
          <w:rPr>
            <w:noProof/>
            <w:webHidden/>
          </w:rPr>
          <w:fldChar w:fldCharType="separate"/>
        </w:r>
        <w:r w:rsidR="003F5029">
          <w:rPr>
            <w:noProof/>
            <w:webHidden/>
          </w:rPr>
          <w:t>17</w:t>
        </w:r>
        <w:r>
          <w:rPr>
            <w:noProof/>
            <w:webHidden/>
          </w:rPr>
          <w:fldChar w:fldCharType="end"/>
        </w:r>
      </w:hyperlink>
    </w:p>
    <w:p w14:paraId="409AA237" w14:textId="1A240ED6" w:rsidR="00290A17" w:rsidRDefault="00290A17" w:rsidP="00290A17">
      <w:pPr>
        <w:pStyle w:val="TableofFigures"/>
        <w:tabs>
          <w:tab w:val="right" w:leader="dot" w:pos="10790"/>
        </w:tabs>
        <w:spacing w:line="480" w:lineRule="auto"/>
        <w:rPr>
          <w:rFonts w:asciiTheme="minorHAnsi" w:eastAsiaTheme="minorEastAsia" w:hAnsiTheme="minorHAnsi"/>
          <w:noProof/>
          <w:sz w:val="22"/>
          <w:szCs w:val="22"/>
        </w:rPr>
      </w:pPr>
      <w:hyperlink w:anchor="_Toc81071592" w:history="1">
        <w:r w:rsidRPr="00A81263">
          <w:rPr>
            <w:rStyle w:val="Hyperlink"/>
            <w:noProof/>
          </w:rPr>
          <w:t>Figure 6.  RoboMongo show collections Method</w:t>
        </w:r>
        <w:r>
          <w:rPr>
            <w:noProof/>
            <w:webHidden/>
          </w:rPr>
          <w:tab/>
        </w:r>
        <w:r>
          <w:rPr>
            <w:noProof/>
            <w:webHidden/>
          </w:rPr>
          <w:fldChar w:fldCharType="begin"/>
        </w:r>
        <w:r>
          <w:rPr>
            <w:noProof/>
            <w:webHidden/>
          </w:rPr>
          <w:instrText xml:space="preserve"> PAGEREF _Toc81071592 \h </w:instrText>
        </w:r>
        <w:r>
          <w:rPr>
            <w:noProof/>
            <w:webHidden/>
          </w:rPr>
        </w:r>
        <w:r>
          <w:rPr>
            <w:noProof/>
            <w:webHidden/>
          </w:rPr>
          <w:fldChar w:fldCharType="separate"/>
        </w:r>
        <w:r w:rsidR="003F5029">
          <w:rPr>
            <w:noProof/>
            <w:webHidden/>
          </w:rPr>
          <w:t>17</w:t>
        </w:r>
        <w:r>
          <w:rPr>
            <w:noProof/>
            <w:webHidden/>
          </w:rPr>
          <w:fldChar w:fldCharType="end"/>
        </w:r>
      </w:hyperlink>
    </w:p>
    <w:p w14:paraId="074DFEC9" w14:textId="395DC0EF" w:rsidR="00290A17" w:rsidRDefault="00290A17" w:rsidP="00290A17">
      <w:pPr>
        <w:pStyle w:val="TableofFigures"/>
        <w:tabs>
          <w:tab w:val="right" w:leader="dot" w:pos="10790"/>
        </w:tabs>
        <w:spacing w:line="480" w:lineRule="auto"/>
        <w:rPr>
          <w:rFonts w:asciiTheme="minorHAnsi" w:eastAsiaTheme="minorEastAsia" w:hAnsiTheme="minorHAnsi"/>
          <w:noProof/>
          <w:sz w:val="22"/>
          <w:szCs w:val="22"/>
        </w:rPr>
      </w:pPr>
      <w:hyperlink w:anchor="_Toc81071593" w:history="1">
        <w:r w:rsidRPr="00A81263">
          <w:rPr>
            <w:rStyle w:val="Hyperlink"/>
            <w:noProof/>
          </w:rPr>
          <w:t xml:space="preserve">Figure 7.  </w:t>
        </w:r>
        <w:r w:rsidRPr="00A81263">
          <w:rPr>
            <w:rStyle w:val="Hyperlink"/>
            <w:rFonts w:cs="Times New Roman"/>
            <w:noProof/>
          </w:rPr>
          <w:t>MongoDB find() Query Statements Screenshot 1</w:t>
        </w:r>
        <w:r>
          <w:rPr>
            <w:noProof/>
            <w:webHidden/>
          </w:rPr>
          <w:tab/>
        </w:r>
        <w:r>
          <w:rPr>
            <w:noProof/>
            <w:webHidden/>
          </w:rPr>
          <w:fldChar w:fldCharType="begin"/>
        </w:r>
        <w:r>
          <w:rPr>
            <w:noProof/>
            <w:webHidden/>
          </w:rPr>
          <w:instrText xml:space="preserve"> PAGEREF _Toc81071593 \h </w:instrText>
        </w:r>
        <w:r>
          <w:rPr>
            <w:noProof/>
            <w:webHidden/>
          </w:rPr>
        </w:r>
        <w:r>
          <w:rPr>
            <w:noProof/>
            <w:webHidden/>
          </w:rPr>
          <w:fldChar w:fldCharType="separate"/>
        </w:r>
        <w:r w:rsidR="003F5029">
          <w:rPr>
            <w:noProof/>
            <w:webHidden/>
          </w:rPr>
          <w:t>18</w:t>
        </w:r>
        <w:r>
          <w:rPr>
            <w:noProof/>
            <w:webHidden/>
          </w:rPr>
          <w:fldChar w:fldCharType="end"/>
        </w:r>
      </w:hyperlink>
    </w:p>
    <w:p w14:paraId="56342096" w14:textId="36888C23" w:rsidR="00290A17" w:rsidRDefault="00290A17" w:rsidP="00290A17">
      <w:pPr>
        <w:pStyle w:val="TableofFigures"/>
        <w:tabs>
          <w:tab w:val="right" w:leader="dot" w:pos="10790"/>
        </w:tabs>
        <w:spacing w:line="480" w:lineRule="auto"/>
        <w:rPr>
          <w:rFonts w:asciiTheme="minorHAnsi" w:eastAsiaTheme="minorEastAsia" w:hAnsiTheme="minorHAnsi"/>
          <w:noProof/>
          <w:sz w:val="22"/>
          <w:szCs w:val="22"/>
        </w:rPr>
      </w:pPr>
      <w:hyperlink w:anchor="_Toc81071594" w:history="1">
        <w:r w:rsidRPr="00A81263">
          <w:rPr>
            <w:rStyle w:val="Hyperlink"/>
            <w:noProof/>
          </w:rPr>
          <w:t xml:space="preserve">Figure 8.  </w:t>
        </w:r>
        <w:r w:rsidRPr="00A81263">
          <w:rPr>
            <w:rStyle w:val="Hyperlink"/>
            <w:rFonts w:cs="Times New Roman"/>
            <w:noProof/>
          </w:rPr>
          <w:t>MongoDB find() Query Statements Screenshot 2</w:t>
        </w:r>
        <w:r>
          <w:rPr>
            <w:noProof/>
            <w:webHidden/>
          </w:rPr>
          <w:tab/>
        </w:r>
        <w:r>
          <w:rPr>
            <w:noProof/>
            <w:webHidden/>
          </w:rPr>
          <w:fldChar w:fldCharType="begin"/>
        </w:r>
        <w:r>
          <w:rPr>
            <w:noProof/>
            <w:webHidden/>
          </w:rPr>
          <w:instrText xml:space="preserve"> PAGEREF _Toc81071594 \h </w:instrText>
        </w:r>
        <w:r>
          <w:rPr>
            <w:noProof/>
            <w:webHidden/>
          </w:rPr>
        </w:r>
        <w:r>
          <w:rPr>
            <w:noProof/>
            <w:webHidden/>
          </w:rPr>
          <w:fldChar w:fldCharType="separate"/>
        </w:r>
        <w:r w:rsidR="003F5029">
          <w:rPr>
            <w:noProof/>
            <w:webHidden/>
          </w:rPr>
          <w:t>19</w:t>
        </w:r>
        <w:r>
          <w:rPr>
            <w:noProof/>
            <w:webHidden/>
          </w:rPr>
          <w:fldChar w:fldCharType="end"/>
        </w:r>
      </w:hyperlink>
    </w:p>
    <w:p w14:paraId="28D303D8" w14:textId="345842F3" w:rsidR="00290A17" w:rsidRDefault="00290A17" w:rsidP="00290A17">
      <w:pPr>
        <w:pStyle w:val="TableofFigures"/>
        <w:tabs>
          <w:tab w:val="right" w:leader="dot" w:pos="10790"/>
        </w:tabs>
        <w:spacing w:line="480" w:lineRule="auto"/>
        <w:rPr>
          <w:rFonts w:asciiTheme="minorHAnsi" w:eastAsiaTheme="minorEastAsia" w:hAnsiTheme="minorHAnsi"/>
          <w:noProof/>
          <w:sz w:val="22"/>
          <w:szCs w:val="22"/>
        </w:rPr>
      </w:pPr>
      <w:hyperlink w:anchor="_Toc81071595" w:history="1">
        <w:r w:rsidRPr="00A81263">
          <w:rPr>
            <w:rStyle w:val="Hyperlink"/>
            <w:noProof/>
          </w:rPr>
          <w:t xml:space="preserve">Figure 9.  </w:t>
        </w:r>
        <w:r w:rsidRPr="00A81263">
          <w:rPr>
            <w:rStyle w:val="Hyperlink"/>
            <w:rFonts w:cs="Times New Roman"/>
            <w:noProof/>
          </w:rPr>
          <w:t>MongoDB find() Query Statements Screenshot 3</w:t>
        </w:r>
        <w:r>
          <w:rPr>
            <w:noProof/>
            <w:webHidden/>
          </w:rPr>
          <w:tab/>
        </w:r>
        <w:r>
          <w:rPr>
            <w:noProof/>
            <w:webHidden/>
          </w:rPr>
          <w:fldChar w:fldCharType="begin"/>
        </w:r>
        <w:r>
          <w:rPr>
            <w:noProof/>
            <w:webHidden/>
          </w:rPr>
          <w:instrText xml:space="preserve"> PAGEREF _Toc81071595 \h </w:instrText>
        </w:r>
        <w:r>
          <w:rPr>
            <w:noProof/>
            <w:webHidden/>
          </w:rPr>
        </w:r>
        <w:r>
          <w:rPr>
            <w:noProof/>
            <w:webHidden/>
          </w:rPr>
          <w:fldChar w:fldCharType="separate"/>
        </w:r>
        <w:r w:rsidR="003F5029">
          <w:rPr>
            <w:noProof/>
            <w:webHidden/>
          </w:rPr>
          <w:t>20</w:t>
        </w:r>
        <w:r>
          <w:rPr>
            <w:noProof/>
            <w:webHidden/>
          </w:rPr>
          <w:fldChar w:fldCharType="end"/>
        </w:r>
      </w:hyperlink>
    </w:p>
    <w:p w14:paraId="70D0418B" w14:textId="424737C8" w:rsidR="00145D62" w:rsidRDefault="0069700F" w:rsidP="00290A17">
      <w:pPr>
        <w:spacing w:line="480" w:lineRule="auto"/>
        <w:ind w:right="864"/>
        <w:rPr>
          <w:rFonts w:cs="Times New Roman"/>
        </w:rPr>
      </w:pPr>
      <w:r>
        <w:rPr>
          <w:rFonts w:cs="Times New Roman"/>
        </w:rPr>
        <w:fldChar w:fldCharType="end"/>
      </w:r>
    </w:p>
    <w:p w14:paraId="752FE3F2" w14:textId="75D5087E" w:rsidR="001F788D" w:rsidRPr="00B1578E" w:rsidRDefault="001F788D" w:rsidP="001F788D">
      <w:pPr>
        <w:pStyle w:val="Caption"/>
        <w:keepNext/>
        <w:pageBreakBefore/>
        <w:rPr>
          <w:i w:val="0"/>
          <w:iCs w:val="0"/>
          <w:sz w:val="28"/>
          <w:szCs w:val="28"/>
        </w:rPr>
      </w:pPr>
      <w:bookmarkStart w:id="0" w:name="_Ref78908107"/>
      <w:bookmarkStart w:id="1" w:name="_Ref77529846"/>
      <w:bookmarkStart w:id="2" w:name="_Ref81048943"/>
      <w:bookmarkStart w:id="3" w:name="_Toc81071587"/>
      <w:r w:rsidRPr="00781A6F">
        <w:rPr>
          <w:i w:val="0"/>
          <w:iCs w:val="0"/>
          <w:sz w:val="28"/>
          <w:szCs w:val="28"/>
        </w:rPr>
        <w:lastRenderedPageBreak/>
        <w:t xml:space="preserve">Figure </w:t>
      </w:r>
      <w:r w:rsidRPr="00781A6F">
        <w:rPr>
          <w:i w:val="0"/>
          <w:iCs w:val="0"/>
          <w:sz w:val="28"/>
          <w:szCs w:val="28"/>
        </w:rPr>
        <w:fldChar w:fldCharType="begin"/>
      </w:r>
      <w:r w:rsidRPr="00781A6F">
        <w:rPr>
          <w:i w:val="0"/>
          <w:iCs w:val="0"/>
          <w:sz w:val="28"/>
          <w:szCs w:val="28"/>
        </w:rPr>
        <w:instrText xml:space="preserve"> SEQ Figure \* ARABIC </w:instrText>
      </w:r>
      <w:r w:rsidRPr="00781A6F">
        <w:rPr>
          <w:i w:val="0"/>
          <w:iCs w:val="0"/>
          <w:sz w:val="28"/>
          <w:szCs w:val="28"/>
        </w:rPr>
        <w:fldChar w:fldCharType="separate"/>
      </w:r>
      <w:r w:rsidR="003F5029">
        <w:rPr>
          <w:i w:val="0"/>
          <w:iCs w:val="0"/>
          <w:noProof/>
          <w:sz w:val="28"/>
          <w:szCs w:val="28"/>
        </w:rPr>
        <w:t>1</w:t>
      </w:r>
      <w:r w:rsidRPr="00781A6F">
        <w:rPr>
          <w:i w:val="0"/>
          <w:iCs w:val="0"/>
          <w:sz w:val="28"/>
          <w:szCs w:val="28"/>
        </w:rPr>
        <w:fldChar w:fldCharType="end"/>
      </w:r>
      <w:bookmarkEnd w:id="2"/>
      <w:r w:rsidRPr="00781A6F">
        <w:rPr>
          <w:i w:val="0"/>
          <w:iCs w:val="0"/>
          <w:sz w:val="28"/>
          <w:szCs w:val="28"/>
        </w:rPr>
        <w:t>.  Sales by Country (MS SQL Server vs. Power BI)</w:t>
      </w:r>
      <w:bookmarkEnd w:id="3"/>
    </w:p>
    <w:p w14:paraId="4948C3F5" w14:textId="77777777" w:rsidR="001F788D" w:rsidRDefault="001F788D" w:rsidP="001F788D">
      <w:pPr>
        <w:pStyle w:val="Caption"/>
        <w:spacing w:after="0"/>
        <w:rPr>
          <w:i w:val="0"/>
          <w:iCs w:val="0"/>
          <w:sz w:val="28"/>
          <w:szCs w:val="28"/>
        </w:rPr>
      </w:pPr>
      <w:r>
        <w:rPr>
          <w:noProof/>
        </w:rPr>
        <w:drawing>
          <wp:inline distT="0" distB="0" distL="0" distR="0" wp14:anchorId="75E87C9B" wp14:editId="0F38ACD9">
            <wp:extent cx="6144803" cy="3067050"/>
            <wp:effectExtent l="0" t="0" r="889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20">
                      <a:extLst>
                        <a:ext uri="{28A0092B-C50C-407E-A947-70E740481C1C}">
                          <a14:useLocalDpi xmlns:a14="http://schemas.microsoft.com/office/drawing/2010/main" val="0"/>
                        </a:ext>
                      </a:extLst>
                    </a:blip>
                    <a:srcRect l="32532" t="11011"/>
                    <a:stretch/>
                  </pic:blipFill>
                  <pic:spPr bwMode="auto">
                    <a:xfrm>
                      <a:off x="0" y="0"/>
                      <a:ext cx="6206935" cy="3098062"/>
                    </a:xfrm>
                    <a:prstGeom prst="rect">
                      <a:avLst/>
                    </a:prstGeom>
                    <a:ln>
                      <a:noFill/>
                    </a:ln>
                    <a:extLst>
                      <a:ext uri="{53640926-AAD7-44D8-BBD7-CCE9431645EC}">
                        <a14:shadowObscured xmlns:a14="http://schemas.microsoft.com/office/drawing/2010/main"/>
                      </a:ext>
                    </a:extLst>
                  </pic:spPr>
                </pic:pic>
              </a:graphicData>
            </a:graphic>
          </wp:inline>
        </w:drawing>
      </w:r>
    </w:p>
    <w:p w14:paraId="07927063" w14:textId="77777777" w:rsidR="001F788D" w:rsidRPr="00F65830" w:rsidRDefault="001F788D" w:rsidP="001F788D">
      <w:r>
        <w:rPr>
          <w:noProof/>
        </w:rPr>
        <w:drawing>
          <wp:inline distT="0" distB="0" distL="0" distR="0" wp14:anchorId="11B05023" wp14:editId="53A16757">
            <wp:extent cx="6732404" cy="404812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34719" cy="4049517"/>
                    </a:xfrm>
                    <a:prstGeom prst="rect">
                      <a:avLst/>
                    </a:prstGeom>
                  </pic:spPr>
                </pic:pic>
              </a:graphicData>
            </a:graphic>
          </wp:inline>
        </w:drawing>
      </w:r>
    </w:p>
    <w:p w14:paraId="17EE4C66" w14:textId="374CEBAD" w:rsidR="001F788D" w:rsidRPr="00FC09F9" w:rsidRDefault="00B07DC9" w:rsidP="001F788D">
      <w:r>
        <w:t xml:space="preserve">Source:  </w:t>
      </w:r>
      <w:sdt>
        <w:sdtPr>
          <w:rPr>
            <w:rFonts w:ascii="Calibri" w:hAnsi="Calibri" w:cs="Calibri"/>
            <w:color w:val="000000"/>
            <w:sz w:val="22"/>
            <w:highlight w:val="white"/>
          </w:rPr>
          <w:alias w:val="Citation"/>
          <w:tag w:val="{&quot;referencesIds&quot;:[&quot;doc:612abdc28f08413e947b5f5f&quot;],&quot;referencesOptions&quot;:{&quot;doc:612abdc28f08413e947b5f5f&quot;:{&quot;author&quot;:true,&quot;year&quot;:true,&quot;pageReplace&quot;:&quot;&quot;,&quot;prefix&quot;:&quot;&quot;,&quot;suffix&quot;:&quot;&quot;}},&quot;hasBrokenReferences&quot;:false,&quot;hasManualEdits&quot;:false,&quot;citationType&quot;:&quot;inline&quot;,&quot;id&quot;:1256477818,&quot;citationText&quot;:&quot;&lt;span style=\&quot;font-family:Times New Roman;font-size:16px;color:#000000\&quot;&gt;(Wood, 2019)&lt;/span&gt;&quot;}"/>
          <w:id w:val="1256477818"/>
          <w:placeholder>
            <w:docPart w:val="B218ED6079B44BD0BC002A5E031058DF"/>
          </w:placeholder>
        </w:sdtPr>
        <w:sdtContent>
          <w:r w:rsidR="00812A7A">
            <w:rPr>
              <w:rFonts w:eastAsia="Times New Roman"/>
              <w:color w:val="000000"/>
            </w:rPr>
            <w:t>(Wood, 2019)</w:t>
          </w:r>
        </w:sdtContent>
      </w:sdt>
    </w:p>
    <w:p w14:paraId="2BF5B501" w14:textId="4AB346CF" w:rsidR="001F788D" w:rsidRPr="0051101A" w:rsidRDefault="00FC73BA" w:rsidP="001F788D">
      <w:pPr>
        <w:pStyle w:val="Caption"/>
        <w:keepNext/>
        <w:rPr>
          <w:rFonts w:cs="Times New Roman"/>
          <w:i w:val="0"/>
          <w:iCs w:val="0"/>
          <w:sz w:val="28"/>
          <w:szCs w:val="28"/>
        </w:rPr>
      </w:pPr>
      <w:bookmarkStart w:id="4" w:name="_Ref81049155"/>
      <w:bookmarkStart w:id="5" w:name="_Ref81070820"/>
      <w:bookmarkStart w:id="6" w:name="_Toc81071588"/>
      <w:r w:rsidRPr="00FC73BA">
        <w:rPr>
          <w:i w:val="0"/>
          <w:iCs w:val="0"/>
          <w:sz w:val="28"/>
          <w:szCs w:val="28"/>
        </w:rPr>
        <w:lastRenderedPageBreak/>
        <w:t xml:space="preserve">Figure </w:t>
      </w:r>
      <w:r w:rsidRPr="00FC73BA">
        <w:rPr>
          <w:i w:val="0"/>
          <w:iCs w:val="0"/>
          <w:sz w:val="28"/>
          <w:szCs w:val="28"/>
        </w:rPr>
        <w:fldChar w:fldCharType="begin"/>
      </w:r>
      <w:r w:rsidRPr="00FC73BA">
        <w:rPr>
          <w:i w:val="0"/>
          <w:iCs w:val="0"/>
          <w:sz w:val="28"/>
          <w:szCs w:val="28"/>
        </w:rPr>
        <w:instrText xml:space="preserve"> SEQ Figure \* ARABIC </w:instrText>
      </w:r>
      <w:r w:rsidRPr="00FC73BA">
        <w:rPr>
          <w:i w:val="0"/>
          <w:iCs w:val="0"/>
          <w:sz w:val="28"/>
          <w:szCs w:val="28"/>
        </w:rPr>
        <w:fldChar w:fldCharType="separate"/>
      </w:r>
      <w:r w:rsidR="003F5029">
        <w:rPr>
          <w:i w:val="0"/>
          <w:iCs w:val="0"/>
          <w:noProof/>
          <w:sz w:val="28"/>
          <w:szCs w:val="28"/>
        </w:rPr>
        <w:t>2</w:t>
      </w:r>
      <w:r w:rsidRPr="00FC73BA">
        <w:rPr>
          <w:i w:val="0"/>
          <w:iCs w:val="0"/>
          <w:sz w:val="28"/>
          <w:szCs w:val="28"/>
        </w:rPr>
        <w:fldChar w:fldCharType="end"/>
      </w:r>
      <w:r w:rsidRPr="00FC73BA">
        <w:rPr>
          <w:i w:val="0"/>
          <w:iCs w:val="0"/>
          <w:sz w:val="28"/>
          <w:szCs w:val="28"/>
        </w:rPr>
        <w:t>.  Best-Selling Products with Product Names</w:t>
      </w:r>
      <w:bookmarkEnd w:id="4"/>
      <w:r w:rsidRPr="00FC73BA">
        <w:rPr>
          <w:i w:val="0"/>
          <w:iCs w:val="0"/>
          <w:sz w:val="28"/>
          <w:szCs w:val="28"/>
        </w:rPr>
        <w:t xml:space="preserve"> (MS SQL Server vs. Power BI)</w:t>
      </w:r>
      <w:bookmarkEnd w:id="5"/>
      <w:bookmarkEnd w:id="6"/>
    </w:p>
    <w:p w14:paraId="0C2DB9F0" w14:textId="698BC6D9" w:rsidR="001F788D" w:rsidRDefault="008F256A" w:rsidP="001F788D">
      <w:r>
        <w:rPr>
          <w:noProof/>
        </w:rPr>
        <w:drawing>
          <wp:inline distT="0" distB="0" distL="0" distR="0" wp14:anchorId="59E5AE49" wp14:editId="58AEF272">
            <wp:extent cx="5734050" cy="364264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l="33654" t="6099" b="4768"/>
                    <a:stretch/>
                  </pic:blipFill>
                  <pic:spPr bwMode="auto">
                    <a:xfrm>
                      <a:off x="0" y="0"/>
                      <a:ext cx="5760575" cy="3659495"/>
                    </a:xfrm>
                    <a:prstGeom prst="rect">
                      <a:avLst/>
                    </a:prstGeom>
                    <a:ln>
                      <a:noFill/>
                    </a:ln>
                    <a:extLst>
                      <a:ext uri="{53640926-AAD7-44D8-BBD7-CCE9431645EC}">
                        <a14:shadowObscured xmlns:a14="http://schemas.microsoft.com/office/drawing/2010/main"/>
                      </a:ext>
                    </a:extLst>
                  </pic:spPr>
                </pic:pic>
              </a:graphicData>
            </a:graphic>
          </wp:inline>
        </w:drawing>
      </w:r>
    </w:p>
    <w:p w14:paraId="32586AA5" w14:textId="36CE6C11" w:rsidR="00FB48A4" w:rsidRDefault="00FB48A4" w:rsidP="001F788D">
      <w:r>
        <w:rPr>
          <w:noProof/>
        </w:rPr>
        <w:drawing>
          <wp:inline distT="0" distB="0" distL="0" distR="0" wp14:anchorId="28149EB8" wp14:editId="3D03B0E3">
            <wp:extent cx="6805116" cy="41148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09200" cy="4117270"/>
                    </a:xfrm>
                    <a:prstGeom prst="rect">
                      <a:avLst/>
                    </a:prstGeom>
                  </pic:spPr>
                </pic:pic>
              </a:graphicData>
            </a:graphic>
          </wp:inline>
        </w:drawing>
      </w:r>
    </w:p>
    <w:p w14:paraId="5142E61B" w14:textId="6D33A0ED" w:rsidR="001F788D" w:rsidRPr="00290AB5" w:rsidRDefault="00561CA7" w:rsidP="001F788D">
      <w:r>
        <w:t xml:space="preserve">Source:  </w:t>
      </w:r>
      <w:sdt>
        <w:sdtPr>
          <w:rPr>
            <w:rFonts w:ascii="Calibri" w:hAnsi="Calibri" w:cs="Calibri"/>
            <w:color w:val="000000"/>
            <w:sz w:val="22"/>
            <w:highlight w:val="white"/>
          </w:rPr>
          <w:alias w:val="Citation"/>
          <w:tag w:val="{&quot;referencesIds&quot;:[&quot;doc:612abdc28f08413e947b5f5f&quot;],&quot;referencesOptions&quot;:{&quot;doc:612abdc28f08413e947b5f5f&quot;:{&quot;author&quot;:true,&quot;year&quot;:true,&quot;pageReplace&quot;:&quot;&quot;,&quot;prefix&quot;:&quot;&quot;,&quot;suffix&quot;:&quot;&quot;}},&quot;hasBrokenReferences&quot;:false,&quot;hasManualEdits&quot;:false,&quot;citationType&quot;:&quot;inline&quot;,&quot;id&quot;:1064601222,&quot;citationText&quot;:&quot;&lt;span style=\&quot;font-family:Times New Roman;font-size:16px;color:#000000\&quot;&gt;(Wood, 2019)&lt;/span&gt;&quot;}"/>
          <w:id w:val="1064601222"/>
          <w:placeholder>
            <w:docPart w:val="258A0E104C8742FC85973FA30A83909E"/>
          </w:placeholder>
        </w:sdtPr>
        <w:sdtContent>
          <w:r w:rsidR="00812A7A">
            <w:rPr>
              <w:rFonts w:eastAsia="Times New Roman"/>
              <w:color w:val="000000"/>
            </w:rPr>
            <w:t>(Wood, 2019)</w:t>
          </w:r>
        </w:sdtContent>
      </w:sdt>
    </w:p>
    <w:p w14:paraId="0E828350" w14:textId="0ECC30C8" w:rsidR="001F788D" w:rsidRDefault="00C651B6" w:rsidP="001F788D">
      <w:pPr>
        <w:pStyle w:val="Caption"/>
        <w:keepNext/>
        <w:pageBreakBefore/>
        <w:rPr>
          <w:rFonts w:cs="Times New Roman"/>
          <w:i w:val="0"/>
          <w:iCs w:val="0"/>
          <w:sz w:val="28"/>
          <w:szCs w:val="28"/>
        </w:rPr>
      </w:pPr>
      <w:bookmarkStart w:id="7" w:name="_Ref81049268"/>
      <w:bookmarkStart w:id="8" w:name="_Toc81071589"/>
      <w:bookmarkEnd w:id="0"/>
      <w:r w:rsidRPr="00C651B6">
        <w:rPr>
          <w:i w:val="0"/>
          <w:iCs w:val="0"/>
          <w:sz w:val="28"/>
          <w:szCs w:val="28"/>
        </w:rPr>
        <w:lastRenderedPageBreak/>
        <w:t xml:space="preserve">Figure </w:t>
      </w:r>
      <w:r w:rsidRPr="00C651B6">
        <w:rPr>
          <w:i w:val="0"/>
          <w:iCs w:val="0"/>
          <w:sz w:val="28"/>
          <w:szCs w:val="28"/>
        </w:rPr>
        <w:fldChar w:fldCharType="begin"/>
      </w:r>
      <w:r w:rsidRPr="00C651B6">
        <w:rPr>
          <w:i w:val="0"/>
          <w:iCs w:val="0"/>
          <w:sz w:val="28"/>
          <w:szCs w:val="28"/>
        </w:rPr>
        <w:instrText xml:space="preserve"> SEQ Figure \* ARABIC </w:instrText>
      </w:r>
      <w:r w:rsidRPr="00C651B6">
        <w:rPr>
          <w:i w:val="0"/>
          <w:iCs w:val="0"/>
          <w:sz w:val="28"/>
          <w:szCs w:val="28"/>
        </w:rPr>
        <w:fldChar w:fldCharType="separate"/>
      </w:r>
      <w:r w:rsidR="003F5029">
        <w:rPr>
          <w:i w:val="0"/>
          <w:iCs w:val="0"/>
          <w:noProof/>
          <w:sz w:val="28"/>
          <w:szCs w:val="28"/>
        </w:rPr>
        <w:t>3</w:t>
      </w:r>
      <w:r w:rsidRPr="00C651B6">
        <w:rPr>
          <w:i w:val="0"/>
          <w:iCs w:val="0"/>
          <w:sz w:val="28"/>
          <w:szCs w:val="28"/>
        </w:rPr>
        <w:fldChar w:fldCharType="end"/>
      </w:r>
      <w:r w:rsidRPr="00C651B6">
        <w:rPr>
          <w:i w:val="0"/>
          <w:iCs w:val="0"/>
          <w:sz w:val="28"/>
          <w:szCs w:val="28"/>
        </w:rPr>
        <w:t>.  Travel Agency Facebook Post:  Example of Unstructured Data</w:t>
      </w:r>
      <w:bookmarkEnd w:id="7"/>
      <w:bookmarkEnd w:id="8"/>
    </w:p>
    <w:p w14:paraId="3FF43DF3" w14:textId="05837CEE" w:rsidR="001F788D" w:rsidRDefault="001A1D20" w:rsidP="001F788D">
      <w:r>
        <w:rPr>
          <w:noProof/>
        </w:rPr>
        <w:drawing>
          <wp:inline distT="0" distB="0" distL="0" distR="0" wp14:anchorId="205C72A1" wp14:editId="1162C4BE">
            <wp:extent cx="6827884" cy="47815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5770" cy="4801079"/>
                    </a:xfrm>
                    <a:prstGeom prst="rect">
                      <a:avLst/>
                    </a:prstGeom>
                  </pic:spPr>
                </pic:pic>
              </a:graphicData>
            </a:graphic>
          </wp:inline>
        </w:drawing>
      </w:r>
    </w:p>
    <w:p w14:paraId="17F95B5C" w14:textId="5A054D66" w:rsidR="001F788D" w:rsidRPr="00290AB5" w:rsidRDefault="00ED7CAA" w:rsidP="001F788D">
      <w:r>
        <w:t xml:space="preserve">Source:  </w:t>
      </w:r>
      <w:sdt>
        <w:sdtPr>
          <w:rPr>
            <w:rFonts w:ascii="Calibri" w:hAnsi="Calibri" w:cs="Calibri"/>
            <w:color w:val="000000"/>
            <w:sz w:val="22"/>
            <w:highlight w:val="white"/>
          </w:rPr>
          <w:alias w:val="Citation"/>
          <w:tag w:val="{&quot;referencesIds&quot;:[&quot;doc:612a7b018f082670d9f640cc&quot;],&quot;referencesOptions&quot;:{&quot;doc:612a7b018f082670d9f640cc&quot;:{&quot;author&quot;:true,&quot;year&quot;:true,&quot;pageReplace&quot;:&quot;&quot;,&quot;prefix&quot;:&quot;&quot;,&quot;suffix&quot;:&quot;&quot;}},&quot;hasBrokenReferences&quot;:false,&quot;hasManualEdits&quot;:false,&quot;citationType&quot;:&quot;inline&quot;,&quot;id&quot;:-1632474841,&quot;citationText&quot;:&quot;&lt;span style=\&quot;font-family:Times New Roman;font-size:16px;color:#000000\&quot;&gt;(AltexSoft, 2020)&lt;/span&gt;&quot;}"/>
          <w:id w:val="-1632474841"/>
          <w:placeholder>
            <w:docPart w:val="3697176E24E64BDAAA01834A3F6FFD29"/>
          </w:placeholder>
        </w:sdtPr>
        <w:sdtContent>
          <w:r w:rsidR="00812A7A">
            <w:rPr>
              <w:rFonts w:eastAsia="Times New Roman"/>
              <w:color w:val="000000"/>
            </w:rPr>
            <w:t>(AltexSoft, 2020)</w:t>
          </w:r>
        </w:sdtContent>
      </w:sdt>
    </w:p>
    <w:p w14:paraId="5432A838" w14:textId="052B2496" w:rsidR="001F788D" w:rsidRDefault="003B204F" w:rsidP="001F788D">
      <w:pPr>
        <w:pStyle w:val="Caption"/>
        <w:keepNext/>
        <w:pageBreakBefore/>
        <w:rPr>
          <w:rFonts w:cs="Times New Roman"/>
          <w:i w:val="0"/>
          <w:iCs w:val="0"/>
          <w:sz w:val="28"/>
          <w:szCs w:val="28"/>
        </w:rPr>
      </w:pPr>
      <w:bookmarkStart w:id="9" w:name="_Ref80907133"/>
      <w:bookmarkStart w:id="10" w:name="_Toc81071590"/>
      <w:r w:rsidRPr="003B204F">
        <w:rPr>
          <w:i w:val="0"/>
          <w:iCs w:val="0"/>
          <w:sz w:val="28"/>
          <w:szCs w:val="28"/>
        </w:rPr>
        <w:lastRenderedPageBreak/>
        <w:t xml:space="preserve">Figure </w:t>
      </w:r>
      <w:r w:rsidRPr="003B204F">
        <w:rPr>
          <w:i w:val="0"/>
          <w:iCs w:val="0"/>
          <w:sz w:val="28"/>
          <w:szCs w:val="28"/>
        </w:rPr>
        <w:fldChar w:fldCharType="begin"/>
      </w:r>
      <w:r w:rsidRPr="003B204F">
        <w:rPr>
          <w:i w:val="0"/>
          <w:iCs w:val="0"/>
          <w:sz w:val="28"/>
          <w:szCs w:val="28"/>
        </w:rPr>
        <w:instrText xml:space="preserve"> SEQ Figure \* ARABIC </w:instrText>
      </w:r>
      <w:r w:rsidRPr="003B204F">
        <w:rPr>
          <w:i w:val="0"/>
          <w:iCs w:val="0"/>
          <w:sz w:val="28"/>
          <w:szCs w:val="28"/>
        </w:rPr>
        <w:fldChar w:fldCharType="separate"/>
      </w:r>
      <w:r w:rsidR="003F5029">
        <w:rPr>
          <w:i w:val="0"/>
          <w:iCs w:val="0"/>
          <w:noProof/>
          <w:sz w:val="28"/>
          <w:szCs w:val="28"/>
        </w:rPr>
        <w:t>4</w:t>
      </w:r>
      <w:r w:rsidRPr="003B204F">
        <w:rPr>
          <w:i w:val="0"/>
          <w:iCs w:val="0"/>
          <w:sz w:val="28"/>
          <w:szCs w:val="28"/>
        </w:rPr>
        <w:fldChar w:fldCharType="end"/>
      </w:r>
      <w:bookmarkEnd w:id="9"/>
      <w:r w:rsidR="001248A4">
        <w:rPr>
          <w:i w:val="0"/>
          <w:iCs w:val="0"/>
          <w:sz w:val="28"/>
          <w:szCs w:val="28"/>
        </w:rPr>
        <w:t xml:space="preserve">.  </w:t>
      </w:r>
      <w:r w:rsidRPr="003B204F">
        <w:rPr>
          <w:i w:val="0"/>
          <w:iCs w:val="0"/>
          <w:sz w:val="28"/>
          <w:szCs w:val="28"/>
        </w:rPr>
        <w:t>MongoImport Command Line Action</w:t>
      </w:r>
      <w:bookmarkEnd w:id="10"/>
    </w:p>
    <w:p w14:paraId="366C5758" w14:textId="3541A7D7" w:rsidR="001F788D" w:rsidRDefault="0022159A" w:rsidP="001F788D">
      <w:r>
        <w:rPr>
          <w:noProof/>
        </w:rPr>
        <w:drawing>
          <wp:inline distT="0" distB="0" distL="0" distR="0" wp14:anchorId="32D0B467" wp14:editId="3D86DA08">
            <wp:extent cx="6831190" cy="866775"/>
            <wp:effectExtent l="0" t="0" r="825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05025" cy="876144"/>
                    </a:xfrm>
                    <a:prstGeom prst="rect">
                      <a:avLst/>
                    </a:prstGeom>
                    <a:noFill/>
                    <a:ln>
                      <a:noFill/>
                    </a:ln>
                  </pic:spPr>
                </pic:pic>
              </a:graphicData>
            </a:graphic>
          </wp:inline>
        </w:drawing>
      </w:r>
    </w:p>
    <w:p w14:paraId="755F8D21" w14:textId="19D679F5" w:rsidR="001F788D" w:rsidRPr="00290AB5" w:rsidRDefault="001F788D" w:rsidP="001F788D"/>
    <w:p w14:paraId="6DB613BC" w14:textId="32D98993" w:rsidR="001F788D" w:rsidRPr="0051101A" w:rsidRDefault="002212C2" w:rsidP="001F788D">
      <w:pPr>
        <w:pStyle w:val="Caption"/>
        <w:keepNext/>
        <w:rPr>
          <w:rFonts w:cs="Times New Roman"/>
          <w:i w:val="0"/>
          <w:iCs w:val="0"/>
          <w:sz w:val="28"/>
          <w:szCs w:val="28"/>
        </w:rPr>
      </w:pPr>
      <w:bookmarkStart w:id="11" w:name="_Toc81071591"/>
      <w:bookmarkEnd w:id="1"/>
      <w:r w:rsidRPr="002212C2">
        <w:rPr>
          <w:i w:val="0"/>
          <w:iCs w:val="0"/>
          <w:sz w:val="28"/>
          <w:szCs w:val="28"/>
        </w:rPr>
        <w:t xml:space="preserve">Figure </w:t>
      </w:r>
      <w:r w:rsidRPr="002212C2">
        <w:rPr>
          <w:i w:val="0"/>
          <w:iCs w:val="0"/>
          <w:sz w:val="28"/>
          <w:szCs w:val="28"/>
        </w:rPr>
        <w:fldChar w:fldCharType="begin"/>
      </w:r>
      <w:r w:rsidRPr="002212C2">
        <w:rPr>
          <w:i w:val="0"/>
          <w:iCs w:val="0"/>
          <w:sz w:val="28"/>
          <w:szCs w:val="28"/>
        </w:rPr>
        <w:instrText xml:space="preserve"> SEQ Figure \* ARABIC </w:instrText>
      </w:r>
      <w:r w:rsidRPr="002212C2">
        <w:rPr>
          <w:i w:val="0"/>
          <w:iCs w:val="0"/>
          <w:sz w:val="28"/>
          <w:szCs w:val="28"/>
        </w:rPr>
        <w:fldChar w:fldCharType="separate"/>
      </w:r>
      <w:r w:rsidR="003F5029">
        <w:rPr>
          <w:i w:val="0"/>
          <w:iCs w:val="0"/>
          <w:noProof/>
          <w:sz w:val="28"/>
          <w:szCs w:val="28"/>
        </w:rPr>
        <w:t>5</w:t>
      </w:r>
      <w:r w:rsidRPr="002212C2">
        <w:rPr>
          <w:i w:val="0"/>
          <w:iCs w:val="0"/>
          <w:sz w:val="28"/>
          <w:szCs w:val="28"/>
        </w:rPr>
        <w:fldChar w:fldCharType="end"/>
      </w:r>
      <w:r w:rsidR="001248A4">
        <w:rPr>
          <w:i w:val="0"/>
          <w:iCs w:val="0"/>
          <w:sz w:val="28"/>
          <w:szCs w:val="28"/>
        </w:rPr>
        <w:t xml:space="preserve">.  </w:t>
      </w:r>
      <w:r w:rsidRPr="002212C2">
        <w:rPr>
          <w:i w:val="0"/>
          <w:iCs w:val="0"/>
          <w:sz w:val="28"/>
          <w:szCs w:val="28"/>
        </w:rPr>
        <w:t>RoboMongo db.getName(); Function</w:t>
      </w:r>
      <w:bookmarkEnd w:id="11"/>
    </w:p>
    <w:p w14:paraId="7D201119" w14:textId="47AEDADE" w:rsidR="001F788D" w:rsidRDefault="002870C9" w:rsidP="001F788D">
      <w:r>
        <w:rPr>
          <w:noProof/>
        </w:rPr>
        <w:drawing>
          <wp:inline distT="0" distB="0" distL="0" distR="0" wp14:anchorId="7E7AC40D" wp14:editId="4660EEA2">
            <wp:extent cx="4252227" cy="23050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6147" cy="2307175"/>
                    </a:xfrm>
                    <a:prstGeom prst="rect">
                      <a:avLst/>
                    </a:prstGeom>
                    <a:noFill/>
                    <a:ln>
                      <a:noFill/>
                    </a:ln>
                  </pic:spPr>
                </pic:pic>
              </a:graphicData>
            </a:graphic>
          </wp:inline>
        </w:drawing>
      </w:r>
    </w:p>
    <w:p w14:paraId="523CEB62" w14:textId="5B66D5D5" w:rsidR="001F788D" w:rsidRDefault="001F788D" w:rsidP="001F788D">
      <w:pPr>
        <w:ind w:left="144"/>
      </w:pPr>
    </w:p>
    <w:p w14:paraId="061EFFD2" w14:textId="6116D913" w:rsidR="001F788D" w:rsidRPr="00616F46" w:rsidRDefault="00C36136" w:rsidP="00616F46">
      <w:pPr>
        <w:spacing w:after="200"/>
        <w:rPr>
          <w:color w:val="373545" w:themeColor="text2"/>
          <w:sz w:val="28"/>
          <w:szCs w:val="28"/>
        </w:rPr>
      </w:pPr>
      <w:bookmarkStart w:id="12" w:name="_Toc81071592"/>
      <w:r w:rsidRPr="00616F46">
        <w:rPr>
          <w:color w:val="373545" w:themeColor="text2"/>
          <w:sz w:val="28"/>
          <w:szCs w:val="28"/>
        </w:rPr>
        <w:t xml:space="preserve">Figure </w:t>
      </w:r>
      <w:r w:rsidRPr="00616F46">
        <w:rPr>
          <w:color w:val="373545" w:themeColor="text2"/>
          <w:sz w:val="28"/>
          <w:szCs w:val="28"/>
        </w:rPr>
        <w:fldChar w:fldCharType="begin"/>
      </w:r>
      <w:r w:rsidRPr="00616F46">
        <w:rPr>
          <w:color w:val="373545" w:themeColor="text2"/>
          <w:sz w:val="28"/>
          <w:szCs w:val="28"/>
        </w:rPr>
        <w:instrText xml:space="preserve"> SEQ Figure \* ARABIC </w:instrText>
      </w:r>
      <w:r w:rsidRPr="00616F46">
        <w:rPr>
          <w:color w:val="373545" w:themeColor="text2"/>
          <w:sz w:val="28"/>
          <w:szCs w:val="28"/>
        </w:rPr>
        <w:fldChar w:fldCharType="separate"/>
      </w:r>
      <w:r w:rsidR="003F5029">
        <w:rPr>
          <w:noProof/>
          <w:color w:val="373545" w:themeColor="text2"/>
          <w:sz w:val="28"/>
          <w:szCs w:val="28"/>
        </w:rPr>
        <w:t>6</w:t>
      </w:r>
      <w:r w:rsidRPr="00616F46">
        <w:rPr>
          <w:color w:val="373545" w:themeColor="text2"/>
          <w:sz w:val="28"/>
          <w:szCs w:val="28"/>
        </w:rPr>
        <w:fldChar w:fldCharType="end"/>
      </w:r>
      <w:r w:rsidR="001248A4">
        <w:rPr>
          <w:color w:val="373545" w:themeColor="text2"/>
          <w:sz w:val="28"/>
          <w:szCs w:val="28"/>
        </w:rPr>
        <w:t xml:space="preserve">.  </w:t>
      </w:r>
      <w:r w:rsidRPr="00616F46">
        <w:rPr>
          <w:color w:val="373545" w:themeColor="text2"/>
          <w:sz w:val="28"/>
          <w:szCs w:val="28"/>
        </w:rPr>
        <w:t>RoboMongo show collections Method</w:t>
      </w:r>
      <w:bookmarkEnd w:id="12"/>
    </w:p>
    <w:p w14:paraId="60B1FD4B" w14:textId="4CCCB3E8" w:rsidR="00C36136" w:rsidRDefault="00616F46" w:rsidP="001F788D">
      <w:r>
        <w:rPr>
          <w:noProof/>
        </w:rPr>
        <w:drawing>
          <wp:inline distT="0" distB="0" distL="0" distR="0" wp14:anchorId="6E4C2894" wp14:editId="44B43C6A">
            <wp:extent cx="4251960" cy="2792114"/>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6629" cy="2795180"/>
                    </a:xfrm>
                    <a:prstGeom prst="rect">
                      <a:avLst/>
                    </a:prstGeom>
                    <a:noFill/>
                    <a:ln>
                      <a:noFill/>
                    </a:ln>
                  </pic:spPr>
                </pic:pic>
              </a:graphicData>
            </a:graphic>
          </wp:inline>
        </w:drawing>
      </w:r>
    </w:p>
    <w:p w14:paraId="641EAA4A" w14:textId="2AA67E1F" w:rsidR="004E0A5E" w:rsidRDefault="004E0A5E" w:rsidP="001F788D"/>
    <w:p w14:paraId="47999196" w14:textId="15EDC822" w:rsidR="00CE0771" w:rsidRDefault="00CE0771" w:rsidP="00CE0771">
      <w:pPr>
        <w:pStyle w:val="Caption"/>
        <w:keepNext/>
        <w:pageBreakBefore/>
        <w:rPr>
          <w:rFonts w:cs="Times New Roman"/>
          <w:i w:val="0"/>
          <w:iCs w:val="0"/>
          <w:sz w:val="28"/>
          <w:szCs w:val="28"/>
        </w:rPr>
      </w:pPr>
      <w:bookmarkStart w:id="13" w:name="_Toc81071593"/>
      <w:r w:rsidRPr="003B204F">
        <w:rPr>
          <w:i w:val="0"/>
          <w:iCs w:val="0"/>
          <w:sz w:val="28"/>
          <w:szCs w:val="28"/>
        </w:rPr>
        <w:lastRenderedPageBreak/>
        <w:t xml:space="preserve">Figure </w:t>
      </w:r>
      <w:r w:rsidRPr="003B204F">
        <w:rPr>
          <w:i w:val="0"/>
          <w:iCs w:val="0"/>
          <w:sz w:val="28"/>
          <w:szCs w:val="28"/>
        </w:rPr>
        <w:fldChar w:fldCharType="begin"/>
      </w:r>
      <w:r w:rsidRPr="003B204F">
        <w:rPr>
          <w:i w:val="0"/>
          <w:iCs w:val="0"/>
          <w:sz w:val="28"/>
          <w:szCs w:val="28"/>
        </w:rPr>
        <w:instrText xml:space="preserve"> SEQ Figure \* ARABIC </w:instrText>
      </w:r>
      <w:r w:rsidRPr="003B204F">
        <w:rPr>
          <w:i w:val="0"/>
          <w:iCs w:val="0"/>
          <w:sz w:val="28"/>
          <w:szCs w:val="28"/>
        </w:rPr>
        <w:fldChar w:fldCharType="separate"/>
      </w:r>
      <w:r w:rsidR="003F5029">
        <w:rPr>
          <w:i w:val="0"/>
          <w:iCs w:val="0"/>
          <w:noProof/>
          <w:sz w:val="28"/>
          <w:szCs w:val="28"/>
        </w:rPr>
        <w:t>7</w:t>
      </w:r>
      <w:r w:rsidRPr="003B204F">
        <w:rPr>
          <w:i w:val="0"/>
          <w:iCs w:val="0"/>
          <w:sz w:val="28"/>
          <w:szCs w:val="28"/>
        </w:rPr>
        <w:fldChar w:fldCharType="end"/>
      </w:r>
      <w:r w:rsidR="001248A4">
        <w:rPr>
          <w:i w:val="0"/>
          <w:iCs w:val="0"/>
          <w:sz w:val="28"/>
          <w:szCs w:val="28"/>
        </w:rPr>
        <w:t xml:space="preserve">.  </w:t>
      </w:r>
      <w:r w:rsidR="00152900">
        <w:rPr>
          <w:rFonts w:cs="Times New Roman"/>
          <w:i w:val="0"/>
          <w:iCs w:val="0"/>
          <w:sz w:val="28"/>
          <w:szCs w:val="28"/>
        </w:rPr>
        <w:t>MongoDB find() Query Statements</w:t>
      </w:r>
      <w:r w:rsidR="00B919AD">
        <w:rPr>
          <w:rFonts w:cs="Times New Roman"/>
          <w:i w:val="0"/>
          <w:iCs w:val="0"/>
          <w:sz w:val="28"/>
          <w:szCs w:val="28"/>
        </w:rPr>
        <w:t xml:space="preserve"> Screenshot 1</w:t>
      </w:r>
      <w:bookmarkEnd w:id="13"/>
    </w:p>
    <w:p w14:paraId="6973090C" w14:textId="23AC2A34" w:rsidR="00CE0771" w:rsidRDefault="003B62E8" w:rsidP="00CE0771">
      <w:r>
        <w:rPr>
          <w:noProof/>
        </w:rPr>
        <w:drawing>
          <wp:inline distT="0" distB="0" distL="0" distR="0" wp14:anchorId="1EDBD1E7" wp14:editId="4694D0EC">
            <wp:extent cx="6870548" cy="3352800"/>
            <wp:effectExtent l="0" t="0" r="0" b="635"/>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70548" cy="3352800"/>
                    </a:xfrm>
                    <a:prstGeom prst="rect">
                      <a:avLst/>
                    </a:prstGeom>
                    <a:noFill/>
                    <a:ln>
                      <a:noFill/>
                    </a:ln>
                  </pic:spPr>
                </pic:pic>
              </a:graphicData>
            </a:graphic>
          </wp:inline>
        </w:drawing>
      </w:r>
    </w:p>
    <w:p w14:paraId="7D2EFE3A" w14:textId="77777777" w:rsidR="00CE0771" w:rsidRPr="00290AB5" w:rsidRDefault="00CE0771" w:rsidP="00CE0771"/>
    <w:p w14:paraId="1D6FC093" w14:textId="62F2C0E2" w:rsidR="00B919AD" w:rsidRDefault="001F788D" w:rsidP="00B919AD">
      <w:pPr>
        <w:pStyle w:val="Caption"/>
        <w:keepNext/>
        <w:pageBreakBefore/>
        <w:rPr>
          <w:rFonts w:cs="Times New Roman"/>
          <w:i w:val="0"/>
          <w:iCs w:val="0"/>
          <w:sz w:val="28"/>
          <w:szCs w:val="28"/>
        </w:rPr>
      </w:pPr>
      <w:bookmarkStart w:id="14" w:name="_Ref79017921"/>
      <w:bookmarkStart w:id="15" w:name="_Toc81071594"/>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3F5029">
        <w:rPr>
          <w:i w:val="0"/>
          <w:iCs w:val="0"/>
          <w:noProof/>
          <w:sz w:val="28"/>
          <w:szCs w:val="28"/>
        </w:rPr>
        <w:t>8</w:t>
      </w:r>
      <w:r w:rsidRPr="0051101A">
        <w:rPr>
          <w:i w:val="0"/>
          <w:iCs w:val="0"/>
          <w:sz w:val="28"/>
          <w:szCs w:val="28"/>
        </w:rPr>
        <w:fldChar w:fldCharType="end"/>
      </w:r>
      <w:bookmarkEnd w:id="14"/>
      <w:r w:rsidR="001248A4">
        <w:rPr>
          <w:i w:val="0"/>
          <w:iCs w:val="0"/>
          <w:sz w:val="28"/>
          <w:szCs w:val="28"/>
        </w:rPr>
        <w:t xml:space="preserve">.  </w:t>
      </w:r>
      <w:r w:rsidR="00B919AD">
        <w:rPr>
          <w:rFonts w:cs="Times New Roman"/>
          <w:i w:val="0"/>
          <w:iCs w:val="0"/>
          <w:sz w:val="28"/>
          <w:szCs w:val="28"/>
        </w:rPr>
        <w:t xml:space="preserve">MongoDB find() Query Statements Screenshot </w:t>
      </w:r>
      <w:r w:rsidR="00B919AD">
        <w:rPr>
          <w:rFonts w:cs="Times New Roman"/>
          <w:i w:val="0"/>
          <w:iCs w:val="0"/>
          <w:sz w:val="28"/>
          <w:szCs w:val="28"/>
        </w:rPr>
        <w:t>2</w:t>
      </w:r>
      <w:bookmarkEnd w:id="15"/>
    </w:p>
    <w:p w14:paraId="7CD4887B" w14:textId="6DED4522" w:rsidR="001F788D" w:rsidRDefault="002E407A" w:rsidP="001F788D">
      <w:pPr>
        <w:jc w:val="center"/>
      </w:pPr>
      <w:r>
        <w:rPr>
          <w:noProof/>
        </w:rPr>
        <w:drawing>
          <wp:inline distT="0" distB="0" distL="0" distR="0" wp14:anchorId="42820D88" wp14:editId="561FCA58">
            <wp:extent cx="6989835" cy="5638800"/>
            <wp:effectExtent l="0" t="0" r="0" b="952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89835" cy="5638800"/>
                    </a:xfrm>
                    <a:prstGeom prst="rect">
                      <a:avLst/>
                    </a:prstGeom>
                    <a:noFill/>
                    <a:ln>
                      <a:noFill/>
                    </a:ln>
                  </pic:spPr>
                </pic:pic>
              </a:graphicData>
            </a:graphic>
          </wp:inline>
        </w:drawing>
      </w:r>
    </w:p>
    <w:p w14:paraId="01BEE507" w14:textId="77777777" w:rsidR="001F788D" w:rsidRDefault="001F788D" w:rsidP="001F788D">
      <w:pPr>
        <w:rPr>
          <w:rFonts w:cs="Times New Roman"/>
        </w:rPr>
      </w:pPr>
    </w:p>
    <w:p w14:paraId="54F635A9" w14:textId="4C28C1B6" w:rsidR="00B919AD" w:rsidRDefault="001F788D" w:rsidP="00B919AD">
      <w:pPr>
        <w:pStyle w:val="Caption"/>
        <w:keepNext/>
        <w:pageBreakBefore/>
        <w:rPr>
          <w:rFonts w:cs="Times New Roman"/>
          <w:i w:val="0"/>
          <w:iCs w:val="0"/>
          <w:sz w:val="28"/>
          <w:szCs w:val="28"/>
        </w:rPr>
      </w:pPr>
      <w:bookmarkStart w:id="16" w:name="_Ref79017937"/>
      <w:bookmarkStart w:id="17" w:name="_Toc81071595"/>
      <w:r w:rsidRPr="0051101A">
        <w:rPr>
          <w:i w:val="0"/>
          <w:iCs w:val="0"/>
          <w:sz w:val="28"/>
          <w:szCs w:val="28"/>
        </w:rPr>
        <w:lastRenderedPageBreak/>
        <w:t xml:space="preserve">Figure </w:t>
      </w:r>
      <w:r w:rsidRPr="0051101A">
        <w:rPr>
          <w:i w:val="0"/>
          <w:iCs w:val="0"/>
          <w:sz w:val="28"/>
          <w:szCs w:val="28"/>
        </w:rPr>
        <w:fldChar w:fldCharType="begin"/>
      </w:r>
      <w:r w:rsidRPr="0051101A">
        <w:rPr>
          <w:i w:val="0"/>
          <w:iCs w:val="0"/>
          <w:sz w:val="28"/>
          <w:szCs w:val="28"/>
        </w:rPr>
        <w:instrText xml:space="preserve"> SEQ Figure \* ARABIC </w:instrText>
      </w:r>
      <w:r w:rsidRPr="0051101A">
        <w:rPr>
          <w:i w:val="0"/>
          <w:iCs w:val="0"/>
          <w:sz w:val="28"/>
          <w:szCs w:val="28"/>
        </w:rPr>
        <w:fldChar w:fldCharType="separate"/>
      </w:r>
      <w:r w:rsidR="003F5029">
        <w:rPr>
          <w:i w:val="0"/>
          <w:iCs w:val="0"/>
          <w:noProof/>
          <w:sz w:val="28"/>
          <w:szCs w:val="28"/>
        </w:rPr>
        <w:t>9</w:t>
      </w:r>
      <w:r w:rsidRPr="0051101A">
        <w:rPr>
          <w:i w:val="0"/>
          <w:iCs w:val="0"/>
          <w:sz w:val="28"/>
          <w:szCs w:val="28"/>
        </w:rPr>
        <w:fldChar w:fldCharType="end"/>
      </w:r>
      <w:bookmarkEnd w:id="16"/>
      <w:r w:rsidR="00944D3B">
        <w:rPr>
          <w:i w:val="0"/>
          <w:iCs w:val="0"/>
          <w:sz w:val="28"/>
          <w:szCs w:val="28"/>
        </w:rPr>
        <w:t xml:space="preserve">.  </w:t>
      </w:r>
      <w:r w:rsidR="00B919AD">
        <w:rPr>
          <w:rFonts w:cs="Times New Roman"/>
          <w:i w:val="0"/>
          <w:iCs w:val="0"/>
          <w:sz w:val="28"/>
          <w:szCs w:val="28"/>
        </w:rPr>
        <w:t xml:space="preserve">MongoDB find() Query Statements Screenshot </w:t>
      </w:r>
      <w:r w:rsidR="00B919AD">
        <w:rPr>
          <w:rFonts w:cs="Times New Roman"/>
          <w:i w:val="0"/>
          <w:iCs w:val="0"/>
          <w:sz w:val="28"/>
          <w:szCs w:val="28"/>
        </w:rPr>
        <w:t>3</w:t>
      </w:r>
      <w:bookmarkEnd w:id="17"/>
    </w:p>
    <w:p w14:paraId="23458111" w14:textId="5BE4D012" w:rsidR="001F788D" w:rsidRDefault="00CE229F" w:rsidP="001F788D">
      <w:pPr>
        <w:jc w:val="center"/>
      </w:pPr>
      <w:r>
        <w:rPr>
          <w:noProof/>
        </w:rPr>
        <w:drawing>
          <wp:inline distT="0" distB="0" distL="0" distR="0" wp14:anchorId="740F2943" wp14:editId="594E10B8">
            <wp:extent cx="6835078" cy="7562850"/>
            <wp:effectExtent l="0" t="0" r="4445"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2449" cy="7571005"/>
                    </a:xfrm>
                    <a:prstGeom prst="rect">
                      <a:avLst/>
                    </a:prstGeom>
                    <a:noFill/>
                    <a:ln>
                      <a:noFill/>
                    </a:ln>
                  </pic:spPr>
                </pic:pic>
              </a:graphicData>
            </a:graphic>
          </wp:inline>
        </w:drawing>
      </w:r>
    </w:p>
    <w:p w14:paraId="3C752A67" w14:textId="1BB27CFD" w:rsidR="001F788D" w:rsidRDefault="001F788D" w:rsidP="001F788D">
      <w:pPr>
        <w:ind w:left="144"/>
      </w:pPr>
    </w:p>
    <w:p w14:paraId="241A47CD" w14:textId="77777777" w:rsidR="001F788D" w:rsidRDefault="001F788D" w:rsidP="00A60806">
      <w:pPr>
        <w:spacing w:line="480" w:lineRule="auto"/>
        <w:ind w:right="864"/>
      </w:pPr>
    </w:p>
    <w:p w14:paraId="28D31E63" w14:textId="1F118FD1" w:rsidR="00B97487" w:rsidRDefault="00B97487" w:rsidP="006134FD">
      <w:pPr>
        <w:sectPr w:rsidR="00B97487" w:rsidSect="008526FB">
          <w:headerReference w:type="even" r:id="rId31"/>
          <w:headerReference w:type="default" r:id="rId32"/>
          <w:footerReference w:type="even" r:id="rId33"/>
          <w:footerReference w:type="default" r:id="rId34"/>
          <w:headerReference w:type="first" r:id="rId35"/>
          <w:footerReference w:type="first" r:id="rId36"/>
          <w:pgSz w:w="12240" w:h="15840" w:code="1"/>
          <w:pgMar w:top="720" w:right="720" w:bottom="720" w:left="720" w:header="576" w:footer="576" w:gutter="0"/>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30"/>
        <w:gridCol w:w="2786"/>
        <w:gridCol w:w="2158"/>
        <w:gridCol w:w="2706"/>
        <w:gridCol w:w="1610"/>
      </w:tblGrid>
      <w:tr w:rsidR="00DF00F1" w14:paraId="701F4EE9" w14:textId="77777777" w:rsidTr="00817D79">
        <w:trPr>
          <w:trHeight w:val="720"/>
        </w:trPr>
        <w:tc>
          <w:tcPr>
            <w:tcW w:w="10790" w:type="dxa"/>
            <w:gridSpan w:val="5"/>
          </w:tcPr>
          <w:p w14:paraId="49B2EC47" w14:textId="77777777" w:rsidR="00DF00F1" w:rsidRDefault="00DF00F1" w:rsidP="0063040A">
            <w:pPr>
              <w:pageBreakBefore/>
            </w:pPr>
            <w:r w:rsidRPr="004909D9">
              <w:rPr>
                <w:noProof/>
                <w:lang w:eastAsia="en-AU"/>
              </w:rPr>
              <w:lastRenderedPageBreak/>
              <w:drawing>
                <wp:anchor distT="0" distB="0" distL="114300" distR="114300" simplePos="0" relativeHeight="251664384" behindDoc="1" locked="0" layoutInCell="1" allowOverlap="1" wp14:anchorId="1630E571" wp14:editId="251951C9">
                  <wp:simplePos x="0" y="0"/>
                  <wp:positionH relativeFrom="margin">
                    <wp:posOffset>0</wp:posOffset>
                  </wp:positionH>
                  <wp:positionV relativeFrom="margin">
                    <wp:posOffset>0</wp:posOffset>
                  </wp:positionV>
                  <wp:extent cx="6860241" cy="1190625"/>
                  <wp:effectExtent l="0" t="0" r="0" b="0"/>
                  <wp:wrapNone/>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77662" cy="1193648"/>
                          </a:xfrm>
                          <a:prstGeom prst="rect">
                            <a:avLst/>
                          </a:prstGeom>
                        </pic:spPr>
                      </pic:pic>
                    </a:graphicData>
                  </a:graphic>
                  <wp14:sizeRelH relativeFrom="page">
                    <wp14:pctWidth>0</wp14:pctWidth>
                  </wp14:sizeRelH>
                  <wp14:sizeRelV relativeFrom="page">
                    <wp14:pctHeight>0</wp14:pctHeight>
                  </wp14:sizeRelV>
                </wp:anchor>
              </w:drawing>
            </w:r>
          </w:p>
        </w:tc>
      </w:tr>
      <w:tr w:rsidR="00DF00F1" w14:paraId="2C7EEED6" w14:textId="77777777" w:rsidTr="00621358">
        <w:trPr>
          <w:trHeight w:val="800"/>
        </w:trPr>
        <w:tc>
          <w:tcPr>
            <w:tcW w:w="1530" w:type="dxa"/>
            <w:tcBorders>
              <w:right w:val="single" w:sz="18" w:space="0" w:color="3494BA" w:themeColor="accent1"/>
            </w:tcBorders>
          </w:tcPr>
          <w:p w14:paraId="7C233FCB" w14:textId="77777777" w:rsidR="00DF00F1" w:rsidRDefault="00DF00F1" w:rsidP="0063040A"/>
        </w:tc>
        <w:tc>
          <w:tcPr>
            <w:tcW w:w="7650" w:type="dxa"/>
            <w:gridSpan w:val="3"/>
            <w:tcBorders>
              <w:top w:val="single" w:sz="18" w:space="0" w:color="3494BA" w:themeColor="accent1"/>
              <w:left w:val="single" w:sz="18" w:space="0" w:color="3494BA" w:themeColor="accent1"/>
              <w:bottom w:val="single" w:sz="18" w:space="0" w:color="3494BA" w:themeColor="accent1"/>
              <w:right w:val="single" w:sz="18" w:space="0" w:color="3494BA" w:themeColor="accent1"/>
            </w:tcBorders>
            <w:shd w:val="clear" w:color="auto" w:fill="FFFFFF" w:themeFill="background1"/>
            <w:vAlign w:val="center"/>
          </w:tcPr>
          <w:p w14:paraId="6F535863" w14:textId="6825B59C" w:rsidR="00DF00F1" w:rsidRDefault="00DF00F1" w:rsidP="00C26292">
            <w:pPr>
              <w:pStyle w:val="Heading3"/>
            </w:pPr>
            <w:r>
              <w:t>References</w:t>
            </w:r>
          </w:p>
        </w:tc>
        <w:tc>
          <w:tcPr>
            <w:tcW w:w="1610" w:type="dxa"/>
            <w:tcBorders>
              <w:left w:val="single" w:sz="18" w:space="0" w:color="3494BA" w:themeColor="accent1"/>
            </w:tcBorders>
          </w:tcPr>
          <w:p w14:paraId="6B72C1BA" w14:textId="77777777" w:rsidR="00DF00F1" w:rsidRDefault="00DF00F1" w:rsidP="0063040A"/>
        </w:tc>
      </w:tr>
      <w:tr w:rsidR="00DF00F1" w14:paraId="27CB3DC3" w14:textId="77777777" w:rsidTr="00621358">
        <w:tc>
          <w:tcPr>
            <w:tcW w:w="1530" w:type="dxa"/>
          </w:tcPr>
          <w:p w14:paraId="1C9D61BC" w14:textId="77777777" w:rsidR="00DF00F1" w:rsidRDefault="00DF00F1" w:rsidP="0063040A"/>
        </w:tc>
        <w:tc>
          <w:tcPr>
            <w:tcW w:w="2786" w:type="dxa"/>
            <w:tcBorders>
              <w:top w:val="single" w:sz="18" w:space="0" w:color="3494BA" w:themeColor="accent1"/>
            </w:tcBorders>
          </w:tcPr>
          <w:p w14:paraId="5CBB228A" w14:textId="77777777" w:rsidR="00DF00F1" w:rsidRDefault="00DF00F1" w:rsidP="0063040A"/>
        </w:tc>
        <w:tc>
          <w:tcPr>
            <w:tcW w:w="2158" w:type="dxa"/>
            <w:tcBorders>
              <w:top w:val="single" w:sz="18" w:space="0" w:color="3494BA" w:themeColor="accent1"/>
            </w:tcBorders>
          </w:tcPr>
          <w:p w14:paraId="1228FFA6" w14:textId="77777777" w:rsidR="00DF00F1" w:rsidRDefault="00DF00F1" w:rsidP="0063040A"/>
        </w:tc>
        <w:tc>
          <w:tcPr>
            <w:tcW w:w="2706" w:type="dxa"/>
            <w:tcBorders>
              <w:top w:val="single" w:sz="18" w:space="0" w:color="3494BA" w:themeColor="accent1"/>
            </w:tcBorders>
          </w:tcPr>
          <w:p w14:paraId="49E42BEA" w14:textId="77777777" w:rsidR="00DF00F1" w:rsidRDefault="00DF00F1" w:rsidP="0063040A"/>
        </w:tc>
        <w:tc>
          <w:tcPr>
            <w:tcW w:w="1610" w:type="dxa"/>
          </w:tcPr>
          <w:p w14:paraId="51759B14" w14:textId="77777777" w:rsidR="00DF00F1" w:rsidRDefault="00DF00F1" w:rsidP="0063040A"/>
        </w:tc>
      </w:tr>
      <w:tr w:rsidR="00DF00F1" w14:paraId="697F0568" w14:textId="77777777" w:rsidTr="00CF4C0F">
        <w:trPr>
          <w:trHeight w:val="11376"/>
        </w:trPr>
        <w:tc>
          <w:tcPr>
            <w:tcW w:w="10790" w:type="dxa"/>
            <w:gridSpan w:val="5"/>
          </w:tcPr>
          <w:p w14:paraId="362FDF94" w14:textId="77777777" w:rsidR="00617DA4" w:rsidRDefault="00693C7B" w:rsidP="00716EE9">
            <w:pPr>
              <w:pStyle w:val="NormalWeb"/>
              <w:spacing w:before="0" w:beforeAutospacing="0" w:after="0" w:afterAutospacing="0" w:line="20" w:lineRule="exact"/>
              <w:jc w:val="center"/>
            </w:pPr>
            <w:r>
              <w:fldChar w:fldCharType="begin"/>
            </w:r>
            <w:r w:rsidR="00751715">
              <w:instrText>ADDIN RW.BIB</w:instrText>
            </w:r>
            <w:r>
              <w:fldChar w:fldCharType="separate"/>
            </w:r>
          </w:p>
          <w:p w14:paraId="1EC1EDB4"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AltexSoft. (2020, Dec 14,). Structured vs unstructured data: Compared and explained. </w:t>
            </w:r>
            <w:hyperlink r:id="rId38" w:tgtFrame="_blank" w:history="1">
              <w:r>
                <w:rPr>
                  <w:rStyle w:val="Hyperlink"/>
                </w:rPr>
                <w:t>https://www.altexsoft.com/blog/structured-unstructured-data/</w:t>
              </w:r>
            </w:hyperlink>
          </w:p>
          <w:p w14:paraId="10C8DCDF"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Coronel, C., &amp; Morris, S. (2019). </w:t>
            </w:r>
            <w:r>
              <w:rPr>
                <w:i/>
                <w:iCs/>
                <w:color w:val="000000"/>
              </w:rPr>
              <w:t>Database systems: Design, implementation, &amp; management</w:t>
            </w:r>
            <w:r>
              <w:rPr>
                <w:color w:val="000000"/>
              </w:rPr>
              <w:t xml:space="preserve"> (13th ed.). MindTap - Cengage Learning. </w:t>
            </w:r>
          </w:p>
          <w:p w14:paraId="04CE1F9F"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Hazel, T. (2021, ). Why enterprises need a true multi-model platform. </w:t>
            </w:r>
            <w:hyperlink r:id="rId39" w:tgtFrame="_blank" w:history="1">
              <w:r>
                <w:rPr>
                  <w:rStyle w:val="Hyperlink"/>
                </w:rPr>
                <w:t>https://www.chaossearch.io/blog/why-enterprises-need-a-true-multi-model-platform</w:t>
              </w:r>
            </w:hyperlink>
          </w:p>
          <w:p w14:paraId="729FCA9C"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IBM Cloud. (2021). </w:t>
            </w:r>
            <w:r>
              <w:rPr>
                <w:i/>
                <w:iCs/>
                <w:color w:val="000000"/>
              </w:rPr>
              <w:t xml:space="preserve">Hadoop vs. spark: What's the difference? </w:t>
            </w:r>
            <w:hyperlink r:id="rId40" w:tgtFrame="_blank" w:history="1">
              <w:r>
                <w:rPr>
                  <w:rStyle w:val="Hyperlink"/>
                </w:rPr>
                <w:t>https://www.ibm.com/cloud/blog/hadoop-vs-spark</w:t>
              </w:r>
            </w:hyperlink>
          </w:p>
          <w:p w14:paraId="772CB72F"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IONOS. (2019). </w:t>
            </w:r>
            <w:r>
              <w:rPr>
                <w:i/>
                <w:iCs/>
                <w:color w:val="000000"/>
              </w:rPr>
              <w:t xml:space="preserve">Graph databases explained. </w:t>
            </w:r>
            <w:hyperlink r:id="rId41" w:tgtFrame="_blank" w:history="1">
              <w:r>
                <w:rPr>
                  <w:rStyle w:val="Hyperlink"/>
                </w:rPr>
                <w:t>https://www.ionos.com/digitalguide/hosting/technical-matters/graph-database/</w:t>
              </w:r>
            </w:hyperlink>
          </w:p>
          <w:p w14:paraId="097C714D"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Kamaruzzaman, M. (2021). </w:t>
            </w:r>
            <w:r>
              <w:rPr>
                <w:i/>
                <w:iCs/>
                <w:color w:val="000000"/>
              </w:rPr>
              <w:t xml:space="preserve">Top 10 databases to use in 2021. </w:t>
            </w:r>
            <w:hyperlink r:id="rId42" w:tgtFrame="_blank" w:history="1">
              <w:r>
                <w:rPr>
                  <w:rStyle w:val="Hyperlink"/>
                </w:rPr>
                <w:t>https://towardsdatascience.com/top-10-databases-to-use-in-2021-d7e6a85402ba</w:t>
              </w:r>
            </w:hyperlink>
          </w:p>
          <w:p w14:paraId="061347C1"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Microsoft. (2021). </w:t>
            </w:r>
            <w:r>
              <w:rPr>
                <w:i/>
                <w:iCs/>
                <w:color w:val="000000"/>
              </w:rPr>
              <w:t xml:space="preserve">Data visualization | microsoft power BI. </w:t>
            </w:r>
            <w:hyperlink r:id="rId43" w:tgtFrame="_blank" w:history="1">
              <w:r>
                <w:rPr>
                  <w:rStyle w:val="Hyperlink"/>
                </w:rPr>
                <w:t>https://powerbi.microsoft.com/en-us/</w:t>
              </w:r>
            </w:hyperlink>
          </w:p>
          <w:p w14:paraId="2CB4741B"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Petrossian, G. (2021, May 27,). Business intelligence tools: A pros and cons comparison chart. </w:t>
            </w:r>
            <w:hyperlink r:id="rId44" w:tgtFrame="_blank" w:history="1">
              <w:r>
                <w:rPr>
                  <w:rStyle w:val="Hyperlink"/>
                </w:rPr>
                <w:t>https://www.csgpro.com/blog/business-intelligence-tools-comparison-chart/</w:t>
              </w:r>
            </w:hyperlink>
          </w:p>
          <w:p w14:paraId="21D7041B"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Sharma, S. (2018). </w:t>
            </w:r>
            <w:r>
              <w:rPr>
                <w:i/>
                <w:iCs/>
                <w:color w:val="000000"/>
              </w:rPr>
              <w:t xml:space="preserve">Hadoop key features and its advantages | K21 academy. </w:t>
            </w:r>
            <w:hyperlink r:id="rId45" w:tgtFrame="_blank" w:history="1">
              <w:r>
                <w:rPr>
                  <w:rStyle w:val="Hyperlink"/>
                </w:rPr>
                <w:t>https://k21academy.com/big-data-hadoop/hadoop-key-features-advantages/</w:t>
              </w:r>
            </w:hyperlink>
          </w:p>
          <w:p w14:paraId="50C5408C" w14:textId="77777777" w:rsidR="00912AF4" w:rsidRDefault="00912AF4" w:rsidP="00912AF4">
            <w:pPr>
              <w:pStyle w:val="NormalWeb"/>
              <w:spacing w:before="0" w:beforeAutospacing="0" w:after="0" w:afterAutospacing="0" w:line="480" w:lineRule="auto"/>
              <w:ind w:left="446" w:hanging="446"/>
              <w:rPr>
                <w:color w:val="000000"/>
              </w:rPr>
            </w:pPr>
            <w:r>
              <w:rPr>
                <w:color w:val="000000"/>
              </w:rPr>
              <w:t xml:space="preserve">Wood, K. (2019). </w:t>
            </w:r>
            <w:r>
              <w:rPr>
                <w:i/>
                <w:iCs/>
                <w:color w:val="000000"/>
              </w:rPr>
              <w:t xml:space="preserve">Power BI best practice recommendation. </w:t>
            </w:r>
            <w:hyperlink r:id="rId46" w:anchor="M2786" w:tgtFrame="_blank" w:history="1">
              <w:r>
                <w:rPr>
                  <w:rStyle w:val="Hyperlink"/>
                </w:rPr>
                <w:t>https://community.powerbi.com/t5/Data-Stories-Gallery/Power-BI-Best-Practice-Recommendation/m-p/745072#M2786</w:t>
              </w:r>
            </w:hyperlink>
          </w:p>
          <w:p w14:paraId="2263CB67" w14:textId="65377FCF" w:rsidR="00DF00F1" w:rsidRDefault="00912AF4" w:rsidP="009F0143">
            <w:pPr>
              <w:pStyle w:val="NormalWeb"/>
              <w:widowControl w:val="0"/>
              <w:spacing w:before="0" w:beforeAutospacing="0" w:after="0" w:afterAutospacing="0" w:line="480" w:lineRule="auto"/>
              <w:ind w:left="446" w:hanging="446"/>
            </w:pPr>
            <w:r>
              <w:rPr>
                <w:color w:val="000000"/>
              </w:rPr>
              <w:t xml:space="preserve">Zaact Consulting. (2021). </w:t>
            </w:r>
            <w:r>
              <w:rPr>
                <w:i/>
                <w:iCs/>
                <w:color w:val="000000"/>
              </w:rPr>
              <w:t xml:space="preserve">Why power BI? 5 ways businesses use power BI. </w:t>
            </w:r>
            <w:hyperlink r:id="rId47" w:tgtFrame="_blank" w:history="1">
              <w:r>
                <w:rPr>
                  <w:rStyle w:val="Hyperlink"/>
                </w:rPr>
                <w:t>https://zaact.com/why-power-bi-5-ways-businesses-use-power-bi/</w:t>
              </w:r>
            </w:hyperlink>
            <w:r w:rsidR="00693C7B">
              <w:fldChar w:fldCharType="end"/>
            </w:r>
          </w:p>
        </w:tc>
      </w:tr>
    </w:tbl>
    <w:p w14:paraId="71B523A9" w14:textId="465382A7" w:rsidR="0048120C" w:rsidRDefault="0048120C" w:rsidP="00FA1459">
      <w:pPr>
        <w:pStyle w:val="NormalWeb"/>
        <w:widowControl w:val="0"/>
        <w:spacing w:before="0" w:beforeAutospacing="0" w:after="0" w:afterAutospacing="0"/>
        <w:jc w:val="center"/>
        <w:divId w:val="571280644"/>
      </w:pPr>
    </w:p>
    <w:sectPr w:rsidR="0048120C" w:rsidSect="008526FB">
      <w:footerReference w:type="first" r:id="rId48"/>
      <w:pgSz w:w="12240" w:h="15840" w:code="1"/>
      <w:pgMar w:top="720" w:right="720" w:bottom="720" w:left="720" w:header="576" w:footer="5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320C9" w14:textId="77777777" w:rsidR="00DF1CD1" w:rsidRDefault="00DF1CD1" w:rsidP="00E74B29">
      <w:r>
        <w:separator/>
      </w:r>
    </w:p>
  </w:endnote>
  <w:endnote w:type="continuationSeparator" w:id="0">
    <w:p w14:paraId="28CED4FF" w14:textId="77777777" w:rsidR="00DF1CD1" w:rsidRDefault="00DF1CD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D48B395"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1E05B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3A96" w14:textId="77777777" w:rsidR="00E74B29" w:rsidRDefault="00E74B29" w:rsidP="008227CE">
    <w:pPr>
      <w:pStyle w:val="Footer"/>
      <w:spacing w:line="160" w:lineRule="exact"/>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3237"/>
      <w:gridCol w:w="1079"/>
    </w:tblGrid>
    <w:tr w:rsidR="00994A80" w14:paraId="0C22B338" w14:textId="77777777" w:rsidTr="00B438B8">
      <w:tc>
        <w:tcPr>
          <w:tcW w:w="6474" w:type="dxa"/>
        </w:tcPr>
        <w:p w14:paraId="6DDA7B54" w14:textId="79F1EC3D" w:rsidR="00994A80" w:rsidRPr="00874FE7" w:rsidRDefault="00E70688" w:rsidP="006709F1">
          <w:pPr>
            <w:pStyle w:val="Footer"/>
          </w:pPr>
          <w:sdt>
            <w:sdtPr>
              <w:alias w:val="Title"/>
              <w:tag w:val=""/>
              <w:id w:val="-1317034489"/>
              <w:placeholder>
                <w:docPart w:val="AC5A32B83D2440D3820110A82A2EC2D0"/>
              </w:placeholder>
              <w:dataBinding w:prefixMappings="xmlns:ns0='http://purl.org/dc/elements/1.1/' xmlns:ns1='http://schemas.openxmlformats.org/package/2006/metadata/core-properties' " w:xpath="/ns1:coreProperties[1]/ns0:title[1]" w:storeItemID="{6C3C8BC8-F283-45AE-878A-BAB7291924A1}"/>
              <w:text/>
            </w:sdtPr>
            <w:sdtEndPr/>
            <w:sdtContent>
              <w:r w:rsidR="001F22B1">
                <w:t>Week 8 Adventure Works Cycle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71BA34A2" w14:textId="77777777" w:rsidR="00994A80" w:rsidRPr="00E74B29" w:rsidRDefault="00994A8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0F821315" w14:textId="77777777" w:rsidR="00994A80" w:rsidRPr="00E74B29" w:rsidRDefault="00994A80" w:rsidP="006709F1">
          <w:pPr>
            <w:pStyle w:val="Footer"/>
          </w:pPr>
        </w:p>
      </w:tc>
    </w:tr>
  </w:tbl>
  <w:p w14:paraId="2A4233BA" w14:textId="77777777" w:rsidR="00E74B29" w:rsidRDefault="00E74B29" w:rsidP="008227CE">
    <w:pPr>
      <w:pStyle w:val="Footer"/>
      <w:spacing w:line="160"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A9D05" w14:textId="77777777" w:rsidR="009F0143" w:rsidRDefault="009F01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D598B" w14:textId="77777777" w:rsidR="00E32331" w:rsidRDefault="00E32331" w:rsidP="00EF2CAB">
    <w:pPr>
      <w:pStyle w:val="Footer"/>
      <w:spacing w:line="120" w:lineRule="exact"/>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6474"/>
      <w:gridCol w:w="3237"/>
      <w:gridCol w:w="1079"/>
    </w:tblGrid>
    <w:tr w:rsidR="00E32331" w14:paraId="110FD976" w14:textId="77777777" w:rsidTr="006134FD">
      <w:tc>
        <w:tcPr>
          <w:tcW w:w="6474" w:type="dxa"/>
        </w:tcPr>
        <w:p w14:paraId="2A010835" w14:textId="0C94DEEB" w:rsidR="00E32331" w:rsidRPr="00874FE7" w:rsidRDefault="00E70688" w:rsidP="00E32331">
          <w:pPr>
            <w:pStyle w:val="Footer"/>
          </w:pPr>
          <w:sdt>
            <w:sdtPr>
              <w:alias w:val="Title"/>
              <w:tag w:val=""/>
              <w:id w:val="503557808"/>
              <w:placeholder>
                <w:docPart w:val="7677F86732BF4AF0B512D053CC589148"/>
              </w:placeholder>
              <w:dataBinding w:prefixMappings="xmlns:ns0='http://purl.org/dc/elements/1.1/' xmlns:ns1='http://schemas.openxmlformats.org/package/2006/metadata/core-properties' " w:xpath="/ns1:coreProperties[1]/ns0:title[1]" w:storeItemID="{6C3C8BC8-F283-45AE-878A-BAB7291924A1}"/>
              <w:text/>
            </w:sdtPr>
            <w:sdtEndPr/>
            <w:sdtContent>
              <w:r w:rsidR="001F22B1">
                <w:t>Week 8 Adventure Works Cycle</w:t>
              </w:r>
            </w:sdtContent>
          </w:sdt>
        </w:p>
      </w:tc>
      <w:tc>
        <w:tcPr>
          <w:tcW w:w="3237" w:type="dxa"/>
        </w:tcPr>
        <w:sdt>
          <w:sdtPr>
            <w:rPr>
              <w:rStyle w:val="PageNumber"/>
            </w:rPr>
            <w:id w:val="-307253380"/>
            <w:docPartObj>
              <w:docPartGallery w:val="Page Numbers (Bottom of Page)"/>
              <w:docPartUnique/>
            </w:docPartObj>
          </w:sdtPr>
          <w:sdtEndPr>
            <w:rPr>
              <w:rStyle w:val="PageNumber"/>
            </w:rPr>
          </w:sdtEndPr>
          <w:sdtContent>
            <w:p w14:paraId="04A4A383" w14:textId="77777777" w:rsidR="00E32331" w:rsidRPr="00E74B29" w:rsidRDefault="00E32331" w:rsidP="00E32331">
              <w:pPr>
                <w:pStyle w:val="Footer"/>
                <w:jc w:val="right"/>
              </w:pPr>
              <w:r w:rsidRPr="00E74B29">
                <w:t xml:space="preserve">PAGE </w:t>
              </w:r>
              <w:r w:rsidRPr="00E74B29">
                <w:fldChar w:fldCharType="begin"/>
              </w:r>
              <w:r w:rsidRPr="00E74B29">
                <w:instrText xml:space="preserve"> PAGE </w:instrText>
              </w:r>
              <w:r w:rsidRPr="00E74B29">
                <w:fldChar w:fldCharType="separate"/>
              </w:r>
              <w:r>
                <w:t>11</w:t>
              </w:r>
              <w:r w:rsidRPr="00E74B29">
                <w:fldChar w:fldCharType="end"/>
              </w:r>
            </w:p>
          </w:sdtContent>
        </w:sdt>
      </w:tc>
      <w:tc>
        <w:tcPr>
          <w:tcW w:w="1079" w:type="dxa"/>
        </w:tcPr>
        <w:p w14:paraId="3B218C4A" w14:textId="77777777" w:rsidR="00E32331" w:rsidRPr="00E74B29" w:rsidRDefault="00E32331" w:rsidP="00E32331">
          <w:pPr>
            <w:pStyle w:val="Footer"/>
          </w:pPr>
        </w:p>
      </w:tc>
    </w:tr>
  </w:tbl>
  <w:p w14:paraId="281650E5" w14:textId="77777777" w:rsidR="00E32331" w:rsidRDefault="00E32331" w:rsidP="00EF2CAB">
    <w:pPr>
      <w:pStyle w:val="Footer"/>
      <w:spacing w:line="120" w:lineRule="exac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2E643" w14:textId="77777777" w:rsidR="00DF1CD1" w:rsidRDefault="00DF1CD1" w:rsidP="00E74B29">
      <w:r>
        <w:separator/>
      </w:r>
    </w:p>
  </w:footnote>
  <w:footnote w:type="continuationSeparator" w:id="0">
    <w:p w14:paraId="34CA7870" w14:textId="77777777" w:rsidR="00DF1CD1" w:rsidRDefault="00DF1CD1"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A1139" w14:textId="77777777" w:rsidR="009F0143" w:rsidRDefault="009F01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C9BAD" w14:textId="77777777" w:rsidR="009F0143" w:rsidRPr="00EF2CAB" w:rsidRDefault="009F0143" w:rsidP="00EF2C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B7D8D" w14:textId="77777777" w:rsidR="009F0143" w:rsidRDefault="009F01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590F"/>
    <w:multiLevelType w:val="hybridMultilevel"/>
    <w:tmpl w:val="3920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E205E"/>
    <w:multiLevelType w:val="hybridMultilevel"/>
    <w:tmpl w:val="0AB8B28C"/>
    <w:lvl w:ilvl="0" w:tplc="6568C3E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05E0C"/>
    <w:multiLevelType w:val="hybridMultilevel"/>
    <w:tmpl w:val="EF123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41AFC"/>
    <w:multiLevelType w:val="hybridMultilevel"/>
    <w:tmpl w:val="EF123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55D90"/>
    <w:multiLevelType w:val="hybridMultilevel"/>
    <w:tmpl w:val="64C67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CEB2CCC"/>
    <w:multiLevelType w:val="multilevel"/>
    <w:tmpl w:val="B60C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8528EB"/>
    <w:multiLevelType w:val="hybridMultilevel"/>
    <w:tmpl w:val="AD3E8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B5806E2"/>
    <w:multiLevelType w:val="hybridMultilevel"/>
    <w:tmpl w:val="E49CDDC0"/>
    <w:lvl w:ilvl="0" w:tplc="DB7A8586">
      <w:numFmt w:val="bullet"/>
      <w:lvlText w:val="-"/>
      <w:lvlJc w:val="left"/>
      <w:pPr>
        <w:ind w:left="360" w:hanging="360"/>
      </w:pPr>
      <w:rPr>
        <w:rFonts w:ascii="Georgia" w:eastAsiaTheme="minorHAnsi" w:hAnsi="Georg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BBF0375"/>
    <w:multiLevelType w:val="hybridMultilevel"/>
    <w:tmpl w:val="95926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5E7159"/>
    <w:multiLevelType w:val="hybridMultilevel"/>
    <w:tmpl w:val="AD5A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560F8C"/>
    <w:multiLevelType w:val="hybridMultilevel"/>
    <w:tmpl w:val="3920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7E4825"/>
    <w:multiLevelType w:val="hybridMultilevel"/>
    <w:tmpl w:val="9FA05CBE"/>
    <w:lvl w:ilvl="0" w:tplc="67F0E9EC">
      <w:start w:val="1"/>
      <w:numFmt w:val="decimal"/>
      <w:lvlText w:val="%1."/>
      <w:lvlJc w:val="left"/>
      <w:pPr>
        <w:ind w:left="5346" w:hanging="216"/>
      </w:pPr>
      <w:rPr>
        <w:rFonts w:hint="default"/>
      </w:rPr>
    </w:lvl>
    <w:lvl w:ilvl="1" w:tplc="04090019" w:tentative="1">
      <w:start w:val="1"/>
      <w:numFmt w:val="lowerLetter"/>
      <w:lvlText w:val="%2."/>
      <w:lvlJc w:val="left"/>
      <w:pPr>
        <w:ind w:left="5706" w:hanging="360"/>
      </w:pPr>
    </w:lvl>
    <w:lvl w:ilvl="2" w:tplc="0409001B" w:tentative="1">
      <w:start w:val="1"/>
      <w:numFmt w:val="lowerRoman"/>
      <w:lvlText w:val="%3."/>
      <w:lvlJc w:val="right"/>
      <w:pPr>
        <w:ind w:left="6426" w:hanging="180"/>
      </w:pPr>
    </w:lvl>
    <w:lvl w:ilvl="3" w:tplc="0409000F" w:tentative="1">
      <w:start w:val="1"/>
      <w:numFmt w:val="decimal"/>
      <w:lvlText w:val="%4."/>
      <w:lvlJc w:val="left"/>
      <w:pPr>
        <w:ind w:left="7146" w:hanging="360"/>
      </w:pPr>
    </w:lvl>
    <w:lvl w:ilvl="4" w:tplc="04090019" w:tentative="1">
      <w:start w:val="1"/>
      <w:numFmt w:val="lowerLetter"/>
      <w:lvlText w:val="%5."/>
      <w:lvlJc w:val="left"/>
      <w:pPr>
        <w:ind w:left="7866" w:hanging="360"/>
      </w:pPr>
    </w:lvl>
    <w:lvl w:ilvl="5" w:tplc="0409001B" w:tentative="1">
      <w:start w:val="1"/>
      <w:numFmt w:val="lowerRoman"/>
      <w:lvlText w:val="%6."/>
      <w:lvlJc w:val="right"/>
      <w:pPr>
        <w:ind w:left="8586" w:hanging="180"/>
      </w:pPr>
    </w:lvl>
    <w:lvl w:ilvl="6" w:tplc="0409000F" w:tentative="1">
      <w:start w:val="1"/>
      <w:numFmt w:val="decimal"/>
      <w:lvlText w:val="%7."/>
      <w:lvlJc w:val="left"/>
      <w:pPr>
        <w:ind w:left="9306" w:hanging="360"/>
      </w:pPr>
    </w:lvl>
    <w:lvl w:ilvl="7" w:tplc="04090019" w:tentative="1">
      <w:start w:val="1"/>
      <w:numFmt w:val="lowerLetter"/>
      <w:lvlText w:val="%8."/>
      <w:lvlJc w:val="left"/>
      <w:pPr>
        <w:ind w:left="10026" w:hanging="360"/>
      </w:pPr>
    </w:lvl>
    <w:lvl w:ilvl="8" w:tplc="0409001B" w:tentative="1">
      <w:start w:val="1"/>
      <w:numFmt w:val="lowerRoman"/>
      <w:lvlText w:val="%9."/>
      <w:lvlJc w:val="right"/>
      <w:pPr>
        <w:ind w:left="10746" w:hanging="180"/>
      </w:pPr>
    </w:lvl>
  </w:abstractNum>
  <w:abstractNum w:abstractNumId="13" w15:restartNumberingAfterBreak="0">
    <w:nsid w:val="3DEB240F"/>
    <w:multiLevelType w:val="hybridMultilevel"/>
    <w:tmpl w:val="570CB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DC78C0"/>
    <w:multiLevelType w:val="hybridMultilevel"/>
    <w:tmpl w:val="41DE4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D40491"/>
    <w:multiLevelType w:val="hybridMultilevel"/>
    <w:tmpl w:val="C5DABF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A450C8"/>
    <w:multiLevelType w:val="multilevel"/>
    <w:tmpl w:val="BCCEA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10"/>
  </w:num>
  <w:num w:numId="4">
    <w:abstractNumId w:val="8"/>
  </w:num>
  <w:num w:numId="5">
    <w:abstractNumId w:val="12"/>
  </w:num>
  <w:num w:numId="6">
    <w:abstractNumId w:val="15"/>
  </w:num>
  <w:num w:numId="7">
    <w:abstractNumId w:val="1"/>
  </w:num>
  <w:num w:numId="8">
    <w:abstractNumId w:val="13"/>
  </w:num>
  <w:num w:numId="9">
    <w:abstractNumId w:val="7"/>
  </w:num>
  <w:num w:numId="10">
    <w:abstractNumId w:val="0"/>
  </w:num>
  <w:num w:numId="11">
    <w:abstractNumId w:val="16"/>
  </w:num>
  <w:num w:numId="12">
    <w:abstractNumId w:val="11"/>
  </w:num>
  <w:num w:numId="13">
    <w:abstractNumId w:val="14"/>
  </w:num>
  <w:num w:numId="14">
    <w:abstractNumId w:val="4"/>
  </w:num>
  <w:num w:numId="15">
    <w:abstractNumId w:val="3"/>
  </w:num>
  <w:num w:numId="16">
    <w:abstractNumId w:val="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6AE"/>
    <w:rsid w:val="000007C0"/>
    <w:rsid w:val="00000C01"/>
    <w:rsid w:val="00002781"/>
    <w:rsid w:val="0000373C"/>
    <w:rsid w:val="000039FA"/>
    <w:rsid w:val="00003B87"/>
    <w:rsid w:val="00003F9C"/>
    <w:rsid w:val="00005249"/>
    <w:rsid w:val="0000752F"/>
    <w:rsid w:val="0000757B"/>
    <w:rsid w:val="00007C9A"/>
    <w:rsid w:val="00007DD3"/>
    <w:rsid w:val="00010069"/>
    <w:rsid w:val="00010302"/>
    <w:rsid w:val="00010396"/>
    <w:rsid w:val="00010CC0"/>
    <w:rsid w:val="00011EDB"/>
    <w:rsid w:val="00011FB4"/>
    <w:rsid w:val="00012123"/>
    <w:rsid w:val="000123D3"/>
    <w:rsid w:val="00014EBD"/>
    <w:rsid w:val="00014F96"/>
    <w:rsid w:val="000159E5"/>
    <w:rsid w:val="00016352"/>
    <w:rsid w:val="000165A9"/>
    <w:rsid w:val="00017357"/>
    <w:rsid w:val="00017615"/>
    <w:rsid w:val="0002103C"/>
    <w:rsid w:val="00021BDE"/>
    <w:rsid w:val="000242F7"/>
    <w:rsid w:val="00024638"/>
    <w:rsid w:val="0002550E"/>
    <w:rsid w:val="0002616B"/>
    <w:rsid w:val="00026484"/>
    <w:rsid w:val="000267F2"/>
    <w:rsid w:val="00027AB2"/>
    <w:rsid w:val="00030D4E"/>
    <w:rsid w:val="00031723"/>
    <w:rsid w:val="0003269C"/>
    <w:rsid w:val="00032C5D"/>
    <w:rsid w:val="00033445"/>
    <w:rsid w:val="00033736"/>
    <w:rsid w:val="00033754"/>
    <w:rsid w:val="00033E26"/>
    <w:rsid w:val="000362A6"/>
    <w:rsid w:val="0003678B"/>
    <w:rsid w:val="00036CE1"/>
    <w:rsid w:val="00037C81"/>
    <w:rsid w:val="00040385"/>
    <w:rsid w:val="00040533"/>
    <w:rsid w:val="000407AC"/>
    <w:rsid w:val="00040BBD"/>
    <w:rsid w:val="00041B2F"/>
    <w:rsid w:val="00044E0F"/>
    <w:rsid w:val="00044E8B"/>
    <w:rsid w:val="0004529E"/>
    <w:rsid w:val="00045AF5"/>
    <w:rsid w:val="000460AE"/>
    <w:rsid w:val="000466D0"/>
    <w:rsid w:val="000466E9"/>
    <w:rsid w:val="00047FED"/>
    <w:rsid w:val="000507F6"/>
    <w:rsid w:val="00051199"/>
    <w:rsid w:val="0005168E"/>
    <w:rsid w:val="00051F83"/>
    <w:rsid w:val="00052265"/>
    <w:rsid w:val="0005360A"/>
    <w:rsid w:val="00054245"/>
    <w:rsid w:val="000544A9"/>
    <w:rsid w:val="000556EF"/>
    <w:rsid w:val="00055E39"/>
    <w:rsid w:val="0006030D"/>
    <w:rsid w:val="000611F4"/>
    <w:rsid w:val="00061F5B"/>
    <w:rsid w:val="00062054"/>
    <w:rsid w:val="0006299F"/>
    <w:rsid w:val="00064930"/>
    <w:rsid w:val="00065B67"/>
    <w:rsid w:val="000660F9"/>
    <w:rsid w:val="00066344"/>
    <w:rsid w:val="00066AE5"/>
    <w:rsid w:val="0006724A"/>
    <w:rsid w:val="0006745B"/>
    <w:rsid w:val="0006761C"/>
    <w:rsid w:val="000700DD"/>
    <w:rsid w:val="0007079B"/>
    <w:rsid w:val="000711F6"/>
    <w:rsid w:val="00071E5B"/>
    <w:rsid w:val="000729C3"/>
    <w:rsid w:val="00073777"/>
    <w:rsid w:val="00073E8F"/>
    <w:rsid w:val="000745A6"/>
    <w:rsid w:val="00074FBF"/>
    <w:rsid w:val="00075255"/>
    <w:rsid w:val="0007534F"/>
    <w:rsid w:val="00076AC0"/>
    <w:rsid w:val="00076B46"/>
    <w:rsid w:val="00077423"/>
    <w:rsid w:val="0008008B"/>
    <w:rsid w:val="00080AE8"/>
    <w:rsid w:val="0008140F"/>
    <w:rsid w:val="0008309F"/>
    <w:rsid w:val="00083167"/>
    <w:rsid w:val="00083567"/>
    <w:rsid w:val="00083AD3"/>
    <w:rsid w:val="000866EF"/>
    <w:rsid w:val="000868E3"/>
    <w:rsid w:val="00086A19"/>
    <w:rsid w:val="00086AF1"/>
    <w:rsid w:val="00086BE8"/>
    <w:rsid w:val="00086DB7"/>
    <w:rsid w:val="00086FA5"/>
    <w:rsid w:val="00087420"/>
    <w:rsid w:val="00090EC9"/>
    <w:rsid w:val="00092C7E"/>
    <w:rsid w:val="0009303D"/>
    <w:rsid w:val="00094824"/>
    <w:rsid w:val="000949DA"/>
    <w:rsid w:val="000955A4"/>
    <w:rsid w:val="0009750A"/>
    <w:rsid w:val="00097C3D"/>
    <w:rsid w:val="000A15EF"/>
    <w:rsid w:val="000A26C3"/>
    <w:rsid w:val="000A2821"/>
    <w:rsid w:val="000A3C66"/>
    <w:rsid w:val="000A3DDE"/>
    <w:rsid w:val="000A407F"/>
    <w:rsid w:val="000A41AC"/>
    <w:rsid w:val="000A5154"/>
    <w:rsid w:val="000A57BC"/>
    <w:rsid w:val="000A5E12"/>
    <w:rsid w:val="000A650E"/>
    <w:rsid w:val="000A68DB"/>
    <w:rsid w:val="000A6F3B"/>
    <w:rsid w:val="000A7724"/>
    <w:rsid w:val="000A7AB0"/>
    <w:rsid w:val="000B07CB"/>
    <w:rsid w:val="000B174C"/>
    <w:rsid w:val="000B1CC8"/>
    <w:rsid w:val="000B1EAB"/>
    <w:rsid w:val="000B21D1"/>
    <w:rsid w:val="000B3657"/>
    <w:rsid w:val="000B59D6"/>
    <w:rsid w:val="000B62EF"/>
    <w:rsid w:val="000B7623"/>
    <w:rsid w:val="000B7BB6"/>
    <w:rsid w:val="000C0239"/>
    <w:rsid w:val="000C0410"/>
    <w:rsid w:val="000C11B8"/>
    <w:rsid w:val="000C2234"/>
    <w:rsid w:val="000C2B78"/>
    <w:rsid w:val="000C3306"/>
    <w:rsid w:val="000C4280"/>
    <w:rsid w:val="000C42ED"/>
    <w:rsid w:val="000C4630"/>
    <w:rsid w:val="000C4EBC"/>
    <w:rsid w:val="000C6229"/>
    <w:rsid w:val="000C75F2"/>
    <w:rsid w:val="000D1129"/>
    <w:rsid w:val="000D190C"/>
    <w:rsid w:val="000D1C87"/>
    <w:rsid w:val="000D1FA7"/>
    <w:rsid w:val="000D23FF"/>
    <w:rsid w:val="000D2990"/>
    <w:rsid w:val="000D2AB8"/>
    <w:rsid w:val="000D586C"/>
    <w:rsid w:val="000D6534"/>
    <w:rsid w:val="000D6A80"/>
    <w:rsid w:val="000E1AF7"/>
    <w:rsid w:val="000E2AAB"/>
    <w:rsid w:val="000E3AA8"/>
    <w:rsid w:val="000E4227"/>
    <w:rsid w:val="000E4641"/>
    <w:rsid w:val="000E4A41"/>
    <w:rsid w:val="000E4BA3"/>
    <w:rsid w:val="000E4C5F"/>
    <w:rsid w:val="000E5200"/>
    <w:rsid w:val="000E5364"/>
    <w:rsid w:val="000E68D9"/>
    <w:rsid w:val="000E77FE"/>
    <w:rsid w:val="000E7D4B"/>
    <w:rsid w:val="000E7FF6"/>
    <w:rsid w:val="000F1517"/>
    <w:rsid w:val="000F1B04"/>
    <w:rsid w:val="000F1DE6"/>
    <w:rsid w:val="000F1FAD"/>
    <w:rsid w:val="000F368A"/>
    <w:rsid w:val="000F3D76"/>
    <w:rsid w:val="000F4A5A"/>
    <w:rsid w:val="000F55FF"/>
    <w:rsid w:val="000F6D22"/>
    <w:rsid w:val="00100B9F"/>
    <w:rsid w:val="00101308"/>
    <w:rsid w:val="00101E2D"/>
    <w:rsid w:val="00101EA5"/>
    <w:rsid w:val="00103392"/>
    <w:rsid w:val="001038EE"/>
    <w:rsid w:val="001038EF"/>
    <w:rsid w:val="00104807"/>
    <w:rsid w:val="00104B52"/>
    <w:rsid w:val="00105412"/>
    <w:rsid w:val="00105821"/>
    <w:rsid w:val="00105B67"/>
    <w:rsid w:val="001067B3"/>
    <w:rsid w:val="00106D33"/>
    <w:rsid w:val="00106FED"/>
    <w:rsid w:val="00107D93"/>
    <w:rsid w:val="00111CC3"/>
    <w:rsid w:val="00112067"/>
    <w:rsid w:val="0011386D"/>
    <w:rsid w:val="00113B2F"/>
    <w:rsid w:val="00113D91"/>
    <w:rsid w:val="00113DDC"/>
    <w:rsid w:val="0011407F"/>
    <w:rsid w:val="00114752"/>
    <w:rsid w:val="001149E2"/>
    <w:rsid w:val="00116F10"/>
    <w:rsid w:val="00120048"/>
    <w:rsid w:val="001201CF"/>
    <w:rsid w:val="001216A1"/>
    <w:rsid w:val="00122506"/>
    <w:rsid w:val="001248A4"/>
    <w:rsid w:val="00125864"/>
    <w:rsid w:val="00126FBC"/>
    <w:rsid w:val="00127889"/>
    <w:rsid w:val="00130976"/>
    <w:rsid w:val="00130B6D"/>
    <w:rsid w:val="001312B0"/>
    <w:rsid w:val="0013137B"/>
    <w:rsid w:val="0013248F"/>
    <w:rsid w:val="001334AE"/>
    <w:rsid w:val="0013364E"/>
    <w:rsid w:val="0013532F"/>
    <w:rsid w:val="001375E9"/>
    <w:rsid w:val="00137BE3"/>
    <w:rsid w:val="0014287E"/>
    <w:rsid w:val="00143051"/>
    <w:rsid w:val="00144EDE"/>
    <w:rsid w:val="00145D62"/>
    <w:rsid w:val="001462AE"/>
    <w:rsid w:val="00147155"/>
    <w:rsid w:val="0014715F"/>
    <w:rsid w:val="00147F6B"/>
    <w:rsid w:val="00150459"/>
    <w:rsid w:val="00150AE6"/>
    <w:rsid w:val="00150D70"/>
    <w:rsid w:val="00151B2A"/>
    <w:rsid w:val="00151F66"/>
    <w:rsid w:val="0015252F"/>
    <w:rsid w:val="00152615"/>
    <w:rsid w:val="00152830"/>
    <w:rsid w:val="00152900"/>
    <w:rsid w:val="00152A40"/>
    <w:rsid w:val="00153E70"/>
    <w:rsid w:val="001541A6"/>
    <w:rsid w:val="001541FC"/>
    <w:rsid w:val="0015543F"/>
    <w:rsid w:val="0015545D"/>
    <w:rsid w:val="00155BE6"/>
    <w:rsid w:val="00155E99"/>
    <w:rsid w:val="00156101"/>
    <w:rsid w:val="00156276"/>
    <w:rsid w:val="001573A4"/>
    <w:rsid w:val="0016007C"/>
    <w:rsid w:val="00162AFD"/>
    <w:rsid w:val="001631AB"/>
    <w:rsid w:val="001631D1"/>
    <w:rsid w:val="0016372F"/>
    <w:rsid w:val="001639C6"/>
    <w:rsid w:val="001643F2"/>
    <w:rsid w:val="001649FC"/>
    <w:rsid w:val="00166F2E"/>
    <w:rsid w:val="00167852"/>
    <w:rsid w:val="00170531"/>
    <w:rsid w:val="001716E9"/>
    <w:rsid w:val="00171B2B"/>
    <w:rsid w:val="00171DB5"/>
    <w:rsid w:val="0017406A"/>
    <w:rsid w:val="00174411"/>
    <w:rsid w:val="00175A90"/>
    <w:rsid w:val="00176ACD"/>
    <w:rsid w:val="00176E73"/>
    <w:rsid w:val="00177712"/>
    <w:rsid w:val="00177F8D"/>
    <w:rsid w:val="00180E0B"/>
    <w:rsid w:val="00181277"/>
    <w:rsid w:val="00181826"/>
    <w:rsid w:val="001825F9"/>
    <w:rsid w:val="00182B42"/>
    <w:rsid w:val="00183376"/>
    <w:rsid w:val="00184EBA"/>
    <w:rsid w:val="00185E77"/>
    <w:rsid w:val="00185F4A"/>
    <w:rsid w:val="0018638F"/>
    <w:rsid w:val="0018696B"/>
    <w:rsid w:val="001874B5"/>
    <w:rsid w:val="00187734"/>
    <w:rsid w:val="00191027"/>
    <w:rsid w:val="00192A07"/>
    <w:rsid w:val="00193F61"/>
    <w:rsid w:val="00195206"/>
    <w:rsid w:val="001952CE"/>
    <w:rsid w:val="001961A1"/>
    <w:rsid w:val="00196B98"/>
    <w:rsid w:val="001A091C"/>
    <w:rsid w:val="001A09F7"/>
    <w:rsid w:val="001A0E0B"/>
    <w:rsid w:val="001A117B"/>
    <w:rsid w:val="001A1D20"/>
    <w:rsid w:val="001A2171"/>
    <w:rsid w:val="001A345C"/>
    <w:rsid w:val="001A3761"/>
    <w:rsid w:val="001A3CBD"/>
    <w:rsid w:val="001A3FA0"/>
    <w:rsid w:val="001A4FB4"/>
    <w:rsid w:val="001A5B02"/>
    <w:rsid w:val="001A6AAD"/>
    <w:rsid w:val="001B0181"/>
    <w:rsid w:val="001B038D"/>
    <w:rsid w:val="001B0B9A"/>
    <w:rsid w:val="001B1831"/>
    <w:rsid w:val="001B32E1"/>
    <w:rsid w:val="001B3A58"/>
    <w:rsid w:val="001B76F2"/>
    <w:rsid w:val="001B7B8D"/>
    <w:rsid w:val="001C24AD"/>
    <w:rsid w:val="001C37DF"/>
    <w:rsid w:val="001C3C7F"/>
    <w:rsid w:val="001C3F6A"/>
    <w:rsid w:val="001C4E52"/>
    <w:rsid w:val="001C4F05"/>
    <w:rsid w:val="001C5189"/>
    <w:rsid w:val="001C53C9"/>
    <w:rsid w:val="001C56AD"/>
    <w:rsid w:val="001C5ECA"/>
    <w:rsid w:val="001C635C"/>
    <w:rsid w:val="001C6ED0"/>
    <w:rsid w:val="001C7C64"/>
    <w:rsid w:val="001D0947"/>
    <w:rsid w:val="001D1CDC"/>
    <w:rsid w:val="001D2366"/>
    <w:rsid w:val="001D25E4"/>
    <w:rsid w:val="001D266B"/>
    <w:rsid w:val="001D26F7"/>
    <w:rsid w:val="001D3EF8"/>
    <w:rsid w:val="001D4C67"/>
    <w:rsid w:val="001D505B"/>
    <w:rsid w:val="001D5109"/>
    <w:rsid w:val="001D5431"/>
    <w:rsid w:val="001D5821"/>
    <w:rsid w:val="001D590F"/>
    <w:rsid w:val="001D62E4"/>
    <w:rsid w:val="001D652F"/>
    <w:rsid w:val="001D6DDB"/>
    <w:rsid w:val="001D720E"/>
    <w:rsid w:val="001D7619"/>
    <w:rsid w:val="001D7EFC"/>
    <w:rsid w:val="001E0C04"/>
    <w:rsid w:val="001E1C62"/>
    <w:rsid w:val="001E1EB3"/>
    <w:rsid w:val="001E261B"/>
    <w:rsid w:val="001E40A8"/>
    <w:rsid w:val="001E4646"/>
    <w:rsid w:val="001E47D6"/>
    <w:rsid w:val="001E4B62"/>
    <w:rsid w:val="001E5030"/>
    <w:rsid w:val="001E6244"/>
    <w:rsid w:val="001E703B"/>
    <w:rsid w:val="001E7783"/>
    <w:rsid w:val="001F03E2"/>
    <w:rsid w:val="001F0414"/>
    <w:rsid w:val="001F0577"/>
    <w:rsid w:val="001F0A5A"/>
    <w:rsid w:val="001F1183"/>
    <w:rsid w:val="001F1F0C"/>
    <w:rsid w:val="001F22B1"/>
    <w:rsid w:val="001F2832"/>
    <w:rsid w:val="001F3CB8"/>
    <w:rsid w:val="001F577B"/>
    <w:rsid w:val="001F77A9"/>
    <w:rsid w:val="001F788D"/>
    <w:rsid w:val="001F7934"/>
    <w:rsid w:val="001F7FF2"/>
    <w:rsid w:val="0020034E"/>
    <w:rsid w:val="00201B89"/>
    <w:rsid w:val="002020A6"/>
    <w:rsid w:val="002026B3"/>
    <w:rsid w:val="0020302D"/>
    <w:rsid w:val="00203346"/>
    <w:rsid w:val="0020349C"/>
    <w:rsid w:val="00205940"/>
    <w:rsid w:val="00206A28"/>
    <w:rsid w:val="00210FBA"/>
    <w:rsid w:val="00211784"/>
    <w:rsid w:val="00211B9B"/>
    <w:rsid w:val="00211CA7"/>
    <w:rsid w:val="00211F2F"/>
    <w:rsid w:val="00213B96"/>
    <w:rsid w:val="002161D3"/>
    <w:rsid w:val="002166CF"/>
    <w:rsid w:val="002212C2"/>
    <w:rsid w:val="0022159A"/>
    <w:rsid w:val="00221F23"/>
    <w:rsid w:val="00222E03"/>
    <w:rsid w:val="00222F31"/>
    <w:rsid w:val="0022340E"/>
    <w:rsid w:val="00223A72"/>
    <w:rsid w:val="00223A8B"/>
    <w:rsid w:val="00223FCC"/>
    <w:rsid w:val="00224446"/>
    <w:rsid w:val="002246EE"/>
    <w:rsid w:val="0022482B"/>
    <w:rsid w:val="002248B5"/>
    <w:rsid w:val="00224AC2"/>
    <w:rsid w:val="00224FF0"/>
    <w:rsid w:val="002255B5"/>
    <w:rsid w:val="00225850"/>
    <w:rsid w:val="00226211"/>
    <w:rsid w:val="00226883"/>
    <w:rsid w:val="00226BCD"/>
    <w:rsid w:val="00227EA4"/>
    <w:rsid w:val="002309D6"/>
    <w:rsid w:val="00231C78"/>
    <w:rsid w:val="00232593"/>
    <w:rsid w:val="002329F1"/>
    <w:rsid w:val="00232B37"/>
    <w:rsid w:val="00232DE2"/>
    <w:rsid w:val="00234DA4"/>
    <w:rsid w:val="00235173"/>
    <w:rsid w:val="00235EEE"/>
    <w:rsid w:val="00235F1C"/>
    <w:rsid w:val="002370B3"/>
    <w:rsid w:val="00237461"/>
    <w:rsid w:val="00240ACE"/>
    <w:rsid w:val="00243122"/>
    <w:rsid w:val="00243BB5"/>
    <w:rsid w:val="002441CA"/>
    <w:rsid w:val="002445B5"/>
    <w:rsid w:val="002449F1"/>
    <w:rsid w:val="00244A34"/>
    <w:rsid w:val="00244AE0"/>
    <w:rsid w:val="00245828"/>
    <w:rsid w:val="00245CB8"/>
    <w:rsid w:val="00246642"/>
    <w:rsid w:val="002471A9"/>
    <w:rsid w:val="00247E1B"/>
    <w:rsid w:val="00247EE2"/>
    <w:rsid w:val="00247F61"/>
    <w:rsid w:val="00251539"/>
    <w:rsid w:val="002519CB"/>
    <w:rsid w:val="002524C9"/>
    <w:rsid w:val="0025256C"/>
    <w:rsid w:val="00253382"/>
    <w:rsid w:val="002549EC"/>
    <w:rsid w:val="0025562C"/>
    <w:rsid w:val="0025583D"/>
    <w:rsid w:val="0025696B"/>
    <w:rsid w:val="00256D14"/>
    <w:rsid w:val="00257070"/>
    <w:rsid w:val="0025793D"/>
    <w:rsid w:val="00257C94"/>
    <w:rsid w:val="00260495"/>
    <w:rsid w:val="0026064A"/>
    <w:rsid w:val="00260B81"/>
    <w:rsid w:val="00260C03"/>
    <w:rsid w:val="0026210D"/>
    <w:rsid w:val="002623A2"/>
    <w:rsid w:val="00262625"/>
    <w:rsid w:val="0026296F"/>
    <w:rsid w:val="002631B0"/>
    <w:rsid w:val="00264843"/>
    <w:rsid w:val="00265C8A"/>
    <w:rsid w:val="00265D23"/>
    <w:rsid w:val="00266629"/>
    <w:rsid w:val="00266A1E"/>
    <w:rsid w:val="00270931"/>
    <w:rsid w:val="002712EB"/>
    <w:rsid w:val="00271FB7"/>
    <w:rsid w:val="0027224F"/>
    <w:rsid w:val="00272B19"/>
    <w:rsid w:val="002731FD"/>
    <w:rsid w:val="00273A9F"/>
    <w:rsid w:val="00274F91"/>
    <w:rsid w:val="00275204"/>
    <w:rsid w:val="00275A01"/>
    <w:rsid w:val="00275D2B"/>
    <w:rsid w:val="00276F64"/>
    <w:rsid w:val="00277078"/>
    <w:rsid w:val="00277840"/>
    <w:rsid w:val="00277F24"/>
    <w:rsid w:val="002807A4"/>
    <w:rsid w:val="00281601"/>
    <w:rsid w:val="002817D7"/>
    <w:rsid w:val="0028197E"/>
    <w:rsid w:val="00282D09"/>
    <w:rsid w:val="0028316C"/>
    <w:rsid w:val="002833C1"/>
    <w:rsid w:val="00283AF6"/>
    <w:rsid w:val="00283D1A"/>
    <w:rsid w:val="00283EFC"/>
    <w:rsid w:val="00284B49"/>
    <w:rsid w:val="00284F30"/>
    <w:rsid w:val="00285CE4"/>
    <w:rsid w:val="002870C9"/>
    <w:rsid w:val="002871B2"/>
    <w:rsid w:val="002874B4"/>
    <w:rsid w:val="002908E1"/>
    <w:rsid w:val="00290A17"/>
    <w:rsid w:val="00290AB5"/>
    <w:rsid w:val="002913BD"/>
    <w:rsid w:val="00291F48"/>
    <w:rsid w:val="002927D7"/>
    <w:rsid w:val="00292962"/>
    <w:rsid w:val="00294C9B"/>
    <w:rsid w:val="0029605A"/>
    <w:rsid w:val="002967F8"/>
    <w:rsid w:val="00296B7C"/>
    <w:rsid w:val="002A053E"/>
    <w:rsid w:val="002A07F0"/>
    <w:rsid w:val="002A1AC3"/>
    <w:rsid w:val="002A33A6"/>
    <w:rsid w:val="002A4080"/>
    <w:rsid w:val="002A43F6"/>
    <w:rsid w:val="002A51F3"/>
    <w:rsid w:val="002A5433"/>
    <w:rsid w:val="002A62EF"/>
    <w:rsid w:val="002A6C41"/>
    <w:rsid w:val="002B03B3"/>
    <w:rsid w:val="002B0562"/>
    <w:rsid w:val="002B08A5"/>
    <w:rsid w:val="002B2314"/>
    <w:rsid w:val="002B3229"/>
    <w:rsid w:val="002B472B"/>
    <w:rsid w:val="002B5B7E"/>
    <w:rsid w:val="002C15B3"/>
    <w:rsid w:val="002C2D4D"/>
    <w:rsid w:val="002C2DF5"/>
    <w:rsid w:val="002C37F4"/>
    <w:rsid w:val="002C3921"/>
    <w:rsid w:val="002C3F51"/>
    <w:rsid w:val="002C4F0E"/>
    <w:rsid w:val="002C530D"/>
    <w:rsid w:val="002C615F"/>
    <w:rsid w:val="002C6558"/>
    <w:rsid w:val="002C7351"/>
    <w:rsid w:val="002D0DA3"/>
    <w:rsid w:val="002D0EB4"/>
    <w:rsid w:val="002D11C0"/>
    <w:rsid w:val="002D185C"/>
    <w:rsid w:val="002D2200"/>
    <w:rsid w:val="002D2506"/>
    <w:rsid w:val="002D2685"/>
    <w:rsid w:val="002D4301"/>
    <w:rsid w:val="002D4582"/>
    <w:rsid w:val="002D4E45"/>
    <w:rsid w:val="002D5304"/>
    <w:rsid w:val="002D626A"/>
    <w:rsid w:val="002D687C"/>
    <w:rsid w:val="002D6A7D"/>
    <w:rsid w:val="002D6B70"/>
    <w:rsid w:val="002D6C9B"/>
    <w:rsid w:val="002D6E1E"/>
    <w:rsid w:val="002D7381"/>
    <w:rsid w:val="002E00D4"/>
    <w:rsid w:val="002E02C1"/>
    <w:rsid w:val="002E0466"/>
    <w:rsid w:val="002E2769"/>
    <w:rsid w:val="002E3482"/>
    <w:rsid w:val="002E3AC6"/>
    <w:rsid w:val="002E3F25"/>
    <w:rsid w:val="002E407A"/>
    <w:rsid w:val="002E4302"/>
    <w:rsid w:val="002E69AD"/>
    <w:rsid w:val="002E6DC7"/>
    <w:rsid w:val="002E75F9"/>
    <w:rsid w:val="002E7DC3"/>
    <w:rsid w:val="002E7E01"/>
    <w:rsid w:val="002F2C33"/>
    <w:rsid w:val="002F4E44"/>
    <w:rsid w:val="002F5423"/>
    <w:rsid w:val="002F5A4B"/>
    <w:rsid w:val="002F6AF7"/>
    <w:rsid w:val="002F7009"/>
    <w:rsid w:val="002F7684"/>
    <w:rsid w:val="002F7A99"/>
    <w:rsid w:val="002F7C31"/>
    <w:rsid w:val="00300027"/>
    <w:rsid w:val="00300058"/>
    <w:rsid w:val="00302003"/>
    <w:rsid w:val="003034DA"/>
    <w:rsid w:val="003053CF"/>
    <w:rsid w:val="00305795"/>
    <w:rsid w:val="00306ECB"/>
    <w:rsid w:val="003072FF"/>
    <w:rsid w:val="003078DD"/>
    <w:rsid w:val="003079C0"/>
    <w:rsid w:val="00310D88"/>
    <w:rsid w:val="003112FE"/>
    <w:rsid w:val="00312971"/>
    <w:rsid w:val="00312A12"/>
    <w:rsid w:val="003138E0"/>
    <w:rsid w:val="003141F6"/>
    <w:rsid w:val="003158E0"/>
    <w:rsid w:val="003160A0"/>
    <w:rsid w:val="00320F74"/>
    <w:rsid w:val="0032155D"/>
    <w:rsid w:val="00323002"/>
    <w:rsid w:val="00323611"/>
    <w:rsid w:val="0032405B"/>
    <w:rsid w:val="0032449F"/>
    <w:rsid w:val="00325132"/>
    <w:rsid w:val="00325795"/>
    <w:rsid w:val="00326CA5"/>
    <w:rsid w:val="00326EED"/>
    <w:rsid w:val="00327BA6"/>
    <w:rsid w:val="00330C4A"/>
    <w:rsid w:val="00330F0D"/>
    <w:rsid w:val="00331638"/>
    <w:rsid w:val="0033244B"/>
    <w:rsid w:val="00332530"/>
    <w:rsid w:val="00332BA8"/>
    <w:rsid w:val="003335F8"/>
    <w:rsid w:val="00333E93"/>
    <w:rsid w:val="00335B35"/>
    <w:rsid w:val="00335BFE"/>
    <w:rsid w:val="00336A97"/>
    <w:rsid w:val="00336ACA"/>
    <w:rsid w:val="00336C32"/>
    <w:rsid w:val="003370D0"/>
    <w:rsid w:val="0033741A"/>
    <w:rsid w:val="00337921"/>
    <w:rsid w:val="00340525"/>
    <w:rsid w:val="003405DA"/>
    <w:rsid w:val="003406C7"/>
    <w:rsid w:val="00340955"/>
    <w:rsid w:val="00340AC2"/>
    <w:rsid w:val="00340F15"/>
    <w:rsid w:val="003419B2"/>
    <w:rsid w:val="00341F10"/>
    <w:rsid w:val="0034674B"/>
    <w:rsid w:val="00346EB1"/>
    <w:rsid w:val="00347572"/>
    <w:rsid w:val="0035029C"/>
    <w:rsid w:val="00350749"/>
    <w:rsid w:val="00351463"/>
    <w:rsid w:val="00351708"/>
    <w:rsid w:val="00352817"/>
    <w:rsid w:val="00352BFF"/>
    <w:rsid w:val="00352EE4"/>
    <w:rsid w:val="0035327F"/>
    <w:rsid w:val="00353C64"/>
    <w:rsid w:val="00354F39"/>
    <w:rsid w:val="00355933"/>
    <w:rsid w:val="00355EB3"/>
    <w:rsid w:val="003569E1"/>
    <w:rsid w:val="00356B84"/>
    <w:rsid w:val="00357A91"/>
    <w:rsid w:val="00357D01"/>
    <w:rsid w:val="0036071F"/>
    <w:rsid w:val="00360A7B"/>
    <w:rsid w:val="0036134C"/>
    <w:rsid w:val="00361F58"/>
    <w:rsid w:val="003631B3"/>
    <w:rsid w:val="00366295"/>
    <w:rsid w:val="0036630A"/>
    <w:rsid w:val="00367EC1"/>
    <w:rsid w:val="00370D27"/>
    <w:rsid w:val="0037176B"/>
    <w:rsid w:val="00372CEF"/>
    <w:rsid w:val="0037321F"/>
    <w:rsid w:val="00373B12"/>
    <w:rsid w:val="00374105"/>
    <w:rsid w:val="00376A13"/>
    <w:rsid w:val="00376C75"/>
    <w:rsid w:val="00380076"/>
    <w:rsid w:val="00380780"/>
    <w:rsid w:val="00384DFD"/>
    <w:rsid w:val="003871E6"/>
    <w:rsid w:val="00387474"/>
    <w:rsid w:val="0039090D"/>
    <w:rsid w:val="00391CDC"/>
    <w:rsid w:val="003925D0"/>
    <w:rsid w:val="00393DDB"/>
    <w:rsid w:val="00394C21"/>
    <w:rsid w:val="00394D91"/>
    <w:rsid w:val="00394FB8"/>
    <w:rsid w:val="00395674"/>
    <w:rsid w:val="00396BD7"/>
    <w:rsid w:val="00397A03"/>
    <w:rsid w:val="003A0E55"/>
    <w:rsid w:val="003A188B"/>
    <w:rsid w:val="003A3B47"/>
    <w:rsid w:val="003A3E0B"/>
    <w:rsid w:val="003A4B17"/>
    <w:rsid w:val="003A4F2F"/>
    <w:rsid w:val="003A62DE"/>
    <w:rsid w:val="003B03C6"/>
    <w:rsid w:val="003B161F"/>
    <w:rsid w:val="003B204F"/>
    <w:rsid w:val="003B2B89"/>
    <w:rsid w:val="003B2DD5"/>
    <w:rsid w:val="003B316D"/>
    <w:rsid w:val="003B31BB"/>
    <w:rsid w:val="003B35CD"/>
    <w:rsid w:val="003B39EA"/>
    <w:rsid w:val="003B3B67"/>
    <w:rsid w:val="003B3BAE"/>
    <w:rsid w:val="003B3DDD"/>
    <w:rsid w:val="003B3DE9"/>
    <w:rsid w:val="003B3F89"/>
    <w:rsid w:val="003B40B7"/>
    <w:rsid w:val="003B48B8"/>
    <w:rsid w:val="003B5770"/>
    <w:rsid w:val="003B62E8"/>
    <w:rsid w:val="003B640D"/>
    <w:rsid w:val="003B66D5"/>
    <w:rsid w:val="003B7112"/>
    <w:rsid w:val="003C050E"/>
    <w:rsid w:val="003C16F2"/>
    <w:rsid w:val="003C1D09"/>
    <w:rsid w:val="003C265E"/>
    <w:rsid w:val="003C2DB2"/>
    <w:rsid w:val="003C2F2C"/>
    <w:rsid w:val="003C4865"/>
    <w:rsid w:val="003C4AB0"/>
    <w:rsid w:val="003C4E90"/>
    <w:rsid w:val="003C515B"/>
    <w:rsid w:val="003C54EF"/>
    <w:rsid w:val="003C5BBB"/>
    <w:rsid w:val="003C6146"/>
    <w:rsid w:val="003C6828"/>
    <w:rsid w:val="003C76F4"/>
    <w:rsid w:val="003D0212"/>
    <w:rsid w:val="003D0B9A"/>
    <w:rsid w:val="003D1A41"/>
    <w:rsid w:val="003D1A95"/>
    <w:rsid w:val="003D2469"/>
    <w:rsid w:val="003D25DB"/>
    <w:rsid w:val="003D2D6C"/>
    <w:rsid w:val="003D439B"/>
    <w:rsid w:val="003D568E"/>
    <w:rsid w:val="003D6871"/>
    <w:rsid w:val="003D7CA0"/>
    <w:rsid w:val="003E0083"/>
    <w:rsid w:val="003E0270"/>
    <w:rsid w:val="003E0CC6"/>
    <w:rsid w:val="003E0D41"/>
    <w:rsid w:val="003E105C"/>
    <w:rsid w:val="003E1BAD"/>
    <w:rsid w:val="003E1D4D"/>
    <w:rsid w:val="003E2B61"/>
    <w:rsid w:val="003E3B38"/>
    <w:rsid w:val="003E47B0"/>
    <w:rsid w:val="003E52C6"/>
    <w:rsid w:val="003E59E1"/>
    <w:rsid w:val="003E7D2D"/>
    <w:rsid w:val="003E7E26"/>
    <w:rsid w:val="003F1E0F"/>
    <w:rsid w:val="003F258B"/>
    <w:rsid w:val="003F2FFC"/>
    <w:rsid w:val="003F325F"/>
    <w:rsid w:val="003F39CE"/>
    <w:rsid w:val="003F3EF7"/>
    <w:rsid w:val="003F4F87"/>
    <w:rsid w:val="003F5029"/>
    <w:rsid w:val="003F645E"/>
    <w:rsid w:val="003F6808"/>
    <w:rsid w:val="003F7D86"/>
    <w:rsid w:val="00400C89"/>
    <w:rsid w:val="00403043"/>
    <w:rsid w:val="004040CF"/>
    <w:rsid w:val="0040564B"/>
    <w:rsid w:val="00406840"/>
    <w:rsid w:val="004068B8"/>
    <w:rsid w:val="0040691B"/>
    <w:rsid w:val="0040693F"/>
    <w:rsid w:val="0041117A"/>
    <w:rsid w:val="0041171A"/>
    <w:rsid w:val="00411847"/>
    <w:rsid w:val="00412923"/>
    <w:rsid w:val="004130BD"/>
    <w:rsid w:val="00413CA1"/>
    <w:rsid w:val="004158C9"/>
    <w:rsid w:val="00416D8F"/>
    <w:rsid w:val="00420FBD"/>
    <w:rsid w:val="004210C0"/>
    <w:rsid w:val="004212C3"/>
    <w:rsid w:val="004219A0"/>
    <w:rsid w:val="004220A0"/>
    <w:rsid w:val="00424627"/>
    <w:rsid w:val="00424E82"/>
    <w:rsid w:val="0042554C"/>
    <w:rsid w:val="004257BA"/>
    <w:rsid w:val="00425801"/>
    <w:rsid w:val="00425F60"/>
    <w:rsid w:val="0042644A"/>
    <w:rsid w:val="004303DE"/>
    <w:rsid w:val="004313D7"/>
    <w:rsid w:val="00431402"/>
    <w:rsid w:val="004316E4"/>
    <w:rsid w:val="004319E1"/>
    <w:rsid w:val="00432767"/>
    <w:rsid w:val="00433A74"/>
    <w:rsid w:val="00433E0D"/>
    <w:rsid w:val="004349FF"/>
    <w:rsid w:val="00434FEA"/>
    <w:rsid w:val="00435555"/>
    <w:rsid w:val="00435BEC"/>
    <w:rsid w:val="00435CF9"/>
    <w:rsid w:val="004366FF"/>
    <w:rsid w:val="00436C38"/>
    <w:rsid w:val="00436E1D"/>
    <w:rsid w:val="00437F68"/>
    <w:rsid w:val="00440085"/>
    <w:rsid w:val="0044074C"/>
    <w:rsid w:val="00441B81"/>
    <w:rsid w:val="004420D7"/>
    <w:rsid w:val="00443932"/>
    <w:rsid w:val="00443E91"/>
    <w:rsid w:val="0044566A"/>
    <w:rsid w:val="00445DA2"/>
    <w:rsid w:val="00447244"/>
    <w:rsid w:val="00447356"/>
    <w:rsid w:val="00452AB7"/>
    <w:rsid w:val="00453130"/>
    <w:rsid w:val="00453262"/>
    <w:rsid w:val="0045330A"/>
    <w:rsid w:val="0045362B"/>
    <w:rsid w:val="00453993"/>
    <w:rsid w:val="00454005"/>
    <w:rsid w:val="00455039"/>
    <w:rsid w:val="00455633"/>
    <w:rsid w:val="004557EE"/>
    <w:rsid w:val="00455E60"/>
    <w:rsid w:val="00456827"/>
    <w:rsid w:val="00457A55"/>
    <w:rsid w:val="00457D47"/>
    <w:rsid w:val="00460DA8"/>
    <w:rsid w:val="0046124C"/>
    <w:rsid w:val="004615B6"/>
    <w:rsid w:val="004619D9"/>
    <w:rsid w:val="00461DE0"/>
    <w:rsid w:val="00462E52"/>
    <w:rsid w:val="0046377B"/>
    <w:rsid w:val="00463A12"/>
    <w:rsid w:val="00464118"/>
    <w:rsid w:val="00464549"/>
    <w:rsid w:val="00464571"/>
    <w:rsid w:val="00464716"/>
    <w:rsid w:val="00465A4A"/>
    <w:rsid w:val="00465ABA"/>
    <w:rsid w:val="00466C4B"/>
    <w:rsid w:val="00467A4A"/>
    <w:rsid w:val="00471B13"/>
    <w:rsid w:val="00472050"/>
    <w:rsid w:val="004758B2"/>
    <w:rsid w:val="00476083"/>
    <w:rsid w:val="004771C4"/>
    <w:rsid w:val="00480691"/>
    <w:rsid w:val="0048120C"/>
    <w:rsid w:val="004821EF"/>
    <w:rsid w:val="00483939"/>
    <w:rsid w:val="00483F3E"/>
    <w:rsid w:val="00484E19"/>
    <w:rsid w:val="00486FB8"/>
    <w:rsid w:val="00487D61"/>
    <w:rsid w:val="004909D9"/>
    <w:rsid w:val="00490BD1"/>
    <w:rsid w:val="00491D79"/>
    <w:rsid w:val="00491F30"/>
    <w:rsid w:val="004928FC"/>
    <w:rsid w:val="00493D99"/>
    <w:rsid w:val="00494411"/>
    <w:rsid w:val="00494A19"/>
    <w:rsid w:val="00495F07"/>
    <w:rsid w:val="00496670"/>
    <w:rsid w:val="00496756"/>
    <w:rsid w:val="00497576"/>
    <w:rsid w:val="00497642"/>
    <w:rsid w:val="00497C21"/>
    <w:rsid w:val="004A1CFF"/>
    <w:rsid w:val="004A229B"/>
    <w:rsid w:val="004A24CD"/>
    <w:rsid w:val="004A32A2"/>
    <w:rsid w:val="004A4C5A"/>
    <w:rsid w:val="004A5838"/>
    <w:rsid w:val="004A5B5D"/>
    <w:rsid w:val="004A67EC"/>
    <w:rsid w:val="004A688D"/>
    <w:rsid w:val="004A6E53"/>
    <w:rsid w:val="004A77E0"/>
    <w:rsid w:val="004B1AF3"/>
    <w:rsid w:val="004B2126"/>
    <w:rsid w:val="004B7289"/>
    <w:rsid w:val="004C0619"/>
    <w:rsid w:val="004C0766"/>
    <w:rsid w:val="004C128D"/>
    <w:rsid w:val="004C1953"/>
    <w:rsid w:val="004C243B"/>
    <w:rsid w:val="004C250C"/>
    <w:rsid w:val="004C3B7F"/>
    <w:rsid w:val="004C3DFA"/>
    <w:rsid w:val="004C46E1"/>
    <w:rsid w:val="004C483A"/>
    <w:rsid w:val="004C66E9"/>
    <w:rsid w:val="004C6927"/>
    <w:rsid w:val="004C6EED"/>
    <w:rsid w:val="004C77A4"/>
    <w:rsid w:val="004D1D9A"/>
    <w:rsid w:val="004D1ED9"/>
    <w:rsid w:val="004D3815"/>
    <w:rsid w:val="004D4D1E"/>
    <w:rsid w:val="004D50F4"/>
    <w:rsid w:val="004D6042"/>
    <w:rsid w:val="004D7A4E"/>
    <w:rsid w:val="004E0871"/>
    <w:rsid w:val="004E0A5E"/>
    <w:rsid w:val="004E0B71"/>
    <w:rsid w:val="004E2EC0"/>
    <w:rsid w:val="004E30EB"/>
    <w:rsid w:val="004E3F1A"/>
    <w:rsid w:val="004E3FCB"/>
    <w:rsid w:val="004E5D43"/>
    <w:rsid w:val="004E6DEA"/>
    <w:rsid w:val="004E7BEE"/>
    <w:rsid w:val="004F1BB6"/>
    <w:rsid w:val="004F3056"/>
    <w:rsid w:val="004F3626"/>
    <w:rsid w:val="004F3D82"/>
    <w:rsid w:val="004F3EC8"/>
    <w:rsid w:val="004F4215"/>
    <w:rsid w:val="004F56DA"/>
    <w:rsid w:val="004F5FC1"/>
    <w:rsid w:val="004F6247"/>
    <w:rsid w:val="005014DE"/>
    <w:rsid w:val="00501F91"/>
    <w:rsid w:val="0050206E"/>
    <w:rsid w:val="005023C3"/>
    <w:rsid w:val="0050268A"/>
    <w:rsid w:val="00503408"/>
    <w:rsid w:val="005045E9"/>
    <w:rsid w:val="00504DD2"/>
    <w:rsid w:val="005050C4"/>
    <w:rsid w:val="0050640D"/>
    <w:rsid w:val="00507EFF"/>
    <w:rsid w:val="0051101A"/>
    <w:rsid w:val="00511E41"/>
    <w:rsid w:val="00512023"/>
    <w:rsid w:val="00512D17"/>
    <w:rsid w:val="0051325F"/>
    <w:rsid w:val="00513D55"/>
    <w:rsid w:val="00513D7F"/>
    <w:rsid w:val="00513DAE"/>
    <w:rsid w:val="00514701"/>
    <w:rsid w:val="00516E3F"/>
    <w:rsid w:val="00517B0E"/>
    <w:rsid w:val="0052065D"/>
    <w:rsid w:val="00520A89"/>
    <w:rsid w:val="00521481"/>
    <w:rsid w:val="00521544"/>
    <w:rsid w:val="00521A18"/>
    <w:rsid w:val="0052204B"/>
    <w:rsid w:val="00522427"/>
    <w:rsid w:val="00522F44"/>
    <w:rsid w:val="00523989"/>
    <w:rsid w:val="00523ABB"/>
    <w:rsid w:val="00524C30"/>
    <w:rsid w:val="00527803"/>
    <w:rsid w:val="0053017C"/>
    <w:rsid w:val="00531197"/>
    <w:rsid w:val="0053192F"/>
    <w:rsid w:val="0053483F"/>
    <w:rsid w:val="00534D93"/>
    <w:rsid w:val="005354B4"/>
    <w:rsid w:val="00536494"/>
    <w:rsid w:val="005367EC"/>
    <w:rsid w:val="00537111"/>
    <w:rsid w:val="005405E6"/>
    <w:rsid w:val="005418A1"/>
    <w:rsid w:val="00541A3F"/>
    <w:rsid w:val="00543F7F"/>
    <w:rsid w:val="005442B9"/>
    <w:rsid w:val="0054458A"/>
    <w:rsid w:val="00544A91"/>
    <w:rsid w:val="00544B97"/>
    <w:rsid w:val="00544F39"/>
    <w:rsid w:val="005455DA"/>
    <w:rsid w:val="00545D8B"/>
    <w:rsid w:val="0054674A"/>
    <w:rsid w:val="005472CF"/>
    <w:rsid w:val="0054748C"/>
    <w:rsid w:val="00547C26"/>
    <w:rsid w:val="005504F8"/>
    <w:rsid w:val="00550729"/>
    <w:rsid w:val="00552FF8"/>
    <w:rsid w:val="0055328B"/>
    <w:rsid w:val="00553CED"/>
    <w:rsid w:val="00554DD6"/>
    <w:rsid w:val="00554F90"/>
    <w:rsid w:val="00555389"/>
    <w:rsid w:val="00555FE0"/>
    <w:rsid w:val="00556D02"/>
    <w:rsid w:val="0055750E"/>
    <w:rsid w:val="005577B3"/>
    <w:rsid w:val="005602AA"/>
    <w:rsid w:val="00561992"/>
    <w:rsid w:val="00561CA7"/>
    <w:rsid w:val="005624AA"/>
    <w:rsid w:val="0056375D"/>
    <w:rsid w:val="0056381D"/>
    <w:rsid w:val="00565B31"/>
    <w:rsid w:val="005673C5"/>
    <w:rsid w:val="005676E8"/>
    <w:rsid w:val="005677B0"/>
    <w:rsid w:val="005679CD"/>
    <w:rsid w:val="005703CE"/>
    <w:rsid w:val="005704C5"/>
    <w:rsid w:val="0057076F"/>
    <w:rsid w:val="00571249"/>
    <w:rsid w:val="0057181D"/>
    <w:rsid w:val="005718F5"/>
    <w:rsid w:val="005724DE"/>
    <w:rsid w:val="00572B6F"/>
    <w:rsid w:val="00574F72"/>
    <w:rsid w:val="005754F7"/>
    <w:rsid w:val="00576C2F"/>
    <w:rsid w:val="00580F1F"/>
    <w:rsid w:val="00583F9A"/>
    <w:rsid w:val="00585405"/>
    <w:rsid w:val="00585441"/>
    <w:rsid w:val="00585A73"/>
    <w:rsid w:val="00585CB9"/>
    <w:rsid w:val="005865E0"/>
    <w:rsid w:val="0059062D"/>
    <w:rsid w:val="00590F4E"/>
    <w:rsid w:val="00590F7A"/>
    <w:rsid w:val="005915F7"/>
    <w:rsid w:val="00591B42"/>
    <w:rsid w:val="005929C3"/>
    <w:rsid w:val="00593928"/>
    <w:rsid w:val="00594192"/>
    <w:rsid w:val="00595919"/>
    <w:rsid w:val="00595C8A"/>
    <w:rsid w:val="00595E44"/>
    <w:rsid w:val="00596550"/>
    <w:rsid w:val="0059662C"/>
    <w:rsid w:val="005A01C1"/>
    <w:rsid w:val="005A06E6"/>
    <w:rsid w:val="005A0F4E"/>
    <w:rsid w:val="005A23D8"/>
    <w:rsid w:val="005A24F7"/>
    <w:rsid w:val="005A27FF"/>
    <w:rsid w:val="005A3902"/>
    <w:rsid w:val="005A3C00"/>
    <w:rsid w:val="005A3EC3"/>
    <w:rsid w:val="005A4D6B"/>
    <w:rsid w:val="005A4F90"/>
    <w:rsid w:val="005A5D3A"/>
    <w:rsid w:val="005A6996"/>
    <w:rsid w:val="005B070C"/>
    <w:rsid w:val="005B1624"/>
    <w:rsid w:val="005B19B2"/>
    <w:rsid w:val="005B1A18"/>
    <w:rsid w:val="005B1E1D"/>
    <w:rsid w:val="005B1EA5"/>
    <w:rsid w:val="005B26DE"/>
    <w:rsid w:val="005B3F95"/>
    <w:rsid w:val="005B4810"/>
    <w:rsid w:val="005B510B"/>
    <w:rsid w:val="005B5A51"/>
    <w:rsid w:val="005B5AEC"/>
    <w:rsid w:val="005B6A04"/>
    <w:rsid w:val="005B6AF5"/>
    <w:rsid w:val="005B6FD6"/>
    <w:rsid w:val="005C256C"/>
    <w:rsid w:val="005C38A1"/>
    <w:rsid w:val="005C3E5E"/>
    <w:rsid w:val="005C41CF"/>
    <w:rsid w:val="005C4359"/>
    <w:rsid w:val="005C4446"/>
    <w:rsid w:val="005C4711"/>
    <w:rsid w:val="005C67BD"/>
    <w:rsid w:val="005C6989"/>
    <w:rsid w:val="005C76D1"/>
    <w:rsid w:val="005C7D35"/>
    <w:rsid w:val="005D047F"/>
    <w:rsid w:val="005D07F2"/>
    <w:rsid w:val="005D1565"/>
    <w:rsid w:val="005D1652"/>
    <w:rsid w:val="005D1A13"/>
    <w:rsid w:val="005D2EDC"/>
    <w:rsid w:val="005D30B4"/>
    <w:rsid w:val="005D39D6"/>
    <w:rsid w:val="005D401A"/>
    <w:rsid w:val="005D48D1"/>
    <w:rsid w:val="005D5995"/>
    <w:rsid w:val="005D6082"/>
    <w:rsid w:val="005D6110"/>
    <w:rsid w:val="005D6E2E"/>
    <w:rsid w:val="005D6E39"/>
    <w:rsid w:val="005D738A"/>
    <w:rsid w:val="005D79CE"/>
    <w:rsid w:val="005D7BC0"/>
    <w:rsid w:val="005E11C9"/>
    <w:rsid w:val="005E171B"/>
    <w:rsid w:val="005E2EDB"/>
    <w:rsid w:val="005E44BF"/>
    <w:rsid w:val="005E4B8F"/>
    <w:rsid w:val="005E523C"/>
    <w:rsid w:val="005E548B"/>
    <w:rsid w:val="005E5817"/>
    <w:rsid w:val="005E5B9E"/>
    <w:rsid w:val="005E6BFD"/>
    <w:rsid w:val="005E7170"/>
    <w:rsid w:val="005E7C08"/>
    <w:rsid w:val="005E7C81"/>
    <w:rsid w:val="005E7CCD"/>
    <w:rsid w:val="005F11DD"/>
    <w:rsid w:val="005F13CA"/>
    <w:rsid w:val="005F145D"/>
    <w:rsid w:val="005F1548"/>
    <w:rsid w:val="005F54D3"/>
    <w:rsid w:val="005F594A"/>
    <w:rsid w:val="005F6E6F"/>
    <w:rsid w:val="005F73ED"/>
    <w:rsid w:val="005F7D1D"/>
    <w:rsid w:val="005F7F8F"/>
    <w:rsid w:val="00600C30"/>
    <w:rsid w:val="00602228"/>
    <w:rsid w:val="00602294"/>
    <w:rsid w:val="006034AA"/>
    <w:rsid w:val="00604019"/>
    <w:rsid w:val="00604A5F"/>
    <w:rsid w:val="006053AD"/>
    <w:rsid w:val="00605E18"/>
    <w:rsid w:val="00606688"/>
    <w:rsid w:val="0060682F"/>
    <w:rsid w:val="00606D7B"/>
    <w:rsid w:val="00607A88"/>
    <w:rsid w:val="0061132B"/>
    <w:rsid w:val="006120D0"/>
    <w:rsid w:val="00612797"/>
    <w:rsid w:val="00613082"/>
    <w:rsid w:val="006140F5"/>
    <w:rsid w:val="00614DD1"/>
    <w:rsid w:val="00614F08"/>
    <w:rsid w:val="00616BC1"/>
    <w:rsid w:val="00616BD2"/>
    <w:rsid w:val="00616DBE"/>
    <w:rsid w:val="00616F46"/>
    <w:rsid w:val="006173F3"/>
    <w:rsid w:val="0061789D"/>
    <w:rsid w:val="00617DA4"/>
    <w:rsid w:val="00620845"/>
    <w:rsid w:val="00621358"/>
    <w:rsid w:val="00623C54"/>
    <w:rsid w:val="00623D8D"/>
    <w:rsid w:val="006240C7"/>
    <w:rsid w:val="00624341"/>
    <w:rsid w:val="00624C4B"/>
    <w:rsid w:val="00626EF9"/>
    <w:rsid w:val="006306C8"/>
    <w:rsid w:val="006311ED"/>
    <w:rsid w:val="00631FA1"/>
    <w:rsid w:val="00634E11"/>
    <w:rsid w:val="00635EFD"/>
    <w:rsid w:val="00635F38"/>
    <w:rsid w:val="006360B7"/>
    <w:rsid w:val="00636376"/>
    <w:rsid w:val="0063684B"/>
    <w:rsid w:val="00636A3C"/>
    <w:rsid w:val="00637872"/>
    <w:rsid w:val="00644115"/>
    <w:rsid w:val="00645035"/>
    <w:rsid w:val="006456D1"/>
    <w:rsid w:val="00645FFE"/>
    <w:rsid w:val="006466B6"/>
    <w:rsid w:val="00646CEB"/>
    <w:rsid w:val="00646F7A"/>
    <w:rsid w:val="00647622"/>
    <w:rsid w:val="00647E4E"/>
    <w:rsid w:val="006508F2"/>
    <w:rsid w:val="00650A10"/>
    <w:rsid w:val="0065157A"/>
    <w:rsid w:val="006531A3"/>
    <w:rsid w:val="00655302"/>
    <w:rsid w:val="00657EF2"/>
    <w:rsid w:val="00660723"/>
    <w:rsid w:val="0066136D"/>
    <w:rsid w:val="00661510"/>
    <w:rsid w:val="00663FFC"/>
    <w:rsid w:val="00664818"/>
    <w:rsid w:val="00664C4E"/>
    <w:rsid w:val="00664CE2"/>
    <w:rsid w:val="00664DB3"/>
    <w:rsid w:val="00664F96"/>
    <w:rsid w:val="00665110"/>
    <w:rsid w:val="00665BF5"/>
    <w:rsid w:val="00665C96"/>
    <w:rsid w:val="00665FEA"/>
    <w:rsid w:val="006668BA"/>
    <w:rsid w:val="00667E2C"/>
    <w:rsid w:val="00667F02"/>
    <w:rsid w:val="00670137"/>
    <w:rsid w:val="006709F1"/>
    <w:rsid w:val="00670C68"/>
    <w:rsid w:val="006710CD"/>
    <w:rsid w:val="00672126"/>
    <w:rsid w:val="0067457A"/>
    <w:rsid w:val="00674A8C"/>
    <w:rsid w:val="00674CA6"/>
    <w:rsid w:val="00674CE3"/>
    <w:rsid w:val="0067525B"/>
    <w:rsid w:val="0067553D"/>
    <w:rsid w:val="00675FF2"/>
    <w:rsid w:val="00676AA2"/>
    <w:rsid w:val="00677659"/>
    <w:rsid w:val="00680116"/>
    <w:rsid w:val="00680F6C"/>
    <w:rsid w:val="00682366"/>
    <w:rsid w:val="00682E32"/>
    <w:rsid w:val="00683335"/>
    <w:rsid w:val="00684904"/>
    <w:rsid w:val="006850DE"/>
    <w:rsid w:val="0068560C"/>
    <w:rsid w:val="00686442"/>
    <w:rsid w:val="00686A40"/>
    <w:rsid w:val="0068776C"/>
    <w:rsid w:val="00687DFB"/>
    <w:rsid w:val="00690981"/>
    <w:rsid w:val="00691BD2"/>
    <w:rsid w:val="00692CF5"/>
    <w:rsid w:val="00692FD3"/>
    <w:rsid w:val="006935E9"/>
    <w:rsid w:val="00693C7B"/>
    <w:rsid w:val="00693E54"/>
    <w:rsid w:val="00694252"/>
    <w:rsid w:val="00695386"/>
    <w:rsid w:val="00695DDC"/>
    <w:rsid w:val="00696E81"/>
    <w:rsid w:val="0069700F"/>
    <w:rsid w:val="00697503"/>
    <w:rsid w:val="00697D8B"/>
    <w:rsid w:val="006A11C8"/>
    <w:rsid w:val="006A1B73"/>
    <w:rsid w:val="006A1F5E"/>
    <w:rsid w:val="006A2F8C"/>
    <w:rsid w:val="006A37DE"/>
    <w:rsid w:val="006A449B"/>
    <w:rsid w:val="006A496A"/>
    <w:rsid w:val="006A4D62"/>
    <w:rsid w:val="006A4D6A"/>
    <w:rsid w:val="006A715A"/>
    <w:rsid w:val="006B0881"/>
    <w:rsid w:val="006B1702"/>
    <w:rsid w:val="006B19F1"/>
    <w:rsid w:val="006B29B6"/>
    <w:rsid w:val="006B351E"/>
    <w:rsid w:val="006B3AC4"/>
    <w:rsid w:val="006B5090"/>
    <w:rsid w:val="006B69C2"/>
    <w:rsid w:val="006B6B38"/>
    <w:rsid w:val="006B744F"/>
    <w:rsid w:val="006C0286"/>
    <w:rsid w:val="006C0ED8"/>
    <w:rsid w:val="006C11CC"/>
    <w:rsid w:val="006C1E85"/>
    <w:rsid w:val="006C1FA4"/>
    <w:rsid w:val="006C2785"/>
    <w:rsid w:val="006C282F"/>
    <w:rsid w:val="006C4B55"/>
    <w:rsid w:val="006C540E"/>
    <w:rsid w:val="006C57EC"/>
    <w:rsid w:val="006C5ADD"/>
    <w:rsid w:val="006C5EA1"/>
    <w:rsid w:val="006C5F03"/>
    <w:rsid w:val="006C60E6"/>
    <w:rsid w:val="006C65FB"/>
    <w:rsid w:val="006C66C0"/>
    <w:rsid w:val="006C6767"/>
    <w:rsid w:val="006C7B38"/>
    <w:rsid w:val="006D047B"/>
    <w:rsid w:val="006D095B"/>
    <w:rsid w:val="006D0D96"/>
    <w:rsid w:val="006D14C9"/>
    <w:rsid w:val="006D2197"/>
    <w:rsid w:val="006D2629"/>
    <w:rsid w:val="006D3BF6"/>
    <w:rsid w:val="006D4116"/>
    <w:rsid w:val="006D4433"/>
    <w:rsid w:val="006D5124"/>
    <w:rsid w:val="006D611F"/>
    <w:rsid w:val="006D6292"/>
    <w:rsid w:val="006D78F0"/>
    <w:rsid w:val="006D7CA7"/>
    <w:rsid w:val="006E0E35"/>
    <w:rsid w:val="006E11D9"/>
    <w:rsid w:val="006E17D2"/>
    <w:rsid w:val="006E1CFA"/>
    <w:rsid w:val="006E2D33"/>
    <w:rsid w:val="006E3BAE"/>
    <w:rsid w:val="006E5D47"/>
    <w:rsid w:val="006E669E"/>
    <w:rsid w:val="006E737A"/>
    <w:rsid w:val="006E7AC7"/>
    <w:rsid w:val="006F0A99"/>
    <w:rsid w:val="006F0AC1"/>
    <w:rsid w:val="006F1674"/>
    <w:rsid w:val="006F16EC"/>
    <w:rsid w:val="006F19D2"/>
    <w:rsid w:val="006F2938"/>
    <w:rsid w:val="006F2B5E"/>
    <w:rsid w:val="006F3086"/>
    <w:rsid w:val="006F4EE7"/>
    <w:rsid w:val="006F54E9"/>
    <w:rsid w:val="006F64BE"/>
    <w:rsid w:val="006F737C"/>
    <w:rsid w:val="006F7AEF"/>
    <w:rsid w:val="007013E1"/>
    <w:rsid w:val="00701CDE"/>
    <w:rsid w:val="00704A9A"/>
    <w:rsid w:val="00705207"/>
    <w:rsid w:val="00705D98"/>
    <w:rsid w:val="007071CD"/>
    <w:rsid w:val="00707A65"/>
    <w:rsid w:val="00710837"/>
    <w:rsid w:val="00710E45"/>
    <w:rsid w:val="00712793"/>
    <w:rsid w:val="00712D85"/>
    <w:rsid w:val="007134E6"/>
    <w:rsid w:val="007145A5"/>
    <w:rsid w:val="007145EE"/>
    <w:rsid w:val="00714E54"/>
    <w:rsid w:val="0071560C"/>
    <w:rsid w:val="00715FD2"/>
    <w:rsid w:val="00716484"/>
    <w:rsid w:val="00716625"/>
    <w:rsid w:val="00716B08"/>
    <w:rsid w:val="00716EE9"/>
    <w:rsid w:val="0071744C"/>
    <w:rsid w:val="00717B2F"/>
    <w:rsid w:val="00717C44"/>
    <w:rsid w:val="00720A34"/>
    <w:rsid w:val="00720C33"/>
    <w:rsid w:val="00721D4E"/>
    <w:rsid w:val="00722C6B"/>
    <w:rsid w:val="0072307C"/>
    <w:rsid w:val="0072458D"/>
    <w:rsid w:val="00724DD6"/>
    <w:rsid w:val="00725D06"/>
    <w:rsid w:val="00725D80"/>
    <w:rsid w:val="00730373"/>
    <w:rsid w:val="007318D4"/>
    <w:rsid w:val="007332F1"/>
    <w:rsid w:val="00733E17"/>
    <w:rsid w:val="0073528C"/>
    <w:rsid w:val="00735EBA"/>
    <w:rsid w:val="00735FF7"/>
    <w:rsid w:val="00736DAD"/>
    <w:rsid w:val="007371D3"/>
    <w:rsid w:val="007374BA"/>
    <w:rsid w:val="00740B30"/>
    <w:rsid w:val="00741E0B"/>
    <w:rsid w:val="00742DFA"/>
    <w:rsid w:val="00743C38"/>
    <w:rsid w:val="00743DA7"/>
    <w:rsid w:val="0074451C"/>
    <w:rsid w:val="00744789"/>
    <w:rsid w:val="00744F03"/>
    <w:rsid w:val="00747133"/>
    <w:rsid w:val="007475F7"/>
    <w:rsid w:val="00747AA8"/>
    <w:rsid w:val="0075114B"/>
    <w:rsid w:val="00751715"/>
    <w:rsid w:val="00751733"/>
    <w:rsid w:val="00751E50"/>
    <w:rsid w:val="00752081"/>
    <w:rsid w:val="00752352"/>
    <w:rsid w:val="007526AA"/>
    <w:rsid w:val="00752C6F"/>
    <w:rsid w:val="00753A0F"/>
    <w:rsid w:val="0075410B"/>
    <w:rsid w:val="00754D11"/>
    <w:rsid w:val="0075574D"/>
    <w:rsid w:val="00755794"/>
    <w:rsid w:val="00756144"/>
    <w:rsid w:val="00756648"/>
    <w:rsid w:val="00757785"/>
    <w:rsid w:val="0076019F"/>
    <w:rsid w:val="007604D2"/>
    <w:rsid w:val="00760686"/>
    <w:rsid w:val="00761822"/>
    <w:rsid w:val="00762573"/>
    <w:rsid w:val="00762FE9"/>
    <w:rsid w:val="00763953"/>
    <w:rsid w:val="00763979"/>
    <w:rsid w:val="00764153"/>
    <w:rsid w:val="00764993"/>
    <w:rsid w:val="00765512"/>
    <w:rsid w:val="00766FA4"/>
    <w:rsid w:val="00767C7D"/>
    <w:rsid w:val="00767EED"/>
    <w:rsid w:val="007702DA"/>
    <w:rsid w:val="00770FDE"/>
    <w:rsid w:val="0077146E"/>
    <w:rsid w:val="007716B0"/>
    <w:rsid w:val="00772070"/>
    <w:rsid w:val="00772D9D"/>
    <w:rsid w:val="00772F43"/>
    <w:rsid w:val="0077310E"/>
    <w:rsid w:val="00773393"/>
    <w:rsid w:val="007736C9"/>
    <w:rsid w:val="00774908"/>
    <w:rsid w:val="00774D3A"/>
    <w:rsid w:val="0077523E"/>
    <w:rsid w:val="00775D96"/>
    <w:rsid w:val="00776A5B"/>
    <w:rsid w:val="00781A6F"/>
    <w:rsid w:val="007837D2"/>
    <w:rsid w:val="007841DA"/>
    <w:rsid w:val="007842C0"/>
    <w:rsid w:val="007843D6"/>
    <w:rsid w:val="00785DCE"/>
    <w:rsid w:val="00785E3C"/>
    <w:rsid w:val="00785F8F"/>
    <w:rsid w:val="00786290"/>
    <w:rsid w:val="00786E2F"/>
    <w:rsid w:val="00787005"/>
    <w:rsid w:val="00787173"/>
    <w:rsid w:val="0078773D"/>
    <w:rsid w:val="0079190E"/>
    <w:rsid w:val="00792581"/>
    <w:rsid w:val="00794C9F"/>
    <w:rsid w:val="00794DC9"/>
    <w:rsid w:val="00794F2C"/>
    <w:rsid w:val="00795606"/>
    <w:rsid w:val="00795C6B"/>
    <w:rsid w:val="007961D2"/>
    <w:rsid w:val="00796A42"/>
    <w:rsid w:val="00797F0C"/>
    <w:rsid w:val="007A0619"/>
    <w:rsid w:val="007A2F37"/>
    <w:rsid w:val="007A3027"/>
    <w:rsid w:val="007A3D5F"/>
    <w:rsid w:val="007A3F67"/>
    <w:rsid w:val="007A5B79"/>
    <w:rsid w:val="007A5B9A"/>
    <w:rsid w:val="007A5FC5"/>
    <w:rsid w:val="007A735A"/>
    <w:rsid w:val="007A7F2B"/>
    <w:rsid w:val="007B1CC8"/>
    <w:rsid w:val="007B23E5"/>
    <w:rsid w:val="007B278E"/>
    <w:rsid w:val="007B54EF"/>
    <w:rsid w:val="007B5FB2"/>
    <w:rsid w:val="007B72B9"/>
    <w:rsid w:val="007B7720"/>
    <w:rsid w:val="007C16CF"/>
    <w:rsid w:val="007C24A4"/>
    <w:rsid w:val="007C3707"/>
    <w:rsid w:val="007C4E04"/>
    <w:rsid w:val="007C5A1A"/>
    <w:rsid w:val="007C6054"/>
    <w:rsid w:val="007C6580"/>
    <w:rsid w:val="007C6840"/>
    <w:rsid w:val="007C68D6"/>
    <w:rsid w:val="007C71EC"/>
    <w:rsid w:val="007C7F0D"/>
    <w:rsid w:val="007D0362"/>
    <w:rsid w:val="007D0557"/>
    <w:rsid w:val="007D107A"/>
    <w:rsid w:val="007D39E7"/>
    <w:rsid w:val="007D70A6"/>
    <w:rsid w:val="007D76AE"/>
    <w:rsid w:val="007D76F2"/>
    <w:rsid w:val="007E01CA"/>
    <w:rsid w:val="007E0E6F"/>
    <w:rsid w:val="007E0EDC"/>
    <w:rsid w:val="007E133F"/>
    <w:rsid w:val="007E1E13"/>
    <w:rsid w:val="007E337C"/>
    <w:rsid w:val="007E351C"/>
    <w:rsid w:val="007E3EC7"/>
    <w:rsid w:val="007E4347"/>
    <w:rsid w:val="007E4361"/>
    <w:rsid w:val="007E6AE5"/>
    <w:rsid w:val="007E7300"/>
    <w:rsid w:val="007E7D4B"/>
    <w:rsid w:val="007F0132"/>
    <w:rsid w:val="007F0FCE"/>
    <w:rsid w:val="007F226C"/>
    <w:rsid w:val="007F2BD8"/>
    <w:rsid w:val="007F37BE"/>
    <w:rsid w:val="007F3B96"/>
    <w:rsid w:val="007F3CB1"/>
    <w:rsid w:val="007F4C74"/>
    <w:rsid w:val="007F57F8"/>
    <w:rsid w:val="007F6FD4"/>
    <w:rsid w:val="007F76F3"/>
    <w:rsid w:val="007F79AE"/>
    <w:rsid w:val="00800894"/>
    <w:rsid w:val="00801325"/>
    <w:rsid w:val="0080229A"/>
    <w:rsid w:val="00803136"/>
    <w:rsid w:val="00803522"/>
    <w:rsid w:val="008037B2"/>
    <w:rsid w:val="008037CC"/>
    <w:rsid w:val="008048E0"/>
    <w:rsid w:val="00804D65"/>
    <w:rsid w:val="00804F48"/>
    <w:rsid w:val="00806DBB"/>
    <w:rsid w:val="00807655"/>
    <w:rsid w:val="00807FC7"/>
    <w:rsid w:val="00811EF0"/>
    <w:rsid w:val="00812028"/>
    <w:rsid w:val="0081240A"/>
    <w:rsid w:val="00812A7A"/>
    <w:rsid w:val="008138BE"/>
    <w:rsid w:val="00813AE3"/>
    <w:rsid w:val="00813C87"/>
    <w:rsid w:val="008143D0"/>
    <w:rsid w:val="00814782"/>
    <w:rsid w:val="00814B8F"/>
    <w:rsid w:val="00814C37"/>
    <w:rsid w:val="00815122"/>
    <w:rsid w:val="0081558A"/>
    <w:rsid w:val="00815678"/>
    <w:rsid w:val="00816499"/>
    <w:rsid w:val="008166F2"/>
    <w:rsid w:val="00816F71"/>
    <w:rsid w:val="00817D79"/>
    <w:rsid w:val="00820AAC"/>
    <w:rsid w:val="008227CE"/>
    <w:rsid w:val="00822A8C"/>
    <w:rsid w:val="00822D77"/>
    <w:rsid w:val="008240CB"/>
    <w:rsid w:val="00824214"/>
    <w:rsid w:val="008247C8"/>
    <w:rsid w:val="008260DE"/>
    <w:rsid w:val="00826259"/>
    <w:rsid w:val="00826292"/>
    <w:rsid w:val="00826B0A"/>
    <w:rsid w:val="00827BE1"/>
    <w:rsid w:val="00830124"/>
    <w:rsid w:val="00830F0C"/>
    <w:rsid w:val="00831ADC"/>
    <w:rsid w:val="008324CE"/>
    <w:rsid w:val="00832A70"/>
    <w:rsid w:val="00832BCF"/>
    <w:rsid w:val="008332FC"/>
    <w:rsid w:val="00834213"/>
    <w:rsid w:val="008345BA"/>
    <w:rsid w:val="00834658"/>
    <w:rsid w:val="0083471E"/>
    <w:rsid w:val="008352BB"/>
    <w:rsid w:val="00835C83"/>
    <w:rsid w:val="00835CBA"/>
    <w:rsid w:val="008361C3"/>
    <w:rsid w:val="00836E2C"/>
    <w:rsid w:val="00836EAA"/>
    <w:rsid w:val="00837914"/>
    <w:rsid w:val="0084062C"/>
    <w:rsid w:val="00841BBD"/>
    <w:rsid w:val="0084222A"/>
    <w:rsid w:val="00842954"/>
    <w:rsid w:val="00842B3B"/>
    <w:rsid w:val="00842C2A"/>
    <w:rsid w:val="0084553D"/>
    <w:rsid w:val="008456CB"/>
    <w:rsid w:val="00847EAB"/>
    <w:rsid w:val="00847FF5"/>
    <w:rsid w:val="008510ED"/>
    <w:rsid w:val="00851375"/>
    <w:rsid w:val="00851CED"/>
    <w:rsid w:val="00851DFF"/>
    <w:rsid w:val="008526FB"/>
    <w:rsid w:val="00852956"/>
    <w:rsid w:val="00853505"/>
    <w:rsid w:val="00855C53"/>
    <w:rsid w:val="00856227"/>
    <w:rsid w:val="00856CB7"/>
    <w:rsid w:val="00861314"/>
    <w:rsid w:val="00862156"/>
    <w:rsid w:val="00862A3D"/>
    <w:rsid w:val="00862D32"/>
    <w:rsid w:val="0086360C"/>
    <w:rsid w:val="00863B19"/>
    <w:rsid w:val="00864F54"/>
    <w:rsid w:val="008651D8"/>
    <w:rsid w:val="00870AD5"/>
    <w:rsid w:val="008714C4"/>
    <w:rsid w:val="00871618"/>
    <w:rsid w:val="0087260C"/>
    <w:rsid w:val="00872CD0"/>
    <w:rsid w:val="00873107"/>
    <w:rsid w:val="0087349F"/>
    <w:rsid w:val="00874FE7"/>
    <w:rsid w:val="008761E2"/>
    <w:rsid w:val="008764B6"/>
    <w:rsid w:val="00876EB5"/>
    <w:rsid w:val="0087760C"/>
    <w:rsid w:val="00877832"/>
    <w:rsid w:val="00880135"/>
    <w:rsid w:val="00881080"/>
    <w:rsid w:val="008811E2"/>
    <w:rsid w:val="0088120F"/>
    <w:rsid w:val="00881514"/>
    <w:rsid w:val="0088296A"/>
    <w:rsid w:val="00882F17"/>
    <w:rsid w:val="00883874"/>
    <w:rsid w:val="00885070"/>
    <w:rsid w:val="00885995"/>
    <w:rsid w:val="008864C5"/>
    <w:rsid w:val="008871E3"/>
    <w:rsid w:val="00887BD4"/>
    <w:rsid w:val="0089003F"/>
    <w:rsid w:val="0089038D"/>
    <w:rsid w:val="00890A8A"/>
    <w:rsid w:val="00890F41"/>
    <w:rsid w:val="00890FA4"/>
    <w:rsid w:val="0089134B"/>
    <w:rsid w:val="00891B36"/>
    <w:rsid w:val="00891B8B"/>
    <w:rsid w:val="0089232C"/>
    <w:rsid w:val="00892F27"/>
    <w:rsid w:val="00893065"/>
    <w:rsid w:val="008962CD"/>
    <w:rsid w:val="00897944"/>
    <w:rsid w:val="008A15E8"/>
    <w:rsid w:val="008A17F6"/>
    <w:rsid w:val="008A1BAC"/>
    <w:rsid w:val="008A204C"/>
    <w:rsid w:val="008A27F9"/>
    <w:rsid w:val="008A4DA5"/>
    <w:rsid w:val="008A53EC"/>
    <w:rsid w:val="008A6366"/>
    <w:rsid w:val="008B000E"/>
    <w:rsid w:val="008B07DD"/>
    <w:rsid w:val="008B0F2F"/>
    <w:rsid w:val="008B1239"/>
    <w:rsid w:val="008B15ED"/>
    <w:rsid w:val="008B16A6"/>
    <w:rsid w:val="008B1F25"/>
    <w:rsid w:val="008B3973"/>
    <w:rsid w:val="008B68CA"/>
    <w:rsid w:val="008B6B93"/>
    <w:rsid w:val="008B6E4E"/>
    <w:rsid w:val="008B75DB"/>
    <w:rsid w:val="008B78E1"/>
    <w:rsid w:val="008B7F2D"/>
    <w:rsid w:val="008C0A29"/>
    <w:rsid w:val="008C0A68"/>
    <w:rsid w:val="008C2DD1"/>
    <w:rsid w:val="008C2E32"/>
    <w:rsid w:val="008C32EA"/>
    <w:rsid w:val="008C3AE9"/>
    <w:rsid w:val="008C47ED"/>
    <w:rsid w:val="008C4FC2"/>
    <w:rsid w:val="008C561A"/>
    <w:rsid w:val="008C653E"/>
    <w:rsid w:val="008C667D"/>
    <w:rsid w:val="008C7450"/>
    <w:rsid w:val="008C792B"/>
    <w:rsid w:val="008C7955"/>
    <w:rsid w:val="008D11EA"/>
    <w:rsid w:val="008D1325"/>
    <w:rsid w:val="008D26A3"/>
    <w:rsid w:val="008D426E"/>
    <w:rsid w:val="008D4740"/>
    <w:rsid w:val="008D4AA5"/>
    <w:rsid w:val="008D56D9"/>
    <w:rsid w:val="008D64BF"/>
    <w:rsid w:val="008D664C"/>
    <w:rsid w:val="008E006C"/>
    <w:rsid w:val="008E0E5D"/>
    <w:rsid w:val="008E12E1"/>
    <w:rsid w:val="008E33FB"/>
    <w:rsid w:val="008E34CE"/>
    <w:rsid w:val="008E3525"/>
    <w:rsid w:val="008E5382"/>
    <w:rsid w:val="008E6B69"/>
    <w:rsid w:val="008E7132"/>
    <w:rsid w:val="008E7838"/>
    <w:rsid w:val="008E7C1E"/>
    <w:rsid w:val="008F19CB"/>
    <w:rsid w:val="008F1AED"/>
    <w:rsid w:val="008F2555"/>
    <w:rsid w:val="008F256A"/>
    <w:rsid w:val="008F2858"/>
    <w:rsid w:val="008F31BD"/>
    <w:rsid w:val="008F3A7A"/>
    <w:rsid w:val="008F41ED"/>
    <w:rsid w:val="008F4B83"/>
    <w:rsid w:val="008F51AC"/>
    <w:rsid w:val="008F6F98"/>
    <w:rsid w:val="008F70FE"/>
    <w:rsid w:val="008F74AC"/>
    <w:rsid w:val="00900772"/>
    <w:rsid w:val="0090105B"/>
    <w:rsid w:val="0090278C"/>
    <w:rsid w:val="00902FED"/>
    <w:rsid w:val="00903583"/>
    <w:rsid w:val="0090381F"/>
    <w:rsid w:val="009040E0"/>
    <w:rsid w:val="009058FC"/>
    <w:rsid w:val="009063A6"/>
    <w:rsid w:val="00907B9F"/>
    <w:rsid w:val="00910506"/>
    <w:rsid w:val="00910816"/>
    <w:rsid w:val="00910C51"/>
    <w:rsid w:val="0091144E"/>
    <w:rsid w:val="00911A1E"/>
    <w:rsid w:val="00912AEE"/>
    <w:rsid w:val="00912AF4"/>
    <w:rsid w:val="00912B5A"/>
    <w:rsid w:val="00912B88"/>
    <w:rsid w:val="00914768"/>
    <w:rsid w:val="009150FF"/>
    <w:rsid w:val="00915613"/>
    <w:rsid w:val="00915B08"/>
    <w:rsid w:val="00915E08"/>
    <w:rsid w:val="00915ECB"/>
    <w:rsid w:val="009160E0"/>
    <w:rsid w:val="00917CDF"/>
    <w:rsid w:val="00920E0F"/>
    <w:rsid w:val="009214DB"/>
    <w:rsid w:val="0092184D"/>
    <w:rsid w:val="00921D79"/>
    <w:rsid w:val="00922283"/>
    <w:rsid w:val="009223D1"/>
    <w:rsid w:val="00923258"/>
    <w:rsid w:val="00924F86"/>
    <w:rsid w:val="00925E22"/>
    <w:rsid w:val="00926B05"/>
    <w:rsid w:val="00926B1D"/>
    <w:rsid w:val="009279D7"/>
    <w:rsid w:val="009300F8"/>
    <w:rsid w:val="00932C8C"/>
    <w:rsid w:val="00934206"/>
    <w:rsid w:val="00934BE7"/>
    <w:rsid w:val="009357F0"/>
    <w:rsid w:val="00935D7D"/>
    <w:rsid w:val="00936F28"/>
    <w:rsid w:val="00937B22"/>
    <w:rsid w:val="00940F8C"/>
    <w:rsid w:val="00941758"/>
    <w:rsid w:val="00941A92"/>
    <w:rsid w:val="00941B0E"/>
    <w:rsid w:val="00941BD7"/>
    <w:rsid w:val="009424ED"/>
    <w:rsid w:val="00943E35"/>
    <w:rsid w:val="00944D3B"/>
    <w:rsid w:val="00945872"/>
    <w:rsid w:val="00945EA0"/>
    <w:rsid w:val="009462A8"/>
    <w:rsid w:val="00946A8E"/>
    <w:rsid w:val="009500E3"/>
    <w:rsid w:val="009511EC"/>
    <w:rsid w:val="0095125E"/>
    <w:rsid w:val="00951333"/>
    <w:rsid w:val="0095140F"/>
    <w:rsid w:val="00951E6A"/>
    <w:rsid w:val="0095284D"/>
    <w:rsid w:val="00952EB2"/>
    <w:rsid w:val="00952F7D"/>
    <w:rsid w:val="00953029"/>
    <w:rsid w:val="009537AB"/>
    <w:rsid w:val="00953DA0"/>
    <w:rsid w:val="00953E22"/>
    <w:rsid w:val="00953F67"/>
    <w:rsid w:val="009547BB"/>
    <w:rsid w:val="009547CB"/>
    <w:rsid w:val="0095496A"/>
    <w:rsid w:val="00954F52"/>
    <w:rsid w:val="009551A4"/>
    <w:rsid w:val="00955F29"/>
    <w:rsid w:val="00955FBF"/>
    <w:rsid w:val="00956886"/>
    <w:rsid w:val="00957618"/>
    <w:rsid w:val="00960699"/>
    <w:rsid w:val="00961364"/>
    <w:rsid w:val="009631D3"/>
    <w:rsid w:val="00963271"/>
    <w:rsid w:val="009649D7"/>
    <w:rsid w:val="00964F59"/>
    <w:rsid w:val="009651A8"/>
    <w:rsid w:val="009659FD"/>
    <w:rsid w:val="00965BE6"/>
    <w:rsid w:val="00965C94"/>
    <w:rsid w:val="00965EDB"/>
    <w:rsid w:val="00966FCF"/>
    <w:rsid w:val="00967680"/>
    <w:rsid w:val="00970084"/>
    <w:rsid w:val="0097080B"/>
    <w:rsid w:val="009709D3"/>
    <w:rsid w:val="00970D0C"/>
    <w:rsid w:val="009715A5"/>
    <w:rsid w:val="009743F2"/>
    <w:rsid w:val="0097456F"/>
    <w:rsid w:val="009751C3"/>
    <w:rsid w:val="00976535"/>
    <w:rsid w:val="00976960"/>
    <w:rsid w:val="00976A49"/>
    <w:rsid w:val="00976C77"/>
    <w:rsid w:val="00976E48"/>
    <w:rsid w:val="00977AD8"/>
    <w:rsid w:val="009802D6"/>
    <w:rsid w:val="0098092F"/>
    <w:rsid w:val="00981126"/>
    <w:rsid w:val="00981EEF"/>
    <w:rsid w:val="009822DE"/>
    <w:rsid w:val="00982674"/>
    <w:rsid w:val="00983D9A"/>
    <w:rsid w:val="00985B63"/>
    <w:rsid w:val="009866A7"/>
    <w:rsid w:val="00986F3B"/>
    <w:rsid w:val="00986F59"/>
    <w:rsid w:val="00987372"/>
    <w:rsid w:val="009873F2"/>
    <w:rsid w:val="00987473"/>
    <w:rsid w:val="00987800"/>
    <w:rsid w:val="0098783C"/>
    <w:rsid w:val="009901E9"/>
    <w:rsid w:val="00992379"/>
    <w:rsid w:val="0099267E"/>
    <w:rsid w:val="00993B15"/>
    <w:rsid w:val="00994A80"/>
    <w:rsid w:val="00995314"/>
    <w:rsid w:val="00995615"/>
    <w:rsid w:val="009956B5"/>
    <w:rsid w:val="0099595D"/>
    <w:rsid w:val="00995C98"/>
    <w:rsid w:val="00996C15"/>
    <w:rsid w:val="00996FA7"/>
    <w:rsid w:val="009A0927"/>
    <w:rsid w:val="009A0AF3"/>
    <w:rsid w:val="009A23E9"/>
    <w:rsid w:val="009A2731"/>
    <w:rsid w:val="009A3421"/>
    <w:rsid w:val="009A38BA"/>
    <w:rsid w:val="009A49D2"/>
    <w:rsid w:val="009A4E77"/>
    <w:rsid w:val="009A7096"/>
    <w:rsid w:val="009A70CD"/>
    <w:rsid w:val="009B06BF"/>
    <w:rsid w:val="009B06EF"/>
    <w:rsid w:val="009B10A0"/>
    <w:rsid w:val="009B21EA"/>
    <w:rsid w:val="009B2A3F"/>
    <w:rsid w:val="009B4538"/>
    <w:rsid w:val="009B49E7"/>
    <w:rsid w:val="009B4CD1"/>
    <w:rsid w:val="009B4F5E"/>
    <w:rsid w:val="009B78C0"/>
    <w:rsid w:val="009B7B3C"/>
    <w:rsid w:val="009C01ED"/>
    <w:rsid w:val="009C11FD"/>
    <w:rsid w:val="009C14C8"/>
    <w:rsid w:val="009C17A0"/>
    <w:rsid w:val="009C1A59"/>
    <w:rsid w:val="009C4338"/>
    <w:rsid w:val="009C4CEF"/>
    <w:rsid w:val="009C576B"/>
    <w:rsid w:val="009C5C65"/>
    <w:rsid w:val="009C6CAC"/>
    <w:rsid w:val="009C791E"/>
    <w:rsid w:val="009D0161"/>
    <w:rsid w:val="009D190B"/>
    <w:rsid w:val="009D35FC"/>
    <w:rsid w:val="009D3A61"/>
    <w:rsid w:val="009E095C"/>
    <w:rsid w:val="009E0B41"/>
    <w:rsid w:val="009E11D4"/>
    <w:rsid w:val="009E1A95"/>
    <w:rsid w:val="009E239C"/>
    <w:rsid w:val="009E297C"/>
    <w:rsid w:val="009E39E4"/>
    <w:rsid w:val="009E4636"/>
    <w:rsid w:val="009E4A96"/>
    <w:rsid w:val="009E4AC8"/>
    <w:rsid w:val="009E4D72"/>
    <w:rsid w:val="009E5A91"/>
    <w:rsid w:val="009E6878"/>
    <w:rsid w:val="009E7550"/>
    <w:rsid w:val="009F013E"/>
    <w:rsid w:val="009F0143"/>
    <w:rsid w:val="009F0C02"/>
    <w:rsid w:val="009F0EA0"/>
    <w:rsid w:val="009F127A"/>
    <w:rsid w:val="009F1793"/>
    <w:rsid w:val="009F1A19"/>
    <w:rsid w:val="009F3B86"/>
    <w:rsid w:val="009F4F38"/>
    <w:rsid w:val="009F5C84"/>
    <w:rsid w:val="009F6730"/>
    <w:rsid w:val="009F6F91"/>
    <w:rsid w:val="009F75C1"/>
    <w:rsid w:val="00A0032E"/>
    <w:rsid w:val="00A03073"/>
    <w:rsid w:val="00A03432"/>
    <w:rsid w:val="00A035E6"/>
    <w:rsid w:val="00A03B70"/>
    <w:rsid w:val="00A0534B"/>
    <w:rsid w:val="00A05ECC"/>
    <w:rsid w:val="00A05EDA"/>
    <w:rsid w:val="00A06590"/>
    <w:rsid w:val="00A07521"/>
    <w:rsid w:val="00A07D72"/>
    <w:rsid w:val="00A10787"/>
    <w:rsid w:val="00A1143B"/>
    <w:rsid w:val="00A12615"/>
    <w:rsid w:val="00A12629"/>
    <w:rsid w:val="00A130C3"/>
    <w:rsid w:val="00A135FB"/>
    <w:rsid w:val="00A143CB"/>
    <w:rsid w:val="00A14A83"/>
    <w:rsid w:val="00A14B96"/>
    <w:rsid w:val="00A155E1"/>
    <w:rsid w:val="00A15DDD"/>
    <w:rsid w:val="00A160D8"/>
    <w:rsid w:val="00A164B8"/>
    <w:rsid w:val="00A16CBE"/>
    <w:rsid w:val="00A17CB8"/>
    <w:rsid w:val="00A21456"/>
    <w:rsid w:val="00A22191"/>
    <w:rsid w:val="00A228E9"/>
    <w:rsid w:val="00A232F7"/>
    <w:rsid w:val="00A254EF"/>
    <w:rsid w:val="00A25888"/>
    <w:rsid w:val="00A25D37"/>
    <w:rsid w:val="00A2638B"/>
    <w:rsid w:val="00A269B7"/>
    <w:rsid w:val="00A30348"/>
    <w:rsid w:val="00A30944"/>
    <w:rsid w:val="00A3135A"/>
    <w:rsid w:val="00A31825"/>
    <w:rsid w:val="00A31D0F"/>
    <w:rsid w:val="00A3277E"/>
    <w:rsid w:val="00A328BC"/>
    <w:rsid w:val="00A34903"/>
    <w:rsid w:val="00A34D95"/>
    <w:rsid w:val="00A35C22"/>
    <w:rsid w:val="00A3613C"/>
    <w:rsid w:val="00A3735C"/>
    <w:rsid w:val="00A37483"/>
    <w:rsid w:val="00A37863"/>
    <w:rsid w:val="00A41D91"/>
    <w:rsid w:val="00A4253A"/>
    <w:rsid w:val="00A42798"/>
    <w:rsid w:val="00A42A00"/>
    <w:rsid w:val="00A42E1B"/>
    <w:rsid w:val="00A43885"/>
    <w:rsid w:val="00A4786D"/>
    <w:rsid w:val="00A50360"/>
    <w:rsid w:val="00A50F6B"/>
    <w:rsid w:val="00A513DA"/>
    <w:rsid w:val="00A51735"/>
    <w:rsid w:val="00A52838"/>
    <w:rsid w:val="00A52B7D"/>
    <w:rsid w:val="00A549A8"/>
    <w:rsid w:val="00A54A64"/>
    <w:rsid w:val="00A54BAC"/>
    <w:rsid w:val="00A5627A"/>
    <w:rsid w:val="00A56EEA"/>
    <w:rsid w:val="00A60806"/>
    <w:rsid w:val="00A609D5"/>
    <w:rsid w:val="00A618DA"/>
    <w:rsid w:val="00A62716"/>
    <w:rsid w:val="00A62B83"/>
    <w:rsid w:val="00A62D84"/>
    <w:rsid w:val="00A632EE"/>
    <w:rsid w:val="00A65385"/>
    <w:rsid w:val="00A66259"/>
    <w:rsid w:val="00A67A62"/>
    <w:rsid w:val="00A67ADB"/>
    <w:rsid w:val="00A7086A"/>
    <w:rsid w:val="00A712D9"/>
    <w:rsid w:val="00A7179C"/>
    <w:rsid w:val="00A722B3"/>
    <w:rsid w:val="00A72868"/>
    <w:rsid w:val="00A758AF"/>
    <w:rsid w:val="00A76552"/>
    <w:rsid w:val="00A77726"/>
    <w:rsid w:val="00A77E28"/>
    <w:rsid w:val="00A77FAF"/>
    <w:rsid w:val="00A8291B"/>
    <w:rsid w:val="00A83875"/>
    <w:rsid w:val="00A8531C"/>
    <w:rsid w:val="00A86A41"/>
    <w:rsid w:val="00A912FC"/>
    <w:rsid w:val="00A92100"/>
    <w:rsid w:val="00A9270C"/>
    <w:rsid w:val="00A92B8D"/>
    <w:rsid w:val="00A92D2B"/>
    <w:rsid w:val="00A92E58"/>
    <w:rsid w:val="00A92FB1"/>
    <w:rsid w:val="00A9324C"/>
    <w:rsid w:val="00A94275"/>
    <w:rsid w:val="00A958E8"/>
    <w:rsid w:val="00A95A2E"/>
    <w:rsid w:val="00A9664A"/>
    <w:rsid w:val="00A966A6"/>
    <w:rsid w:val="00A97719"/>
    <w:rsid w:val="00A97F47"/>
    <w:rsid w:val="00AA0473"/>
    <w:rsid w:val="00AA31C8"/>
    <w:rsid w:val="00AA37D8"/>
    <w:rsid w:val="00AA3A01"/>
    <w:rsid w:val="00AA424C"/>
    <w:rsid w:val="00AA4370"/>
    <w:rsid w:val="00AA5F5C"/>
    <w:rsid w:val="00AA61B5"/>
    <w:rsid w:val="00AA75B4"/>
    <w:rsid w:val="00AB07DD"/>
    <w:rsid w:val="00AB0F6C"/>
    <w:rsid w:val="00AB2509"/>
    <w:rsid w:val="00AB2E6C"/>
    <w:rsid w:val="00AB3557"/>
    <w:rsid w:val="00AB44E4"/>
    <w:rsid w:val="00AB52E4"/>
    <w:rsid w:val="00AB5AB4"/>
    <w:rsid w:val="00AB5B1B"/>
    <w:rsid w:val="00AB763C"/>
    <w:rsid w:val="00AC026F"/>
    <w:rsid w:val="00AC0405"/>
    <w:rsid w:val="00AC079D"/>
    <w:rsid w:val="00AC0D47"/>
    <w:rsid w:val="00AC0D60"/>
    <w:rsid w:val="00AC0ED3"/>
    <w:rsid w:val="00AC1274"/>
    <w:rsid w:val="00AC1D6D"/>
    <w:rsid w:val="00AC2184"/>
    <w:rsid w:val="00AC21C7"/>
    <w:rsid w:val="00AC2350"/>
    <w:rsid w:val="00AC243B"/>
    <w:rsid w:val="00AC39B7"/>
    <w:rsid w:val="00AC3BBF"/>
    <w:rsid w:val="00AC4631"/>
    <w:rsid w:val="00AC5A51"/>
    <w:rsid w:val="00AC5DFE"/>
    <w:rsid w:val="00AC6084"/>
    <w:rsid w:val="00AC61C8"/>
    <w:rsid w:val="00AC6696"/>
    <w:rsid w:val="00AC6FD7"/>
    <w:rsid w:val="00AC7817"/>
    <w:rsid w:val="00AC7829"/>
    <w:rsid w:val="00AD009D"/>
    <w:rsid w:val="00AD0388"/>
    <w:rsid w:val="00AD0FA1"/>
    <w:rsid w:val="00AD1475"/>
    <w:rsid w:val="00AD290A"/>
    <w:rsid w:val="00AD3B6B"/>
    <w:rsid w:val="00AD41F8"/>
    <w:rsid w:val="00AD44DC"/>
    <w:rsid w:val="00AD7EA1"/>
    <w:rsid w:val="00AE0D40"/>
    <w:rsid w:val="00AE1E59"/>
    <w:rsid w:val="00AE2E39"/>
    <w:rsid w:val="00AE2EE2"/>
    <w:rsid w:val="00AE36F5"/>
    <w:rsid w:val="00AE3DC1"/>
    <w:rsid w:val="00AE4423"/>
    <w:rsid w:val="00AE564E"/>
    <w:rsid w:val="00AE764C"/>
    <w:rsid w:val="00AF0F44"/>
    <w:rsid w:val="00AF17FF"/>
    <w:rsid w:val="00AF1863"/>
    <w:rsid w:val="00AF3393"/>
    <w:rsid w:val="00AF487F"/>
    <w:rsid w:val="00B0053F"/>
    <w:rsid w:val="00B0089E"/>
    <w:rsid w:val="00B00D2F"/>
    <w:rsid w:val="00B01062"/>
    <w:rsid w:val="00B01B6D"/>
    <w:rsid w:val="00B02357"/>
    <w:rsid w:val="00B02DD3"/>
    <w:rsid w:val="00B03593"/>
    <w:rsid w:val="00B03BAF"/>
    <w:rsid w:val="00B04273"/>
    <w:rsid w:val="00B04357"/>
    <w:rsid w:val="00B043EB"/>
    <w:rsid w:val="00B04AF0"/>
    <w:rsid w:val="00B05B76"/>
    <w:rsid w:val="00B05E48"/>
    <w:rsid w:val="00B065F2"/>
    <w:rsid w:val="00B07A77"/>
    <w:rsid w:val="00B07DC9"/>
    <w:rsid w:val="00B10B74"/>
    <w:rsid w:val="00B113AF"/>
    <w:rsid w:val="00B117E3"/>
    <w:rsid w:val="00B143E3"/>
    <w:rsid w:val="00B1578E"/>
    <w:rsid w:val="00B15EBC"/>
    <w:rsid w:val="00B16B5C"/>
    <w:rsid w:val="00B17692"/>
    <w:rsid w:val="00B207BF"/>
    <w:rsid w:val="00B208A3"/>
    <w:rsid w:val="00B2229D"/>
    <w:rsid w:val="00B22CC4"/>
    <w:rsid w:val="00B23061"/>
    <w:rsid w:val="00B23C0C"/>
    <w:rsid w:val="00B24ADC"/>
    <w:rsid w:val="00B27138"/>
    <w:rsid w:val="00B27ED7"/>
    <w:rsid w:val="00B30CE2"/>
    <w:rsid w:val="00B325C3"/>
    <w:rsid w:val="00B33207"/>
    <w:rsid w:val="00B3374F"/>
    <w:rsid w:val="00B34068"/>
    <w:rsid w:val="00B3539D"/>
    <w:rsid w:val="00B35580"/>
    <w:rsid w:val="00B35DF1"/>
    <w:rsid w:val="00B3604E"/>
    <w:rsid w:val="00B367B0"/>
    <w:rsid w:val="00B36DB0"/>
    <w:rsid w:val="00B37167"/>
    <w:rsid w:val="00B3740B"/>
    <w:rsid w:val="00B375EC"/>
    <w:rsid w:val="00B37C39"/>
    <w:rsid w:val="00B40BDE"/>
    <w:rsid w:val="00B42130"/>
    <w:rsid w:val="00B4245F"/>
    <w:rsid w:val="00B43789"/>
    <w:rsid w:val="00B43D93"/>
    <w:rsid w:val="00B43E11"/>
    <w:rsid w:val="00B43F87"/>
    <w:rsid w:val="00B44875"/>
    <w:rsid w:val="00B44CD9"/>
    <w:rsid w:val="00B4572E"/>
    <w:rsid w:val="00B4584D"/>
    <w:rsid w:val="00B4664F"/>
    <w:rsid w:val="00B46665"/>
    <w:rsid w:val="00B475E5"/>
    <w:rsid w:val="00B47C2A"/>
    <w:rsid w:val="00B513B2"/>
    <w:rsid w:val="00B519AE"/>
    <w:rsid w:val="00B51B2A"/>
    <w:rsid w:val="00B51B53"/>
    <w:rsid w:val="00B51D31"/>
    <w:rsid w:val="00B53383"/>
    <w:rsid w:val="00B5391B"/>
    <w:rsid w:val="00B53E6F"/>
    <w:rsid w:val="00B54468"/>
    <w:rsid w:val="00B54619"/>
    <w:rsid w:val="00B5527C"/>
    <w:rsid w:val="00B560A8"/>
    <w:rsid w:val="00B566DB"/>
    <w:rsid w:val="00B56E4E"/>
    <w:rsid w:val="00B57DB1"/>
    <w:rsid w:val="00B6009A"/>
    <w:rsid w:val="00B60D3B"/>
    <w:rsid w:val="00B61E0A"/>
    <w:rsid w:val="00B62882"/>
    <w:rsid w:val="00B629B6"/>
    <w:rsid w:val="00B63478"/>
    <w:rsid w:val="00B64473"/>
    <w:rsid w:val="00B644F5"/>
    <w:rsid w:val="00B65106"/>
    <w:rsid w:val="00B658B9"/>
    <w:rsid w:val="00B65DB3"/>
    <w:rsid w:val="00B66F9C"/>
    <w:rsid w:val="00B67032"/>
    <w:rsid w:val="00B719F3"/>
    <w:rsid w:val="00B7245B"/>
    <w:rsid w:val="00B724B0"/>
    <w:rsid w:val="00B72AC0"/>
    <w:rsid w:val="00B738EA"/>
    <w:rsid w:val="00B73EAB"/>
    <w:rsid w:val="00B742EB"/>
    <w:rsid w:val="00B74738"/>
    <w:rsid w:val="00B7547D"/>
    <w:rsid w:val="00B755D5"/>
    <w:rsid w:val="00B768BB"/>
    <w:rsid w:val="00B76901"/>
    <w:rsid w:val="00B80421"/>
    <w:rsid w:val="00B80B00"/>
    <w:rsid w:val="00B8130F"/>
    <w:rsid w:val="00B817BB"/>
    <w:rsid w:val="00B83EA5"/>
    <w:rsid w:val="00B844E7"/>
    <w:rsid w:val="00B84AE3"/>
    <w:rsid w:val="00B857B1"/>
    <w:rsid w:val="00B86321"/>
    <w:rsid w:val="00B86B1C"/>
    <w:rsid w:val="00B90092"/>
    <w:rsid w:val="00B90BBD"/>
    <w:rsid w:val="00B91065"/>
    <w:rsid w:val="00B913C2"/>
    <w:rsid w:val="00B919AD"/>
    <w:rsid w:val="00B9250E"/>
    <w:rsid w:val="00B925AF"/>
    <w:rsid w:val="00B927F7"/>
    <w:rsid w:val="00B92C2D"/>
    <w:rsid w:val="00B93DD7"/>
    <w:rsid w:val="00B950B4"/>
    <w:rsid w:val="00B953A3"/>
    <w:rsid w:val="00B959CB"/>
    <w:rsid w:val="00B96278"/>
    <w:rsid w:val="00B97487"/>
    <w:rsid w:val="00BA0A3D"/>
    <w:rsid w:val="00BA1CFA"/>
    <w:rsid w:val="00BA375A"/>
    <w:rsid w:val="00BA4424"/>
    <w:rsid w:val="00BA586A"/>
    <w:rsid w:val="00BA5F3D"/>
    <w:rsid w:val="00BA6FCA"/>
    <w:rsid w:val="00BA74D5"/>
    <w:rsid w:val="00BA75C1"/>
    <w:rsid w:val="00BA7E02"/>
    <w:rsid w:val="00BB12D4"/>
    <w:rsid w:val="00BB1AA4"/>
    <w:rsid w:val="00BB1B0C"/>
    <w:rsid w:val="00BB25E2"/>
    <w:rsid w:val="00BB260A"/>
    <w:rsid w:val="00BB29CA"/>
    <w:rsid w:val="00BB31EA"/>
    <w:rsid w:val="00BB4B69"/>
    <w:rsid w:val="00BB5BA3"/>
    <w:rsid w:val="00BB70F0"/>
    <w:rsid w:val="00BB7306"/>
    <w:rsid w:val="00BB732C"/>
    <w:rsid w:val="00BB7ABE"/>
    <w:rsid w:val="00BC0758"/>
    <w:rsid w:val="00BC1443"/>
    <w:rsid w:val="00BC2084"/>
    <w:rsid w:val="00BC3085"/>
    <w:rsid w:val="00BC40D4"/>
    <w:rsid w:val="00BC49B8"/>
    <w:rsid w:val="00BC4A52"/>
    <w:rsid w:val="00BC64AF"/>
    <w:rsid w:val="00BC671B"/>
    <w:rsid w:val="00BC7FF5"/>
    <w:rsid w:val="00BD00DC"/>
    <w:rsid w:val="00BD0BDC"/>
    <w:rsid w:val="00BD201C"/>
    <w:rsid w:val="00BD2319"/>
    <w:rsid w:val="00BD2372"/>
    <w:rsid w:val="00BD2DD0"/>
    <w:rsid w:val="00BD349C"/>
    <w:rsid w:val="00BD4C54"/>
    <w:rsid w:val="00BD5519"/>
    <w:rsid w:val="00BD594C"/>
    <w:rsid w:val="00BD5F9A"/>
    <w:rsid w:val="00BD6001"/>
    <w:rsid w:val="00BD6290"/>
    <w:rsid w:val="00BD6E36"/>
    <w:rsid w:val="00BD7D82"/>
    <w:rsid w:val="00BE0F1C"/>
    <w:rsid w:val="00BE1945"/>
    <w:rsid w:val="00BE26F1"/>
    <w:rsid w:val="00BE45FB"/>
    <w:rsid w:val="00BE4C30"/>
    <w:rsid w:val="00BE6647"/>
    <w:rsid w:val="00BE6D93"/>
    <w:rsid w:val="00BE7305"/>
    <w:rsid w:val="00BE75B2"/>
    <w:rsid w:val="00BF01C3"/>
    <w:rsid w:val="00BF16F8"/>
    <w:rsid w:val="00BF1EF6"/>
    <w:rsid w:val="00BF33C1"/>
    <w:rsid w:val="00BF433F"/>
    <w:rsid w:val="00BF43B1"/>
    <w:rsid w:val="00BF72F7"/>
    <w:rsid w:val="00BF7F53"/>
    <w:rsid w:val="00C020B2"/>
    <w:rsid w:val="00C023A8"/>
    <w:rsid w:val="00C0241B"/>
    <w:rsid w:val="00C02FC9"/>
    <w:rsid w:val="00C03252"/>
    <w:rsid w:val="00C03388"/>
    <w:rsid w:val="00C03DBD"/>
    <w:rsid w:val="00C04A4F"/>
    <w:rsid w:val="00C05D25"/>
    <w:rsid w:val="00C11B0D"/>
    <w:rsid w:val="00C11E4D"/>
    <w:rsid w:val="00C123FF"/>
    <w:rsid w:val="00C148CC"/>
    <w:rsid w:val="00C16491"/>
    <w:rsid w:val="00C167AB"/>
    <w:rsid w:val="00C17366"/>
    <w:rsid w:val="00C17F8C"/>
    <w:rsid w:val="00C20292"/>
    <w:rsid w:val="00C203D3"/>
    <w:rsid w:val="00C21A3B"/>
    <w:rsid w:val="00C21DAA"/>
    <w:rsid w:val="00C21DBB"/>
    <w:rsid w:val="00C2413A"/>
    <w:rsid w:val="00C24A68"/>
    <w:rsid w:val="00C254C7"/>
    <w:rsid w:val="00C26292"/>
    <w:rsid w:val="00C26942"/>
    <w:rsid w:val="00C2754C"/>
    <w:rsid w:val="00C2769A"/>
    <w:rsid w:val="00C27D53"/>
    <w:rsid w:val="00C27DC2"/>
    <w:rsid w:val="00C27EB6"/>
    <w:rsid w:val="00C325CC"/>
    <w:rsid w:val="00C33DBB"/>
    <w:rsid w:val="00C344E3"/>
    <w:rsid w:val="00C351CB"/>
    <w:rsid w:val="00C35BC8"/>
    <w:rsid w:val="00C36136"/>
    <w:rsid w:val="00C36363"/>
    <w:rsid w:val="00C368CF"/>
    <w:rsid w:val="00C3791E"/>
    <w:rsid w:val="00C401C4"/>
    <w:rsid w:val="00C40E39"/>
    <w:rsid w:val="00C41549"/>
    <w:rsid w:val="00C4173E"/>
    <w:rsid w:val="00C43869"/>
    <w:rsid w:val="00C4508A"/>
    <w:rsid w:val="00C4516B"/>
    <w:rsid w:val="00C47ECA"/>
    <w:rsid w:val="00C50FE2"/>
    <w:rsid w:val="00C5105B"/>
    <w:rsid w:val="00C510A8"/>
    <w:rsid w:val="00C53089"/>
    <w:rsid w:val="00C53C56"/>
    <w:rsid w:val="00C54662"/>
    <w:rsid w:val="00C55A34"/>
    <w:rsid w:val="00C56A0E"/>
    <w:rsid w:val="00C56CA5"/>
    <w:rsid w:val="00C57EE9"/>
    <w:rsid w:val="00C57EEC"/>
    <w:rsid w:val="00C60AB5"/>
    <w:rsid w:val="00C61833"/>
    <w:rsid w:val="00C61D29"/>
    <w:rsid w:val="00C62222"/>
    <w:rsid w:val="00C626AA"/>
    <w:rsid w:val="00C62765"/>
    <w:rsid w:val="00C63369"/>
    <w:rsid w:val="00C633DA"/>
    <w:rsid w:val="00C64C62"/>
    <w:rsid w:val="00C64F98"/>
    <w:rsid w:val="00C651B6"/>
    <w:rsid w:val="00C65850"/>
    <w:rsid w:val="00C66724"/>
    <w:rsid w:val="00C6763A"/>
    <w:rsid w:val="00C7001B"/>
    <w:rsid w:val="00C70822"/>
    <w:rsid w:val="00C70B9E"/>
    <w:rsid w:val="00C71D14"/>
    <w:rsid w:val="00C72642"/>
    <w:rsid w:val="00C72DA8"/>
    <w:rsid w:val="00C72E5A"/>
    <w:rsid w:val="00C73152"/>
    <w:rsid w:val="00C73615"/>
    <w:rsid w:val="00C74102"/>
    <w:rsid w:val="00C748D8"/>
    <w:rsid w:val="00C755AB"/>
    <w:rsid w:val="00C7583D"/>
    <w:rsid w:val="00C75CCC"/>
    <w:rsid w:val="00C763DD"/>
    <w:rsid w:val="00C76B85"/>
    <w:rsid w:val="00C7734D"/>
    <w:rsid w:val="00C77A01"/>
    <w:rsid w:val="00C80A52"/>
    <w:rsid w:val="00C80DCD"/>
    <w:rsid w:val="00C82B90"/>
    <w:rsid w:val="00C82BC1"/>
    <w:rsid w:val="00C82EB5"/>
    <w:rsid w:val="00C8359D"/>
    <w:rsid w:val="00C84623"/>
    <w:rsid w:val="00C8583E"/>
    <w:rsid w:val="00C8672A"/>
    <w:rsid w:val="00C87DDF"/>
    <w:rsid w:val="00C91842"/>
    <w:rsid w:val="00C91881"/>
    <w:rsid w:val="00C920CA"/>
    <w:rsid w:val="00C921F6"/>
    <w:rsid w:val="00C925B9"/>
    <w:rsid w:val="00C92EEF"/>
    <w:rsid w:val="00C931BE"/>
    <w:rsid w:val="00C93A4F"/>
    <w:rsid w:val="00C94010"/>
    <w:rsid w:val="00C94387"/>
    <w:rsid w:val="00C946FA"/>
    <w:rsid w:val="00C94C73"/>
    <w:rsid w:val="00C951A5"/>
    <w:rsid w:val="00C97321"/>
    <w:rsid w:val="00C974EB"/>
    <w:rsid w:val="00C97D43"/>
    <w:rsid w:val="00CA0D5B"/>
    <w:rsid w:val="00CA11D4"/>
    <w:rsid w:val="00CA3322"/>
    <w:rsid w:val="00CA3464"/>
    <w:rsid w:val="00CA3BD7"/>
    <w:rsid w:val="00CA45E0"/>
    <w:rsid w:val="00CA4693"/>
    <w:rsid w:val="00CA507F"/>
    <w:rsid w:val="00CB107A"/>
    <w:rsid w:val="00CB21A2"/>
    <w:rsid w:val="00CB23F2"/>
    <w:rsid w:val="00CB2C43"/>
    <w:rsid w:val="00CB2DA0"/>
    <w:rsid w:val="00CB34BC"/>
    <w:rsid w:val="00CB47A0"/>
    <w:rsid w:val="00CB47DD"/>
    <w:rsid w:val="00CB5CD2"/>
    <w:rsid w:val="00CB6DDA"/>
    <w:rsid w:val="00CB7E20"/>
    <w:rsid w:val="00CC07FF"/>
    <w:rsid w:val="00CC1C78"/>
    <w:rsid w:val="00CC1F42"/>
    <w:rsid w:val="00CC237B"/>
    <w:rsid w:val="00CC2690"/>
    <w:rsid w:val="00CC2D20"/>
    <w:rsid w:val="00CC43D4"/>
    <w:rsid w:val="00CC5031"/>
    <w:rsid w:val="00CC55EF"/>
    <w:rsid w:val="00CC61AD"/>
    <w:rsid w:val="00CC6B93"/>
    <w:rsid w:val="00CD141A"/>
    <w:rsid w:val="00CD159C"/>
    <w:rsid w:val="00CD250C"/>
    <w:rsid w:val="00CD26E0"/>
    <w:rsid w:val="00CD4084"/>
    <w:rsid w:val="00CD5251"/>
    <w:rsid w:val="00CD59BD"/>
    <w:rsid w:val="00CD59D5"/>
    <w:rsid w:val="00CD5EE3"/>
    <w:rsid w:val="00CD6DE0"/>
    <w:rsid w:val="00CD71B5"/>
    <w:rsid w:val="00CD7567"/>
    <w:rsid w:val="00CE0771"/>
    <w:rsid w:val="00CE09B9"/>
    <w:rsid w:val="00CE229F"/>
    <w:rsid w:val="00CE2528"/>
    <w:rsid w:val="00CE2E1F"/>
    <w:rsid w:val="00CE31F6"/>
    <w:rsid w:val="00CE4121"/>
    <w:rsid w:val="00CE4268"/>
    <w:rsid w:val="00CE50DB"/>
    <w:rsid w:val="00CE5751"/>
    <w:rsid w:val="00CE5A0D"/>
    <w:rsid w:val="00CE67FF"/>
    <w:rsid w:val="00CE7155"/>
    <w:rsid w:val="00CF15B2"/>
    <w:rsid w:val="00CF1DDC"/>
    <w:rsid w:val="00CF239C"/>
    <w:rsid w:val="00CF29BC"/>
    <w:rsid w:val="00CF393A"/>
    <w:rsid w:val="00CF4C0F"/>
    <w:rsid w:val="00CF51DB"/>
    <w:rsid w:val="00CF5851"/>
    <w:rsid w:val="00CF5C62"/>
    <w:rsid w:val="00CF640D"/>
    <w:rsid w:val="00CF67A6"/>
    <w:rsid w:val="00CF75F0"/>
    <w:rsid w:val="00D007C0"/>
    <w:rsid w:val="00D00C34"/>
    <w:rsid w:val="00D016E0"/>
    <w:rsid w:val="00D01841"/>
    <w:rsid w:val="00D03D76"/>
    <w:rsid w:val="00D03DD5"/>
    <w:rsid w:val="00D04B01"/>
    <w:rsid w:val="00D07ECB"/>
    <w:rsid w:val="00D10CDD"/>
    <w:rsid w:val="00D11618"/>
    <w:rsid w:val="00D11A0C"/>
    <w:rsid w:val="00D13126"/>
    <w:rsid w:val="00D13FE4"/>
    <w:rsid w:val="00D16ACE"/>
    <w:rsid w:val="00D214C2"/>
    <w:rsid w:val="00D2209A"/>
    <w:rsid w:val="00D2250A"/>
    <w:rsid w:val="00D23F89"/>
    <w:rsid w:val="00D24C01"/>
    <w:rsid w:val="00D25408"/>
    <w:rsid w:val="00D26207"/>
    <w:rsid w:val="00D2768A"/>
    <w:rsid w:val="00D27B54"/>
    <w:rsid w:val="00D31016"/>
    <w:rsid w:val="00D3183A"/>
    <w:rsid w:val="00D332E2"/>
    <w:rsid w:val="00D335E4"/>
    <w:rsid w:val="00D33C0C"/>
    <w:rsid w:val="00D340AD"/>
    <w:rsid w:val="00D3496E"/>
    <w:rsid w:val="00D35647"/>
    <w:rsid w:val="00D35851"/>
    <w:rsid w:val="00D36195"/>
    <w:rsid w:val="00D36679"/>
    <w:rsid w:val="00D36F74"/>
    <w:rsid w:val="00D40CAD"/>
    <w:rsid w:val="00D4116F"/>
    <w:rsid w:val="00D4121E"/>
    <w:rsid w:val="00D41634"/>
    <w:rsid w:val="00D41B08"/>
    <w:rsid w:val="00D42A1D"/>
    <w:rsid w:val="00D43125"/>
    <w:rsid w:val="00D43741"/>
    <w:rsid w:val="00D43A26"/>
    <w:rsid w:val="00D43DEA"/>
    <w:rsid w:val="00D44C77"/>
    <w:rsid w:val="00D45128"/>
    <w:rsid w:val="00D45A0C"/>
    <w:rsid w:val="00D45FC2"/>
    <w:rsid w:val="00D46449"/>
    <w:rsid w:val="00D46B0D"/>
    <w:rsid w:val="00D46F85"/>
    <w:rsid w:val="00D47327"/>
    <w:rsid w:val="00D50067"/>
    <w:rsid w:val="00D51247"/>
    <w:rsid w:val="00D51C3D"/>
    <w:rsid w:val="00D5202F"/>
    <w:rsid w:val="00D5367A"/>
    <w:rsid w:val="00D5370B"/>
    <w:rsid w:val="00D53A82"/>
    <w:rsid w:val="00D5452E"/>
    <w:rsid w:val="00D54606"/>
    <w:rsid w:val="00D55BF2"/>
    <w:rsid w:val="00D55D57"/>
    <w:rsid w:val="00D573DF"/>
    <w:rsid w:val="00D57FB2"/>
    <w:rsid w:val="00D60F41"/>
    <w:rsid w:val="00D614BD"/>
    <w:rsid w:val="00D61F0B"/>
    <w:rsid w:val="00D61FC5"/>
    <w:rsid w:val="00D62AAC"/>
    <w:rsid w:val="00D62D7B"/>
    <w:rsid w:val="00D6390C"/>
    <w:rsid w:val="00D6394B"/>
    <w:rsid w:val="00D639D5"/>
    <w:rsid w:val="00D63C23"/>
    <w:rsid w:val="00D64BE8"/>
    <w:rsid w:val="00D659D2"/>
    <w:rsid w:val="00D65E29"/>
    <w:rsid w:val="00D66087"/>
    <w:rsid w:val="00D66A3A"/>
    <w:rsid w:val="00D66C09"/>
    <w:rsid w:val="00D66FAD"/>
    <w:rsid w:val="00D67655"/>
    <w:rsid w:val="00D679A7"/>
    <w:rsid w:val="00D7024D"/>
    <w:rsid w:val="00D71417"/>
    <w:rsid w:val="00D71C8E"/>
    <w:rsid w:val="00D72564"/>
    <w:rsid w:val="00D72FF6"/>
    <w:rsid w:val="00D75B4D"/>
    <w:rsid w:val="00D76C31"/>
    <w:rsid w:val="00D7718C"/>
    <w:rsid w:val="00D827BA"/>
    <w:rsid w:val="00D82CC8"/>
    <w:rsid w:val="00D83ECB"/>
    <w:rsid w:val="00D84551"/>
    <w:rsid w:val="00D854C1"/>
    <w:rsid w:val="00D85CFE"/>
    <w:rsid w:val="00D86131"/>
    <w:rsid w:val="00D861F6"/>
    <w:rsid w:val="00D86B2D"/>
    <w:rsid w:val="00D87560"/>
    <w:rsid w:val="00D87E3E"/>
    <w:rsid w:val="00D90129"/>
    <w:rsid w:val="00D90D10"/>
    <w:rsid w:val="00D91127"/>
    <w:rsid w:val="00D935BC"/>
    <w:rsid w:val="00D93649"/>
    <w:rsid w:val="00D94007"/>
    <w:rsid w:val="00D9416F"/>
    <w:rsid w:val="00D94921"/>
    <w:rsid w:val="00D95D29"/>
    <w:rsid w:val="00D95E38"/>
    <w:rsid w:val="00D96120"/>
    <w:rsid w:val="00D966BA"/>
    <w:rsid w:val="00D9675F"/>
    <w:rsid w:val="00D96762"/>
    <w:rsid w:val="00D96CEA"/>
    <w:rsid w:val="00D96FE0"/>
    <w:rsid w:val="00D971ED"/>
    <w:rsid w:val="00DA15EA"/>
    <w:rsid w:val="00DA1B0B"/>
    <w:rsid w:val="00DA1DA4"/>
    <w:rsid w:val="00DA2CE7"/>
    <w:rsid w:val="00DA3E64"/>
    <w:rsid w:val="00DA404C"/>
    <w:rsid w:val="00DA439B"/>
    <w:rsid w:val="00DA557A"/>
    <w:rsid w:val="00DA599D"/>
    <w:rsid w:val="00DA6A5B"/>
    <w:rsid w:val="00DA712C"/>
    <w:rsid w:val="00DB02D7"/>
    <w:rsid w:val="00DB0E51"/>
    <w:rsid w:val="00DB0EDE"/>
    <w:rsid w:val="00DB3015"/>
    <w:rsid w:val="00DB32C7"/>
    <w:rsid w:val="00DB42C2"/>
    <w:rsid w:val="00DB4C3D"/>
    <w:rsid w:val="00DB529B"/>
    <w:rsid w:val="00DB63B7"/>
    <w:rsid w:val="00DC0BA8"/>
    <w:rsid w:val="00DC19A8"/>
    <w:rsid w:val="00DC1CD8"/>
    <w:rsid w:val="00DC25A9"/>
    <w:rsid w:val="00DC2773"/>
    <w:rsid w:val="00DC39C9"/>
    <w:rsid w:val="00DC3A02"/>
    <w:rsid w:val="00DC4789"/>
    <w:rsid w:val="00DC5272"/>
    <w:rsid w:val="00DC60DD"/>
    <w:rsid w:val="00DC660B"/>
    <w:rsid w:val="00DC69D8"/>
    <w:rsid w:val="00DC743B"/>
    <w:rsid w:val="00DC7804"/>
    <w:rsid w:val="00DD07FC"/>
    <w:rsid w:val="00DD2ECA"/>
    <w:rsid w:val="00DD3B4E"/>
    <w:rsid w:val="00DD4911"/>
    <w:rsid w:val="00DD556B"/>
    <w:rsid w:val="00DD7D72"/>
    <w:rsid w:val="00DD7E6D"/>
    <w:rsid w:val="00DE04EA"/>
    <w:rsid w:val="00DE0971"/>
    <w:rsid w:val="00DE1246"/>
    <w:rsid w:val="00DE260D"/>
    <w:rsid w:val="00DE2632"/>
    <w:rsid w:val="00DE2B2C"/>
    <w:rsid w:val="00DE2B69"/>
    <w:rsid w:val="00DE38EC"/>
    <w:rsid w:val="00DE3A84"/>
    <w:rsid w:val="00DE472C"/>
    <w:rsid w:val="00DE525E"/>
    <w:rsid w:val="00DE5B45"/>
    <w:rsid w:val="00DE69EF"/>
    <w:rsid w:val="00DE6BD4"/>
    <w:rsid w:val="00DF00F1"/>
    <w:rsid w:val="00DF0697"/>
    <w:rsid w:val="00DF0729"/>
    <w:rsid w:val="00DF198B"/>
    <w:rsid w:val="00DF1CD1"/>
    <w:rsid w:val="00DF4218"/>
    <w:rsid w:val="00DF4D00"/>
    <w:rsid w:val="00DF55B5"/>
    <w:rsid w:val="00DF563A"/>
    <w:rsid w:val="00DF57D2"/>
    <w:rsid w:val="00DF63E7"/>
    <w:rsid w:val="00DF67EB"/>
    <w:rsid w:val="00DF70C2"/>
    <w:rsid w:val="00DF7DAF"/>
    <w:rsid w:val="00E016B1"/>
    <w:rsid w:val="00E019B4"/>
    <w:rsid w:val="00E038A7"/>
    <w:rsid w:val="00E0395B"/>
    <w:rsid w:val="00E04221"/>
    <w:rsid w:val="00E069AC"/>
    <w:rsid w:val="00E07201"/>
    <w:rsid w:val="00E10CB6"/>
    <w:rsid w:val="00E11E0B"/>
    <w:rsid w:val="00E12826"/>
    <w:rsid w:val="00E132AA"/>
    <w:rsid w:val="00E14E75"/>
    <w:rsid w:val="00E159AC"/>
    <w:rsid w:val="00E1698E"/>
    <w:rsid w:val="00E177F0"/>
    <w:rsid w:val="00E20D61"/>
    <w:rsid w:val="00E2149A"/>
    <w:rsid w:val="00E22188"/>
    <w:rsid w:val="00E22B44"/>
    <w:rsid w:val="00E23717"/>
    <w:rsid w:val="00E23750"/>
    <w:rsid w:val="00E2377B"/>
    <w:rsid w:val="00E23A60"/>
    <w:rsid w:val="00E23C94"/>
    <w:rsid w:val="00E24417"/>
    <w:rsid w:val="00E24E75"/>
    <w:rsid w:val="00E25398"/>
    <w:rsid w:val="00E26F87"/>
    <w:rsid w:val="00E27F30"/>
    <w:rsid w:val="00E30656"/>
    <w:rsid w:val="00E318D7"/>
    <w:rsid w:val="00E322AA"/>
    <w:rsid w:val="00E32331"/>
    <w:rsid w:val="00E33106"/>
    <w:rsid w:val="00E33EEC"/>
    <w:rsid w:val="00E3490A"/>
    <w:rsid w:val="00E3498B"/>
    <w:rsid w:val="00E34DDB"/>
    <w:rsid w:val="00E3777C"/>
    <w:rsid w:val="00E40565"/>
    <w:rsid w:val="00E405D0"/>
    <w:rsid w:val="00E410B7"/>
    <w:rsid w:val="00E41656"/>
    <w:rsid w:val="00E416EE"/>
    <w:rsid w:val="00E41B8A"/>
    <w:rsid w:val="00E41BA2"/>
    <w:rsid w:val="00E41E4E"/>
    <w:rsid w:val="00E41FC1"/>
    <w:rsid w:val="00E4207C"/>
    <w:rsid w:val="00E43FB7"/>
    <w:rsid w:val="00E47623"/>
    <w:rsid w:val="00E51B96"/>
    <w:rsid w:val="00E5284E"/>
    <w:rsid w:val="00E53781"/>
    <w:rsid w:val="00E541E4"/>
    <w:rsid w:val="00E543D8"/>
    <w:rsid w:val="00E544D2"/>
    <w:rsid w:val="00E550EE"/>
    <w:rsid w:val="00E5524B"/>
    <w:rsid w:val="00E5557C"/>
    <w:rsid w:val="00E56176"/>
    <w:rsid w:val="00E60455"/>
    <w:rsid w:val="00E60AD4"/>
    <w:rsid w:val="00E61CED"/>
    <w:rsid w:val="00E622C3"/>
    <w:rsid w:val="00E62570"/>
    <w:rsid w:val="00E6355D"/>
    <w:rsid w:val="00E63ABF"/>
    <w:rsid w:val="00E63CEB"/>
    <w:rsid w:val="00E647F0"/>
    <w:rsid w:val="00E651A9"/>
    <w:rsid w:val="00E665D7"/>
    <w:rsid w:val="00E67E44"/>
    <w:rsid w:val="00E70173"/>
    <w:rsid w:val="00E70688"/>
    <w:rsid w:val="00E70F0D"/>
    <w:rsid w:val="00E71413"/>
    <w:rsid w:val="00E71A23"/>
    <w:rsid w:val="00E725E8"/>
    <w:rsid w:val="00E73380"/>
    <w:rsid w:val="00E73CB7"/>
    <w:rsid w:val="00E73EEB"/>
    <w:rsid w:val="00E743A1"/>
    <w:rsid w:val="00E74B11"/>
    <w:rsid w:val="00E74B29"/>
    <w:rsid w:val="00E75372"/>
    <w:rsid w:val="00E75603"/>
    <w:rsid w:val="00E7714B"/>
    <w:rsid w:val="00E77819"/>
    <w:rsid w:val="00E8060F"/>
    <w:rsid w:val="00E8134C"/>
    <w:rsid w:val="00E81557"/>
    <w:rsid w:val="00E81562"/>
    <w:rsid w:val="00E81A55"/>
    <w:rsid w:val="00E81F57"/>
    <w:rsid w:val="00E82984"/>
    <w:rsid w:val="00E829AC"/>
    <w:rsid w:val="00E82B65"/>
    <w:rsid w:val="00E82E08"/>
    <w:rsid w:val="00E82E23"/>
    <w:rsid w:val="00E83863"/>
    <w:rsid w:val="00E83A3F"/>
    <w:rsid w:val="00E84F6D"/>
    <w:rsid w:val="00E8552F"/>
    <w:rsid w:val="00E85A4A"/>
    <w:rsid w:val="00E86A14"/>
    <w:rsid w:val="00E86AE8"/>
    <w:rsid w:val="00E87A82"/>
    <w:rsid w:val="00E92D5D"/>
    <w:rsid w:val="00E936C8"/>
    <w:rsid w:val="00E939F8"/>
    <w:rsid w:val="00E9401A"/>
    <w:rsid w:val="00E9475A"/>
    <w:rsid w:val="00E96B23"/>
    <w:rsid w:val="00E96F2B"/>
    <w:rsid w:val="00E970FA"/>
    <w:rsid w:val="00E9740F"/>
    <w:rsid w:val="00E9749E"/>
    <w:rsid w:val="00E97D16"/>
    <w:rsid w:val="00EA2EE5"/>
    <w:rsid w:val="00EA3E70"/>
    <w:rsid w:val="00EA4848"/>
    <w:rsid w:val="00EA5441"/>
    <w:rsid w:val="00EA5F90"/>
    <w:rsid w:val="00EA6789"/>
    <w:rsid w:val="00EA6996"/>
    <w:rsid w:val="00EA7095"/>
    <w:rsid w:val="00EA79E1"/>
    <w:rsid w:val="00EB01CA"/>
    <w:rsid w:val="00EB0847"/>
    <w:rsid w:val="00EB1012"/>
    <w:rsid w:val="00EB10AD"/>
    <w:rsid w:val="00EB12DE"/>
    <w:rsid w:val="00EB318D"/>
    <w:rsid w:val="00EB332A"/>
    <w:rsid w:val="00EB495F"/>
    <w:rsid w:val="00EB6C01"/>
    <w:rsid w:val="00EB77A2"/>
    <w:rsid w:val="00EC0943"/>
    <w:rsid w:val="00EC12E2"/>
    <w:rsid w:val="00EC1461"/>
    <w:rsid w:val="00EC1A0F"/>
    <w:rsid w:val="00EC21F9"/>
    <w:rsid w:val="00EC2A73"/>
    <w:rsid w:val="00EC37F5"/>
    <w:rsid w:val="00EC441E"/>
    <w:rsid w:val="00EC6294"/>
    <w:rsid w:val="00EC6F7A"/>
    <w:rsid w:val="00EC7279"/>
    <w:rsid w:val="00EC75A7"/>
    <w:rsid w:val="00EC7D11"/>
    <w:rsid w:val="00ED0455"/>
    <w:rsid w:val="00ED08D9"/>
    <w:rsid w:val="00ED0EBC"/>
    <w:rsid w:val="00ED18EB"/>
    <w:rsid w:val="00ED3899"/>
    <w:rsid w:val="00ED3DC5"/>
    <w:rsid w:val="00ED4890"/>
    <w:rsid w:val="00ED62CD"/>
    <w:rsid w:val="00ED6421"/>
    <w:rsid w:val="00ED6E8A"/>
    <w:rsid w:val="00ED7CAA"/>
    <w:rsid w:val="00EE0619"/>
    <w:rsid w:val="00EE072F"/>
    <w:rsid w:val="00EE193B"/>
    <w:rsid w:val="00EE1D25"/>
    <w:rsid w:val="00EE1D7E"/>
    <w:rsid w:val="00EE249C"/>
    <w:rsid w:val="00EE2A25"/>
    <w:rsid w:val="00EE3C2F"/>
    <w:rsid w:val="00EE3C72"/>
    <w:rsid w:val="00EE41BB"/>
    <w:rsid w:val="00EE4891"/>
    <w:rsid w:val="00EE490D"/>
    <w:rsid w:val="00EE4B46"/>
    <w:rsid w:val="00EE5801"/>
    <w:rsid w:val="00EE5FF6"/>
    <w:rsid w:val="00EE60EE"/>
    <w:rsid w:val="00EE6569"/>
    <w:rsid w:val="00EE7612"/>
    <w:rsid w:val="00EE76A2"/>
    <w:rsid w:val="00EE7F1C"/>
    <w:rsid w:val="00EF04F9"/>
    <w:rsid w:val="00EF0CEF"/>
    <w:rsid w:val="00EF0D77"/>
    <w:rsid w:val="00EF2525"/>
    <w:rsid w:val="00EF2CAB"/>
    <w:rsid w:val="00EF401E"/>
    <w:rsid w:val="00EF467C"/>
    <w:rsid w:val="00EF48AD"/>
    <w:rsid w:val="00EF48D0"/>
    <w:rsid w:val="00EF4E08"/>
    <w:rsid w:val="00EF5BE3"/>
    <w:rsid w:val="00EF5BEC"/>
    <w:rsid w:val="00EF61B0"/>
    <w:rsid w:val="00EF69AC"/>
    <w:rsid w:val="00EF6A1A"/>
    <w:rsid w:val="00F013A2"/>
    <w:rsid w:val="00F0157E"/>
    <w:rsid w:val="00F01C25"/>
    <w:rsid w:val="00F02E40"/>
    <w:rsid w:val="00F06012"/>
    <w:rsid w:val="00F06724"/>
    <w:rsid w:val="00F0720E"/>
    <w:rsid w:val="00F078D1"/>
    <w:rsid w:val="00F07927"/>
    <w:rsid w:val="00F1086C"/>
    <w:rsid w:val="00F11484"/>
    <w:rsid w:val="00F11526"/>
    <w:rsid w:val="00F11813"/>
    <w:rsid w:val="00F1203B"/>
    <w:rsid w:val="00F1272D"/>
    <w:rsid w:val="00F12E72"/>
    <w:rsid w:val="00F12F33"/>
    <w:rsid w:val="00F13272"/>
    <w:rsid w:val="00F13A1D"/>
    <w:rsid w:val="00F14441"/>
    <w:rsid w:val="00F144EB"/>
    <w:rsid w:val="00F1530A"/>
    <w:rsid w:val="00F161F3"/>
    <w:rsid w:val="00F16920"/>
    <w:rsid w:val="00F16FEF"/>
    <w:rsid w:val="00F173DA"/>
    <w:rsid w:val="00F17698"/>
    <w:rsid w:val="00F1771B"/>
    <w:rsid w:val="00F17B75"/>
    <w:rsid w:val="00F205DD"/>
    <w:rsid w:val="00F20CD8"/>
    <w:rsid w:val="00F23ACC"/>
    <w:rsid w:val="00F23D2D"/>
    <w:rsid w:val="00F24D6B"/>
    <w:rsid w:val="00F2642C"/>
    <w:rsid w:val="00F27361"/>
    <w:rsid w:val="00F306ED"/>
    <w:rsid w:val="00F313E1"/>
    <w:rsid w:val="00F34491"/>
    <w:rsid w:val="00F34602"/>
    <w:rsid w:val="00F35320"/>
    <w:rsid w:val="00F36801"/>
    <w:rsid w:val="00F40DFD"/>
    <w:rsid w:val="00F41A9E"/>
    <w:rsid w:val="00F41B32"/>
    <w:rsid w:val="00F41EBC"/>
    <w:rsid w:val="00F43C77"/>
    <w:rsid w:val="00F43DC4"/>
    <w:rsid w:val="00F43F64"/>
    <w:rsid w:val="00F4477D"/>
    <w:rsid w:val="00F447B0"/>
    <w:rsid w:val="00F46841"/>
    <w:rsid w:val="00F470EE"/>
    <w:rsid w:val="00F504D2"/>
    <w:rsid w:val="00F506EF"/>
    <w:rsid w:val="00F5078F"/>
    <w:rsid w:val="00F50791"/>
    <w:rsid w:val="00F5105E"/>
    <w:rsid w:val="00F516CD"/>
    <w:rsid w:val="00F51A38"/>
    <w:rsid w:val="00F51D1B"/>
    <w:rsid w:val="00F52251"/>
    <w:rsid w:val="00F52A61"/>
    <w:rsid w:val="00F52ED9"/>
    <w:rsid w:val="00F53637"/>
    <w:rsid w:val="00F54262"/>
    <w:rsid w:val="00F5580B"/>
    <w:rsid w:val="00F55D83"/>
    <w:rsid w:val="00F56B2F"/>
    <w:rsid w:val="00F573C7"/>
    <w:rsid w:val="00F57E08"/>
    <w:rsid w:val="00F605B6"/>
    <w:rsid w:val="00F6197E"/>
    <w:rsid w:val="00F61C00"/>
    <w:rsid w:val="00F6301B"/>
    <w:rsid w:val="00F641AD"/>
    <w:rsid w:val="00F6480F"/>
    <w:rsid w:val="00F65830"/>
    <w:rsid w:val="00F66A78"/>
    <w:rsid w:val="00F6738D"/>
    <w:rsid w:val="00F7054B"/>
    <w:rsid w:val="00F70A2C"/>
    <w:rsid w:val="00F70CC5"/>
    <w:rsid w:val="00F7222B"/>
    <w:rsid w:val="00F72CF2"/>
    <w:rsid w:val="00F73FEB"/>
    <w:rsid w:val="00F74057"/>
    <w:rsid w:val="00F74ADC"/>
    <w:rsid w:val="00F754A0"/>
    <w:rsid w:val="00F75AC1"/>
    <w:rsid w:val="00F76F5C"/>
    <w:rsid w:val="00F806FE"/>
    <w:rsid w:val="00F83C62"/>
    <w:rsid w:val="00F83D49"/>
    <w:rsid w:val="00F84E3A"/>
    <w:rsid w:val="00F84E57"/>
    <w:rsid w:val="00F85036"/>
    <w:rsid w:val="00F85449"/>
    <w:rsid w:val="00F87267"/>
    <w:rsid w:val="00F9039D"/>
    <w:rsid w:val="00F90847"/>
    <w:rsid w:val="00F9088F"/>
    <w:rsid w:val="00F911A6"/>
    <w:rsid w:val="00F91540"/>
    <w:rsid w:val="00F92F3F"/>
    <w:rsid w:val="00F9341F"/>
    <w:rsid w:val="00F94AE0"/>
    <w:rsid w:val="00F956EF"/>
    <w:rsid w:val="00F95872"/>
    <w:rsid w:val="00F96111"/>
    <w:rsid w:val="00F96167"/>
    <w:rsid w:val="00F96D8A"/>
    <w:rsid w:val="00FA1459"/>
    <w:rsid w:val="00FA3F73"/>
    <w:rsid w:val="00FA4012"/>
    <w:rsid w:val="00FA4DD9"/>
    <w:rsid w:val="00FA53C8"/>
    <w:rsid w:val="00FA65A4"/>
    <w:rsid w:val="00FA6783"/>
    <w:rsid w:val="00FA7FA0"/>
    <w:rsid w:val="00FB0209"/>
    <w:rsid w:val="00FB0372"/>
    <w:rsid w:val="00FB0A25"/>
    <w:rsid w:val="00FB15DC"/>
    <w:rsid w:val="00FB188B"/>
    <w:rsid w:val="00FB1F6A"/>
    <w:rsid w:val="00FB2B75"/>
    <w:rsid w:val="00FB2C75"/>
    <w:rsid w:val="00FB2EDD"/>
    <w:rsid w:val="00FB2F1A"/>
    <w:rsid w:val="00FB38C8"/>
    <w:rsid w:val="00FB4609"/>
    <w:rsid w:val="00FB48A4"/>
    <w:rsid w:val="00FB48AC"/>
    <w:rsid w:val="00FB4AC5"/>
    <w:rsid w:val="00FB4C75"/>
    <w:rsid w:val="00FB6423"/>
    <w:rsid w:val="00FB6D56"/>
    <w:rsid w:val="00FB7514"/>
    <w:rsid w:val="00FB773D"/>
    <w:rsid w:val="00FB7F84"/>
    <w:rsid w:val="00FC06E8"/>
    <w:rsid w:val="00FC09F9"/>
    <w:rsid w:val="00FC0C23"/>
    <w:rsid w:val="00FC233F"/>
    <w:rsid w:val="00FC27B0"/>
    <w:rsid w:val="00FC304E"/>
    <w:rsid w:val="00FC3385"/>
    <w:rsid w:val="00FC4A05"/>
    <w:rsid w:val="00FC4C4F"/>
    <w:rsid w:val="00FC5083"/>
    <w:rsid w:val="00FC5C8A"/>
    <w:rsid w:val="00FC6EA1"/>
    <w:rsid w:val="00FC73BA"/>
    <w:rsid w:val="00FD036B"/>
    <w:rsid w:val="00FD0AEA"/>
    <w:rsid w:val="00FD10D5"/>
    <w:rsid w:val="00FD15F7"/>
    <w:rsid w:val="00FD1AAD"/>
    <w:rsid w:val="00FD2553"/>
    <w:rsid w:val="00FD256E"/>
    <w:rsid w:val="00FD333C"/>
    <w:rsid w:val="00FD3873"/>
    <w:rsid w:val="00FD39DF"/>
    <w:rsid w:val="00FD4C9D"/>
    <w:rsid w:val="00FD57D0"/>
    <w:rsid w:val="00FD71E7"/>
    <w:rsid w:val="00FD7F8C"/>
    <w:rsid w:val="00FE126C"/>
    <w:rsid w:val="00FE154A"/>
    <w:rsid w:val="00FE2B3F"/>
    <w:rsid w:val="00FE374B"/>
    <w:rsid w:val="00FE37C9"/>
    <w:rsid w:val="00FE3B0B"/>
    <w:rsid w:val="00FE452D"/>
    <w:rsid w:val="00FE5821"/>
    <w:rsid w:val="00FE6BAC"/>
    <w:rsid w:val="00FE7309"/>
    <w:rsid w:val="00FE7D38"/>
    <w:rsid w:val="00FF1AC9"/>
    <w:rsid w:val="00FF2C44"/>
    <w:rsid w:val="00FF3092"/>
    <w:rsid w:val="00FF32B8"/>
    <w:rsid w:val="00FF3F59"/>
    <w:rsid w:val="00FF5127"/>
    <w:rsid w:val="00FF53CE"/>
    <w:rsid w:val="00FF7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40AE17"/>
  <w15:chartTrackingRefBased/>
  <w15:docId w15:val="{0D49F9C9-E313-4E24-9732-D0A923D13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61CED"/>
    <w:rPr>
      <w:rFonts w:ascii="Times New Roman" w:hAnsi="Times New Roman"/>
    </w:rPr>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3494BA"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E61CED"/>
    <w:pPr>
      <w:spacing w:before="120" w:after="120"/>
      <w:outlineLvl w:val="2"/>
    </w:pPr>
    <w:rPr>
      <w:b w:val="0"/>
      <w:sz w:val="36"/>
      <w:szCs w:val="36"/>
    </w:rPr>
  </w:style>
  <w:style w:type="paragraph" w:styleId="Heading4">
    <w:name w:val="heading 4"/>
    <w:basedOn w:val="Normal"/>
    <w:next w:val="Normal"/>
    <w:link w:val="Heading4Char"/>
    <w:uiPriority w:val="3"/>
    <w:qFormat/>
    <w:rsid w:val="005D6E39"/>
    <w:pPr>
      <w:spacing w:line="480" w:lineRule="auto"/>
      <w:jc w:val="center"/>
      <w:outlineLvl w:val="3"/>
    </w:pPr>
    <w:rPr>
      <w:b/>
      <w:color w:val="3494BA" w:themeColor="accent1"/>
      <w:sz w:val="32"/>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3494BA"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3494BA"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E61CED"/>
    <w:rPr>
      <w:rFonts w:ascii="Times New Roman" w:hAnsi="Times New Roman"/>
      <w:sz w:val="36"/>
      <w:szCs w:val="36"/>
    </w:rPr>
  </w:style>
  <w:style w:type="character" w:customStyle="1" w:styleId="Heading4Char">
    <w:name w:val="Heading 4 Char"/>
    <w:basedOn w:val="DefaultParagraphFont"/>
    <w:link w:val="Heading4"/>
    <w:uiPriority w:val="3"/>
    <w:rsid w:val="005D6E39"/>
    <w:rPr>
      <w:rFonts w:ascii="Times New Roman" w:hAnsi="Times New Roman"/>
      <w:b/>
      <w:color w:val="3494BA" w:themeColor="accent1"/>
      <w:sz w:val="32"/>
      <w:szCs w:val="28"/>
    </w:rPr>
  </w:style>
  <w:style w:type="paragraph" w:customStyle="1" w:styleId="Text">
    <w:name w:val="Text"/>
    <w:basedOn w:val="Normal"/>
    <w:uiPriority w:val="5"/>
    <w:qFormat/>
    <w:rsid w:val="00225850"/>
    <w:rPr>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3494BA" w:themeColor="accent1"/>
    </w:rPr>
  </w:style>
  <w:style w:type="character" w:customStyle="1" w:styleId="FooterChar">
    <w:name w:val="Footer Char"/>
    <w:basedOn w:val="DefaultParagraphFont"/>
    <w:link w:val="Footer"/>
    <w:uiPriority w:val="99"/>
    <w:rsid w:val="006709F1"/>
    <w:rPr>
      <w:rFonts w:asciiTheme="majorHAnsi" w:hAnsiTheme="majorHAnsi"/>
      <w:b/>
      <w:color w:val="3494BA"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3494BA" w:themeColor="accent1"/>
      <w:sz w:val="28"/>
      <w:szCs w:val="28"/>
    </w:rPr>
  </w:style>
  <w:style w:type="paragraph" w:styleId="Quote">
    <w:name w:val="Quote"/>
    <w:basedOn w:val="Normal"/>
    <w:next w:val="Normal"/>
    <w:link w:val="QuoteChar"/>
    <w:uiPriority w:val="6"/>
    <w:qFormat/>
    <w:rsid w:val="00874FE7"/>
    <w:rPr>
      <w:color w:val="3494BA" w:themeColor="accent1"/>
      <w:sz w:val="96"/>
      <w:szCs w:val="96"/>
    </w:rPr>
  </w:style>
  <w:style w:type="character" w:customStyle="1" w:styleId="QuoteChar">
    <w:name w:val="Quote Char"/>
    <w:basedOn w:val="DefaultParagraphFont"/>
    <w:link w:val="Quote"/>
    <w:uiPriority w:val="6"/>
    <w:rsid w:val="00874FE7"/>
    <w:rPr>
      <w:color w:val="3494BA" w:themeColor="accent1"/>
      <w:sz w:val="96"/>
      <w:szCs w:val="96"/>
    </w:rPr>
  </w:style>
  <w:style w:type="character" w:styleId="PlaceholderText">
    <w:name w:val="Placeholder Text"/>
    <w:basedOn w:val="DefaultParagraphFont"/>
    <w:uiPriority w:val="99"/>
    <w:semiHidden/>
    <w:rsid w:val="00874FE7"/>
    <w:rPr>
      <w:color w:val="808080"/>
    </w:rPr>
  </w:style>
  <w:style w:type="paragraph" w:styleId="Bibliography">
    <w:name w:val="Bibliography"/>
    <w:basedOn w:val="Normal"/>
    <w:next w:val="Normal"/>
    <w:uiPriority w:val="37"/>
    <w:unhideWhenUsed/>
    <w:rsid w:val="00DA404C"/>
  </w:style>
  <w:style w:type="paragraph" w:styleId="NormalWeb">
    <w:name w:val="Normal (Web)"/>
    <w:basedOn w:val="Normal"/>
    <w:uiPriority w:val="99"/>
    <w:unhideWhenUsed/>
    <w:rsid w:val="009357F0"/>
    <w:pPr>
      <w:spacing w:before="100" w:beforeAutospacing="1" w:after="100" w:afterAutospacing="1"/>
    </w:pPr>
    <w:rPr>
      <w:rFonts w:eastAsia="Times New Roman" w:cs="Times New Roman"/>
    </w:rPr>
  </w:style>
  <w:style w:type="paragraph" w:customStyle="1" w:styleId="overviewitem---objectiveitem---zio-e">
    <w:name w:val="overviewitem---objectiveitem---zio-e"/>
    <w:basedOn w:val="Normal"/>
    <w:rsid w:val="005A6996"/>
    <w:pPr>
      <w:spacing w:before="100" w:beforeAutospacing="1" w:after="100" w:afterAutospacing="1"/>
    </w:pPr>
    <w:rPr>
      <w:rFonts w:eastAsia="Times New Roman" w:cs="Times New Roman"/>
    </w:rPr>
  </w:style>
  <w:style w:type="paragraph" w:styleId="Caption">
    <w:name w:val="caption"/>
    <w:basedOn w:val="Normal"/>
    <w:next w:val="Normal"/>
    <w:uiPriority w:val="35"/>
    <w:qFormat/>
    <w:rsid w:val="00DA712C"/>
    <w:pPr>
      <w:spacing w:after="200"/>
    </w:pPr>
    <w:rPr>
      <w:i/>
      <w:iCs/>
      <w:color w:val="373545" w:themeColor="text2"/>
      <w:sz w:val="18"/>
      <w:szCs w:val="18"/>
    </w:rPr>
  </w:style>
  <w:style w:type="character" w:styleId="Hyperlink">
    <w:name w:val="Hyperlink"/>
    <w:basedOn w:val="DefaultParagraphFont"/>
    <w:uiPriority w:val="99"/>
    <w:rsid w:val="00C0241B"/>
    <w:rPr>
      <w:rFonts w:ascii="Times New Roman" w:hAnsi="Times New Roman"/>
      <w:color w:val="6B9F25" w:themeColor="hyperlink"/>
      <w:sz w:val="24"/>
      <w:u w:val="none"/>
    </w:rPr>
  </w:style>
  <w:style w:type="paragraph" w:styleId="TableofFigures">
    <w:name w:val="table of figures"/>
    <w:basedOn w:val="Normal"/>
    <w:next w:val="Normal"/>
    <w:uiPriority w:val="99"/>
    <w:rsid w:val="00D96CEA"/>
  </w:style>
  <w:style w:type="paragraph" w:styleId="ListParagraph">
    <w:name w:val="List Paragraph"/>
    <w:basedOn w:val="Normal"/>
    <w:uiPriority w:val="34"/>
    <w:qFormat/>
    <w:rsid w:val="00B367B0"/>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1612">
      <w:bodyDiv w:val="1"/>
      <w:marLeft w:val="0"/>
      <w:marRight w:val="0"/>
      <w:marTop w:val="0"/>
      <w:marBottom w:val="0"/>
      <w:divBdr>
        <w:top w:val="none" w:sz="0" w:space="0" w:color="auto"/>
        <w:left w:val="none" w:sz="0" w:space="0" w:color="auto"/>
        <w:bottom w:val="none" w:sz="0" w:space="0" w:color="auto"/>
        <w:right w:val="none" w:sz="0" w:space="0" w:color="auto"/>
      </w:divBdr>
    </w:div>
    <w:div w:id="2513725">
      <w:bodyDiv w:val="1"/>
      <w:marLeft w:val="0"/>
      <w:marRight w:val="0"/>
      <w:marTop w:val="0"/>
      <w:marBottom w:val="0"/>
      <w:divBdr>
        <w:top w:val="none" w:sz="0" w:space="0" w:color="auto"/>
        <w:left w:val="none" w:sz="0" w:space="0" w:color="auto"/>
        <w:bottom w:val="none" w:sz="0" w:space="0" w:color="auto"/>
        <w:right w:val="none" w:sz="0" w:space="0" w:color="auto"/>
      </w:divBdr>
    </w:div>
    <w:div w:id="13851244">
      <w:bodyDiv w:val="1"/>
      <w:marLeft w:val="0"/>
      <w:marRight w:val="0"/>
      <w:marTop w:val="0"/>
      <w:marBottom w:val="0"/>
      <w:divBdr>
        <w:top w:val="none" w:sz="0" w:space="0" w:color="auto"/>
        <w:left w:val="none" w:sz="0" w:space="0" w:color="auto"/>
        <w:bottom w:val="none" w:sz="0" w:space="0" w:color="auto"/>
        <w:right w:val="none" w:sz="0" w:space="0" w:color="auto"/>
      </w:divBdr>
    </w:div>
    <w:div w:id="28997657">
      <w:bodyDiv w:val="1"/>
      <w:marLeft w:val="0"/>
      <w:marRight w:val="0"/>
      <w:marTop w:val="0"/>
      <w:marBottom w:val="0"/>
      <w:divBdr>
        <w:top w:val="none" w:sz="0" w:space="0" w:color="auto"/>
        <w:left w:val="none" w:sz="0" w:space="0" w:color="auto"/>
        <w:bottom w:val="none" w:sz="0" w:space="0" w:color="auto"/>
        <w:right w:val="none" w:sz="0" w:space="0" w:color="auto"/>
      </w:divBdr>
    </w:div>
    <w:div w:id="30035338">
      <w:bodyDiv w:val="1"/>
      <w:marLeft w:val="0"/>
      <w:marRight w:val="0"/>
      <w:marTop w:val="0"/>
      <w:marBottom w:val="0"/>
      <w:divBdr>
        <w:top w:val="none" w:sz="0" w:space="0" w:color="auto"/>
        <w:left w:val="none" w:sz="0" w:space="0" w:color="auto"/>
        <w:bottom w:val="none" w:sz="0" w:space="0" w:color="auto"/>
        <w:right w:val="none" w:sz="0" w:space="0" w:color="auto"/>
      </w:divBdr>
    </w:div>
    <w:div w:id="31460915">
      <w:bodyDiv w:val="1"/>
      <w:marLeft w:val="0"/>
      <w:marRight w:val="0"/>
      <w:marTop w:val="0"/>
      <w:marBottom w:val="0"/>
      <w:divBdr>
        <w:top w:val="none" w:sz="0" w:space="0" w:color="auto"/>
        <w:left w:val="none" w:sz="0" w:space="0" w:color="auto"/>
        <w:bottom w:val="none" w:sz="0" w:space="0" w:color="auto"/>
        <w:right w:val="none" w:sz="0" w:space="0" w:color="auto"/>
      </w:divBdr>
    </w:div>
    <w:div w:id="41372937">
      <w:bodyDiv w:val="1"/>
      <w:marLeft w:val="0"/>
      <w:marRight w:val="0"/>
      <w:marTop w:val="0"/>
      <w:marBottom w:val="0"/>
      <w:divBdr>
        <w:top w:val="none" w:sz="0" w:space="0" w:color="auto"/>
        <w:left w:val="none" w:sz="0" w:space="0" w:color="auto"/>
        <w:bottom w:val="none" w:sz="0" w:space="0" w:color="auto"/>
        <w:right w:val="none" w:sz="0" w:space="0" w:color="auto"/>
      </w:divBdr>
    </w:div>
    <w:div w:id="44763574">
      <w:bodyDiv w:val="1"/>
      <w:marLeft w:val="0"/>
      <w:marRight w:val="0"/>
      <w:marTop w:val="0"/>
      <w:marBottom w:val="0"/>
      <w:divBdr>
        <w:top w:val="none" w:sz="0" w:space="0" w:color="auto"/>
        <w:left w:val="none" w:sz="0" w:space="0" w:color="auto"/>
        <w:bottom w:val="none" w:sz="0" w:space="0" w:color="auto"/>
        <w:right w:val="none" w:sz="0" w:space="0" w:color="auto"/>
      </w:divBdr>
    </w:div>
    <w:div w:id="49505345">
      <w:bodyDiv w:val="1"/>
      <w:marLeft w:val="0"/>
      <w:marRight w:val="0"/>
      <w:marTop w:val="0"/>
      <w:marBottom w:val="0"/>
      <w:divBdr>
        <w:top w:val="none" w:sz="0" w:space="0" w:color="auto"/>
        <w:left w:val="none" w:sz="0" w:space="0" w:color="auto"/>
        <w:bottom w:val="none" w:sz="0" w:space="0" w:color="auto"/>
        <w:right w:val="none" w:sz="0" w:space="0" w:color="auto"/>
      </w:divBdr>
    </w:div>
    <w:div w:id="50546296">
      <w:bodyDiv w:val="1"/>
      <w:marLeft w:val="0"/>
      <w:marRight w:val="0"/>
      <w:marTop w:val="0"/>
      <w:marBottom w:val="0"/>
      <w:divBdr>
        <w:top w:val="none" w:sz="0" w:space="0" w:color="auto"/>
        <w:left w:val="none" w:sz="0" w:space="0" w:color="auto"/>
        <w:bottom w:val="none" w:sz="0" w:space="0" w:color="auto"/>
        <w:right w:val="none" w:sz="0" w:space="0" w:color="auto"/>
      </w:divBdr>
    </w:div>
    <w:div w:id="51123523">
      <w:bodyDiv w:val="1"/>
      <w:marLeft w:val="0"/>
      <w:marRight w:val="0"/>
      <w:marTop w:val="0"/>
      <w:marBottom w:val="0"/>
      <w:divBdr>
        <w:top w:val="none" w:sz="0" w:space="0" w:color="auto"/>
        <w:left w:val="none" w:sz="0" w:space="0" w:color="auto"/>
        <w:bottom w:val="none" w:sz="0" w:space="0" w:color="auto"/>
        <w:right w:val="none" w:sz="0" w:space="0" w:color="auto"/>
      </w:divBdr>
    </w:div>
    <w:div w:id="52891401">
      <w:bodyDiv w:val="1"/>
      <w:marLeft w:val="0"/>
      <w:marRight w:val="0"/>
      <w:marTop w:val="0"/>
      <w:marBottom w:val="0"/>
      <w:divBdr>
        <w:top w:val="none" w:sz="0" w:space="0" w:color="auto"/>
        <w:left w:val="none" w:sz="0" w:space="0" w:color="auto"/>
        <w:bottom w:val="none" w:sz="0" w:space="0" w:color="auto"/>
        <w:right w:val="none" w:sz="0" w:space="0" w:color="auto"/>
      </w:divBdr>
    </w:div>
    <w:div w:id="56435763">
      <w:bodyDiv w:val="1"/>
      <w:marLeft w:val="0"/>
      <w:marRight w:val="0"/>
      <w:marTop w:val="0"/>
      <w:marBottom w:val="0"/>
      <w:divBdr>
        <w:top w:val="none" w:sz="0" w:space="0" w:color="auto"/>
        <w:left w:val="none" w:sz="0" w:space="0" w:color="auto"/>
        <w:bottom w:val="none" w:sz="0" w:space="0" w:color="auto"/>
        <w:right w:val="none" w:sz="0" w:space="0" w:color="auto"/>
      </w:divBdr>
    </w:div>
    <w:div w:id="58410149">
      <w:bodyDiv w:val="1"/>
      <w:marLeft w:val="0"/>
      <w:marRight w:val="0"/>
      <w:marTop w:val="0"/>
      <w:marBottom w:val="0"/>
      <w:divBdr>
        <w:top w:val="none" w:sz="0" w:space="0" w:color="auto"/>
        <w:left w:val="none" w:sz="0" w:space="0" w:color="auto"/>
        <w:bottom w:val="none" w:sz="0" w:space="0" w:color="auto"/>
        <w:right w:val="none" w:sz="0" w:space="0" w:color="auto"/>
      </w:divBdr>
    </w:div>
    <w:div w:id="64575728">
      <w:bodyDiv w:val="1"/>
      <w:marLeft w:val="0"/>
      <w:marRight w:val="0"/>
      <w:marTop w:val="0"/>
      <w:marBottom w:val="0"/>
      <w:divBdr>
        <w:top w:val="none" w:sz="0" w:space="0" w:color="auto"/>
        <w:left w:val="none" w:sz="0" w:space="0" w:color="auto"/>
        <w:bottom w:val="none" w:sz="0" w:space="0" w:color="auto"/>
        <w:right w:val="none" w:sz="0" w:space="0" w:color="auto"/>
      </w:divBdr>
    </w:div>
    <w:div w:id="74791287">
      <w:bodyDiv w:val="1"/>
      <w:marLeft w:val="0"/>
      <w:marRight w:val="0"/>
      <w:marTop w:val="0"/>
      <w:marBottom w:val="0"/>
      <w:divBdr>
        <w:top w:val="none" w:sz="0" w:space="0" w:color="auto"/>
        <w:left w:val="none" w:sz="0" w:space="0" w:color="auto"/>
        <w:bottom w:val="none" w:sz="0" w:space="0" w:color="auto"/>
        <w:right w:val="none" w:sz="0" w:space="0" w:color="auto"/>
      </w:divBdr>
    </w:div>
    <w:div w:id="76562230">
      <w:bodyDiv w:val="1"/>
      <w:marLeft w:val="0"/>
      <w:marRight w:val="0"/>
      <w:marTop w:val="0"/>
      <w:marBottom w:val="0"/>
      <w:divBdr>
        <w:top w:val="none" w:sz="0" w:space="0" w:color="auto"/>
        <w:left w:val="none" w:sz="0" w:space="0" w:color="auto"/>
        <w:bottom w:val="none" w:sz="0" w:space="0" w:color="auto"/>
        <w:right w:val="none" w:sz="0" w:space="0" w:color="auto"/>
      </w:divBdr>
    </w:div>
    <w:div w:id="81493367">
      <w:bodyDiv w:val="1"/>
      <w:marLeft w:val="0"/>
      <w:marRight w:val="0"/>
      <w:marTop w:val="0"/>
      <w:marBottom w:val="0"/>
      <w:divBdr>
        <w:top w:val="none" w:sz="0" w:space="0" w:color="auto"/>
        <w:left w:val="none" w:sz="0" w:space="0" w:color="auto"/>
        <w:bottom w:val="none" w:sz="0" w:space="0" w:color="auto"/>
        <w:right w:val="none" w:sz="0" w:space="0" w:color="auto"/>
      </w:divBdr>
    </w:div>
    <w:div w:id="81686610">
      <w:bodyDiv w:val="1"/>
      <w:marLeft w:val="0"/>
      <w:marRight w:val="0"/>
      <w:marTop w:val="0"/>
      <w:marBottom w:val="0"/>
      <w:divBdr>
        <w:top w:val="none" w:sz="0" w:space="0" w:color="auto"/>
        <w:left w:val="none" w:sz="0" w:space="0" w:color="auto"/>
        <w:bottom w:val="none" w:sz="0" w:space="0" w:color="auto"/>
        <w:right w:val="none" w:sz="0" w:space="0" w:color="auto"/>
      </w:divBdr>
    </w:div>
    <w:div w:id="90516405">
      <w:bodyDiv w:val="1"/>
      <w:marLeft w:val="0"/>
      <w:marRight w:val="0"/>
      <w:marTop w:val="0"/>
      <w:marBottom w:val="0"/>
      <w:divBdr>
        <w:top w:val="none" w:sz="0" w:space="0" w:color="auto"/>
        <w:left w:val="none" w:sz="0" w:space="0" w:color="auto"/>
        <w:bottom w:val="none" w:sz="0" w:space="0" w:color="auto"/>
        <w:right w:val="none" w:sz="0" w:space="0" w:color="auto"/>
      </w:divBdr>
    </w:div>
    <w:div w:id="90661096">
      <w:bodyDiv w:val="1"/>
      <w:marLeft w:val="0"/>
      <w:marRight w:val="0"/>
      <w:marTop w:val="0"/>
      <w:marBottom w:val="0"/>
      <w:divBdr>
        <w:top w:val="none" w:sz="0" w:space="0" w:color="auto"/>
        <w:left w:val="none" w:sz="0" w:space="0" w:color="auto"/>
        <w:bottom w:val="none" w:sz="0" w:space="0" w:color="auto"/>
        <w:right w:val="none" w:sz="0" w:space="0" w:color="auto"/>
      </w:divBdr>
    </w:div>
    <w:div w:id="91823752">
      <w:bodyDiv w:val="1"/>
      <w:marLeft w:val="0"/>
      <w:marRight w:val="0"/>
      <w:marTop w:val="0"/>
      <w:marBottom w:val="0"/>
      <w:divBdr>
        <w:top w:val="none" w:sz="0" w:space="0" w:color="auto"/>
        <w:left w:val="none" w:sz="0" w:space="0" w:color="auto"/>
        <w:bottom w:val="none" w:sz="0" w:space="0" w:color="auto"/>
        <w:right w:val="none" w:sz="0" w:space="0" w:color="auto"/>
      </w:divBdr>
    </w:div>
    <w:div w:id="91902502">
      <w:bodyDiv w:val="1"/>
      <w:marLeft w:val="0"/>
      <w:marRight w:val="0"/>
      <w:marTop w:val="0"/>
      <w:marBottom w:val="0"/>
      <w:divBdr>
        <w:top w:val="none" w:sz="0" w:space="0" w:color="auto"/>
        <w:left w:val="none" w:sz="0" w:space="0" w:color="auto"/>
        <w:bottom w:val="none" w:sz="0" w:space="0" w:color="auto"/>
        <w:right w:val="none" w:sz="0" w:space="0" w:color="auto"/>
      </w:divBdr>
    </w:div>
    <w:div w:id="99036152">
      <w:bodyDiv w:val="1"/>
      <w:marLeft w:val="0"/>
      <w:marRight w:val="0"/>
      <w:marTop w:val="0"/>
      <w:marBottom w:val="0"/>
      <w:divBdr>
        <w:top w:val="none" w:sz="0" w:space="0" w:color="auto"/>
        <w:left w:val="none" w:sz="0" w:space="0" w:color="auto"/>
        <w:bottom w:val="none" w:sz="0" w:space="0" w:color="auto"/>
        <w:right w:val="none" w:sz="0" w:space="0" w:color="auto"/>
      </w:divBdr>
    </w:div>
    <w:div w:id="104272946">
      <w:bodyDiv w:val="1"/>
      <w:marLeft w:val="0"/>
      <w:marRight w:val="0"/>
      <w:marTop w:val="0"/>
      <w:marBottom w:val="0"/>
      <w:divBdr>
        <w:top w:val="none" w:sz="0" w:space="0" w:color="auto"/>
        <w:left w:val="none" w:sz="0" w:space="0" w:color="auto"/>
        <w:bottom w:val="none" w:sz="0" w:space="0" w:color="auto"/>
        <w:right w:val="none" w:sz="0" w:space="0" w:color="auto"/>
      </w:divBdr>
    </w:div>
    <w:div w:id="108666147">
      <w:bodyDiv w:val="1"/>
      <w:marLeft w:val="0"/>
      <w:marRight w:val="0"/>
      <w:marTop w:val="0"/>
      <w:marBottom w:val="0"/>
      <w:divBdr>
        <w:top w:val="none" w:sz="0" w:space="0" w:color="auto"/>
        <w:left w:val="none" w:sz="0" w:space="0" w:color="auto"/>
        <w:bottom w:val="none" w:sz="0" w:space="0" w:color="auto"/>
        <w:right w:val="none" w:sz="0" w:space="0" w:color="auto"/>
      </w:divBdr>
    </w:div>
    <w:div w:id="112679717">
      <w:bodyDiv w:val="1"/>
      <w:marLeft w:val="0"/>
      <w:marRight w:val="0"/>
      <w:marTop w:val="0"/>
      <w:marBottom w:val="0"/>
      <w:divBdr>
        <w:top w:val="none" w:sz="0" w:space="0" w:color="auto"/>
        <w:left w:val="none" w:sz="0" w:space="0" w:color="auto"/>
        <w:bottom w:val="none" w:sz="0" w:space="0" w:color="auto"/>
        <w:right w:val="none" w:sz="0" w:space="0" w:color="auto"/>
      </w:divBdr>
    </w:div>
    <w:div w:id="113603214">
      <w:bodyDiv w:val="1"/>
      <w:marLeft w:val="0"/>
      <w:marRight w:val="0"/>
      <w:marTop w:val="0"/>
      <w:marBottom w:val="0"/>
      <w:divBdr>
        <w:top w:val="none" w:sz="0" w:space="0" w:color="auto"/>
        <w:left w:val="none" w:sz="0" w:space="0" w:color="auto"/>
        <w:bottom w:val="none" w:sz="0" w:space="0" w:color="auto"/>
        <w:right w:val="none" w:sz="0" w:space="0" w:color="auto"/>
      </w:divBdr>
    </w:div>
    <w:div w:id="124930488">
      <w:bodyDiv w:val="1"/>
      <w:marLeft w:val="0"/>
      <w:marRight w:val="0"/>
      <w:marTop w:val="0"/>
      <w:marBottom w:val="0"/>
      <w:divBdr>
        <w:top w:val="none" w:sz="0" w:space="0" w:color="auto"/>
        <w:left w:val="none" w:sz="0" w:space="0" w:color="auto"/>
        <w:bottom w:val="none" w:sz="0" w:space="0" w:color="auto"/>
        <w:right w:val="none" w:sz="0" w:space="0" w:color="auto"/>
      </w:divBdr>
    </w:div>
    <w:div w:id="126776370">
      <w:bodyDiv w:val="1"/>
      <w:marLeft w:val="0"/>
      <w:marRight w:val="0"/>
      <w:marTop w:val="0"/>
      <w:marBottom w:val="0"/>
      <w:divBdr>
        <w:top w:val="none" w:sz="0" w:space="0" w:color="auto"/>
        <w:left w:val="none" w:sz="0" w:space="0" w:color="auto"/>
        <w:bottom w:val="none" w:sz="0" w:space="0" w:color="auto"/>
        <w:right w:val="none" w:sz="0" w:space="0" w:color="auto"/>
      </w:divBdr>
    </w:div>
    <w:div w:id="138422973">
      <w:bodyDiv w:val="1"/>
      <w:marLeft w:val="0"/>
      <w:marRight w:val="0"/>
      <w:marTop w:val="0"/>
      <w:marBottom w:val="0"/>
      <w:divBdr>
        <w:top w:val="none" w:sz="0" w:space="0" w:color="auto"/>
        <w:left w:val="none" w:sz="0" w:space="0" w:color="auto"/>
        <w:bottom w:val="none" w:sz="0" w:space="0" w:color="auto"/>
        <w:right w:val="none" w:sz="0" w:space="0" w:color="auto"/>
      </w:divBdr>
    </w:div>
    <w:div w:id="138621013">
      <w:bodyDiv w:val="1"/>
      <w:marLeft w:val="0"/>
      <w:marRight w:val="0"/>
      <w:marTop w:val="0"/>
      <w:marBottom w:val="0"/>
      <w:divBdr>
        <w:top w:val="none" w:sz="0" w:space="0" w:color="auto"/>
        <w:left w:val="none" w:sz="0" w:space="0" w:color="auto"/>
        <w:bottom w:val="none" w:sz="0" w:space="0" w:color="auto"/>
        <w:right w:val="none" w:sz="0" w:space="0" w:color="auto"/>
      </w:divBdr>
    </w:div>
    <w:div w:id="146945907">
      <w:bodyDiv w:val="1"/>
      <w:marLeft w:val="0"/>
      <w:marRight w:val="0"/>
      <w:marTop w:val="0"/>
      <w:marBottom w:val="0"/>
      <w:divBdr>
        <w:top w:val="none" w:sz="0" w:space="0" w:color="auto"/>
        <w:left w:val="none" w:sz="0" w:space="0" w:color="auto"/>
        <w:bottom w:val="none" w:sz="0" w:space="0" w:color="auto"/>
        <w:right w:val="none" w:sz="0" w:space="0" w:color="auto"/>
      </w:divBdr>
    </w:div>
    <w:div w:id="148524865">
      <w:bodyDiv w:val="1"/>
      <w:marLeft w:val="0"/>
      <w:marRight w:val="0"/>
      <w:marTop w:val="0"/>
      <w:marBottom w:val="0"/>
      <w:divBdr>
        <w:top w:val="none" w:sz="0" w:space="0" w:color="auto"/>
        <w:left w:val="none" w:sz="0" w:space="0" w:color="auto"/>
        <w:bottom w:val="none" w:sz="0" w:space="0" w:color="auto"/>
        <w:right w:val="none" w:sz="0" w:space="0" w:color="auto"/>
      </w:divBdr>
    </w:div>
    <w:div w:id="152334457">
      <w:bodyDiv w:val="1"/>
      <w:marLeft w:val="0"/>
      <w:marRight w:val="0"/>
      <w:marTop w:val="0"/>
      <w:marBottom w:val="0"/>
      <w:divBdr>
        <w:top w:val="none" w:sz="0" w:space="0" w:color="auto"/>
        <w:left w:val="none" w:sz="0" w:space="0" w:color="auto"/>
        <w:bottom w:val="none" w:sz="0" w:space="0" w:color="auto"/>
        <w:right w:val="none" w:sz="0" w:space="0" w:color="auto"/>
      </w:divBdr>
    </w:div>
    <w:div w:id="152914491">
      <w:bodyDiv w:val="1"/>
      <w:marLeft w:val="0"/>
      <w:marRight w:val="0"/>
      <w:marTop w:val="0"/>
      <w:marBottom w:val="0"/>
      <w:divBdr>
        <w:top w:val="none" w:sz="0" w:space="0" w:color="auto"/>
        <w:left w:val="none" w:sz="0" w:space="0" w:color="auto"/>
        <w:bottom w:val="none" w:sz="0" w:space="0" w:color="auto"/>
        <w:right w:val="none" w:sz="0" w:space="0" w:color="auto"/>
      </w:divBdr>
    </w:div>
    <w:div w:id="154490974">
      <w:bodyDiv w:val="1"/>
      <w:marLeft w:val="0"/>
      <w:marRight w:val="0"/>
      <w:marTop w:val="0"/>
      <w:marBottom w:val="0"/>
      <w:divBdr>
        <w:top w:val="none" w:sz="0" w:space="0" w:color="auto"/>
        <w:left w:val="none" w:sz="0" w:space="0" w:color="auto"/>
        <w:bottom w:val="none" w:sz="0" w:space="0" w:color="auto"/>
        <w:right w:val="none" w:sz="0" w:space="0" w:color="auto"/>
      </w:divBdr>
    </w:div>
    <w:div w:id="158620718">
      <w:bodyDiv w:val="1"/>
      <w:marLeft w:val="0"/>
      <w:marRight w:val="0"/>
      <w:marTop w:val="0"/>
      <w:marBottom w:val="0"/>
      <w:divBdr>
        <w:top w:val="none" w:sz="0" w:space="0" w:color="auto"/>
        <w:left w:val="none" w:sz="0" w:space="0" w:color="auto"/>
        <w:bottom w:val="none" w:sz="0" w:space="0" w:color="auto"/>
        <w:right w:val="none" w:sz="0" w:space="0" w:color="auto"/>
      </w:divBdr>
    </w:div>
    <w:div w:id="159586909">
      <w:bodyDiv w:val="1"/>
      <w:marLeft w:val="0"/>
      <w:marRight w:val="0"/>
      <w:marTop w:val="0"/>
      <w:marBottom w:val="0"/>
      <w:divBdr>
        <w:top w:val="none" w:sz="0" w:space="0" w:color="auto"/>
        <w:left w:val="none" w:sz="0" w:space="0" w:color="auto"/>
        <w:bottom w:val="none" w:sz="0" w:space="0" w:color="auto"/>
        <w:right w:val="none" w:sz="0" w:space="0" w:color="auto"/>
      </w:divBdr>
    </w:div>
    <w:div w:id="167526681">
      <w:bodyDiv w:val="1"/>
      <w:marLeft w:val="0"/>
      <w:marRight w:val="0"/>
      <w:marTop w:val="0"/>
      <w:marBottom w:val="0"/>
      <w:divBdr>
        <w:top w:val="none" w:sz="0" w:space="0" w:color="auto"/>
        <w:left w:val="none" w:sz="0" w:space="0" w:color="auto"/>
        <w:bottom w:val="none" w:sz="0" w:space="0" w:color="auto"/>
        <w:right w:val="none" w:sz="0" w:space="0" w:color="auto"/>
      </w:divBdr>
    </w:div>
    <w:div w:id="169485979">
      <w:bodyDiv w:val="1"/>
      <w:marLeft w:val="0"/>
      <w:marRight w:val="0"/>
      <w:marTop w:val="0"/>
      <w:marBottom w:val="0"/>
      <w:divBdr>
        <w:top w:val="none" w:sz="0" w:space="0" w:color="auto"/>
        <w:left w:val="none" w:sz="0" w:space="0" w:color="auto"/>
        <w:bottom w:val="none" w:sz="0" w:space="0" w:color="auto"/>
        <w:right w:val="none" w:sz="0" w:space="0" w:color="auto"/>
      </w:divBdr>
    </w:div>
    <w:div w:id="181747822">
      <w:bodyDiv w:val="1"/>
      <w:marLeft w:val="0"/>
      <w:marRight w:val="0"/>
      <w:marTop w:val="0"/>
      <w:marBottom w:val="0"/>
      <w:divBdr>
        <w:top w:val="none" w:sz="0" w:space="0" w:color="auto"/>
        <w:left w:val="none" w:sz="0" w:space="0" w:color="auto"/>
        <w:bottom w:val="none" w:sz="0" w:space="0" w:color="auto"/>
        <w:right w:val="none" w:sz="0" w:space="0" w:color="auto"/>
      </w:divBdr>
    </w:div>
    <w:div w:id="182520102">
      <w:bodyDiv w:val="1"/>
      <w:marLeft w:val="0"/>
      <w:marRight w:val="0"/>
      <w:marTop w:val="0"/>
      <w:marBottom w:val="0"/>
      <w:divBdr>
        <w:top w:val="none" w:sz="0" w:space="0" w:color="auto"/>
        <w:left w:val="none" w:sz="0" w:space="0" w:color="auto"/>
        <w:bottom w:val="none" w:sz="0" w:space="0" w:color="auto"/>
        <w:right w:val="none" w:sz="0" w:space="0" w:color="auto"/>
      </w:divBdr>
    </w:div>
    <w:div w:id="183591729">
      <w:bodyDiv w:val="1"/>
      <w:marLeft w:val="0"/>
      <w:marRight w:val="0"/>
      <w:marTop w:val="0"/>
      <w:marBottom w:val="0"/>
      <w:divBdr>
        <w:top w:val="none" w:sz="0" w:space="0" w:color="auto"/>
        <w:left w:val="none" w:sz="0" w:space="0" w:color="auto"/>
        <w:bottom w:val="none" w:sz="0" w:space="0" w:color="auto"/>
        <w:right w:val="none" w:sz="0" w:space="0" w:color="auto"/>
      </w:divBdr>
    </w:div>
    <w:div w:id="184908505">
      <w:bodyDiv w:val="1"/>
      <w:marLeft w:val="0"/>
      <w:marRight w:val="0"/>
      <w:marTop w:val="0"/>
      <w:marBottom w:val="0"/>
      <w:divBdr>
        <w:top w:val="none" w:sz="0" w:space="0" w:color="auto"/>
        <w:left w:val="none" w:sz="0" w:space="0" w:color="auto"/>
        <w:bottom w:val="none" w:sz="0" w:space="0" w:color="auto"/>
        <w:right w:val="none" w:sz="0" w:space="0" w:color="auto"/>
      </w:divBdr>
    </w:div>
    <w:div w:id="194664160">
      <w:bodyDiv w:val="1"/>
      <w:marLeft w:val="0"/>
      <w:marRight w:val="0"/>
      <w:marTop w:val="0"/>
      <w:marBottom w:val="0"/>
      <w:divBdr>
        <w:top w:val="none" w:sz="0" w:space="0" w:color="auto"/>
        <w:left w:val="none" w:sz="0" w:space="0" w:color="auto"/>
        <w:bottom w:val="none" w:sz="0" w:space="0" w:color="auto"/>
        <w:right w:val="none" w:sz="0" w:space="0" w:color="auto"/>
      </w:divBdr>
    </w:div>
    <w:div w:id="205721694">
      <w:bodyDiv w:val="1"/>
      <w:marLeft w:val="0"/>
      <w:marRight w:val="0"/>
      <w:marTop w:val="0"/>
      <w:marBottom w:val="0"/>
      <w:divBdr>
        <w:top w:val="none" w:sz="0" w:space="0" w:color="auto"/>
        <w:left w:val="none" w:sz="0" w:space="0" w:color="auto"/>
        <w:bottom w:val="none" w:sz="0" w:space="0" w:color="auto"/>
        <w:right w:val="none" w:sz="0" w:space="0" w:color="auto"/>
      </w:divBdr>
    </w:div>
    <w:div w:id="207376196">
      <w:bodyDiv w:val="1"/>
      <w:marLeft w:val="0"/>
      <w:marRight w:val="0"/>
      <w:marTop w:val="0"/>
      <w:marBottom w:val="0"/>
      <w:divBdr>
        <w:top w:val="none" w:sz="0" w:space="0" w:color="auto"/>
        <w:left w:val="none" w:sz="0" w:space="0" w:color="auto"/>
        <w:bottom w:val="none" w:sz="0" w:space="0" w:color="auto"/>
        <w:right w:val="none" w:sz="0" w:space="0" w:color="auto"/>
      </w:divBdr>
    </w:div>
    <w:div w:id="211237585">
      <w:bodyDiv w:val="1"/>
      <w:marLeft w:val="0"/>
      <w:marRight w:val="0"/>
      <w:marTop w:val="0"/>
      <w:marBottom w:val="0"/>
      <w:divBdr>
        <w:top w:val="none" w:sz="0" w:space="0" w:color="auto"/>
        <w:left w:val="none" w:sz="0" w:space="0" w:color="auto"/>
        <w:bottom w:val="none" w:sz="0" w:space="0" w:color="auto"/>
        <w:right w:val="none" w:sz="0" w:space="0" w:color="auto"/>
      </w:divBdr>
    </w:div>
    <w:div w:id="214585237">
      <w:bodyDiv w:val="1"/>
      <w:marLeft w:val="0"/>
      <w:marRight w:val="0"/>
      <w:marTop w:val="0"/>
      <w:marBottom w:val="0"/>
      <w:divBdr>
        <w:top w:val="none" w:sz="0" w:space="0" w:color="auto"/>
        <w:left w:val="none" w:sz="0" w:space="0" w:color="auto"/>
        <w:bottom w:val="none" w:sz="0" w:space="0" w:color="auto"/>
        <w:right w:val="none" w:sz="0" w:space="0" w:color="auto"/>
      </w:divBdr>
    </w:div>
    <w:div w:id="215747048">
      <w:bodyDiv w:val="1"/>
      <w:marLeft w:val="0"/>
      <w:marRight w:val="0"/>
      <w:marTop w:val="0"/>
      <w:marBottom w:val="0"/>
      <w:divBdr>
        <w:top w:val="none" w:sz="0" w:space="0" w:color="auto"/>
        <w:left w:val="none" w:sz="0" w:space="0" w:color="auto"/>
        <w:bottom w:val="none" w:sz="0" w:space="0" w:color="auto"/>
        <w:right w:val="none" w:sz="0" w:space="0" w:color="auto"/>
      </w:divBdr>
    </w:div>
    <w:div w:id="215972970">
      <w:bodyDiv w:val="1"/>
      <w:marLeft w:val="0"/>
      <w:marRight w:val="0"/>
      <w:marTop w:val="0"/>
      <w:marBottom w:val="0"/>
      <w:divBdr>
        <w:top w:val="none" w:sz="0" w:space="0" w:color="auto"/>
        <w:left w:val="none" w:sz="0" w:space="0" w:color="auto"/>
        <w:bottom w:val="none" w:sz="0" w:space="0" w:color="auto"/>
        <w:right w:val="none" w:sz="0" w:space="0" w:color="auto"/>
      </w:divBdr>
    </w:div>
    <w:div w:id="225340693">
      <w:bodyDiv w:val="1"/>
      <w:marLeft w:val="0"/>
      <w:marRight w:val="0"/>
      <w:marTop w:val="0"/>
      <w:marBottom w:val="0"/>
      <w:divBdr>
        <w:top w:val="none" w:sz="0" w:space="0" w:color="auto"/>
        <w:left w:val="none" w:sz="0" w:space="0" w:color="auto"/>
        <w:bottom w:val="none" w:sz="0" w:space="0" w:color="auto"/>
        <w:right w:val="none" w:sz="0" w:space="0" w:color="auto"/>
      </w:divBdr>
    </w:div>
    <w:div w:id="229392874">
      <w:bodyDiv w:val="1"/>
      <w:marLeft w:val="0"/>
      <w:marRight w:val="0"/>
      <w:marTop w:val="0"/>
      <w:marBottom w:val="0"/>
      <w:divBdr>
        <w:top w:val="none" w:sz="0" w:space="0" w:color="auto"/>
        <w:left w:val="none" w:sz="0" w:space="0" w:color="auto"/>
        <w:bottom w:val="none" w:sz="0" w:space="0" w:color="auto"/>
        <w:right w:val="none" w:sz="0" w:space="0" w:color="auto"/>
      </w:divBdr>
    </w:div>
    <w:div w:id="229970954">
      <w:bodyDiv w:val="1"/>
      <w:marLeft w:val="0"/>
      <w:marRight w:val="0"/>
      <w:marTop w:val="0"/>
      <w:marBottom w:val="0"/>
      <w:divBdr>
        <w:top w:val="none" w:sz="0" w:space="0" w:color="auto"/>
        <w:left w:val="none" w:sz="0" w:space="0" w:color="auto"/>
        <w:bottom w:val="none" w:sz="0" w:space="0" w:color="auto"/>
        <w:right w:val="none" w:sz="0" w:space="0" w:color="auto"/>
      </w:divBdr>
    </w:div>
    <w:div w:id="234360525">
      <w:bodyDiv w:val="1"/>
      <w:marLeft w:val="0"/>
      <w:marRight w:val="0"/>
      <w:marTop w:val="0"/>
      <w:marBottom w:val="0"/>
      <w:divBdr>
        <w:top w:val="none" w:sz="0" w:space="0" w:color="auto"/>
        <w:left w:val="none" w:sz="0" w:space="0" w:color="auto"/>
        <w:bottom w:val="none" w:sz="0" w:space="0" w:color="auto"/>
        <w:right w:val="none" w:sz="0" w:space="0" w:color="auto"/>
      </w:divBdr>
    </w:div>
    <w:div w:id="236717168">
      <w:bodyDiv w:val="1"/>
      <w:marLeft w:val="0"/>
      <w:marRight w:val="0"/>
      <w:marTop w:val="0"/>
      <w:marBottom w:val="0"/>
      <w:divBdr>
        <w:top w:val="none" w:sz="0" w:space="0" w:color="auto"/>
        <w:left w:val="none" w:sz="0" w:space="0" w:color="auto"/>
        <w:bottom w:val="none" w:sz="0" w:space="0" w:color="auto"/>
        <w:right w:val="none" w:sz="0" w:space="0" w:color="auto"/>
      </w:divBdr>
    </w:div>
    <w:div w:id="241836515">
      <w:bodyDiv w:val="1"/>
      <w:marLeft w:val="0"/>
      <w:marRight w:val="0"/>
      <w:marTop w:val="0"/>
      <w:marBottom w:val="0"/>
      <w:divBdr>
        <w:top w:val="none" w:sz="0" w:space="0" w:color="auto"/>
        <w:left w:val="none" w:sz="0" w:space="0" w:color="auto"/>
        <w:bottom w:val="none" w:sz="0" w:space="0" w:color="auto"/>
        <w:right w:val="none" w:sz="0" w:space="0" w:color="auto"/>
      </w:divBdr>
    </w:div>
    <w:div w:id="245042652">
      <w:bodyDiv w:val="1"/>
      <w:marLeft w:val="0"/>
      <w:marRight w:val="0"/>
      <w:marTop w:val="0"/>
      <w:marBottom w:val="0"/>
      <w:divBdr>
        <w:top w:val="none" w:sz="0" w:space="0" w:color="auto"/>
        <w:left w:val="none" w:sz="0" w:space="0" w:color="auto"/>
        <w:bottom w:val="none" w:sz="0" w:space="0" w:color="auto"/>
        <w:right w:val="none" w:sz="0" w:space="0" w:color="auto"/>
      </w:divBdr>
    </w:div>
    <w:div w:id="249512637">
      <w:bodyDiv w:val="1"/>
      <w:marLeft w:val="0"/>
      <w:marRight w:val="0"/>
      <w:marTop w:val="0"/>
      <w:marBottom w:val="0"/>
      <w:divBdr>
        <w:top w:val="none" w:sz="0" w:space="0" w:color="auto"/>
        <w:left w:val="none" w:sz="0" w:space="0" w:color="auto"/>
        <w:bottom w:val="none" w:sz="0" w:space="0" w:color="auto"/>
        <w:right w:val="none" w:sz="0" w:space="0" w:color="auto"/>
      </w:divBdr>
    </w:div>
    <w:div w:id="250546137">
      <w:bodyDiv w:val="1"/>
      <w:marLeft w:val="0"/>
      <w:marRight w:val="0"/>
      <w:marTop w:val="0"/>
      <w:marBottom w:val="0"/>
      <w:divBdr>
        <w:top w:val="none" w:sz="0" w:space="0" w:color="auto"/>
        <w:left w:val="none" w:sz="0" w:space="0" w:color="auto"/>
        <w:bottom w:val="none" w:sz="0" w:space="0" w:color="auto"/>
        <w:right w:val="none" w:sz="0" w:space="0" w:color="auto"/>
      </w:divBdr>
    </w:div>
    <w:div w:id="254440786">
      <w:bodyDiv w:val="1"/>
      <w:marLeft w:val="0"/>
      <w:marRight w:val="0"/>
      <w:marTop w:val="0"/>
      <w:marBottom w:val="0"/>
      <w:divBdr>
        <w:top w:val="none" w:sz="0" w:space="0" w:color="auto"/>
        <w:left w:val="none" w:sz="0" w:space="0" w:color="auto"/>
        <w:bottom w:val="none" w:sz="0" w:space="0" w:color="auto"/>
        <w:right w:val="none" w:sz="0" w:space="0" w:color="auto"/>
      </w:divBdr>
    </w:div>
    <w:div w:id="257910424">
      <w:bodyDiv w:val="1"/>
      <w:marLeft w:val="0"/>
      <w:marRight w:val="0"/>
      <w:marTop w:val="0"/>
      <w:marBottom w:val="0"/>
      <w:divBdr>
        <w:top w:val="none" w:sz="0" w:space="0" w:color="auto"/>
        <w:left w:val="none" w:sz="0" w:space="0" w:color="auto"/>
        <w:bottom w:val="none" w:sz="0" w:space="0" w:color="auto"/>
        <w:right w:val="none" w:sz="0" w:space="0" w:color="auto"/>
      </w:divBdr>
    </w:div>
    <w:div w:id="258635935">
      <w:bodyDiv w:val="1"/>
      <w:marLeft w:val="0"/>
      <w:marRight w:val="0"/>
      <w:marTop w:val="0"/>
      <w:marBottom w:val="0"/>
      <w:divBdr>
        <w:top w:val="none" w:sz="0" w:space="0" w:color="auto"/>
        <w:left w:val="none" w:sz="0" w:space="0" w:color="auto"/>
        <w:bottom w:val="none" w:sz="0" w:space="0" w:color="auto"/>
        <w:right w:val="none" w:sz="0" w:space="0" w:color="auto"/>
      </w:divBdr>
    </w:div>
    <w:div w:id="259411173">
      <w:bodyDiv w:val="1"/>
      <w:marLeft w:val="0"/>
      <w:marRight w:val="0"/>
      <w:marTop w:val="0"/>
      <w:marBottom w:val="0"/>
      <w:divBdr>
        <w:top w:val="none" w:sz="0" w:space="0" w:color="auto"/>
        <w:left w:val="none" w:sz="0" w:space="0" w:color="auto"/>
        <w:bottom w:val="none" w:sz="0" w:space="0" w:color="auto"/>
        <w:right w:val="none" w:sz="0" w:space="0" w:color="auto"/>
      </w:divBdr>
    </w:div>
    <w:div w:id="263342658">
      <w:bodyDiv w:val="1"/>
      <w:marLeft w:val="0"/>
      <w:marRight w:val="0"/>
      <w:marTop w:val="0"/>
      <w:marBottom w:val="0"/>
      <w:divBdr>
        <w:top w:val="none" w:sz="0" w:space="0" w:color="auto"/>
        <w:left w:val="none" w:sz="0" w:space="0" w:color="auto"/>
        <w:bottom w:val="none" w:sz="0" w:space="0" w:color="auto"/>
        <w:right w:val="none" w:sz="0" w:space="0" w:color="auto"/>
      </w:divBdr>
    </w:div>
    <w:div w:id="268514983">
      <w:bodyDiv w:val="1"/>
      <w:marLeft w:val="0"/>
      <w:marRight w:val="0"/>
      <w:marTop w:val="0"/>
      <w:marBottom w:val="0"/>
      <w:divBdr>
        <w:top w:val="none" w:sz="0" w:space="0" w:color="auto"/>
        <w:left w:val="none" w:sz="0" w:space="0" w:color="auto"/>
        <w:bottom w:val="none" w:sz="0" w:space="0" w:color="auto"/>
        <w:right w:val="none" w:sz="0" w:space="0" w:color="auto"/>
      </w:divBdr>
    </w:div>
    <w:div w:id="269121180">
      <w:bodyDiv w:val="1"/>
      <w:marLeft w:val="0"/>
      <w:marRight w:val="0"/>
      <w:marTop w:val="0"/>
      <w:marBottom w:val="0"/>
      <w:divBdr>
        <w:top w:val="none" w:sz="0" w:space="0" w:color="auto"/>
        <w:left w:val="none" w:sz="0" w:space="0" w:color="auto"/>
        <w:bottom w:val="none" w:sz="0" w:space="0" w:color="auto"/>
        <w:right w:val="none" w:sz="0" w:space="0" w:color="auto"/>
      </w:divBdr>
    </w:div>
    <w:div w:id="271983616">
      <w:bodyDiv w:val="1"/>
      <w:marLeft w:val="0"/>
      <w:marRight w:val="0"/>
      <w:marTop w:val="0"/>
      <w:marBottom w:val="0"/>
      <w:divBdr>
        <w:top w:val="none" w:sz="0" w:space="0" w:color="auto"/>
        <w:left w:val="none" w:sz="0" w:space="0" w:color="auto"/>
        <w:bottom w:val="none" w:sz="0" w:space="0" w:color="auto"/>
        <w:right w:val="none" w:sz="0" w:space="0" w:color="auto"/>
      </w:divBdr>
    </w:div>
    <w:div w:id="275598615">
      <w:bodyDiv w:val="1"/>
      <w:marLeft w:val="0"/>
      <w:marRight w:val="0"/>
      <w:marTop w:val="0"/>
      <w:marBottom w:val="0"/>
      <w:divBdr>
        <w:top w:val="none" w:sz="0" w:space="0" w:color="auto"/>
        <w:left w:val="none" w:sz="0" w:space="0" w:color="auto"/>
        <w:bottom w:val="none" w:sz="0" w:space="0" w:color="auto"/>
        <w:right w:val="none" w:sz="0" w:space="0" w:color="auto"/>
      </w:divBdr>
    </w:div>
    <w:div w:id="279604827">
      <w:bodyDiv w:val="1"/>
      <w:marLeft w:val="0"/>
      <w:marRight w:val="0"/>
      <w:marTop w:val="0"/>
      <w:marBottom w:val="0"/>
      <w:divBdr>
        <w:top w:val="none" w:sz="0" w:space="0" w:color="auto"/>
        <w:left w:val="none" w:sz="0" w:space="0" w:color="auto"/>
        <w:bottom w:val="none" w:sz="0" w:space="0" w:color="auto"/>
        <w:right w:val="none" w:sz="0" w:space="0" w:color="auto"/>
      </w:divBdr>
    </w:div>
    <w:div w:id="281614904">
      <w:bodyDiv w:val="1"/>
      <w:marLeft w:val="0"/>
      <w:marRight w:val="0"/>
      <w:marTop w:val="0"/>
      <w:marBottom w:val="0"/>
      <w:divBdr>
        <w:top w:val="none" w:sz="0" w:space="0" w:color="auto"/>
        <w:left w:val="none" w:sz="0" w:space="0" w:color="auto"/>
        <w:bottom w:val="none" w:sz="0" w:space="0" w:color="auto"/>
        <w:right w:val="none" w:sz="0" w:space="0" w:color="auto"/>
      </w:divBdr>
    </w:div>
    <w:div w:id="292832716">
      <w:bodyDiv w:val="1"/>
      <w:marLeft w:val="0"/>
      <w:marRight w:val="0"/>
      <w:marTop w:val="0"/>
      <w:marBottom w:val="0"/>
      <w:divBdr>
        <w:top w:val="none" w:sz="0" w:space="0" w:color="auto"/>
        <w:left w:val="none" w:sz="0" w:space="0" w:color="auto"/>
        <w:bottom w:val="none" w:sz="0" w:space="0" w:color="auto"/>
        <w:right w:val="none" w:sz="0" w:space="0" w:color="auto"/>
      </w:divBdr>
    </w:div>
    <w:div w:id="294914420">
      <w:bodyDiv w:val="1"/>
      <w:marLeft w:val="0"/>
      <w:marRight w:val="0"/>
      <w:marTop w:val="0"/>
      <w:marBottom w:val="0"/>
      <w:divBdr>
        <w:top w:val="none" w:sz="0" w:space="0" w:color="auto"/>
        <w:left w:val="none" w:sz="0" w:space="0" w:color="auto"/>
        <w:bottom w:val="none" w:sz="0" w:space="0" w:color="auto"/>
        <w:right w:val="none" w:sz="0" w:space="0" w:color="auto"/>
      </w:divBdr>
    </w:div>
    <w:div w:id="302583214">
      <w:bodyDiv w:val="1"/>
      <w:marLeft w:val="0"/>
      <w:marRight w:val="0"/>
      <w:marTop w:val="0"/>
      <w:marBottom w:val="0"/>
      <w:divBdr>
        <w:top w:val="none" w:sz="0" w:space="0" w:color="auto"/>
        <w:left w:val="none" w:sz="0" w:space="0" w:color="auto"/>
        <w:bottom w:val="none" w:sz="0" w:space="0" w:color="auto"/>
        <w:right w:val="none" w:sz="0" w:space="0" w:color="auto"/>
      </w:divBdr>
    </w:div>
    <w:div w:id="303852756">
      <w:bodyDiv w:val="1"/>
      <w:marLeft w:val="0"/>
      <w:marRight w:val="0"/>
      <w:marTop w:val="0"/>
      <w:marBottom w:val="0"/>
      <w:divBdr>
        <w:top w:val="none" w:sz="0" w:space="0" w:color="auto"/>
        <w:left w:val="none" w:sz="0" w:space="0" w:color="auto"/>
        <w:bottom w:val="none" w:sz="0" w:space="0" w:color="auto"/>
        <w:right w:val="none" w:sz="0" w:space="0" w:color="auto"/>
      </w:divBdr>
    </w:div>
    <w:div w:id="306788734">
      <w:bodyDiv w:val="1"/>
      <w:marLeft w:val="0"/>
      <w:marRight w:val="0"/>
      <w:marTop w:val="0"/>
      <w:marBottom w:val="0"/>
      <w:divBdr>
        <w:top w:val="none" w:sz="0" w:space="0" w:color="auto"/>
        <w:left w:val="none" w:sz="0" w:space="0" w:color="auto"/>
        <w:bottom w:val="none" w:sz="0" w:space="0" w:color="auto"/>
        <w:right w:val="none" w:sz="0" w:space="0" w:color="auto"/>
      </w:divBdr>
    </w:div>
    <w:div w:id="311064253">
      <w:bodyDiv w:val="1"/>
      <w:marLeft w:val="0"/>
      <w:marRight w:val="0"/>
      <w:marTop w:val="0"/>
      <w:marBottom w:val="0"/>
      <w:divBdr>
        <w:top w:val="none" w:sz="0" w:space="0" w:color="auto"/>
        <w:left w:val="none" w:sz="0" w:space="0" w:color="auto"/>
        <w:bottom w:val="none" w:sz="0" w:space="0" w:color="auto"/>
        <w:right w:val="none" w:sz="0" w:space="0" w:color="auto"/>
      </w:divBdr>
    </w:div>
    <w:div w:id="318777269">
      <w:bodyDiv w:val="1"/>
      <w:marLeft w:val="0"/>
      <w:marRight w:val="0"/>
      <w:marTop w:val="0"/>
      <w:marBottom w:val="0"/>
      <w:divBdr>
        <w:top w:val="none" w:sz="0" w:space="0" w:color="auto"/>
        <w:left w:val="none" w:sz="0" w:space="0" w:color="auto"/>
        <w:bottom w:val="none" w:sz="0" w:space="0" w:color="auto"/>
        <w:right w:val="none" w:sz="0" w:space="0" w:color="auto"/>
      </w:divBdr>
    </w:div>
    <w:div w:id="323053843">
      <w:bodyDiv w:val="1"/>
      <w:marLeft w:val="0"/>
      <w:marRight w:val="0"/>
      <w:marTop w:val="0"/>
      <w:marBottom w:val="0"/>
      <w:divBdr>
        <w:top w:val="none" w:sz="0" w:space="0" w:color="auto"/>
        <w:left w:val="none" w:sz="0" w:space="0" w:color="auto"/>
        <w:bottom w:val="none" w:sz="0" w:space="0" w:color="auto"/>
        <w:right w:val="none" w:sz="0" w:space="0" w:color="auto"/>
      </w:divBdr>
    </w:div>
    <w:div w:id="324673484">
      <w:bodyDiv w:val="1"/>
      <w:marLeft w:val="0"/>
      <w:marRight w:val="0"/>
      <w:marTop w:val="0"/>
      <w:marBottom w:val="0"/>
      <w:divBdr>
        <w:top w:val="none" w:sz="0" w:space="0" w:color="auto"/>
        <w:left w:val="none" w:sz="0" w:space="0" w:color="auto"/>
        <w:bottom w:val="none" w:sz="0" w:space="0" w:color="auto"/>
        <w:right w:val="none" w:sz="0" w:space="0" w:color="auto"/>
      </w:divBdr>
    </w:div>
    <w:div w:id="330763551">
      <w:bodyDiv w:val="1"/>
      <w:marLeft w:val="0"/>
      <w:marRight w:val="0"/>
      <w:marTop w:val="0"/>
      <w:marBottom w:val="0"/>
      <w:divBdr>
        <w:top w:val="none" w:sz="0" w:space="0" w:color="auto"/>
        <w:left w:val="none" w:sz="0" w:space="0" w:color="auto"/>
        <w:bottom w:val="none" w:sz="0" w:space="0" w:color="auto"/>
        <w:right w:val="none" w:sz="0" w:space="0" w:color="auto"/>
      </w:divBdr>
    </w:div>
    <w:div w:id="335226922">
      <w:bodyDiv w:val="1"/>
      <w:marLeft w:val="0"/>
      <w:marRight w:val="0"/>
      <w:marTop w:val="0"/>
      <w:marBottom w:val="0"/>
      <w:divBdr>
        <w:top w:val="none" w:sz="0" w:space="0" w:color="auto"/>
        <w:left w:val="none" w:sz="0" w:space="0" w:color="auto"/>
        <w:bottom w:val="none" w:sz="0" w:space="0" w:color="auto"/>
        <w:right w:val="none" w:sz="0" w:space="0" w:color="auto"/>
      </w:divBdr>
    </w:div>
    <w:div w:id="341781151">
      <w:bodyDiv w:val="1"/>
      <w:marLeft w:val="0"/>
      <w:marRight w:val="0"/>
      <w:marTop w:val="0"/>
      <w:marBottom w:val="0"/>
      <w:divBdr>
        <w:top w:val="none" w:sz="0" w:space="0" w:color="auto"/>
        <w:left w:val="none" w:sz="0" w:space="0" w:color="auto"/>
        <w:bottom w:val="none" w:sz="0" w:space="0" w:color="auto"/>
        <w:right w:val="none" w:sz="0" w:space="0" w:color="auto"/>
      </w:divBdr>
    </w:div>
    <w:div w:id="346250267">
      <w:bodyDiv w:val="1"/>
      <w:marLeft w:val="0"/>
      <w:marRight w:val="0"/>
      <w:marTop w:val="0"/>
      <w:marBottom w:val="0"/>
      <w:divBdr>
        <w:top w:val="none" w:sz="0" w:space="0" w:color="auto"/>
        <w:left w:val="none" w:sz="0" w:space="0" w:color="auto"/>
        <w:bottom w:val="none" w:sz="0" w:space="0" w:color="auto"/>
        <w:right w:val="none" w:sz="0" w:space="0" w:color="auto"/>
      </w:divBdr>
    </w:div>
    <w:div w:id="355888872">
      <w:bodyDiv w:val="1"/>
      <w:marLeft w:val="0"/>
      <w:marRight w:val="0"/>
      <w:marTop w:val="0"/>
      <w:marBottom w:val="0"/>
      <w:divBdr>
        <w:top w:val="none" w:sz="0" w:space="0" w:color="auto"/>
        <w:left w:val="none" w:sz="0" w:space="0" w:color="auto"/>
        <w:bottom w:val="none" w:sz="0" w:space="0" w:color="auto"/>
        <w:right w:val="none" w:sz="0" w:space="0" w:color="auto"/>
      </w:divBdr>
    </w:div>
    <w:div w:id="356081979">
      <w:bodyDiv w:val="1"/>
      <w:marLeft w:val="0"/>
      <w:marRight w:val="0"/>
      <w:marTop w:val="0"/>
      <w:marBottom w:val="0"/>
      <w:divBdr>
        <w:top w:val="none" w:sz="0" w:space="0" w:color="auto"/>
        <w:left w:val="none" w:sz="0" w:space="0" w:color="auto"/>
        <w:bottom w:val="none" w:sz="0" w:space="0" w:color="auto"/>
        <w:right w:val="none" w:sz="0" w:space="0" w:color="auto"/>
      </w:divBdr>
    </w:div>
    <w:div w:id="356931036">
      <w:bodyDiv w:val="1"/>
      <w:marLeft w:val="0"/>
      <w:marRight w:val="0"/>
      <w:marTop w:val="0"/>
      <w:marBottom w:val="0"/>
      <w:divBdr>
        <w:top w:val="none" w:sz="0" w:space="0" w:color="auto"/>
        <w:left w:val="none" w:sz="0" w:space="0" w:color="auto"/>
        <w:bottom w:val="none" w:sz="0" w:space="0" w:color="auto"/>
        <w:right w:val="none" w:sz="0" w:space="0" w:color="auto"/>
      </w:divBdr>
    </w:div>
    <w:div w:id="359017874">
      <w:bodyDiv w:val="1"/>
      <w:marLeft w:val="0"/>
      <w:marRight w:val="0"/>
      <w:marTop w:val="0"/>
      <w:marBottom w:val="0"/>
      <w:divBdr>
        <w:top w:val="none" w:sz="0" w:space="0" w:color="auto"/>
        <w:left w:val="none" w:sz="0" w:space="0" w:color="auto"/>
        <w:bottom w:val="none" w:sz="0" w:space="0" w:color="auto"/>
        <w:right w:val="none" w:sz="0" w:space="0" w:color="auto"/>
      </w:divBdr>
    </w:div>
    <w:div w:id="365763094">
      <w:bodyDiv w:val="1"/>
      <w:marLeft w:val="0"/>
      <w:marRight w:val="0"/>
      <w:marTop w:val="0"/>
      <w:marBottom w:val="0"/>
      <w:divBdr>
        <w:top w:val="none" w:sz="0" w:space="0" w:color="auto"/>
        <w:left w:val="none" w:sz="0" w:space="0" w:color="auto"/>
        <w:bottom w:val="none" w:sz="0" w:space="0" w:color="auto"/>
        <w:right w:val="none" w:sz="0" w:space="0" w:color="auto"/>
      </w:divBdr>
    </w:div>
    <w:div w:id="368725302">
      <w:bodyDiv w:val="1"/>
      <w:marLeft w:val="0"/>
      <w:marRight w:val="0"/>
      <w:marTop w:val="0"/>
      <w:marBottom w:val="0"/>
      <w:divBdr>
        <w:top w:val="none" w:sz="0" w:space="0" w:color="auto"/>
        <w:left w:val="none" w:sz="0" w:space="0" w:color="auto"/>
        <w:bottom w:val="none" w:sz="0" w:space="0" w:color="auto"/>
        <w:right w:val="none" w:sz="0" w:space="0" w:color="auto"/>
      </w:divBdr>
    </w:div>
    <w:div w:id="368725917">
      <w:bodyDiv w:val="1"/>
      <w:marLeft w:val="0"/>
      <w:marRight w:val="0"/>
      <w:marTop w:val="0"/>
      <w:marBottom w:val="0"/>
      <w:divBdr>
        <w:top w:val="none" w:sz="0" w:space="0" w:color="auto"/>
        <w:left w:val="none" w:sz="0" w:space="0" w:color="auto"/>
        <w:bottom w:val="none" w:sz="0" w:space="0" w:color="auto"/>
        <w:right w:val="none" w:sz="0" w:space="0" w:color="auto"/>
      </w:divBdr>
    </w:div>
    <w:div w:id="370879683">
      <w:bodyDiv w:val="1"/>
      <w:marLeft w:val="0"/>
      <w:marRight w:val="0"/>
      <w:marTop w:val="0"/>
      <w:marBottom w:val="0"/>
      <w:divBdr>
        <w:top w:val="none" w:sz="0" w:space="0" w:color="auto"/>
        <w:left w:val="none" w:sz="0" w:space="0" w:color="auto"/>
        <w:bottom w:val="none" w:sz="0" w:space="0" w:color="auto"/>
        <w:right w:val="none" w:sz="0" w:space="0" w:color="auto"/>
      </w:divBdr>
    </w:div>
    <w:div w:id="371271634">
      <w:bodyDiv w:val="1"/>
      <w:marLeft w:val="0"/>
      <w:marRight w:val="0"/>
      <w:marTop w:val="0"/>
      <w:marBottom w:val="0"/>
      <w:divBdr>
        <w:top w:val="none" w:sz="0" w:space="0" w:color="auto"/>
        <w:left w:val="none" w:sz="0" w:space="0" w:color="auto"/>
        <w:bottom w:val="none" w:sz="0" w:space="0" w:color="auto"/>
        <w:right w:val="none" w:sz="0" w:space="0" w:color="auto"/>
      </w:divBdr>
    </w:div>
    <w:div w:id="380907839">
      <w:bodyDiv w:val="1"/>
      <w:marLeft w:val="0"/>
      <w:marRight w:val="0"/>
      <w:marTop w:val="0"/>
      <w:marBottom w:val="0"/>
      <w:divBdr>
        <w:top w:val="none" w:sz="0" w:space="0" w:color="auto"/>
        <w:left w:val="none" w:sz="0" w:space="0" w:color="auto"/>
        <w:bottom w:val="none" w:sz="0" w:space="0" w:color="auto"/>
        <w:right w:val="none" w:sz="0" w:space="0" w:color="auto"/>
      </w:divBdr>
    </w:div>
    <w:div w:id="381297737">
      <w:bodyDiv w:val="1"/>
      <w:marLeft w:val="0"/>
      <w:marRight w:val="0"/>
      <w:marTop w:val="0"/>
      <w:marBottom w:val="0"/>
      <w:divBdr>
        <w:top w:val="none" w:sz="0" w:space="0" w:color="auto"/>
        <w:left w:val="none" w:sz="0" w:space="0" w:color="auto"/>
        <w:bottom w:val="none" w:sz="0" w:space="0" w:color="auto"/>
        <w:right w:val="none" w:sz="0" w:space="0" w:color="auto"/>
      </w:divBdr>
    </w:div>
    <w:div w:id="382141255">
      <w:bodyDiv w:val="1"/>
      <w:marLeft w:val="0"/>
      <w:marRight w:val="0"/>
      <w:marTop w:val="0"/>
      <w:marBottom w:val="0"/>
      <w:divBdr>
        <w:top w:val="none" w:sz="0" w:space="0" w:color="auto"/>
        <w:left w:val="none" w:sz="0" w:space="0" w:color="auto"/>
        <w:bottom w:val="none" w:sz="0" w:space="0" w:color="auto"/>
        <w:right w:val="none" w:sz="0" w:space="0" w:color="auto"/>
      </w:divBdr>
    </w:div>
    <w:div w:id="384647580">
      <w:bodyDiv w:val="1"/>
      <w:marLeft w:val="0"/>
      <w:marRight w:val="0"/>
      <w:marTop w:val="0"/>
      <w:marBottom w:val="0"/>
      <w:divBdr>
        <w:top w:val="none" w:sz="0" w:space="0" w:color="auto"/>
        <w:left w:val="none" w:sz="0" w:space="0" w:color="auto"/>
        <w:bottom w:val="none" w:sz="0" w:space="0" w:color="auto"/>
        <w:right w:val="none" w:sz="0" w:space="0" w:color="auto"/>
      </w:divBdr>
    </w:div>
    <w:div w:id="389887586">
      <w:bodyDiv w:val="1"/>
      <w:marLeft w:val="0"/>
      <w:marRight w:val="0"/>
      <w:marTop w:val="0"/>
      <w:marBottom w:val="0"/>
      <w:divBdr>
        <w:top w:val="none" w:sz="0" w:space="0" w:color="auto"/>
        <w:left w:val="none" w:sz="0" w:space="0" w:color="auto"/>
        <w:bottom w:val="none" w:sz="0" w:space="0" w:color="auto"/>
        <w:right w:val="none" w:sz="0" w:space="0" w:color="auto"/>
      </w:divBdr>
    </w:div>
    <w:div w:id="394084342">
      <w:bodyDiv w:val="1"/>
      <w:marLeft w:val="0"/>
      <w:marRight w:val="0"/>
      <w:marTop w:val="0"/>
      <w:marBottom w:val="0"/>
      <w:divBdr>
        <w:top w:val="none" w:sz="0" w:space="0" w:color="auto"/>
        <w:left w:val="none" w:sz="0" w:space="0" w:color="auto"/>
        <w:bottom w:val="none" w:sz="0" w:space="0" w:color="auto"/>
        <w:right w:val="none" w:sz="0" w:space="0" w:color="auto"/>
      </w:divBdr>
    </w:div>
    <w:div w:id="396052020">
      <w:bodyDiv w:val="1"/>
      <w:marLeft w:val="0"/>
      <w:marRight w:val="0"/>
      <w:marTop w:val="0"/>
      <w:marBottom w:val="0"/>
      <w:divBdr>
        <w:top w:val="none" w:sz="0" w:space="0" w:color="auto"/>
        <w:left w:val="none" w:sz="0" w:space="0" w:color="auto"/>
        <w:bottom w:val="none" w:sz="0" w:space="0" w:color="auto"/>
        <w:right w:val="none" w:sz="0" w:space="0" w:color="auto"/>
      </w:divBdr>
    </w:div>
    <w:div w:id="398870720">
      <w:bodyDiv w:val="1"/>
      <w:marLeft w:val="0"/>
      <w:marRight w:val="0"/>
      <w:marTop w:val="0"/>
      <w:marBottom w:val="0"/>
      <w:divBdr>
        <w:top w:val="none" w:sz="0" w:space="0" w:color="auto"/>
        <w:left w:val="none" w:sz="0" w:space="0" w:color="auto"/>
        <w:bottom w:val="none" w:sz="0" w:space="0" w:color="auto"/>
        <w:right w:val="none" w:sz="0" w:space="0" w:color="auto"/>
      </w:divBdr>
    </w:div>
    <w:div w:id="402796302">
      <w:bodyDiv w:val="1"/>
      <w:marLeft w:val="0"/>
      <w:marRight w:val="0"/>
      <w:marTop w:val="0"/>
      <w:marBottom w:val="0"/>
      <w:divBdr>
        <w:top w:val="none" w:sz="0" w:space="0" w:color="auto"/>
        <w:left w:val="none" w:sz="0" w:space="0" w:color="auto"/>
        <w:bottom w:val="none" w:sz="0" w:space="0" w:color="auto"/>
        <w:right w:val="none" w:sz="0" w:space="0" w:color="auto"/>
      </w:divBdr>
    </w:div>
    <w:div w:id="406728566">
      <w:bodyDiv w:val="1"/>
      <w:marLeft w:val="0"/>
      <w:marRight w:val="0"/>
      <w:marTop w:val="0"/>
      <w:marBottom w:val="0"/>
      <w:divBdr>
        <w:top w:val="none" w:sz="0" w:space="0" w:color="auto"/>
        <w:left w:val="none" w:sz="0" w:space="0" w:color="auto"/>
        <w:bottom w:val="none" w:sz="0" w:space="0" w:color="auto"/>
        <w:right w:val="none" w:sz="0" w:space="0" w:color="auto"/>
      </w:divBdr>
    </w:div>
    <w:div w:id="412973468">
      <w:bodyDiv w:val="1"/>
      <w:marLeft w:val="0"/>
      <w:marRight w:val="0"/>
      <w:marTop w:val="0"/>
      <w:marBottom w:val="0"/>
      <w:divBdr>
        <w:top w:val="none" w:sz="0" w:space="0" w:color="auto"/>
        <w:left w:val="none" w:sz="0" w:space="0" w:color="auto"/>
        <w:bottom w:val="none" w:sz="0" w:space="0" w:color="auto"/>
        <w:right w:val="none" w:sz="0" w:space="0" w:color="auto"/>
      </w:divBdr>
    </w:div>
    <w:div w:id="417478917">
      <w:bodyDiv w:val="1"/>
      <w:marLeft w:val="0"/>
      <w:marRight w:val="0"/>
      <w:marTop w:val="0"/>
      <w:marBottom w:val="0"/>
      <w:divBdr>
        <w:top w:val="none" w:sz="0" w:space="0" w:color="auto"/>
        <w:left w:val="none" w:sz="0" w:space="0" w:color="auto"/>
        <w:bottom w:val="none" w:sz="0" w:space="0" w:color="auto"/>
        <w:right w:val="none" w:sz="0" w:space="0" w:color="auto"/>
      </w:divBdr>
    </w:div>
    <w:div w:id="444154436">
      <w:bodyDiv w:val="1"/>
      <w:marLeft w:val="0"/>
      <w:marRight w:val="0"/>
      <w:marTop w:val="0"/>
      <w:marBottom w:val="0"/>
      <w:divBdr>
        <w:top w:val="none" w:sz="0" w:space="0" w:color="auto"/>
        <w:left w:val="none" w:sz="0" w:space="0" w:color="auto"/>
        <w:bottom w:val="none" w:sz="0" w:space="0" w:color="auto"/>
        <w:right w:val="none" w:sz="0" w:space="0" w:color="auto"/>
      </w:divBdr>
    </w:div>
    <w:div w:id="444621542">
      <w:bodyDiv w:val="1"/>
      <w:marLeft w:val="0"/>
      <w:marRight w:val="0"/>
      <w:marTop w:val="0"/>
      <w:marBottom w:val="0"/>
      <w:divBdr>
        <w:top w:val="none" w:sz="0" w:space="0" w:color="auto"/>
        <w:left w:val="none" w:sz="0" w:space="0" w:color="auto"/>
        <w:bottom w:val="none" w:sz="0" w:space="0" w:color="auto"/>
        <w:right w:val="none" w:sz="0" w:space="0" w:color="auto"/>
      </w:divBdr>
    </w:div>
    <w:div w:id="447043492">
      <w:bodyDiv w:val="1"/>
      <w:marLeft w:val="0"/>
      <w:marRight w:val="0"/>
      <w:marTop w:val="0"/>
      <w:marBottom w:val="0"/>
      <w:divBdr>
        <w:top w:val="none" w:sz="0" w:space="0" w:color="auto"/>
        <w:left w:val="none" w:sz="0" w:space="0" w:color="auto"/>
        <w:bottom w:val="none" w:sz="0" w:space="0" w:color="auto"/>
        <w:right w:val="none" w:sz="0" w:space="0" w:color="auto"/>
      </w:divBdr>
    </w:div>
    <w:div w:id="448552752">
      <w:bodyDiv w:val="1"/>
      <w:marLeft w:val="0"/>
      <w:marRight w:val="0"/>
      <w:marTop w:val="0"/>
      <w:marBottom w:val="0"/>
      <w:divBdr>
        <w:top w:val="none" w:sz="0" w:space="0" w:color="auto"/>
        <w:left w:val="none" w:sz="0" w:space="0" w:color="auto"/>
        <w:bottom w:val="none" w:sz="0" w:space="0" w:color="auto"/>
        <w:right w:val="none" w:sz="0" w:space="0" w:color="auto"/>
      </w:divBdr>
    </w:div>
    <w:div w:id="448594711">
      <w:bodyDiv w:val="1"/>
      <w:marLeft w:val="0"/>
      <w:marRight w:val="0"/>
      <w:marTop w:val="0"/>
      <w:marBottom w:val="0"/>
      <w:divBdr>
        <w:top w:val="none" w:sz="0" w:space="0" w:color="auto"/>
        <w:left w:val="none" w:sz="0" w:space="0" w:color="auto"/>
        <w:bottom w:val="none" w:sz="0" w:space="0" w:color="auto"/>
        <w:right w:val="none" w:sz="0" w:space="0" w:color="auto"/>
      </w:divBdr>
    </w:div>
    <w:div w:id="450708598">
      <w:bodyDiv w:val="1"/>
      <w:marLeft w:val="0"/>
      <w:marRight w:val="0"/>
      <w:marTop w:val="0"/>
      <w:marBottom w:val="0"/>
      <w:divBdr>
        <w:top w:val="none" w:sz="0" w:space="0" w:color="auto"/>
        <w:left w:val="none" w:sz="0" w:space="0" w:color="auto"/>
        <w:bottom w:val="none" w:sz="0" w:space="0" w:color="auto"/>
        <w:right w:val="none" w:sz="0" w:space="0" w:color="auto"/>
      </w:divBdr>
    </w:div>
    <w:div w:id="450903743">
      <w:bodyDiv w:val="1"/>
      <w:marLeft w:val="0"/>
      <w:marRight w:val="0"/>
      <w:marTop w:val="0"/>
      <w:marBottom w:val="0"/>
      <w:divBdr>
        <w:top w:val="none" w:sz="0" w:space="0" w:color="auto"/>
        <w:left w:val="none" w:sz="0" w:space="0" w:color="auto"/>
        <w:bottom w:val="none" w:sz="0" w:space="0" w:color="auto"/>
        <w:right w:val="none" w:sz="0" w:space="0" w:color="auto"/>
      </w:divBdr>
    </w:div>
    <w:div w:id="454716151">
      <w:bodyDiv w:val="1"/>
      <w:marLeft w:val="0"/>
      <w:marRight w:val="0"/>
      <w:marTop w:val="0"/>
      <w:marBottom w:val="0"/>
      <w:divBdr>
        <w:top w:val="none" w:sz="0" w:space="0" w:color="auto"/>
        <w:left w:val="none" w:sz="0" w:space="0" w:color="auto"/>
        <w:bottom w:val="none" w:sz="0" w:space="0" w:color="auto"/>
        <w:right w:val="none" w:sz="0" w:space="0" w:color="auto"/>
      </w:divBdr>
    </w:div>
    <w:div w:id="456411010">
      <w:bodyDiv w:val="1"/>
      <w:marLeft w:val="0"/>
      <w:marRight w:val="0"/>
      <w:marTop w:val="0"/>
      <w:marBottom w:val="0"/>
      <w:divBdr>
        <w:top w:val="none" w:sz="0" w:space="0" w:color="auto"/>
        <w:left w:val="none" w:sz="0" w:space="0" w:color="auto"/>
        <w:bottom w:val="none" w:sz="0" w:space="0" w:color="auto"/>
        <w:right w:val="none" w:sz="0" w:space="0" w:color="auto"/>
      </w:divBdr>
    </w:div>
    <w:div w:id="457841708">
      <w:bodyDiv w:val="1"/>
      <w:marLeft w:val="0"/>
      <w:marRight w:val="0"/>
      <w:marTop w:val="0"/>
      <w:marBottom w:val="0"/>
      <w:divBdr>
        <w:top w:val="none" w:sz="0" w:space="0" w:color="auto"/>
        <w:left w:val="none" w:sz="0" w:space="0" w:color="auto"/>
        <w:bottom w:val="none" w:sz="0" w:space="0" w:color="auto"/>
        <w:right w:val="none" w:sz="0" w:space="0" w:color="auto"/>
      </w:divBdr>
    </w:div>
    <w:div w:id="458842365">
      <w:bodyDiv w:val="1"/>
      <w:marLeft w:val="0"/>
      <w:marRight w:val="0"/>
      <w:marTop w:val="0"/>
      <w:marBottom w:val="0"/>
      <w:divBdr>
        <w:top w:val="none" w:sz="0" w:space="0" w:color="auto"/>
        <w:left w:val="none" w:sz="0" w:space="0" w:color="auto"/>
        <w:bottom w:val="none" w:sz="0" w:space="0" w:color="auto"/>
        <w:right w:val="none" w:sz="0" w:space="0" w:color="auto"/>
      </w:divBdr>
    </w:div>
    <w:div w:id="459687513">
      <w:bodyDiv w:val="1"/>
      <w:marLeft w:val="0"/>
      <w:marRight w:val="0"/>
      <w:marTop w:val="0"/>
      <w:marBottom w:val="0"/>
      <w:divBdr>
        <w:top w:val="none" w:sz="0" w:space="0" w:color="auto"/>
        <w:left w:val="none" w:sz="0" w:space="0" w:color="auto"/>
        <w:bottom w:val="none" w:sz="0" w:space="0" w:color="auto"/>
        <w:right w:val="none" w:sz="0" w:space="0" w:color="auto"/>
      </w:divBdr>
    </w:div>
    <w:div w:id="462576886">
      <w:bodyDiv w:val="1"/>
      <w:marLeft w:val="0"/>
      <w:marRight w:val="0"/>
      <w:marTop w:val="0"/>
      <w:marBottom w:val="0"/>
      <w:divBdr>
        <w:top w:val="none" w:sz="0" w:space="0" w:color="auto"/>
        <w:left w:val="none" w:sz="0" w:space="0" w:color="auto"/>
        <w:bottom w:val="none" w:sz="0" w:space="0" w:color="auto"/>
        <w:right w:val="none" w:sz="0" w:space="0" w:color="auto"/>
      </w:divBdr>
    </w:div>
    <w:div w:id="466894332">
      <w:bodyDiv w:val="1"/>
      <w:marLeft w:val="0"/>
      <w:marRight w:val="0"/>
      <w:marTop w:val="0"/>
      <w:marBottom w:val="0"/>
      <w:divBdr>
        <w:top w:val="none" w:sz="0" w:space="0" w:color="auto"/>
        <w:left w:val="none" w:sz="0" w:space="0" w:color="auto"/>
        <w:bottom w:val="none" w:sz="0" w:space="0" w:color="auto"/>
        <w:right w:val="none" w:sz="0" w:space="0" w:color="auto"/>
      </w:divBdr>
    </w:div>
    <w:div w:id="470639947">
      <w:bodyDiv w:val="1"/>
      <w:marLeft w:val="0"/>
      <w:marRight w:val="0"/>
      <w:marTop w:val="0"/>
      <w:marBottom w:val="0"/>
      <w:divBdr>
        <w:top w:val="none" w:sz="0" w:space="0" w:color="auto"/>
        <w:left w:val="none" w:sz="0" w:space="0" w:color="auto"/>
        <w:bottom w:val="none" w:sz="0" w:space="0" w:color="auto"/>
        <w:right w:val="none" w:sz="0" w:space="0" w:color="auto"/>
      </w:divBdr>
    </w:div>
    <w:div w:id="475875217">
      <w:bodyDiv w:val="1"/>
      <w:marLeft w:val="0"/>
      <w:marRight w:val="0"/>
      <w:marTop w:val="0"/>
      <w:marBottom w:val="0"/>
      <w:divBdr>
        <w:top w:val="none" w:sz="0" w:space="0" w:color="auto"/>
        <w:left w:val="none" w:sz="0" w:space="0" w:color="auto"/>
        <w:bottom w:val="none" w:sz="0" w:space="0" w:color="auto"/>
        <w:right w:val="none" w:sz="0" w:space="0" w:color="auto"/>
      </w:divBdr>
    </w:div>
    <w:div w:id="483856576">
      <w:bodyDiv w:val="1"/>
      <w:marLeft w:val="0"/>
      <w:marRight w:val="0"/>
      <w:marTop w:val="0"/>
      <w:marBottom w:val="0"/>
      <w:divBdr>
        <w:top w:val="none" w:sz="0" w:space="0" w:color="auto"/>
        <w:left w:val="none" w:sz="0" w:space="0" w:color="auto"/>
        <w:bottom w:val="none" w:sz="0" w:space="0" w:color="auto"/>
        <w:right w:val="none" w:sz="0" w:space="0" w:color="auto"/>
      </w:divBdr>
    </w:div>
    <w:div w:id="487479402">
      <w:bodyDiv w:val="1"/>
      <w:marLeft w:val="0"/>
      <w:marRight w:val="0"/>
      <w:marTop w:val="0"/>
      <w:marBottom w:val="0"/>
      <w:divBdr>
        <w:top w:val="none" w:sz="0" w:space="0" w:color="auto"/>
        <w:left w:val="none" w:sz="0" w:space="0" w:color="auto"/>
        <w:bottom w:val="none" w:sz="0" w:space="0" w:color="auto"/>
        <w:right w:val="none" w:sz="0" w:space="0" w:color="auto"/>
      </w:divBdr>
    </w:div>
    <w:div w:id="501242297">
      <w:bodyDiv w:val="1"/>
      <w:marLeft w:val="0"/>
      <w:marRight w:val="0"/>
      <w:marTop w:val="0"/>
      <w:marBottom w:val="0"/>
      <w:divBdr>
        <w:top w:val="none" w:sz="0" w:space="0" w:color="auto"/>
        <w:left w:val="none" w:sz="0" w:space="0" w:color="auto"/>
        <w:bottom w:val="none" w:sz="0" w:space="0" w:color="auto"/>
        <w:right w:val="none" w:sz="0" w:space="0" w:color="auto"/>
      </w:divBdr>
    </w:div>
    <w:div w:id="506098320">
      <w:bodyDiv w:val="1"/>
      <w:marLeft w:val="0"/>
      <w:marRight w:val="0"/>
      <w:marTop w:val="0"/>
      <w:marBottom w:val="0"/>
      <w:divBdr>
        <w:top w:val="none" w:sz="0" w:space="0" w:color="auto"/>
        <w:left w:val="none" w:sz="0" w:space="0" w:color="auto"/>
        <w:bottom w:val="none" w:sz="0" w:space="0" w:color="auto"/>
        <w:right w:val="none" w:sz="0" w:space="0" w:color="auto"/>
      </w:divBdr>
    </w:div>
    <w:div w:id="517086315">
      <w:bodyDiv w:val="1"/>
      <w:marLeft w:val="0"/>
      <w:marRight w:val="0"/>
      <w:marTop w:val="0"/>
      <w:marBottom w:val="0"/>
      <w:divBdr>
        <w:top w:val="none" w:sz="0" w:space="0" w:color="auto"/>
        <w:left w:val="none" w:sz="0" w:space="0" w:color="auto"/>
        <w:bottom w:val="none" w:sz="0" w:space="0" w:color="auto"/>
        <w:right w:val="none" w:sz="0" w:space="0" w:color="auto"/>
      </w:divBdr>
    </w:div>
    <w:div w:id="519129520">
      <w:bodyDiv w:val="1"/>
      <w:marLeft w:val="0"/>
      <w:marRight w:val="0"/>
      <w:marTop w:val="0"/>
      <w:marBottom w:val="0"/>
      <w:divBdr>
        <w:top w:val="none" w:sz="0" w:space="0" w:color="auto"/>
        <w:left w:val="none" w:sz="0" w:space="0" w:color="auto"/>
        <w:bottom w:val="none" w:sz="0" w:space="0" w:color="auto"/>
        <w:right w:val="none" w:sz="0" w:space="0" w:color="auto"/>
      </w:divBdr>
    </w:div>
    <w:div w:id="527911789">
      <w:bodyDiv w:val="1"/>
      <w:marLeft w:val="0"/>
      <w:marRight w:val="0"/>
      <w:marTop w:val="0"/>
      <w:marBottom w:val="0"/>
      <w:divBdr>
        <w:top w:val="none" w:sz="0" w:space="0" w:color="auto"/>
        <w:left w:val="none" w:sz="0" w:space="0" w:color="auto"/>
        <w:bottom w:val="none" w:sz="0" w:space="0" w:color="auto"/>
        <w:right w:val="none" w:sz="0" w:space="0" w:color="auto"/>
      </w:divBdr>
    </w:div>
    <w:div w:id="537091186">
      <w:bodyDiv w:val="1"/>
      <w:marLeft w:val="0"/>
      <w:marRight w:val="0"/>
      <w:marTop w:val="0"/>
      <w:marBottom w:val="0"/>
      <w:divBdr>
        <w:top w:val="none" w:sz="0" w:space="0" w:color="auto"/>
        <w:left w:val="none" w:sz="0" w:space="0" w:color="auto"/>
        <w:bottom w:val="none" w:sz="0" w:space="0" w:color="auto"/>
        <w:right w:val="none" w:sz="0" w:space="0" w:color="auto"/>
      </w:divBdr>
    </w:div>
    <w:div w:id="538736714">
      <w:bodyDiv w:val="1"/>
      <w:marLeft w:val="0"/>
      <w:marRight w:val="0"/>
      <w:marTop w:val="0"/>
      <w:marBottom w:val="0"/>
      <w:divBdr>
        <w:top w:val="none" w:sz="0" w:space="0" w:color="auto"/>
        <w:left w:val="none" w:sz="0" w:space="0" w:color="auto"/>
        <w:bottom w:val="none" w:sz="0" w:space="0" w:color="auto"/>
        <w:right w:val="none" w:sz="0" w:space="0" w:color="auto"/>
      </w:divBdr>
    </w:div>
    <w:div w:id="545261995">
      <w:bodyDiv w:val="1"/>
      <w:marLeft w:val="0"/>
      <w:marRight w:val="0"/>
      <w:marTop w:val="0"/>
      <w:marBottom w:val="0"/>
      <w:divBdr>
        <w:top w:val="none" w:sz="0" w:space="0" w:color="auto"/>
        <w:left w:val="none" w:sz="0" w:space="0" w:color="auto"/>
        <w:bottom w:val="none" w:sz="0" w:space="0" w:color="auto"/>
        <w:right w:val="none" w:sz="0" w:space="0" w:color="auto"/>
      </w:divBdr>
    </w:div>
    <w:div w:id="547495380">
      <w:bodyDiv w:val="1"/>
      <w:marLeft w:val="0"/>
      <w:marRight w:val="0"/>
      <w:marTop w:val="0"/>
      <w:marBottom w:val="0"/>
      <w:divBdr>
        <w:top w:val="none" w:sz="0" w:space="0" w:color="auto"/>
        <w:left w:val="none" w:sz="0" w:space="0" w:color="auto"/>
        <w:bottom w:val="none" w:sz="0" w:space="0" w:color="auto"/>
        <w:right w:val="none" w:sz="0" w:space="0" w:color="auto"/>
      </w:divBdr>
    </w:div>
    <w:div w:id="553350520">
      <w:bodyDiv w:val="1"/>
      <w:marLeft w:val="0"/>
      <w:marRight w:val="0"/>
      <w:marTop w:val="0"/>
      <w:marBottom w:val="0"/>
      <w:divBdr>
        <w:top w:val="none" w:sz="0" w:space="0" w:color="auto"/>
        <w:left w:val="none" w:sz="0" w:space="0" w:color="auto"/>
        <w:bottom w:val="none" w:sz="0" w:space="0" w:color="auto"/>
        <w:right w:val="none" w:sz="0" w:space="0" w:color="auto"/>
      </w:divBdr>
    </w:div>
    <w:div w:id="554894062">
      <w:bodyDiv w:val="1"/>
      <w:marLeft w:val="0"/>
      <w:marRight w:val="0"/>
      <w:marTop w:val="0"/>
      <w:marBottom w:val="0"/>
      <w:divBdr>
        <w:top w:val="none" w:sz="0" w:space="0" w:color="auto"/>
        <w:left w:val="none" w:sz="0" w:space="0" w:color="auto"/>
        <w:bottom w:val="none" w:sz="0" w:space="0" w:color="auto"/>
        <w:right w:val="none" w:sz="0" w:space="0" w:color="auto"/>
      </w:divBdr>
    </w:div>
    <w:div w:id="560412023">
      <w:bodyDiv w:val="1"/>
      <w:marLeft w:val="0"/>
      <w:marRight w:val="0"/>
      <w:marTop w:val="0"/>
      <w:marBottom w:val="0"/>
      <w:divBdr>
        <w:top w:val="none" w:sz="0" w:space="0" w:color="auto"/>
        <w:left w:val="none" w:sz="0" w:space="0" w:color="auto"/>
        <w:bottom w:val="none" w:sz="0" w:space="0" w:color="auto"/>
        <w:right w:val="none" w:sz="0" w:space="0" w:color="auto"/>
      </w:divBdr>
    </w:div>
    <w:div w:id="566459069">
      <w:bodyDiv w:val="1"/>
      <w:marLeft w:val="0"/>
      <w:marRight w:val="0"/>
      <w:marTop w:val="0"/>
      <w:marBottom w:val="0"/>
      <w:divBdr>
        <w:top w:val="none" w:sz="0" w:space="0" w:color="auto"/>
        <w:left w:val="none" w:sz="0" w:space="0" w:color="auto"/>
        <w:bottom w:val="none" w:sz="0" w:space="0" w:color="auto"/>
        <w:right w:val="none" w:sz="0" w:space="0" w:color="auto"/>
      </w:divBdr>
    </w:div>
    <w:div w:id="570425872">
      <w:bodyDiv w:val="1"/>
      <w:marLeft w:val="0"/>
      <w:marRight w:val="0"/>
      <w:marTop w:val="0"/>
      <w:marBottom w:val="0"/>
      <w:divBdr>
        <w:top w:val="none" w:sz="0" w:space="0" w:color="auto"/>
        <w:left w:val="none" w:sz="0" w:space="0" w:color="auto"/>
        <w:bottom w:val="none" w:sz="0" w:space="0" w:color="auto"/>
        <w:right w:val="none" w:sz="0" w:space="0" w:color="auto"/>
      </w:divBdr>
    </w:div>
    <w:div w:id="571280644">
      <w:bodyDiv w:val="1"/>
      <w:marLeft w:val="0"/>
      <w:marRight w:val="0"/>
      <w:marTop w:val="0"/>
      <w:marBottom w:val="0"/>
      <w:divBdr>
        <w:top w:val="none" w:sz="0" w:space="0" w:color="auto"/>
        <w:left w:val="none" w:sz="0" w:space="0" w:color="auto"/>
        <w:bottom w:val="none" w:sz="0" w:space="0" w:color="auto"/>
        <w:right w:val="none" w:sz="0" w:space="0" w:color="auto"/>
      </w:divBdr>
      <w:divsChild>
        <w:div w:id="1238901374">
          <w:marLeft w:val="0"/>
          <w:marRight w:val="0"/>
          <w:marTop w:val="0"/>
          <w:marBottom w:val="0"/>
          <w:divBdr>
            <w:top w:val="none" w:sz="0" w:space="0" w:color="auto"/>
            <w:left w:val="none" w:sz="0" w:space="0" w:color="auto"/>
            <w:bottom w:val="none" w:sz="0" w:space="0" w:color="auto"/>
            <w:right w:val="none" w:sz="0" w:space="0" w:color="auto"/>
          </w:divBdr>
        </w:div>
        <w:div w:id="1829665329">
          <w:marLeft w:val="0"/>
          <w:marRight w:val="0"/>
          <w:marTop w:val="0"/>
          <w:marBottom w:val="0"/>
          <w:divBdr>
            <w:top w:val="none" w:sz="0" w:space="0" w:color="auto"/>
            <w:left w:val="none" w:sz="0" w:space="0" w:color="auto"/>
            <w:bottom w:val="none" w:sz="0" w:space="0" w:color="auto"/>
            <w:right w:val="none" w:sz="0" w:space="0" w:color="auto"/>
          </w:divBdr>
        </w:div>
      </w:divsChild>
    </w:div>
    <w:div w:id="577250897">
      <w:bodyDiv w:val="1"/>
      <w:marLeft w:val="0"/>
      <w:marRight w:val="0"/>
      <w:marTop w:val="0"/>
      <w:marBottom w:val="0"/>
      <w:divBdr>
        <w:top w:val="none" w:sz="0" w:space="0" w:color="auto"/>
        <w:left w:val="none" w:sz="0" w:space="0" w:color="auto"/>
        <w:bottom w:val="none" w:sz="0" w:space="0" w:color="auto"/>
        <w:right w:val="none" w:sz="0" w:space="0" w:color="auto"/>
      </w:divBdr>
    </w:div>
    <w:div w:id="579875019">
      <w:bodyDiv w:val="1"/>
      <w:marLeft w:val="0"/>
      <w:marRight w:val="0"/>
      <w:marTop w:val="0"/>
      <w:marBottom w:val="0"/>
      <w:divBdr>
        <w:top w:val="none" w:sz="0" w:space="0" w:color="auto"/>
        <w:left w:val="none" w:sz="0" w:space="0" w:color="auto"/>
        <w:bottom w:val="none" w:sz="0" w:space="0" w:color="auto"/>
        <w:right w:val="none" w:sz="0" w:space="0" w:color="auto"/>
      </w:divBdr>
    </w:div>
    <w:div w:id="587353272">
      <w:bodyDiv w:val="1"/>
      <w:marLeft w:val="0"/>
      <w:marRight w:val="0"/>
      <w:marTop w:val="0"/>
      <w:marBottom w:val="0"/>
      <w:divBdr>
        <w:top w:val="none" w:sz="0" w:space="0" w:color="auto"/>
        <w:left w:val="none" w:sz="0" w:space="0" w:color="auto"/>
        <w:bottom w:val="none" w:sz="0" w:space="0" w:color="auto"/>
        <w:right w:val="none" w:sz="0" w:space="0" w:color="auto"/>
      </w:divBdr>
    </w:div>
    <w:div w:id="587732192">
      <w:bodyDiv w:val="1"/>
      <w:marLeft w:val="0"/>
      <w:marRight w:val="0"/>
      <w:marTop w:val="0"/>
      <w:marBottom w:val="0"/>
      <w:divBdr>
        <w:top w:val="none" w:sz="0" w:space="0" w:color="auto"/>
        <w:left w:val="none" w:sz="0" w:space="0" w:color="auto"/>
        <w:bottom w:val="none" w:sz="0" w:space="0" w:color="auto"/>
        <w:right w:val="none" w:sz="0" w:space="0" w:color="auto"/>
      </w:divBdr>
    </w:div>
    <w:div w:id="593053227">
      <w:bodyDiv w:val="1"/>
      <w:marLeft w:val="0"/>
      <w:marRight w:val="0"/>
      <w:marTop w:val="0"/>
      <w:marBottom w:val="0"/>
      <w:divBdr>
        <w:top w:val="none" w:sz="0" w:space="0" w:color="auto"/>
        <w:left w:val="none" w:sz="0" w:space="0" w:color="auto"/>
        <w:bottom w:val="none" w:sz="0" w:space="0" w:color="auto"/>
        <w:right w:val="none" w:sz="0" w:space="0" w:color="auto"/>
      </w:divBdr>
    </w:div>
    <w:div w:id="599601737">
      <w:bodyDiv w:val="1"/>
      <w:marLeft w:val="0"/>
      <w:marRight w:val="0"/>
      <w:marTop w:val="0"/>
      <w:marBottom w:val="0"/>
      <w:divBdr>
        <w:top w:val="none" w:sz="0" w:space="0" w:color="auto"/>
        <w:left w:val="none" w:sz="0" w:space="0" w:color="auto"/>
        <w:bottom w:val="none" w:sz="0" w:space="0" w:color="auto"/>
        <w:right w:val="none" w:sz="0" w:space="0" w:color="auto"/>
      </w:divBdr>
    </w:div>
    <w:div w:id="600913866">
      <w:bodyDiv w:val="1"/>
      <w:marLeft w:val="0"/>
      <w:marRight w:val="0"/>
      <w:marTop w:val="0"/>
      <w:marBottom w:val="0"/>
      <w:divBdr>
        <w:top w:val="none" w:sz="0" w:space="0" w:color="auto"/>
        <w:left w:val="none" w:sz="0" w:space="0" w:color="auto"/>
        <w:bottom w:val="none" w:sz="0" w:space="0" w:color="auto"/>
        <w:right w:val="none" w:sz="0" w:space="0" w:color="auto"/>
      </w:divBdr>
    </w:div>
    <w:div w:id="602612516">
      <w:bodyDiv w:val="1"/>
      <w:marLeft w:val="0"/>
      <w:marRight w:val="0"/>
      <w:marTop w:val="0"/>
      <w:marBottom w:val="0"/>
      <w:divBdr>
        <w:top w:val="none" w:sz="0" w:space="0" w:color="auto"/>
        <w:left w:val="none" w:sz="0" w:space="0" w:color="auto"/>
        <w:bottom w:val="none" w:sz="0" w:space="0" w:color="auto"/>
        <w:right w:val="none" w:sz="0" w:space="0" w:color="auto"/>
      </w:divBdr>
    </w:div>
    <w:div w:id="607352780">
      <w:bodyDiv w:val="1"/>
      <w:marLeft w:val="0"/>
      <w:marRight w:val="0"/>
      <w:marTop w:val="0"/>
      <w:marBottom w:val="0"/>
      <w:divBdr>
        <w:top w:val="none" w:sz="0" w:space="0" w:color="auto"/>
        <w:left w:val="none" w:sz="0" w:space="0" w:color="auto"/>
        <w:bottom w:val="none" w:sz="0" w:space="0" w:color="auto"/>
        <w:right w:val="none" w:sz="0" w:space="0" w:color="auto"/>
      </w:divBdr>
    </w:div>
    <w:div w:id="609507115">
      <w:bodyDiv w:val="1"/>
      <w:marLeft w:val="0"/>
      <w:marRight w:val="0"/>
      <w:marTop w:val="0"/>
      <w:marBottom w:val="0"/>
      <w:divBdr>
        <w:top w:val="none" w:sz="0" w:space="0" w:color="auto"/>
        <w:left w:val="none" w:sz="0" w:space="0" w:color="auto"/>
        <w:bottom w:val="none" w:sz="0" w:space="0" w:color="auto"/>
        <w:right w:val="none" w:sz="0" w:space="0" w:color="auto"/>
      </w:divBdr>
    </w:div>
    <w:div w:id="630208890">
      <w:bodyDiv w:val="1"/>
      <w:marLeft w:val="0"/>
      <w:marRight w:val="0"/>
      <w:marTop w:val="0"/>
      <w:marBottom w:val="0"/>
      <w:divBdr>
        <w:top w:val="none" w:sz="0" w:space="0" w:color="auto"/>
        <w:left w:val="none" w:sz="0" w:space="0" w:color="auto"/>
        <w:bottom w:val="none" w:sz="0" w:space="0" w:color="auto"/>
        <w:right w:val="none" w:sz="0" w:space="0" w:color="auto"/>
      </w:divBdr>
    </w:div>
    <w:div w:id="632060515">
      <w:bodyDiv w:val="1"/>
      <w:marLeft w:val="0"/>
      <w:marRight w:val="0"/>
      <w:marTop w:val="0"/>
      <w:marBottom w:val="0"/>
      <w:divBdr>
        <w:top w:val="none" w:sz="0" w:space="0" w:color="auto"/>
        <w:left w:val="none" w:sz="0" w:space="0" w:color="auto"/>
        <w:bottom w:val="none" w:sz="0" w:space="0" w:color="auto"/>
        <w:right w:val="none" w:sz="0" w:space="0" w:color="auto"/>
      </w:divBdr>
    </w:div>
    <w:div w:id="632447610">
      <w:bodyDiv w:val="1"/>
      <w:marLeft w:val="0"/>
      <w:marRight w:val="0"/>
      <w:marTop w:val="0"/>
      <w:marBottom w:val="0"/>
      <w:divBdr>
        <w:top w:val="none" w:sz="0" w:space="0" w:color="auto"/>
        <w:left w:val="none" w:sz="0" w:space="0" w:color="auto"/>
        <w:bottom w:val="none" w:sz="0" w:space="0" w:color="auto"/>
        <w:right w:val="none" w:sz="0" w:space="0" w:color="auto"/>
      </w:divBdr>
    </w:div>
    <w:div w:id="640428920">
      <w:bodyDiv w:val="1"/>
      <w:marLeft w:val="0"/>
      <w:marRight w:val="0"/>
      <w:marTop w:val="0"/>
      <w:marBottom w:val="0"/>
      <w:divBdr>
        <w:top w:val="none" w:sz="0" w:space="0" w:color="auto"/>
        <w:left w:val="none" w:sz="0" w:space="0" w:color="auto"/>
        <w:bottom w:val="none" w:sz="0" w:space="0" w:color="auto"/>
        <w:right w:val="none" w:sz="0" w:space="0" w:color="auto"/>
      </w:divBdr>
    </w:div>
    <w:div w:id="661546153">
      <w:bodyDiv w:val="1"/>
      <w:marLeft w:val="0"/>
      <w:marRight w:val="0"/>
      <w:marTop w:val="0"/>
      <w:marBottom w:val="0"/>
      <w:divBdr>
        <w:top w:val="none" w:sz="0" w:space="0" w:color="auto"/>
        <w:left w:val="none" w:sz="0" w:space="0" w:color="auto"/>
        <w:bottom w:val="none" w:sz="0" w:space="0" w:color="auto"/>
        <w:right w:val="none" w:sz="0" w:space="0" w:color="auto"/>
      </w:divBdr>
    </w:div>
    <w:div w:id="665207730">
      <w:bodyDiv w:val="1"/>
      <w:marLeft w:val="0"/>
      <w:marRight w:val="0"/>
      <w:marTop w:val="0"/>
      <w:marBottom w:val="0"/>
      <w:divBdr>
        <w:top w:val="none" w:sz="0" w:space="0" w:color="auto"/>
        <w:left w:val="none" w:sz="0" w:space="0" w:color="auto"/>
        <w:bottom w:val="none" w:sz="0" w:space="0" w:color="auto"/>
        <w:right w:val="none" w:sz="0" w:space="0" w:color="auto"/>
      </w:divBdr>
    </w:div>
    <w:div w:id="666058778">
      <w:bodyDiv w:val="1"/>
      <w:marLeft w:val="0"/>
      <w:marRight w:val="0"/>
      <w:marTop w:val="0"/>
      <w:marBottom w:val="0"/>
      <w:divBdr>
        <w:top w:val="none" w:sz="0" w:space="0" w:color="auto"/>
        <w:left w:val="none" w:sz="0" w:space="0" w:color="auto"/>
        <w:bottom w:val="none" w:sz="0" w:space="0" w:color="auto"/>
        <w:right w:val="none" w:sz="0" w:space="0" w:color="auto"/>
      </w:divBdr>
    </w:div>
    <w:div w:id="666637574">
      <w:bodyDiv w:val="1"/>
      <w:marLeft w:val="0"/>
      <w:marRight w:val="0"/>
      <w:marTop w:val="0"/>
      <w:marBottom w:val="0"/>
      <w:divBdr>
        <w:top w:val="none" w:sz="0" w:space="0" w:color="auto"/>
        <w:left w:val="none" w:sz="0" w:space="0" w:color="auto"/>
        <w:bottom w:val="none" w:sz="0" w:space="0" w:color="auto"/>
        <w:right w:val="none" w:sz="0" w:space="0" w:color="auto"/>
      </w:divBdr>
    </w:div>
    <w:div w:id="679088753">
      <w:bodyDiv w:val="1"/>
      <w:marLeft w:val="0"/>
      <w:marRight w:val="0"/>
      <w:marTop w:val="0"/>
      <w:marBottom w:val="0"/>
      <w:divBdr>
        <w:top w:val="none" w:sz="0" w:space="0" w:color="auto"/>
        <w:left w:val="none" w:sz="0" w:space="0" w:color="auto"/>
        <w:bottom w:val="none" w:sz="0" w:space="0" w:color="auto"/>
        <w:right w:val="none" w:sz="0" w:space="0" w:color="auto"/>
      </w:divBdr>
    </w:div>
    <w:div w:id="679888790">
      <w:bodyDiv w:val="1"/>
      <w:marLeft w:val="0"/>
      <w:marRight w:val="0"/>
      <w:marTop w:val="0"/>
      <w:marBottom w:val="0"/>
      <w:divBdr>
        <w:top w:val="none" w:sz="0" w:space="0" w:color="auto"/>
        <w:left w:val="none" w:sz="0" w:space="0" w:color="auto"/>
        <w:bottom w:val="none" w:sz="0" w:space="0" w:color="auto"/>
        <w:right w:val="none" w:sz="0" w:space="0" w:color="auto"/>
      </w:divBdr>
    </w:div>
    <w:div w:id="689919455">
      <w:bodyDiv w:val="1"/>
      <w:marLeft w:val="0"/>
      <w:marRight w:val="0"/>
      <w:marTop w:val="0"/>
      <w:marBottom w:val="0"/>
      <w:divBdr>
        <w:top w:val="none" w:sz="0" w:space="0" w:color="auto"/>
        <w:left w:val="none" w:sz="0" w:space="0" w:color="auto"/>
        <w:bottom w:val="none" w:sz="0" w:space="0" w:color="auto"/>
        <w:right w:val="none" w:sz="0" w:space="0" w:color="auto"/>
      </w:divBdr>
    </w:div>
    <w:div w:id="698822053">
      <w:bodyDiv w:val="1"/>
      <w:marLeft w:val="0"/>
      <w:marRight w:val="0"/>
      <w:marTop w:val="0"/>
      <w:marBottom w:val="0"/>
      <w:divBdr>
        <w:top w:val="none" w:sz="0" w:space="0" w:color="auto"/>
        <w:left w:val="none" w:sz="0" w:space="0" w:color="auto"/>
        <w:bottom w:val="none" w:sz="0" w:space="0" w:color="auto"/>
        <w:right w:val="none" w:sz="0" w:space="0" w:color="auto"/>
      </w:divBdr>
    </w:div>
    <w:div w:id="700742074">
      <w:bodyDiv w:val="1"/>
      <w:marLeft w:val="0"/>
      <w:marRight w:val="0"/>
      <w:marTop w:val="0"/>
      <w:marBottom w:val="0"/>
      <w:divBdr>
        <w:top w:val="none" w:sz="0" w:space="0" w:color="auto"/>
        <w:left w:val="none" w:sz="0" w:space="0" w:color="auto"/>
        <w:bottom w:val="none" w:sz="0" w:space="0" w:color="auto"/>
        <w:right w:val="none" w:sz="0" w:space="0" w:color="auto"/>
      </w:divBdr>
    </w:div>
    <w:div w:id="703747218">
      <w:bodyDiv w:val="1"/>
      <w:marLeft w:val="0"/>
      <w:marRight w:val="0"/>
      <w:marTop w:val="0"/>
      <w:marBottom w:val="0"/>
      <w:divBdr>
        <w:top w:val="none" w:sz="0" w:space="0" w:color="auto"/>
        <w:left w:val="none" w:sz="0" w:space="0" w:color="auto"/>
        <w:bottom w:val="none" w:sz="0" w:space="0" w:color="auto"/>
        <w:right w:val="none" w:sz="0" w:space="0" w:color="auto"/>
      </w:divBdr>
    </w:div>
    <w:div w:id="704913206">
      <w:bodyDiv w:val="1"/>
      <w:marLeft w:val="0"/>
      <w:marRight w:val="0"/>
      <w:marTop w:val="0"/>
      <w:marBottom w:val="0"/>
      <w:divBdr>
        <w:top w:val="none" w:sz="0" w:space="0" w:color="auto"/>
        <w:left w:val="none" w:sz="0" w:space="0" w:color="auto"/>
        <w:bottom w:val="none" w:sz="0" w:space="0" w:color="auto"/>
        <w:right w:val="none" w:sz="0" w:space="0" w:color="auto"/>
      </w:divBdr>
    </w:div>
    <w:div w:id="727655915">
      <w:bodyDiv w:val="1"/>
      <w:marLeft w:val="0"/>
      <w:marRight w:val="0"/>
      <w:marTop w:val="0"/>
      <w:marBottom w:val="0"/>
      <w:divBdr>
        <w:top w:val="none" w:sz="0" w:space="0" w:color="auto"/>
        <w:left w:val="none" w:sz="0" w:space="0" w:color="auto"/>
        <w:bottom w:val="none" w:sz="0" w:space="0" w:color="auto"/>
        <w:right w:val="none" w:sz="0" w:space="0" w:color="auto"/>
      </w:divBdr>
    </w:div>
    <w:div w:id="728186021">
      <w:bodyDiv w:val="1"/>
      <w:marLeft w:val="0"/>
      <w:marRight w:val="0"/>
      <w:marTop w:val="0"/>
      <w:marBottom w:val="0"/>
      <w:divBdr>
        <w:top w:val="none" w:sz="0" w:space="0" w:color="auto"/>
        <w:left w:val="none" w:sz="0" w:space="0" w:color="auto"/>
        <w:bottom w:val="none" w:sz="0" w:space="0" w:color="auto"/>
        <w:right w:val="none" w:sz="0" w:space="0" w:color="auto"/>
      </w:divBdr>
    </w:div>
    <w:div w:id="728505335">
      <w:bodyDiv w:val="1"/>
      <w:marLeft w:val="0"/>
      <w:marRight w:val="0"/>
      <w:marTop w:val="0"/>
      <w:marBottom w:val="0"/>
      <w:divBdr>
        <w:top w:val="none" w:sz="0" w:space="0" w:color="auto"/>
        <w:left w:val="none" w:sz="0" w:space="0" w:color="auto"/>
        <w:bottom w:val="none" w:sz="0" w:space="0" w:color="auto"/>
        <w:right w:val="none" w:sz="0" w:space="0" w:color="auto"/>
      </w:divBdr>
    </w:div>
    <w:div w:id="735132200">
      <w:bodyDiv w:val="1"/>
      <w:marLeft w:val="0"/>
      <w:marRight w:val="0"/>
      <w:marTop w:val="0"/>
      <w:marBottom w:val="0"/>
      <w:divBdr>
        <w:top w:val="none" w:sz="0" w:space="0" w:color="auto"/>
        <w:left w:val="none" w:sz="0" w:space="0" w:color="auto"/>
        <w:bottom w:val="none" w:sz="0" w:space="0" w:color="auto"/>
        <w:right w:val="none" w:sz="0" w:space="0" w:color="auto"/>
      </w:divBdr>
    </w:div>
    <w:div w:id="736785743">
      <w:bodyDiv w:val="1"/>
      <w:marLeft w:val="0"/>
      <w:marRight w:val="0"/>
      <w:marTop w:val="0"/>
      <w:marBottom w:val="0"/>
      <w:divBdr>
        <w:top w:val="none" w:sz="0" w:space="0" w:color="auto"/>
        <w:left w:val="none" w:sz="0" w:space="0" w:color="auto"/>
        <w:bottom w:val="none" w:sz="0" w:space="0" w:color="auto"/>
        <w:right w:val="none" w:sz="0" w:space="0" w:color="auto"/>
      </w:divBdr>
    </w:div>
    <w:div w:id="738862069">
      <w:bodyDiv w:val="1"/>
      <w:marLeft w:val="0"/>
      <w:marRight w:val="0"/>
      <w:marTop w:val="0"/>
      <w:marBottom w:val="0"/>
      <w:divBdr>
        <w:top w:val="none" w:sz="0" w:space="0" w:color="auto"/>
        <w:left w:val="none" w:sz="0" w:space="0" w:color="auto"/>
        <w:bottom w:val="none" w:sz="0" w:space="0" w:color="auto"/>
        <w:right w:val="none" w:sz="0" w:space="0" w:color="auto"/>
      </w:divBdr>
    </w:div>
    <w:div w:id="739324364">
      <w:bodyDiv w:val="1"/>
      <w:marLeft w:val="0"/>
      <w:marRight w:val="0"/>
      <w:marTop w:val="0"/>
      <w:marBottom w:val="0"/>
      <w:divBdr>
        <w:top w:val="none" w:sz="0" w:space="0" w:color="auto"/>
        <w:left w:val="none" w:sz="0" w:space="0" w:color="auto"/>
        <w:bottom w:val="none" w:sz="0" w:space="0" w:color="auto"/>
        <w:right w:val="none" w:sz="0" w:space="0" w:color="auto"/>
      </w:divBdr>
    </w:div>
    <w:div w:id="748112708">
      <w:bodyDiv w:val="1"/>
      <w:marLeft w:val="0"/>
      <w:marRight w:val="0"/>
      <w:marTop w:val="0"/>
      <w:marBottom w:val="0"/>
      <w:divBdr>
        <w:top w:val="none" w:sz="0" w:space="0" w:color="auto"/>
        <w:left w:val="none" w:sz="0" w:space="0" w:color="auto"/>
        <w:bottom w:val="none" w:sz="0" w:space="0" w:color="auto"/>
        <w:right w:val="none" w:sz="0" w:space="0" w:color="auto"/>
      </w:divBdr>
    </w:div>
    <w:div w:id="767239626">
      <w:bodyDiv w:val="1"/>
      <w:marLeft w:val="0"/>
      <w:marRight w:val="0"/>
      <w:marTop w:val="0"/>
      <w:marBottom w:val="0"/>
      <w:divBdr>
        <w:top w:val="none" w:sz="0" w:space="0" w:color="auto"/>
        <w:left w:val="none" w:sz="0" w:space="0" w:color="auto"/>
        <w:bottom w:val="none" w:sz="0" w:space="0" w:color="auto"/>
        <w:right w:val="none" w:sz="0" w:space="0" w:color="auto"/>
      </w:divBdr>
    </w:div>
    <w:div w:id="770199818">
      <w:bodyDiv w:val="1"/>
      <w:marLeft w:val="0"/>
      <w:marRight w:val="0"/>
      <w:marTop w:val="0"/>
      <w:marBottom w:val="0"/>
      <w:divBdr>
        <w:top w:val="none" w:sz="0" w:space="0" w:color="auto"/>
        <w:left w:val="none" w:sz="0" w:space="0" w:color="auto"/>
        <w:bottom w:val="none" w:sz="0" w:space="0" w:color="auto"/>
        <w:right w:val="none" w:sz="0" w:space="0" w:color="auto"/>
      </w:divBdr>
    </w:div>
    <w:div w:id="774247797">
      <w:bodyDiv w:val="1"/>
      <w:marLeft w:val="0"/>
      <w:marRight w:val="0"/>
      <w:marTop w:val="0"/>
      <w:marBottom w:val="0"/>
      <w:divBdr>
        <w:top w:val="none" w:sz="0" w:space="0" w:color="auto"/>
        <w:left w:val="none" w:sz="0" w:space="0" w:color="auto"/>
        <w:bottom w:val="none" w:sz="0" w:space="0" w:color="auto"/>
        <w:right w:val="none" w:sz="0" w:space="0" w:color="auto"/>
      </w:divBdr>
    </w:div>
    <w:div w:id="783379257">
      <w:bodyDiv w:val="1"/>
      <w:marLeft w:val="0"/>
      <w:marRight w:val="0"/>
      <w:marTop w:val="0"/>
      <w:marBottom w:val="0"/>
      <w:divBdr>
        <w:top w:val="none" w:sz="0" w:space="0" w:color="auto"/>
        <w:left w:val="none" w:sz="0" w:space="0" w:color="auto"/>
        <w:bottom w:val="none" w:sz="0" w:space="0" w:color="auto"/>
        <w:right w:val="none" w:sz="0" w:space="0" w:color="auto"/>
      </w:divBdr>
    </w:div>
    <w:div w:id="786392383">
      <w:bodyDiv w:val="1"/>
      <w:marLeft w:val="0"/>
      <w:marRight w:val="0"/>
      <w:marTop w:val="0"/>
      <w:marBottom w:val="0"/>
      <w:divBdr>
        <w:top w:val="none" w:sz="0" w:space="0" w:color="auto"/>
        <w:left w:val="none" w:sz="0" w:space="0" w:color="auto"/>
        <w:bottom w:val="none" w:sz="0" w:space="0" w:color="auto"/>
        <w:right w:val="none" w:sz="0" w:space="0" w:color="auto"/>
      </w:divBdr>
    </w:div>
    <w:div w:id="791674930">
      <w:bodyDiv w:val="1"/>
      <w:marLeft w:val="0"/>
      <w:marRight w:val="0"/>
      <w:marTop w:val="0"/>
      <w:marBottom w:val="0"/>
      <w:divBdr>
        <w:top w:val="none" w:sz="0" w:space="0" w:color="auto"/>
        <w:left w:val="none" w:sz="0" w:space="0" w:color="auto"/>
        <w:bottom w:val="none" w:sz="0" w:space="0" w:color="auto"/>
        <w:right w:val="none" w:sz="0" w:space="0" w:color="auto"/>
      </w:divBdr>
    </w:div>
    <w:div w:id="803432174">
      <w:bodyDiv w:val="1"/>
      <w:marLeft w:val="0"/>
      <w:marRight w:val="0"/>
      <w:marTop w:val="0"/>
      <w:marBottom w:val="0"/>
      <w:divBdr>
        <w:top w:val="none" w:sz="0" w:space="0" w:color="auto"/>
        <w:left w:val="none" w:sz="0" w:space="0" w:color="auto"/>
        <w:bottom w:val="none" w:sz="0" w:space="0" w:color="auto"/>
        <w:right w:val="none" w:sz="0" w:space="0" w:color="auto"/>
      </w:divBdr>
    </w:div>
    <w:div w:id="803500806">
      <w:bodyDiv w:val="1"/>
      <w:marLeft w:val="0"/>
      <w:marRight w:val="0"/>
      <w:marTop w:val="0"/>
      <w:marBottom w:val="0"/>
      <w:divBdr>
        <w:top w:val="none" w:sz="0" w:space="0" w:color="auto"/>
        <w:left w:val="none" w:sz="0" w:space="0" w:color="auto"/>
        <w:bottom w:val="none" w:sz="0" w:space="0" w:color="auto"/>
        <w:right w:val="none" w:sz="0" w:space="0" w:color="auto"/>
      </w:divBdr>
    </w:div>
    <w:div w:id="804928218">
      <w:bodyDiv w:val="1"/>
      <w:marLeft w:val="0"/>
      <w:marRight w:val="0"/>
      <w:marTop w:val="0"/>
      <w:marBottom w:val="0"/>
      <w:divBdr>
        <w:top w:val="none" w:sz="0" w:space="0" w:color="auto"/>
        <w:left w:val="none" w:sz="0" w:space="0" w:color="auto"/>
        <w:bottom w:val="none" w:sz="0" w:space="0" w:color="auto"/>
        <w:right w:val="none" w:sz="0" w:space="0" w:color="auto"/>
      </w:divBdr>
    </w:div>
    <w:div w:id="811287989">
      <w:bodyDiv w:val="1"/>
      <w:marLeft w:val="0"/>
      <w:marRight w:val="0"/>
      <w:marTop w:val="0"/>
      <w:marBottom w:val="0"/>
      <w:divBdr>
        <w:top w:val="none" w:sz="0" w:space="0" w:color="auto"/>
        <w:left w:val="none" w:sz="0" w:space="0" w:color="auto"/>
        <w:bottom w:val="none" w:sz="0" w:space="0" w:color="auto"/>
        <w:right w:val="none" w:sz="0" w:space="0" w:color="auto"/>
      </w:divBdr>
    </w:div>
    <w:div w:id="811750443">
      <w:bodyDiv w:val="1"/>
      <w:marLeft w:val="0"/>
      <w:marRight w:val="0"/>
      <w:marTop w:val="0"/>
      <w:marBottom w:val="0"/>
      <w:divBdr>
        <w:top w:val="none" w:sz="0" w:space="0" w:color="auto"/>
        <w:left w:val="none" w:sz="0" w:space="0" w:color="auto"/>
        <w:bottom w:val="none" w:sz="0" w:space="0" w:color="auto"/>
        <w:right w:val="none" w:sz="0" w:space="0" w:color="auto"/>
      </w:divBdr>
    </w:div>
    <w:div w:id="813526444">
      <w:bodyDiv w:val="1"/>
      <w:marLeft w:val="0"/>
      <w:marRight w:val="0"/>
      <w:marTop w:val="0"/>
      <w:marBottom w:val="0"/>
      <w:divBdr>
        <w:top w:val="none" w:sz="0" w:space="0" w:color="auto"/>
        <w:left w:val="none" w:sz="0" w:space="0" w:color="auto"/>
        <w:bottom w:val="none" w:sz="0" w:space="0" w:color="auto"/>
        <w:right w:val="none" w:sz="0" w:space="0" w:color="auto"/>
      </w:divBdr>
    </w:div>
    <w:div w:id="817384430">
      <w:bodyDiv w:val="1"/>
      <w:marLeft w:val="0"/>
      <w:marRight w:val="0"/>
      <w:marTop w:val="0"/>
      <w:marBottom w:val="0"/>
      <w:divBdr>
        <w:top w:val="none" w:sz="0" w:space="0" w:color="auto"/>
        <w:left w:val="none" w:sz="0" w:space="0" w:color="auto"/>
        <w:bottom w:val="none" w:sz="0" w:space="0" w:color="auto"/>
        <w:right w:val="none" w:sz="0" w:space="0" w:color="auto"/>
      </w:divBdr>
    </w:div>
    <w:div w:id="829293195">
      <w:bodyDiv w:val="1"/>
      <w:marLeft w:val="0"/>
      <w:marRight w:val="0"/>
      <w:marTop w:val="0"/>
      <w:marBottom w:val="0"/>
      <w:divBdr>
        <w:top w:val="none" w:sz="0" w:space="0" w:color="auto"/>
        <w:left w:val="none" w:sz="0" w:space="0" w:color="auto"/>
        <w:bottom w:val="none" w:sz="0" w:space="0" w:color="auto"/>
        <w:right w:val="none" w:sz="0" w:space="0" w:color="auto"/>
      </w:divBdr>
    </w:div>
    <w:div w:id="833647538">
      <w:bodyDiv w:val="1"/>
      <w:marLeft w:val="0"/>
      <w:marRight w:val="0"/>
      <w:marTop w:val="0"/>
      <w:marBottom w:val="0"/>
      <w:divBdr>
        <w:top w:val="none" w:sz="0" w:space="0" w:color="auto"/>
        <w:left w:val="none" w:sz="0" w:space="0" w:color="auto"/>
        <w:bottom w:val="none" w:sz="0" w:space="0" w:color="auto"/>
        <w:right w:val="none" w:sz="0" w:space="0" w:color="auto"/>
      </w:divBdr>
    </w:div>
    <w:div w:id="838931014">
      <w:bodyDiv w:val="1"/>
      <w:marLeft w:val="0"/>
      <w:marRight w:val="0"/>
      <w:marTop w:val="0"/>
      <w:marBottom w:val="0"/>
      <w:divBdr>
        <w:top w:val="none" w:sz="0" w:space="0" w:color="auto"/>
        <w:left w:val="none" w:sz="0" w:space="0" w:color="auto"/>
        <w:bottom w:val="none" w:sz="0" w:space="0" w:color="auto"/>
        <w:right w:val="none" w:sz="0" w:space="0" w:color="auto"/>
      </w:divBdr>
    </w:div>
    <w:div w:id="840006889">
      <w:bodyDiv w:val="1"/>
      <w:marLeft w:val="0"/>
      <w:marRight w:val="0"/>
      <w:marTop w:val="0"/>
      <w:marBottom w:val="0"/>
      <w:divBdr>
        <w:top w:val="none" w:sz="0" w:space="0" w:color="auto"/>
        <w:left w:val="none" w:sz="0" w:space="0" w:color="auto"/>
        <w:bottom w:val="none" w:sz="0" w:space="0" w:color="auto"/>
        <w:right w:val="none" w:sz="0" w:space="0" w:color="auto"/>
      </w:divBdr>
    </w:div>
    <w:div w:id="840848575">
      <w:bodyDiv w:val="1"/>
      <w:marLeft w:val="0"/>
      <w:marRight w:val="0"/>
      <w:marTop w:val="0"/>
      <w:marBottom w:val="0"/>
      <w:divBdr>
        <w:top w:val="none" w:sz="0" w:space="0" w:color="auto"/>
        <w:left w:val="none" w:sz="0" w:space="0" w:color="auto"/>
        <w:bottom w:val="none" w:sz="0" w:space="0" w:color="auto"/>
        <w:right w:val="none" w:sz="0" w:space="0" w:color="auto"/>
      </w:divBdr>
    </w:div>
    <w:div w:id="844901250">
      <w:bodyDiv w:val="1"/>
      <w:marLeft w:val="0"/>
      <w:marRight w:val="0"/>
      <w:marTop w:val="0"/>
      <w:marBottom w:val="0"/>
      <w:divBdr>
        <w:top w:val="none" w:sz="0" w:space="0" w:color="auto"/>
        <w:left w:val="none" w:sz="0" w:space="0" w:color="auto"/>
        <w:bottom w:val="none" w:sz="0" w:space="0" w:color="auto"/>
        <w:right w:val="none" w:sz="0" w:space="0" w:color="auto"/>
      </w:divBdr>
    </w:div>
    <w:div w:id="845168802">
      <w:bodyDiv w:val="1"/>
      <w:marLeft w:val="0"/>
      <w:marRight w:val="0"/>
      <w:marTop w:val="0"/>
      <w:marBottom w:val="0"/>
      <w:divBdr>
        <w:top w:val="none" w:sz="0" w:space="0" w:color="auto"/>
        <w:left w:val="none" w:sz="0" w:space="0" w:color="auto"/>
        <w:bottom w:val="none" w:sz="0" w:space="0" w:color="auto"/>
        <w:right w:val="none" w:sz="0" w:space="0" w:color="auto"/>
      </w:divBdr>
    </w:div>
    <w:div w:id="848643862">
      <w:bodyDiv w:val="1"/>
      <w:marLeft w:val="0"/>
      <w:marRight w:val="0"/>
      <w:marTop w:val="0"/>
      <w:marBottom w:val="0"/>
      <w:divBdr>
        <w:top w:val="none" w:sz="0" w:space="0" w:color="auto"/>
        <w:left w:val="none" w:sz="0" w:space="0" w:color="auto"/>
        <w:bottom w:val="none" w:sz="0" w:space="0" w:color="auto"/>
        <w:right w:val="none" w:sz="0" w:space="0" w:color="auto"/>
      </w:divBdr>
    </w:div>
    <w:div w:id="849566211">
      <w:bodyDiv w:val="1"/>
      <w:marLeft w:val="0"/>
      <w:marRight w:val="0"/>
      <w:marTop w:val="0"/>
      <w:marBottom w:val="0"/>
      <w:divBdr>
        <w:top w:val="none" w:sz="0" w:space="0" w:color="auto"/>
        <w:left w:val="none" w:sz="0" w:space="0" w:color="auto"/>
        <w:bottom w:val="none" w:sz="0" w:space="0" w:color="auto"/>
        <w:right w:val="none" w:sz="0" w:space="0" w:color="auto"/>
      </w:divBdr>
    </w:div>
    <w:div w:id="851917958">
      <w:bodyDiv w:val="1"/>
      <w:marLeft w:val="0"/>
      <w:marRight w:val="0"/>
      <w:marTop w:val="0"/>
      <w:marBottom w:val="0"/>
      <w:divBdr>
        <w:top w:val="none" w:sz="0" w:space="0" w:color="auto"/>
        <w:left w:val="none" w:sz="0" w:space="0" w:color="auto"/>
        <w:bottom w:val="none" w:sz="0" w:space="0" w:color="auto"/>
        <w:right w:val="none" w:sz="0" w:space="0" w:color="auto"/>
      </w:divBdr>
    </w:div>
    <w:div w:id="858272251">
      <w:bodyDiv w:val="1"/>
      <w:marLeft w:val="0"/>
      <w:marRight w:val="0"/>
      <w:marTop w:val="0"/>
      <w:marBottom w:val="0"/>
      <w:divBdr>
        <w:top w:val="none" w:sz="0" w:space="0" w:color="auto"/>
        <w:left w:val="none" w:sz="0" w:space="0" w:color="auto"/>
        <w:bottom w:val="none" w:sz="0" w:space="0" w:color="auto"/>
        <w:right w:val="none" w:sz="0" w:space="0" w:color="auto"/>
      </w:divBdr>
    </w:div>
    <w:div w:id="863981694">
      <w:bodyDiv w:val="1"/>
      <w:marLeft w:val="0"/>
      <w:marRight w:val="0"/>
      <w:marTop w:val="0"/>
      <w:marBottom w:val="0"/>
      <w:divBdr>
        <w:top w:val="none" w:sz="0" w:space="0" w:color="auto"/>
        <w:left w:val="none" w:sz="0" w:space="0" w:color="auto"/>
        <w:bottom w:val="none" w:sz="0" w:space="0" w:color="auto"/>
        <w:right w:val="none" w:sz="0" w:space="0" w:color="auto"/>
      </w:divBdr>
    </w:div>
    <w:div w:id="864177452">
      <w:bodyDiv w:val="1"/>
      <w:marLeft w:val="0"/>
      <w:marRight w:val="0"/>
      <w:marTop w:val="0"/>
      <w:marBottom w:val="0"/>
      <w:divBdr>
        <w:top w:val="none" w:sz="0" w:space="0" w:color="auto"/>
        <w:left w:val="none" w:sz="0" w:space="0" w:color="auto"/>
        <w:bottom w:val="none" w:sz="0" w:space="0" w:color="auto"/>
        <w:right w:val="none" w:sz="0" w:space="0" w:color="auto"/>
      </w:divBdr>
    </w:div>
    <w:div w:id="864178052">
      <w:bodyDiv w:val="1"/>
      <w:marLeft w:val="0"/>
      <w:marRight w:val="0"/>
      <w:marTop w:val="0"/>
      <w:marBottom w:val="0"/>
      <w:divBdr>
        <w:top w:val="none" w:sz="0" w:space="0" w:color="auto"/>
        <w:left w:val="none" w:sz="0" w:space="0" w:color="auto"/>
        <w:bottom w:val="none" w:sz="0" w:space="0" w:color="auto"/>
        <w:right w:val="none" w:sz="0" w:space="0" w:color="auto"/>
      </w:divBdr>
    </w:div>
    <w:div w:id="867989912">
      <w:bodyDiv w:val="1"/>
      <w:marLeft w:val="0"/>
      <w:marRight w:val="0"/>
      <w:marTop w:val="0"/>
      <w:marBottom w:val="0"/>
      <w:divBdr>
        <w:top w:val="none" w:sz="0" w:space="0" w:color="auto"/>
        <w:left w:val="none" w:sz="0" w:space="0" w:color="auto"/>
        <w:bottom w:val="none" w:sz="0" w:space="0" w:color="auto"/>
        <w:right w:val="none" w:sz="0" w:space="0" w:color="auto"/>
      </w:divBdr>
    </w:div>
    <w:div w:id="869487075">
      <w:bodyDiv w:val="1"/>
      <w:marLeft w:val="0"/>
      <w:marRight w:val="0"/>
      <w:marTop w:val="0"/>
      <w:marBottom w:val="0"/>
      <w:divBdr>
        <w:top w:val="none" w:sz="0" w:space="0" w:color="auto"/>
        <w:left w:val="none" w:sz="0" w:space="0" w:color="auto"/>
        <w:bottom w:val="none" w:sz="0" w:space="0" w:color="auto"/>
        <w:right w:val="none" w:sz="0" w:space="0" w:color="auto"/>
      </w:divBdr>
    </w:div>
    <w:div w:id="873351839">
      <w:bodyDiv w:val="1"/>
      <w:marLeft w:val="0"/>
      <w:marRight w:val="0"/>
      <w:marTop w:val="0"/>
      <w:marBottom w:val="0"/>
      <w:divBdr>
        <w:top w:val="none" w:sz="0" w:space="0" w:color="auto"/>
        <w:left w:val="none" w:sz="0" w:space="0" w:color="auto"/>
        <w:bottom w:val="none" w:sz="0" w:space="0" w:color="auto"/>
        <w:right w:val="none" w:sz="0" w:space="0" w:color="auto"/>
      </w:divBdr>
    </w:div>
    <w:div w:id="875388864">
      <w:bodyDiv w:val="1"/>
      <w:marLeft w:val="0"/>
      <w:marRight w:val="0"/>
      <w:marTop w:val="0"/>
      <w:marBottom w:val="0"/>
      <w:divBdr>
        <w:top w:val="none" w:sz="0" w:space="0" w:color="auto"/>
        <w:left w:val="none" w:sz="0" w:space="0" w:color="auto"/>
        <w:bottom w:val="none" w:sz="0" w:space="0" w:color="auto"/>
        <w:right w:val="none" w:sz="0" w:space="0" w:color="auto"/>
      </w:divBdr>
    </w:div>
    <w:div w:id="876162930">
      <w:bodyDiv w:val="1"/>
      <w:marLeft w:val="0"/>
      <w:marRight w:val="0"/>
      <w:marTop w:val="0"/>
      <w:marBottom w:val="0"/>
      <w:divBdr>
        <w:top w:val="none" w:sz="0" w:space="0" w:color="auto"/>
        <w:left w:val="none" w:sz="0" w:space="0" w:color="auto"/>
        <w:bottom w:val="none" w:sz="0" w:space="0" w:color="auto"/>
        <w:right w:val="none" w:sz="0" w:space="0" w:color="auto"/>
      </w:divBdr>
    </w:div>
    <w:div w:id="884097705">
      <w:bodyDiv w:val="1"/>
      <w:marLeft w:val="0"/>
      <w:marRight w:val="0"/>
      <w:marTop w:val="0"/>
      <w:marBottom w:val="0"/>
      <w:divBdr>
        <w:top w:val="none" w:sz="0" w:space="0" w:color="auto"/>
        <w:left w:val="none" w:sz="0" w:space="0" w:color="auto"/>
        <w:bottom w:val="none" w:sz="0" w:space="0" w:color="auto"/>
        <w:right w:val="none" w:sz="0" w:space="0" w:color="auto"/>
      </w:divBdr>
    </w:div>
    <w:div w:id="887453284">
      <w:bodyDiv w:val="1"/>
      <w:marLeft w:val="0"/>
      <w:marRight w:val="0"/>
      <w:marTop w:val="0"/>
      <w:marBottom w:val="0"/>
      <w:divBdr>
        <w:top w:val="none" w:sz="0" w:space="0" w:color="auto"/>
        <w:left w:val="none" w:sz="0" w:space="0" w:color="auto"/>
        <w:bottom w:val="none" w:sz="0" w:space="0" w:color="auto"/>
        <w:right w:val="none" w:sz="0" w:space="0" w:color="auto"/>
      </w:divBdr>
    </w:div>
    <w:div w:id="891889349">
      <w:bodyDiv w:val="1"/>
      <w:marLeft w:val="0"/>
      <w:marRight w:val="0"/>
      <w:marTop w:val="0"/>
      <w:marBottom w:val="0"/>
      <w:divBdr>
        <w:top w:val="none" w:sz="0" w:space="0" w:color="auto"/>
        <w:left w:val="none" w:sz="0" w:space="0" w:color="auto"/>
        <w:bottom w:val="none" w:sz="0" w:space="0" w:color="auto"/>
        <w:right w:val="none" w:sz="0" w:space="0" w:color="auto"/>
      </w:divBdr>
    </w:div>
    <w:div w:id="901598922">
      <w:bodyDiv w:val="1"/>
      <w:marLeft w:val="0"/>
      <w:marRight w:val="0"/>
      <w:marTop w:val="0"/>
      <w:marBottom w:val="0"/>
      <w:divBdr>
        <w:top w:val="none" w:sz="0" w:space="0" w:color="auto"/>
        <w:left w:val="none" w:sz="0" w:space="0" w:color="auto"/>
        <w:bottom w:val="none" w:sz="0" w:space="0" w:color="auto"/>
        <w:right w:val="none" w:sz="0" w:space="0" w:color="auto"/>
      </w:divBdr>
    </w:div>
    <w:div w:id="904297397">
      <w:bodyDiv w:val="1"/>
      <w:marLeft w:val="0"/>
      <w:marRight w:val="0"/>
      <w:marTop w:val="0"/>
      <w:marBottom w:val="0"/>
      <w:divBdr>
        <w:top w:val="none" w:sz="0" w:space="0" w:color="auto"/>
        <w:left w:val="none" w:sz="0" w:space="0" w:color="auto"/>
        <w:bottom w:val="none" w:sz="0" w:space="0" w:color="auto"/>
        <w:right w:val="none" w:sz="0" w:space="0" w:color="auto"/>
      </w:divBdr>
    </w:div>
    <w:div w:id="905143107">
      <w:bodyDiv w:val="1"/>
      <w:marLeft w:val="0"/>
      <w:marRight w:val="0"/>
      <w:marTop w:val="0"/>
      <w:marBottom w:val="0"/>
      <w:divBdr>
        <w:top w:val="none" w:sz="0" w:space="0" w:color="auto"/>
        <w:left w:val="none" w:sz="0" w:space="0" w:color="auto"/>
        <w:bottom w:val="none" w:sz="0" w:space="0" w:color="auto"/>
        <w:right w:val="none" w:sz="0" w:space="0" w:color="auto"/>
      </w:divBdr>
    </w:div>
    <w:div w:id="916550102">
      <w:bodyDiv w:val="1"/>
      <w:marLeft w:val="0"/>
      <w:marRight w:val="0"/>
      <w:marTop w:val="0"/>
      <w:marBottom w:val="0"/>
      <w:divBdr>
        <w:top w:val="none" w:sz="0" w:space="0" w:color="auto"/>
        <w:left w:val="none" w:sz="0" w:space="0" w:color="auto"/>
        <w:bottom w:val="none" w:sz="0" w:space="0" w:color="auto"/>
        <w:right w:val="none" w:sz="0" w:space="0" w:color="auto"/>
      </w:divBdr>
    </w:div>
    <w:div w:id="916743910">
      <w:bodyDiv w:val="1"/>
      <w:marLeft w:val="0"/>
      <w:marRight w:val="0"/>
      <w:marTop w:val="0"/>
      <w:marBottom w:val="0"/>
      <w:divBdr>
        <w:top w:val="none" w:sz="0" w:space="0" w:color="auto"/>
        <w:left w:val="none" w:sz="0" w:space="0" w:color="auto"/>
        <w:bottom w:val="none" w:sz="0" w:space="0" w:color="auto"/>
        <w:right w:val="none" w:sz="0" w:space="0" w:color="auto"/>
      </w:divBdr>
    </w:div>
    <w:div w:id="916789658">
      <w:bodyDiv w:val="1"/>
      <w:marLeft w:val="0"/>
      <w:marRight w:val="0"/>
      <w:marTop w:val="0"/>
      <w:marBottom w:val="0"/>
      <w:divBdr>
        <w:top w:val="none" w:sz="0" w:space="0" w:color="auto"/>
        <w:left w:val="none" w:sz="0" w:space="0" w:color="auto"/>
        <w:bottom w:val="none" w:sz="0" w:space="0" w:color="auto"/>
        <w:right w:val="none" w:sz="0" w:space="0" w:color="auto"/>
      </w:divBdr>
    </w:div>
    <w:div w:id="916937875">
      <w:bodyDiv w:val="1"/>
      <w:marLeft w:val="0"/>
      <w:marRight w:val="0"/>
      <w:marTop w:val="0"/>
      <w:marBottom w:val="0"/>
      <w:divBdr>
        <w:top w:val="none" w:sz="0" w:space="0" w:color="auto"/>
        <w:left w:val="none" w:sz="0" w:space="0" w:color="auto"/>
        <w:bottom w:val="none" w:sz="0" w:space="0" w:color="auto"/>
        <w:right w:val="none" w:sz="0" w:space="0" w:color="auto"/>
      </w:divBdr>
    </w:div>
    <w:div w:id="922958063">
      <w:bodyDiv w:val="1"/>
      <w:marLeft w:val="0"/>
      <w:marRight w:val="0"/>
      <w:marTop w:val="0"/>
      <w:marBottom w:val="0"/>
      <w:divBdr>
        <w:top w:val="none" w:sz="0" w:space="0" w:color="auto"/>
        <w:left w:val="none" w:sz="0" w:space="0" w:color="auto"/>
        <w:bottom w:val="none" w:sz="0" w:space="0" w:color="auto"/>
        <w:right w:val="none" w:sz="0" w:space="0" w:color="auto"/>
      </w:divBdr>
    </w:div>
    <w:div w:id="923300874">
      <w:bodyDiv w:val="1"/>
      <w:marLeft w:val="0"/>
      <w:marRight w:val="0"/>
      <w:marTop w:val="0"/>
      <w:marBottom w:val="0"/>
      <w:divBdr>
        <w:top w:val="none" w:sz="0" w:space="0" w:color="auto"/>
        <w:left w:val="none" w:sz="0" w:space="0" w:color="auto"/>
        <w:bottom w:val="none" w:sz="0" w:space="0" w:color="auto"/>
        <w:right w:val="none" w:sz="0" w:space="0" w:color="auto"/>
      </w:divBdr>
    </w:div>
    <w:div w:id="923609503">
      <w:bodyDiv w:val="1"/>
      <w:marLeft w:val="0"/>
      <w:marRight w:val="0"/>
      <w:marTop w:val="0"/>
      <w:marBottom w:val="0"/>
      <w:divBdr>
        <w:top w:val="none" w:sz="0" w:space="0" w:color="auto"/>
        <w:left w:val="none" w:sz="0" w:space="0" w:color="auto"/>
        <w:bottom w:val="none" w:sz="0" w:space="0" w:color="auto"/>
        <w:right w:val="none" w:sz="0" w:space="0" w:color="auto"/>
      </w:divBdr>
    </w:div>
    <w:div w:id="925500428">
      <w:bodyDiv w:val="1"/>
      <w:marLeft w:val="0"/>
      <w:marRight w:val="0"/>
      <w:marTop w:val="0"/>
      <w:marBottom w:val="0"/>
      <w:divBdr>
        <w:top w:val="none" w:sz="0" w:space="0" w:color="auto"/>
        <w:left w:val="none" w:sz="0" w:space="0" w:color="auto"/>
        <w:bottom w:val="none" w:sz="0" w:space="0" w:color="auto"/>
        <w:right w:val="none" w:sz="0" w:space="0" w:color="auto"/>
      </w:divBdr>
    </w:div>
    <w:div w:id="939415350">
      <w:bodyDiv w:val="1"/>
      <w:marLeft w:val="0"/>
      <w:marRight w:val="0"/>
      <w:marTop w:val="0"/>
      <w:marBottom w:val="0"/>
      <w:divBdr>
        <w:top w:val="none" w:sz="0" w:space="0" w:color="auto"/>
        <w:left w:val="none" w:sz="0" w:space="0" w:color="auto"/>
        <w:bottom w:val="none" w:sz="0" w:space="0" w:color="auto"/>
        <w:right w:val="none" w:sz="0" w:space="0" w:color="auto"/>
      </w:divBdr>
    </w:div>
    <w:div w:id="941495314">
      <w:bodyDiv w:val="1"/>
      <w:marLeft w:val="0"/>
      <w:marRight w:val="0"/>
      <w:marTop w:val="0"/>
      <w:marBottom w:val="0"/>
      <w:divBdr>
        <w:top w:val="none" w:sz="0" w:space="0" w:color="auto"/>
        <w:left w:val="none" w:sz="0" w:space="0" w:color="auto"/>
        <w:bottom w:val="none" w:sz="0" w:space="0" w:color="auto"/>
        <w:right w:val="none" w:sz="0" w:space="0" w:color="auto"/>
      </w:divBdr>
    </w:div>
    <w:div w:id="946233237">
      <w:bodyDiv w:val="1"/>
      <w:marLeft w:val="0"/>
      <w:marRight w:val="0"/>
      <w:marTop w:val="0"/>
      <w:marBottom w:val="0"/>
      <w:divBdr>
        <w:top w:val="none" w:sz="0" w:space="0" w:color="auto"/>
        <w:left w:val="none" w:sz="0" w:space="0" w:color="auto"/>
        <w:bottom w:val="none" w:sz="0" w:space="0" w:color="auto"/>
        <w:right w:val="none" w:sz="0" w:space="0" w:color="auto"/>
      </w:divBdr>
    </w:div>
    <w:div w:id="949316990">
      <w:bodyDiv w:val="1"/>
      <w:marLeft w:val="0"/>
      <w:marRight w:val="0"/>
      <w:marTop w:val="0"/>
      <w:marBottom w:val="0"/>
      <w:divBdr>
        <w:top w:val="none" w:sz="0" w:space="0" w:color="auto"/>
        <w:left w:val="none" w:sz="0" w:space="0" w:color="auto"/>
        <w:bottom w:val="none" w:sz="0" w:space="0" w:color="auto"/>
        <w:right w:val="none" w:sz="0" w:space="0" w:color="auto"/>
      </w:divBdr>
    </w:div>
    <w:div w:id="955061230">
      <w:bodyDiv w:val="1"/>
      <w:marLeft w:val="0"/>
      <w:marRight w:val="0"/>
      <w:marTop w:val="0"/>
      <w:marBottom w:val="0"/>
      <w:divBdr>
        <w:top w:val="none" w:sz="0" w:space="0" w:color="auto"/>
        <w:left w:val="none" w:sz="0" w:space="0" w:color="auto"/>
        <w:bottom w:val="none" w:sz="0" w:space="0" w:color="auto"/>
        <w:right w:val="none" w:sz="0" w:space="0" w:color="auto"/>
      </w:divBdr>
    </w:div>
    <w:div w:id="956908173">
      <w:bodyDiv w:val="1"/>
      <w:marLeft w:val="0"/>
      <w:marRight w:val="0"/>
      <w:marTop w:val="0"/>
      <w:marBottom w:val="0"/>
      <w:divBdr>
        <w:top w:val="none" w:sz="0" w:space="0" w:color="auto"/>
        <w:left w:val="none" w:sz="0" w:space="0" w:color="auto"/>
        <w:bottom w:val="none" w:sz="0" w:space="0" w:color="auto"/>
        <w:right w:val="none" w:sz="0" w:space="0" w:color="auto"/>
      </w:divBdr>
    </w:div>
    <w:div w:id="959800326">
      <w:bodyDiv w:val="1"/>
      <w:marLeft w:val="0"/>
      <w:marRight w:val="0"/>
      <w:marTop w:val="0"/>
      <w:marBottom w:val="0"/>
      <w:divBdr>
        <w:top w:val="none" w:sz="0" w:space="0" w:color="auto"/>
        <w:left w:val="none" w:sz="0" w:space="0" w:color="auto"/>
        <w:bottom w:val="none" w:sz="0" w:space="0" w:color="auto"/>
        <w:right w:val="none" w:sz="0" w:space="0" w:color="auto"/>
      </w:divBdr>
    </w:div>
    <w:div w:id="960844978">
      <w:bodyDiv w:val="1"/>
      <w:marLeft w:val="0"/>
      <w:marRight w:val="0"/>
      <w:marTop w:val="0"/>
      <w:marBottom w:val="0"/>
      <w:divBdr>
        <w:top w:val="none" w:sz="0" w:space="0" w:color="auto"/>
        <w:left w:val="none" w:sz="0" w:space="0" w:color="auto"/>
        <w:bottom w:val="none" w:sz="0" w:space="0" w:color="auto"/>
        <w:right w:val="none" w:sz="0" w:space="0" w:color="auto"/>
      </w:divBdr>
    </w:div>
    <w:div w:id="961225264">
      <w:bodyDiv w:val="1"/>
      <w:marLeft w:val="0"/>
      <w:marRight w:val="0"/>
      <w:marTop w:val="0"/>
      <w:marBottom w:val="0"/>
      <w:divBdr>
        <w:top w:val="none" w:sz="0" w:space="0" w:color="auto"/>
        <w:left w:val="none" w:sz="0" w:space="0" w:color="auto"/>
        <w:bottom w:val="none" w:sz="0" w:space="0" w:color="auto"/>
        <w:right w:val="none" w:sz="0" w:space="0" w:color="auto"/>
      </w:divBdr>
    </w:div>
    <w:div w:id="965427426">
      <w:bodyDiv w:val="1"/>
      <w:marLeft w:val="0"/>
      <w:marRight w:val="0"/>
      <w:marTop w:val="0"/>
      <w:marBottom w:val="0"/>
      <w:divBdr>
        <w:top w:val="none" w:sz="0" w:space="0" w:color="auto"/>
        <w:left w:val="none" w:sz="0" w:space="0" w:color="auto"/>
        <w:bottom w:val="none" w:sz="0" w:space="0" w:color="auto"/>
        <w:right w:val="none" w:sz="0" w:space="0" w:color="auto"/>
      </w:divBdr>
    </w:div>
    <w:div w:id="981347718">
      <w:bodyDiv w:val="1"/>
      <w:marLeft w:val="0"/>
      <w:marRight w:val="0"/>
      <w:marTop w:val="0"/>
      <w:marBottom w:val="0"/>
      <w:divBdr>
        <w:top w:val="none" w:sz="0" w:space="0" w:color="auto"/>
        <w:left w:val="none" w:sz="0" w:space="0" w:color="auto"/>
        <w:bottom w:val="none" w:sz="0" w:space="0" w:color="auto"/>
        <w:right w:val="none" w:sz="0" w:space="0" w:color="auto"/>
      </w:divBdr>
    </w:div>
    <w:div w:id="994258926">
      <w:bodyDiv w:val="1"/>
      <w:marLeft w:val="0"/>
      <w:marRight w:val="0"/>
      <w:marTop w:val="0"/>
      <w:marBottom w:val="0"/>
      <w:divBdr>
        <w:top w:val="none" w:sz="0" w:space="0" w:color="auto"/>
        <w:left w:val="none" w:sz="0" w:space="0" w:color="auto"/>
        <w:bottom w:val="none" w:sz="0" w:space="0" w:color="auto"/>
        <w:right w:val="none" w:sz="0" w:space="0" w:color="auto"/>
      </w:divBdr>
    </w:div>
    <w:div w:id="995450575">
      <w:bodyDiv w:val="1"/>
      <w:marLeft w:val="0"/>
      <w:marRight w:val="0"/>
      <w:marTop w:val="0"/>
      <w:marBottom w:val="0"/>
      <w:divBdr>
        <w:top w:val="none" w:sz="0" w:space="0" w:color="auto"/>
        <w:left w:val="none" w:sz="0" w:space="0" w:color="auto"/>
        <w:bottom w:val="none" w:sz="0" w:space="0" w:color="auto"/>
        <w:right w:val="none" w:sz="0" w:space="0" w:color="auto"/>
      </w:divBdr>
    </w:div>
    <w:div w:id="1008824001">
      <w:bodyDiv w:val="1"/>
      <w:marLeft w:val="0"/>
      <w:marRight w:val="0"/>
      <w:marTop w:val="0"/>
      <w:marBottom w:val="0"/>
      <w:divBdr>
        <w:top w:val="none" w:sz="0" w:space="0" w:color="auto"/>
        <w:left w:val="none" w:sz="0" w:space="0" w:color="auto"/>
        <w:bottom w:val="none" w:sz="0" w:space="0" w:color="auto"/>
        <w:right w:val="none" w:sz="0" w:space="0" w:color="auto"/>
      </w:divBdr>
    </w:div>
    <w:div w:id="1014962105">
      <w:bodyDiv w:val="1"/>
      <w:marLeft w:val="0"/>
      <w:marRight w:val="0"/>
      <w:marTop w:val="0"/>
      <w:marBottom w:val="0"/>
      <w:divBdr>
        <w:top w:val="none" w:sz="0" w:space="0" w:color="auto"/>
        <w:left w:val="none" w:sz="0" w:space="0" w:color="auto"/>
        <w:bottom w:val="none" w:sz="0" w:space="0" w:color="auto"/>
        <w:right w:val="none" w:sz="0" w:space="0" w:color="auto"/>
      </w:divBdr>
    </w:div>
    <w:div w:id="1020283582">
      <w:bodyDiv w:val="1"/>
      <w:marLeft w:val="0"/>
      <w:marRight w:val="0"/>
      <w:marTop w:val="0"/>
      <w:marBottom w:val="0"/>
      <w:divBdr>
        <w:top w:val="none" w:sz="0" w:space="0" w:color="auto"/>
        <w:left w:val="none" w:sz="0" w:space="0" w:color="auto"/>
        <w:bottom w:val="none" w:sz="0" w:space="0" w:color="auto"/>
        <w:right w:val="none" w:sz="0" w:space="0" w:color="auto"/>
      </w:divBdr>
    </w:div>
    <w:div w:id="1033309853">
      <w:bodyDiv w:val="1"/>
      <w:marLeft w:val="0"/>
      <w:marRight w:val="0"/>
      <w:marTop w:val="0"/>
      <w:marBottom w:val="0"/>
      <w:divBdr>
        <w:top w:val="none" w:sz="0" w:space="0" w:color="auto"/>
        <w:left w:val="none" w:sz="0" w:space="0" w:color="auto"/>
        <w:bottom w:val="none" w:sz="0" w:space="0" w:color="auto"/>
        <w:right w:val="none" w:sz="0" w:space="0" w:color="auto"/>
      </w:divBdr>
    </w:div>
    <w:div w:id="1036733622">
      <w:bodyDiv w:val="1"/>
      <w:marLeft w:val="0"/>
      <w:marRight w:val="0"/>
      <w:marTop w:val="0"/>
      <w:marBottom w:val="0"/>
      <w:divBdr>
        <w:top w:val="none" w:sz="0" w:space="0" w:color="auto"/>
        <w:left w:val="none" w:sz="0" w:space="0" w:color="auto"/>
        <w:bottom w:val="none" w:sz="0" w:space="0" w:color="auto"/>
        <w:right w:val="none" w:sz="0" w:space="0" w:color="auto"/>
      </w:divBdr>
    </w:div>
    <w:div w:id="1041518493">
      <w:bodyDiv w:val="1"/>
      <w:marLeft w:val="0"/>
      <w:marRight w:val="0"/>
      <w:marTop w:val="0"/>
      <w:marBottom w:val="0"/>
      <w:divBdr>
        <w:top w:val="none" w:sz="0" w:space="0" w:color="auto"/>
        <w:left w:val="none" w:sz="0" w:space="0" w:color="auto"/>
        <w:bottom w:val="none" w:sz="0" w:space="0" w:color="auto"/>
        <w:right w:val="none" w:sz="0" w:space="0" w:color="auto"/>
      </w:divBdr>
    </w:div>
    <w:div w:id="1046023422">
      <w:bodyDiv w:val="1"/>
      <w:marLeft w:val="0"/>
      <w:marRight w:val="0"/>
      <w:marTop w:val="0"/>
      <w:marBottom w:val="0"/>
      <w:divBdr>
        <w:top w:val="none" w:sz="0" w:space="0" w:color="auto"/>
        <w:left w:val="none" w:sz="0" w:space="0" w:color="auto"/>
        <w:bottom w:val="none" w:sz="0" w:space="0" w:color="auto"/>
        <w:right w:val="none" w:sz="0" w:space="0" w:color="auto"/>
      </w:divBdr>
    </w:div>
    <w:div w:id="1048990895">
      <w:bodyDiv w:val="1"/>
      <w:marLeft w:val="0"/>
      <w:marRight w:val="0"/>
      <w:marTop w:val="0"/>
      <w:marBottom w:val="0"/>
      <w:divBdr>
        <w:top w:val="none" w:sz="0" w:space="0" w:color="auto"/>
        <w:left w:val="none" w:sz="0" w:space="0" w:color="auto"/>
        <w:bottom w:val="none" w:sz="0" w:space="0" w:color="auto"/>
        <w:right w:val="none" w:sz="0" w:space="0" w:color="auto"/>
      </w:divBdr>
    </w:div>
    <w:div w:id="1050152000">
      <w:bodyDiv w:val="1"/>
      <w:marLeft w:val="0"/>
      <w:marRight w:val="0"/>
      <w:marTop w:val="0"/>
      <w:marBottom w:val="0"/>
      <w:divBdr>
        <w:top w:val="none" w:sz="0" w:space="0" w:color="auto"/>
        <w:left w:val="none" w:sz="0" w:space="0" w:color="auto"/>
        <w:bottom w:val="none" w:sz="0" w:space="0" w:color="auto"/>
        <w:right w:val="none" w:sz="0" w:space="0" w:color="auto"/>
      </w:divBdr>
    </w:div>
    <w:div w:id="1052926526">
      <w:bodyDiv w:val="1"/>
      <w:marLeft w:val="0"/>
      <w:marRight w:val="0"/>
      <w:marTop w:val="0"/>
      <w:marBottom w:val="0"/>
      <w:divBdr>
        <w:top w:val="none" w:sz="0" w:space="0" w:color="auto"/>
        <w:left w:val="none" w:sz="0" w:space="0" w:color="auto"/>
        <w:bottom w:val="none" w:sz="0" w:space="0" w:color="auto"/>
        <w:right w:val="none" w:sz="0" w:space="0" w:color="auto"/>
      </w:divBdr>
    </w:div>
    <w:div w:id="1055279827">
      <w:bodyDiv w:val="1"/>
      <w:marLeft w:val="0"/>
      <w:marRight w:val="0"/>
      <w:marTop w:val="0"/>
      <w:marBottom w:val="0"/>
      <w:divBdr>
        <w:top w:val="none" w:sz="0" w:space="0" w:color="auto"/>
        <w:left w:val="none" w:sz="0" w:space="0" w:color="auto"/>
        <w:bottom w:val="none" w:sz="0" w:space="0" w:color="auto"/>
        <w:right w:val="none" w:sz="0" w:space="0" w:color="auto"/>
      </w:divBdr>
    </w:div>
    <w:div w:id="1056396407">
      <w:bodyDiv w:val="1"/>
      <w:marLeft w:val="0"/>
      <w:marRight w:val="0"/>
      <w:marTop w:val="0"/>
      <w:marBottom w:val="0"/>
      <w:divBdr>
        <w:top w:val="none" w:sz="0" w:space="0" w:color="auto"/>
        <w:left w:val="none" w:sz="0" w:space="0" w:color="auto"/>
        <w:bottom w:val="none" w:sz="0" w:space="0" w:color="auto"/>
        <w:right w:val="none" w:sz="0" w:space="0" w:color="auto"/>
      </w:divBdr>
    </w:div>
    <w:div w:id="1062407696">
      <w:bodyDiv w:val="1"/>
      <w:marLeft w:val="0"/>
      <w:marRight w:val="0"/>
      <w:marTop w:val="0"/>
      <w:marBottom w:val="0"/>
      <w:divBdr>
        <w:top w:val="none" w:sz="0" w:space="0" w:color="auto"/>
        <w:left w:val="none" w:sz="0" w:space="0" w:color="auto"/>
        <w:bottom w:val="none" w:sz="0" w:space="0" w:color="auto"/>
        <w:right w:val="none" w:sz="0" w:space="0" w:color="auto"/>
      </w:divBdr>
    </w:div>
    <w:div w:id="1076245637">
      <w:bodyDiv w:val="1"/>
      <w:marLeft w:val="0"/>
      <w:marRight w:val="0"/>
      <w:marTop w:val="0"/>
      <w:marBottom w:val="0"/>
      <w:divBdr>
        <w:top w:val="none" w:sz="0" w:space="0" w:color="auto"/>
        <w:left w:val="none" w:sz="0" w:space="0" w:color="auto"/>
        <w:bottom w:val="none" w:sz="0" w:space="0" w:color="auto"/>
        <w:right w:val="none" w:sz="0" w:space="0" w:color="auto"/>
      </w:divBdr>
    </w:div>
    <w:div w:id="1082483147">
      <w:bodyDiv w:val="1"/>
      <w:marLeft w:val="0"/>
      <w:marRight w:val="0"/>
      <w:marTop w:val="0"/>
      <w:marBottom w:val="0"/>
      <w:divBdr>
        <w:top w:val="none" w:sz="0" w:space="0" w:color="auto"/>
        <w:left w:val="none" w:sz="0" w:space="0" w:color="auto"/>
        <w:bottom w:val="none" w:sz="0" w:space="0" w:color="auto"/>
        <w:right w:val="none" w:sz="0" w:space="0" w:color="auto"/>
      </w:divBdr>
    </w:div>
    <w:div w:id="1101492097">
      <w:bodyDiv w:val="1"/>
      <w:marLeft w:val="0"/>
      <w:marRight w:val="0"/>
      <w:marTop w:val="0"/>
      <w:marBottom w:val="0"/>
      <w:divBdr>
        <w:top w:val="none" w:sz="0" w:space="0" w:color="auto"/>
        <w:left w:val="none" w:sz="0" w:space="0" w:color="auto"/>
        <w:bottom w:val="none" w:sz="0" w:space="0" w:color="auto"/>
        <w:right w:val="none" w:sz="0" w:space="0" w:color="auto"/>
      </w:divBdr>
    </w:div>
    <w:div w:id="1109740564">
      <w:bodyDiv w:val="1"/>
      <w:marLeft w:val="0"/>
      <w:marRight w:val="0"/>
      <w:marTop w:val="0"/>
      <w:marBottom w:val="0"/>
      <w:divBdr>
        <w:top w:val="none" w:sz="0" w:space="0" w:color="auto"/>
        <w:left w:val="none" w:sz="0" w:space="0" w:color="auto"/>
        <w:bottom w:val="none" w:sz="0" w:space="0" w:color="auto"/>
        <w:right w:val="none" w:sz="0" w:space="0" w:color="auto"/>
      </w:divBdr>
    </w:div>
    <w:div w:id="1120219138">
      <w:bodyDiv w:val="1"/>
      <w:marLeft w:val="0"/>
      <w:marRight w:val="0"/>
      <w:marTop w:val="0"/>
      <w:marBottom w:val="0"/>
      <w:divBdr>
        <w:top w:val="none" w:sz="0" w:space="0" w:color="auto"/>
        <w:left w:val="none" w:sz="0" w:space="0" w:color="auto"/>
        <w:bottom w:val="none" w:sz="0" w:space="0" w:color="auto"/>
        <w:right w:val="none" w:sz="0" w:space="0" w:color="auto"/>
      </w:divBdr>
    </w:div>
    <w:div w:id="1122768642">
      <w:bodyDiv w:val="1"/>
      <w:marLeft w:val="0"/>
      <w:marRight w:val="0"/>
      <w:marTop w:val="0"/>
      <w:marBottom w:val="0"/>
      <w:divBdr>
        <w:top w:val="none" w:sz="0" w:space="0" w:color="auto"/>
        <w:left w:val="none" w:sz="0" w:space="0" w:color="auto"/>
        <w:bottom w:val="none" w:sz="0" w:space="0" w:color="auto"/>
        <w:right w:val="none" w:sz="0" w:space="0" w:color="auto"/>
      </w:divBdr>
    </w:div>
    <w:div w:id="1124157143">
      <w:bodyDiv w:val="1"/>
      <w:marLeft w:val="0"/>
      <w:marRight w:val="0"/>
      <w:marTop w:val="0"/>
      <w:marBottom w:val="0"/>
      <w:divBdr>
        <w:top w:val="none" w:sz="0" w:space="0" w:color="auto"/>
        <w:left w:val="none" w:sz="0" w:space="0" w:color="auto"/>
        <w:bottom w:val="none" w:sz="0" w:space="0" w:color="auto"/>
        <w:right w:val="none" w:sz="0" w:space="0" w:color="auto"/>
      </w:divBdr>
    </w:div>
    <w:div w:id="1133329502">
      <w:bodyDiv w:val="1"/>
      <w:marLeft w:val="0"/>
      <w:marRight w:val="0"/>
      <w:marTop w:val="0"/>
      <w:marBottom w:val="0"/>
      <w:divBdr>
        <w:top w:val="none" w:sz="0" w:space="0" w:color="auto"/>
        <w:left w:val="none" w:sz="0" w:space="0" w:color="auto"/>
        <w:bottom w:val="none" w:sz="0" w:space="0" w:color="auto"/>
        <w:right w:val="none" w:sz="0" w:space="0" w:color="auto"/>
      </w:divBdr>
    </w:div>
    <w:div w:id="1138297866">
      <w:bodyDiv w:val="1"/>
      <w:marLeft w:val="0"/>
      <w:marRight w:val="0"/>
      <w:marTop w:val="0"/>
      <w:marBottom w:val="0"/>
      <w:divBdr>
        <w:top w:val="none" w:sz="0" w:space="0" w:color="auto"/>
        <w:left w:val="none" w:sz="0" w:space="0" w:color="auto"/>
        <w:bottom w:val="none" w:sz="0" w:space="0" w:color="auto"/>
        <w:right w:val="none" w:sz="0" w:space="0" w:color="auto"/>
      </w:divBdr>
    </w:div>
    <w:div w:id="1144279869">
      <w:bodyDiv w:val="1"/>
      <w:marLeft w:val="0"/>
      <w:marRight w:val="0"/>
      <w:marTop w:val="0"/>
      <w:marBottom w:val="0"/>
      <w:divBdr>
        <w:top w:val="none" w:sz="0" w:space="0" w:color="auto"/>
        <w:left w:val="none" w:sz="0" w:space="0" w:color="auto"/>
        <w:bottom w:val="none" w:sz="0" w:space="0" w:color="auto"/>
        <w:right w:val="none" w:sz="0" w:space="0" w:color="auto"/>
      </w:divBdr>
    </w:div>
    <w:div w:id="1154446080">
      <w:bodyDiv w:val="1"/>
      <w:marLeft w:val="0"/>
      <w:marRight w:val="0"/>
      <w:marTop w:val="0"/>
      <w:marBottom w:val="0"/>
      <w:divBdr>
        <w:top w:val="none" w:sz="0" w:space="0" w:color="auto"/>
        <w:left w:val="none" w:sz="0" w:space="0" w:color="auto"/>
        <w:bottom w:val="none" w:sz="0" w:space="0" w:color="auto"/>
        <w:right w:val="none" w:sz="0" w:space="0" w:color="auto"/>
      </w:divBdr>
    </w:div>
    <w:div w:id="1158502309">
      <w:bodyDiv w:val="1"/>
      <w:marLeft w:val="0"/>
      <w:marRight w:val="0"/>
      <w:marTop w:val="0"/>
      <w:marBottom w:val="0"/>
      <w:divBdr>
        <w:top w:val="none" w:sz="0" w:space="0" w:color="auto"/>
        <w:left w:val="none" w:sz="0" w:space="0" w:color="auto"/>
        <w:bottom w:val="none" w:sz="0" w:space="0" w:color="auto"/>
        <w:right w:val="none" w:sz="0" w:space="0" w:color="auto"/>
      </w:divBdr>
    </w:div>
    <w:div w:id="1163735288">
      <w:bodyDiv w:val="1"/>
      <w:marLeft w:val="0"/>
      <w:marRight w:val="0"/>
      <w:marTop w:val="0"/>
      <w:marBottom w:val="0"/>
      <w:divBdr>
        <w:top w:val="none" w:sz="0" w:space="0" w:color="auto"/>
        <w:left w:val="none" w:sz="0" w:space="0" w:color="auto"/>
        <w:bottom w:val="none" w:sz="0" w:space="0" w:color="auto"/>
        <w:right w:val="none" w:sz="0" w:space="0" w:color="auto"/>
      </w:divBdr>
    </w:div>
    <w:div w:id="1164080299">
      <w:bodyDiv w:val="1"/>
      <w:marLeft w:val="0"/>
      <w:marRight w:val="0"/>
      <w:marTop w:val="0"/>
      <w:marBottom w:val="0"/>
      <w:divBdr>
        <w:top w:val="none" w:sz="0" w:space="0" w:color="auto"/>
        <w:left w:val="none" w:sz="0" w:space="0" w:color="auto"/>
        <w:bottom w:val="none" w:sz="0" w:space="0" w:color="auto"/>
        <w:right w:val="none" w:sz="0" w:space="0" w:color="auto"/>
      </w:divBdr>
    </w:div>
    <w:div w:id="1164278945">
      <w:bodyDiv w:val="1"/>
      <w:marLeft w:val="0"/>
      <w:marRight w:val="0"/>
      <w:marTop w:val="0"/>
      <w:marBottom w:val="0"/>
      <w:divBdr>
        <w:top w:val="none" w:sz="0" w:space="0" w:color="auto"/>
        <w:left w:val="none" w:sz="0" w:space="0" w:color="auto"/>
        <w:bottom w:val="none" w:sz="0" w:space="0" w:color="auto"/>
        <w:right w:val="none" w:sz="0" w:space="0" w:color="auto"/>
      </w:divBdr>
    </w:div>
    <w:div w:id="1165895615">
      <w:bodyDiv w:val="1"/>
      <w:marLeft w:val="0"/>
      <w:marRight w:val="0"/>
      <w:marTop w:val="0"/>
      <w:marBottom w:val="0"/>
      <w:divBdr>
        <w:top w:val="none" w:sz="0" w:space="0" w:color="auto"/>
        <w:left w:val="none" w:sz="0" w:space="0" w:color="auto"/>
        <w:bottom w:val="none" w:sz="0" w:space="0" w:color="auto"/>
        <w:right w:val="none" w:sz="0" w:space="0" w:color="auto"/>
      </w:divBdr>
    </w:div>
    <w:div w:id="1174874853">
      <w:bodyDiv w:val="1"/>
      <w:marLeft w:val="0"/>
      <w:marRight w:val="0"/>
      <w:marTop w:val="0"/>
      <w:marBottom w:val="0"/>
      <w:divBdr>
        <w:top w:val="none" w:sz="0" w:space="0" w:color="auto"/>
        <w:left w:val="none" w:sz="0" w:space="0" w:color="auto"/>
        <w:bottom w:val="none" w:sz="0" w:space="0" w:color="auto"/>
        <w:right w:val="none" w:sz="0" w:space="0" w:color="auto"/>
      </w:divBdr>
    </w:div>
    <w:div w:id="1187911328">
      <w:bodyDiv w:val="1"/>
      <w:marLeft w:val="0"/>
      <w:marRight w:val="0"/>
      <w:marTop w:val="0"/>
      <w:marBottom w:val="0"/>
      <w:divBdr>
        <w:top w:val="none" w:sz="0" w:space="0" w:color="auto"/>
        <w:left w:val="none" w:sz="0" w:space="0" w:color="auto"/>
        <w:bottom w:val="none" w:sz="0" w:space="0" w:color="auto"/>
        <w:right w:val="none" w:sz="0" w:space="0" w:color="auto"/>
      </w:divBdr>
    </w:div>
    <w:div w:id="1190484707">
      <w:bodyDiv w:val="1"/>
      <w:marLeft w:val="0"/>
      <w:marRight w:val="0"/>
      <w:marTop w:val="0"/>
      <w:marBottom w:val="0"/>
      <w:divBdr>
        <w:top w:val="none" w:sz="0" w:space="0" w:color="auto"/>
        <w:left w:val="none" w:sz="0" w:space="0" w:color="auto"/>
        <w:bottom w:val="none" w:sz="0" w:space="0" w:color="auto"/>
        <w:right w:val="none" w:sz="0" w:space="0" w:color="auto"/>
      </w:divBdr>
    </w:div>
    <w:div w:id="1191918754">
      <w:bodyDiv w:val="1"/>
      <w:marLeft w:val="0"/>
      <w:marRight w:val="0"/>
      <w:marTop w:val="0"/>
      <w:marBottom w:val="0"/>
      <w:divBdr>
        <w:top w:val="none" w:sz="0" w:space="0" w:color="auto"/>
        <w:left w:val="none" w:sz="0" w:space="0" w:color="auto"/>
        <w:bottom w:val="none" w:sz="0" w:space="0" w:color="auto"/>
        <w:right w:val="none" w:sz="0" w:space="0" w:color="auto"/>
      </w:divBdr>
    </w:div>
    <w:div w:id="1195535555">
      <w:bodyDiv w:val="1"/>
      <w:marLeft w:val="0"/>
      <w:marRight w:val="0"/>
      <w:marTop w:val="0"/>
      <w:marBottom w:val="0"/>
      <w:divBdr>
        <w:top w:val="none" w:sz="0" w:space="0" w:color="auto"/>
        <w:left w:val="none" w:sz="0" w:space="0" w:color="auto"/>
        <w:bottom w:val="none" w:sz="0" w:space="0" w:color="auto"/>
        <w:right w:val="none" w:sz="0" w:space="0" w:color="auto"/>
      </w:divBdr>
    </w:div>
    <w:div w:id="1205754058">
      <w:bodyDiv w:val="1"/>
      <w:marLeft w:val="0"/>
      <w:marRight w:val="0"/>
      <w:marTop w:val="0"/>
      <w:marBottom w:val="0"/>
      <w:divBdr>
        <w:top w:val="none" w:sz="0" w:space="0" w:color="auto"/>
        <w:left w:val="none" w:sz="0" w:space="0" w:color="auto"/>
        <w:bottom w:val="none" w:sz="0" w:space="0" w:color="auto"/>
        <w:right w:val="none" w:sz="0" w:space="0" w:color="auto"/>
      </w:divBdr>
    </w:div>
    <w:div w:id="1209611325">
      <w:bodyDiv w:val="1"/>
      <w:marLeft w:val="0"/>
      <w:marRight w:val="0"/>
      <w:marTop w:val="0"/>
      <w:marBottom w:val="0"/>
      <w:divBdr>
        <w:top w:val="none" w:sz="0" w:space="0" w:color="auto"/>
        <w:left w:val="none" w:sz="0" w:space="0" w:color="auto"/>
        <w:bottom w:val="none" w:sz="0" w:space="0" w:color="auto"/>
        <w:right w:val="none" w:sz="0" w:space="0" w:color="auto"/>
      </w:divBdr>
    </w:div>
    <w:div w:id="1209957283">
      <w:bodyDiv w:val="1"/>
      <w:marLeft w:val="0"/>
      <w:marRight w:val="0"/>
      <w:marTop w:val="0"/>
      <w:marBottom w:val="0"/>
      <w:divBdr>
        <w:top w:val="none" w:sz="0" w:space="0" w:color="auto"/>
        <w:left w:val="none" w:sz="0" w:space="0" w:color="auto"/>
        <w:bottom w:val="none" w:sz="0" w:space="0" w:color="auto"/>
        <w:right w:val="none" w:sz="0" w:space="0" w:color="auto"/>
      </w:divBdr>
    </w:div>
    <w:div w:id="1218662050">
      <w:bodyDiv w:val="1"/>
      <w:marLeft w:val="0"/>
      <w:marRight w:val="0"/>
      <w:marTop w:val="0"/>
      <w:marBottom w:val="0"/>
      <w:divBdr>
        <w:top w:val="none" w:sz="0" w:space="0" w:color="auto"/>
        <w:left w:val="none" w:sz="0" w:space="0" w:color="auto"/>
        <w:bottom w:val="none" w:sz="0" w:space="0" w:color="auto"/>
        <w:right w:val="none" w:sz="0" w:space="0" w:color="auto"/>
      </w:divBdr>
    </w:div>
    <w:div w:id="1219971370">
      <w:bodyDiv w:val="1"/>
      <w:marLeft w:val="0"/>
      <w:marRight w:val="0"/>
      <w:marTop w:val="0"/>
      <w:marBottom w:val="0"/>
      <w:divBdr>
        <w:top w:val="none" w:sz="0" w:space="0" w:color="auto"/>
        <w:left w:val="none" w:sz="0" w:space="0" w:color="auto"/>
        <w:bottom w:val="none" w:sz="0" w:space="0" w:color="auto"/>
        <w:right w:val="none" w:sz="0" w:space="0" w:color="auto"/>
      </w:divBdr>
    </w:div>
    <w:div w:id="1220441036">
      <w:bodyDiv w:val="1"/>
      <w:marLeft w:val="0"/>
      <w:marRight w:val="0"/>
      <w:marTop w:val="0"/>
      <w:marBottom w:val="0"/>
      <w:divBdr>
        <w:top w:val="none" w:sz="0" w:space="0" w:color="auto"/>
        <w:left w:val="none" w:sz="0" w:space="0" w:color="auto"/>
        <w:bottom w:val="none" w:sz="0" w:space="0" w:color="auto"/>
        <w:right w:val="none" w:sz="0" w:space="0" w:color="auto"/>
      </w:divBdr>
    </w:div>
    <w:div w:id="1220552421">
      <w:bodyDiv w:val="1"/>
      <w:marLeft w:val="0"/>
      <w:marRight w:val="0"/>
      <w:marTop w:val="0"/>
      <w:marBottom w:val="0"/>
      <w:divBdr>
        <w:top w:val="none" w:sz="0" w:space="0" w:color="auto"/>
        <w:left w:val="none" w:sz="0" w:space="0" w:color="auto"/>
        <w:bottom w:val="none" w:sz="0" w:space="0" w:color="auto"/>
        <w:right w:val="none" w:sz="0" w:space="0" w:color="auto"/>
      </w:divBdr>
    </w:div>
    <w:div w:id="1221206618">
      <w:bodyDiv w:val="1"/>
      <w:marLeft w:val="0"/>
      <w:marRight w:val="0"/>
      <w:marTop w:val="0"/>
      <w:marBottom w:val="0"/>
      <w:divBdr>
        <w:top w:val="none" w:sz="0" w:space="0" w:color="auto"/>
        <w:left w:val="none" w:sz="0" w:space="0" w:color="auto"/>
        <w:bottom w:val="none" w:sz="0" w:space="0" w:color="auto"/>
        <w:right w:val="none" w:sz="0" w:space="0" w:color="auto"/>
      </w:divBdr>
    </w:div>
    <w:div w:id="1227687482">
      <w:bodyDiv w:val="1"/>
      <w:marLeft w:val="0"/>
      <w:marRight w:val="0"/>
      <w:marTop w:val="0"/>
      <w:marBottom w:val="0"/>
      <w:divBdr>
        <w:top w:val="none" w:sz="0" w:space="0" w:color="auto"/>
        <w:left w:val="none" w:sz="0" w:space="0" w:color="auto"/>
        <w:bottom w:val="none" w:sz="0" w:space="0" w:color="auto"/>
        <w:right w:val="none" w:sz="0" w:space="0" w:color="auto"/>
      </w:divBdr>
    </w:div>
    <w:div w:id="1229801946">
      <w:bodyDiv w:val="1"/>
      <w:marLeft w:val="0"/>
      <w:marRight w:val="0"/>
      <w:marTop w:val="0"/>
      <w:marBottom w:val="0"/>
      <w:divBdr>
        <w:top w:val="none" w:sz="0" w:space="0" w:color="auto"/>
        <w:left w:val="none" w:sz="0" w:space="0" w:color="auto"/>
        <w:bottom w:val="none" w:sz="0" w:space="0" w:color="auto"/>
        <w:right w:val="none" w:sz="0" w:space="0" w:color="auto"/>
      </w:divBdr>
    </w:div>
    <w:div w:id="1229848674">
      <w:bodyDiv w:val="1"/>
      <w:marLeft w:val="0"/>
      <w:marRight w:val="0"/>
      <w:marTop w:val="0"/>
      <w:marBottom w:val="0"/>
      <w:divBdr>
        <w:top w:val="none" w:sz="0" w:space="0" w:color="auto"/>
        <w:left w:val="none" w:sz="0" w:space="0" w:color="auto"/>
        <w:bottom w:val="none" w:sz="0" w:space="0" w:color="auto"/>
        <w:right w:val="none" w:sz="0" w:space="0" w:color="auto"/>
      </w:divBdr>
    </w:div>
    <w:div w:id="1235354979">
      <w:bodyDiv w:val="1"/>
      <w:marLeft w:val="0"/>
      <w:marRight w:val="0"/>
      <w:marTop w:val="0"/>
      <w:marBottom w:val="0"/>
      <w:divBdr>
        <w:top w:val="none" w:sz="0" w:space="0" w:color="auto"/>
        <w:left w:val="none" w:sz="0" w:space="0" w:color="auto"/>
        <w:bottom w:val="none" w:sz="0" w:space="0" w:color="auto"/>
        <w:right w:val="none" w:sz="0" w:space="0" w:color="auto"/>
      </w:divBdr>
    </w:div>
    <w:div w:id="1237016786">
      <w:bodyDiv w:val="1"/>
      <w:marLeft w:val="0"/>
      <w:marRight w:val="0"/>
      <w:marTop w:val="0"/>
      <w:marBottom w:val="0"/>
      <w:divBdr>
        <w:top w:val="none" w:sz="0" w:space="0" w:color="auto"/>
        <w:left w:val="none" w:sz="0" w:space="0" w:color="auto"/>
        <w:bottom w:val="none" w:sz="0" w:space="0" w:color="auto"/>
        <w:right w:val="none" w:sz="0" w:space="0" w:color="auto"/>
      </w:divBdr>
    </w:div>
    <w:div w:id="1246836553">
      <w:bodyDiv w:val="1"/>
      <w:marLeft w:val="0"/>
      <w:marRight w:val="0"/>
      <w:marTop w:val="0"/>
      <w:marBottom w:val="0"/>
      <w:divBdr>
        <w:top w:val="none" w:sz="0" w:space="0" w:color="auto"/>
        <w:left w:val="none" w:sz="0" w:space="0" w:color="auto"/>
        <w:bottom w:val="none" w:sz="0" w:space="0" w:color="auto"/>
        <w:right w:val="none" w:sz="0" w:space="0" w:color="auto"/>
      </w:divBdr>
    </w:div>
    <w:div w:id="1249264693">
      <w:bodyDiv w:val="1"/>
      <w:marLeft w:val="0"/>
      <w:marRight w:val="0"/>
      <w:marTop w:val="0"/>
      <w:marBottom w:val="0"/>
      <w:divBdr>
        <w:top w:val="none" w:sz="0" w:space="0" w:color="auto"/>
        <w:left w:val="none" w:sz="0" w:space="0" w:color="auto"/>
        <w:bottom w:val="none" w:sz="0" w:space="0" w:color="auto"/>
        <w:right w:val="none" w:sz="0" w:space="0" w:color="auto"/>
      </w:divBdr>
    </w:div>
    <w:div w:id="1250044913">
      <w:bodyDiv w:val="1"/>
      <w:marLeft w:val="0"/>
      <w:marRight w:val="0"/>
      <w:marTop w:val="0"/>
      <w:marBottom w:val="0"/>
      <w:divBdr>
        <w:top w:val="none" w:sz="0" w:space="0" w:color="auto"/>
        <w:left w:val="none" w:sz="0" w:space="0" w:color="auto"/>
        <w:bottom w:val="none" w:sz="0" w:space="0" w:color="auto"/>
        <w:right w:val="none" w:sz="0" w:space="0" w:color="auto"/>
      </w:divBdr>
    </w:div>
    <w:div w:id="1250237014">
      <w:bodyDiv w:val="1"/>
      <w:marLeft w:val="0"/>
      <w:marRight w:val="0"/>
      <w:marTop w:val="0"/>
      <w:marBottom w:val="0"/>
      <w:divBdr>
        <w:top w:val="none" w:sz="0" w:space="0" w:color="auto"/>
        <w:left w:val="none" w:sz="0" w:space="0" w:color="auto"/>
        <w:bottom w:val="none" w:sz="0" w:space="0" w:color="auto"/>
        <w:right w:val="none" w:sz="0" w:space="0" w:color="auto"/>
      </w:divBdr>
    </w:div>
    <w:div w:id="1250844300">
      <w:bodyDiv w:val="1"/>
      <w:marLeft w:val="0"/>
      <w:marRight w:val="0"/>
      <w:marTop w:val="0"/>
      <w:marBottom w:val="0"/>
      <w:divBdr>
        <w:top w:val="none" w:sz="0" w:space="0" w:color="auto"/>
        <w:left w:val="none" w:sz="0" w:space="0" w:color="auto"/>
        <w:bottom w:val="none" w:sz="0" w:space="0" w:color="auto"/>
        <w:right w:val="none" w:sz="0" w:space="0" w:color="auto"/>
      </w:divBdr>
    </w:div>
    <w:div w:id="1255743377">
      <w:bodyDiv w:val="1"/>
      <w:marLeft w:val="0"/>
      <w:marRight w:val="0"/>
      <w:marTop w:val="0"/>
      <w:marBottom w:val="0"/>
      <w:divBdr>
        <w:top w:val="none" w:sz="0" w:space="0" w:color="auto"/>
        <w:left w:val="none" w:sz="0" w:space="0" w:color="auto"/>
        <w:bottom w:val="none" w:sz="0" w:space="0" w:color="auto"/>
        <w:right w:val="none" w:sz="0" w:space="0" w:color="auto"/>
      </w:divBdr>
    </w:div>
    <w:div w:id="1257591530">
      <w:bodyDiv w:val="1"/>
      <w:marLeft w:val="0"/>
      <w:marRight w:val="0"/>
      <w:marTop w:val="0"/>
      <w:marBottom w:val="0"/>
      <w:divBdr>
        <w:top w:val="none" w:sz="0" w:space="0" w:color="auto"/>
        <w:left w:val="none" w:sz="0" w:space="0" w:color="auto"/>
        <w:bottom w:val="none" w:sz="0" w:space="0" w:color="auto"/>
        <w:right w:val="none" w:sz="0" w:space="0" w:color="auto"/>
      </w:divBdr>
    </w:div>
    <w:div w:id="1257640307">
      <w:bodyDiv w:val="1"/>
      <w:marLeft w:val="0"/>
      <w:marRight w:val="0"/>
      <w:marTop w:val="0"/>
      <w:marBottom w:val="0"/>
      <w:divBdr>
        <w:top w:val="none" w:sz="0" w:space="0" w:color="auto"/>
        <w:left w:val="none" w:sz="0" w:space="0" w:color="auto"/>
        <w:bottom w:val="none" w:sz="0" w:space="0" w:color="auto"/>
        <w:right w:val="none" w:sz="0" w:space="0" w:color="auto"/>
      </w:divBdr>
    </w:div>
    <w:div w:id="1262297715">
      <w:bodyDiv w:val="1"/>
      <w:marLeft w:val="0"/>
      <w:marRight w:val="0"/>
      <w:marTop w:val="0"/>
      <w:marBottom w:val="0"/>
      <w:divBdr>
        <w:top w:val="none" w:sz="0" w:space="0" w:color="auto"/>
        <w:left w:val="none" w:sz="0" w:space="0" w:color="auto"/>
        <w:bottom w:val="none" w:sz="0" w:space="0" w:color="auto"/>
        <w:right w:val="none" w:sz="0" w:space="0" w:color="auto"/>
      </w:divBdr>
    </w:div>
    <w:div w:id="1271622804">
      <w:bodyDiv w:val="1"/>
      <w:marLeft w:val="0"/>
      <w:marRight w:val="0"/>
      <w:marTop w:val="0"/>
      <w:marBottom w:val="0"/>
      <w:divBdr>
        <w:top w:val="none" w:sz="0" w:space="0" w:color="auto"/>
        <w:left w:val="none" w:sz="0" w:space="0" w:color="auto"/>
        <w:bottom w:val="none" w:sz="0" w:space="0" w:color="auto"/>
        <w:right w:val="none" w:sz="0" w:space="0" w:color="auto"/>
      </w:divBdr>
    </w:div>
    <w:div w:id="1272930198">
      <w:bodyDiv w:val="1"/>
      <w:marLeft w:val="0"/>
      <w:marRight w:val="0"/>
      <w:marTop w:val="0"/>
      <w:marBottom w:val="0"/>
      <w:divBdr>
        <w:top w:val="none" w:sz="0" w:space="0" w:color="auto"/>
        <w:left w:val="none" w:sz="0" w:space="0" w:color="auto"/>
        <w:bottom w:val="none" w:sz="0" w:space="0" w:color="auto"/>
        <w:right w:val="none" w:sz="0" w:space="0" w:color="auto"/>
      </w:divBdr>
    </w:div>
    <w:div w:id="1272980195">
      <w:bodyDiv w:val="1"/>
      <w:marLeft w:val="0"/>
      <w:marRight w:val="0"/>
      <w:marTop w:val="0"/>
      <w:marBottom w:val="0"/>
      <w:divBdr>
        <w:top w:val="none" w:sz="0" w:space="0" w:color="auto"/>
        <w:left w:val="none" w:sz="0" w:space="0" w:color="auto"/>
        <w:bottom w:val="none" w:sz="0" w:space="0" w:color="auto"/>
        <w:right w:val="none" w:sz="0" w:space="0" w:color="auto"/>
      </w:divBdr>
    </w:div>
    <w:div w:id="1275206844">
      <w:bodyDiv w:val="1"/>
      <w:marLeft w:val="0"/>
      <w:marRight w:val="0"/>
      <w:marTop w:val="0"/>
      <w:marBottom w:val="0"/>
      <w:divBdr>
        <w:top w:val="none" w:sz="0" w:space="0" w:color="auto"/>
        <w:left w:val="none" w:sz="0" w:space="0" w:color="auto"/>
        <w:bottom w:val="none" w:sz="0" w:space="0" w:color="auto"/>
        <w:right w:val="none" w:sz="0" w:space="0" w:color="auto"/>
      </w:divBdr>
    </w:div>
    <w:div w:id="1281063608">
      <w:bodyDiv w:val="1"/>
      <w:marLeft w:val="0"/>
      <w:marRight w:val="0"/>
      <w:marTop w:val="0"/>
      <w:marBottom w:val="0"/>
      <w:divBdr>
        <w:top w:val="none" w:sz="0" w:space="0" w:color="auto"/>
        <w:left w:val="none" w:sz="0" w:space="0" w:color="auto"/>
        <w:bottom w:val="none" w:sz="0" w:space="0" w:color="auto"/>
        <w:right w:val="none" w:sz="0" w:space="0" w:color="auto"/>
      </w:divBdr>
    </w:div>
    <w:div w:id="1282884620">
      <w:bodyDiv w:val="1"/>
      <w:marLeft w:val="0"/>
      <w:marRight w:val="0"/>
      <w:marTop w:val="0"/>
      <w:marBottom w:val="0"/>
      <w:divBdr>
        <w:top w:val="none" w:sz="0" w:space="0" w:color="auto"/>
        <w:left w:val="none" w:sz="0" w:space="0" w:color="auto"/>
        <w:bottom w:val="none" w:sz="0" w:space="0" w:color="auto"/>
        <w:right w:val="none" w:sz="0" w:space="0" w:color="auto"/>
      </w:divBdr>
    </w:div>
    <w:div w:id="1288201226">
      <w:bodyDiv w:val="1"/>
      <w:marLeft w:val="0"/>
      <w:marRight w:val="0"/>
      <w:marTop w:val="0"/>
      <w:marBottom w:val="0"/>
      <w:divBdr>
        <w:top w:val="none" w:sz="0" w:space="0" w:color="auto"/>
        <w:left w:val="none" w:sz="0" w:space="0" w:color="auto"/>
        <w:bottom w:val="none" w:sz="0" w:space="0" w:color="auto"/>
        <w:right w:val="none" w:sz="0" w:space="0" w:color="auto"/>
      </w:divBdr>
    </w:div>
    <w:div w:id="1295405708">
      <w:bodyDiv w:val="1"/>
      <w:marLeft w:val="0"/>
      <w:marRight w:val="0"/>
      <w:marTop w:val="0"/>
      <w:marBottom w:val="0"/>
      <w:divBdr>
        <w:top w:val="none" w:sz="0" w:space="0" w:color="auto"/>
        <w:left w:val="none" w:sz="0" w:space="0" w:color="auto"/>
        <w:bottom w:val="none" w:sz="0" w:space="0" w:color="auto"/>
        <w:right w:val="none" w:sz="0" w:space="0" w:color="auto"/>
      </w:divBdr>
    </w:div>
    <w:div w:id="1300109374">
      <w:bodyDiv w:val="1"/>
      <w:marLeft w:val="0"/>
      <w:marRight w:val="0"/>
      <w:marTop w:val="0"/>
      <w:marBottom w:val="0"/>
      <w:divBdr>
        <w:top w:val="none" w:sz="0" w:space="0" w:color="auto"/>
        <w:left w:val="none" w:sz="0" w:space="0" w:color="auto"/>
        <w:bottom w:val="none" w:sz="0" w:space="0" w:color="auto"/>
        <w:right w:val="none" w:sz="0" w:space="0" w:color="auto"/>
      </w:divBdr>
    </w:div>
    <w:div w:id="1310130437">
      <w:bodyDiv w:val="1"/>
      <w:marLeft w:val="0"/>
      <w:marRight w:val="0"/>
      <w:marTop w:val="0"/>
      <w:marBottom w:val="0"/>
      <w:divBdr>
        <w:top w:val="none" w:sz="0" w:space="0" w:color="auto"/>
        <w:left w:val="none" w:sz="0" w:space="0" w:color="auto"/>
        <w:bottom w:val="none" w:sz="0" w:space="0" w:color="auto"/>
        <w:right w:val="none" w:sz="0" w:space="0" w:color="auto"/>
      </w:divBdr>
    </w:div>
    <w:div w:id="1316376680">
      <w:bodyDiv w:val="1"/>
      <w:marLeft w:val="0"/>
      <w:marRight w:val="0"/>
      <w:marTop w:val="0"/>
      <w:marBottom w:val="0"/>
      <w:divBdr>
        <w:top w:val="none" w:sz="0" w:space="0" w:color="auto"/>
        <w:left w:val="none" w:sz="0" w:space="0" w:color="auto"/>
        <w:bottom w:val="none" w:sz="0" w:space="0" w:color="auto"/>
        <w:right w:val="none" w:sz="0" w:space="0" w:color="auto"/>
      </w:divBdr>
    </w:div>
    <w:div w:id="1330055992">
      <w:bodyDiv w:val="1"/>
      <w:marLeft w:val="0"/>
      <w:marRight w:val="0"/>
      <w:marTop w:val="0"/>
      <w:marBottom w:val="0"/>
      <w:divBdr>
        <w:top w:val="none" w:sz="0" w:space="0" w:color="auto"/>
        <w:left w:val="none" w:sz="0" w:space="0" w:color="auto"/>
        <w:bottom w:val="none" w:sz="0" w:space="0" w:color="auto"/>
        <w:right w:val="none" w:sz="0" w:space="0" w:color="auto"/>
      </w:divBdr>
    </w:div>
    <w:div w:id="1332562240">
      <w:bodyDiv w:val="1"/>
      <w:marLeft w:val="0"/>
      <w:marRight w:val="0"/>
      <w:marTop w:val="0"/>
      <w:marBottom w:val="0"/>
      <w:divBdr>
        <w:top w:val="none" w:sz="0" w:space="0" w:color="auto"/>
        <w:left w:val="none" w:sz="0" w:space="0" w:color="auto"/>
        <w:bottom w:val="none" w:sz="0" w:space="0" w:color="auto"/>
        <w:right w:val="none" w:sz="0" w:space="0" w:color="auto"/>
      </w:divBdr>
    </w:div>
    <w:div w:id="1338919625">
      <w:bodyDiv w:val="1"/>
      <w:marLeft w:val="0"/>
      <w:marRight w:val="0"/>
      <w:marTop w:val="0"/>
      <w:marBottom w:val="0"/>
      <w:divBdr>
        <w:top w:val="none" w:sz="0" w:space="0" w:color="auto"/>
        <w:left w:val="none" w:sz="0" w:space="0" w:color="auto"/>
        <w:bottom w:val="none" w:sz="0" w:space="0" w:color="auto"/>
        <w:right w:val="none" w:sz="0" w:space="0" w:color="auto"/>
      </w:divBdr>
    </w:div>
    <w:div w:id="1339576790">
      <w:bodyDiv w:val="1"/>
      <w:marLeft w:val="0"/>
      <w:marRight w:val="0"/>
      <w:marTop w:val="0"/>
      <w:marBottom w:val="0"/>
      <w:divBdr>
        <w:top w:val="none" w:sz="0" w:space="0" w:color="auto"/>
        <w:left w:val="none" w:sz="0" w:space="0" w:color="auto"/>
        <w:bottom w:val="none" w:sz="0" w:space="0" w:color="auto"/>
        <w:right w:val="none" w:sz="0" w:space="0" w:color="auto"/>
      </w:divBdr>
    </w:div>
    <w:div w:id="1344700346">
      <w:bodyDiv w:val="1"/>
      <w:marLeft w:val="0"/>
      <w:marRight w:val="0"/>
      <w:marTop w:val="0"/>
      <w:marBottom w:val="0"/>
      <w:divBdr>
        <w:top w:val="none" w:sz="0" w:space="0" w:color="auto"/>
        <w:left w:val="none" w:sz="0" w:space="0" w:color="auto"/>
        <w:bottom w:val="none" w:sz="0" w:space="0" w:color="auto"/>
        <w:right w:val="none" w:sz="0" w:space="0" w:color="auto"/>
      </w:divBdr>
    </w:div>
    <w:div w:id="1347948079">
      <w:bodyDiv w:val="1"/>
      <w:marLeft w:val="0"/>
      <w:marRight w:val="0"/>
      <w:marTop w:val="0"/>
      <w:marBottom w:val="0"/>
      <w:divBdr>
        <w:top w:val="none" w:sz="0" w:space="0" w:color="auto"/>
        <w:left w:val="none" w:sz="0" w:space="0" w:color="auto"/>
        <w:bottom w:val="none" w:sz="0" w:space="0" w:color="auto"/>
        <w:right w:val="none" w:sz="0" w:space="0" w:color="auto"/>
      </w:divBdr>
    </w:div>
    <w:div w:id="1356887320">
      <w:bodyDiv w:val="1"/>
      <w:marLeft w:val="0"/>
      <w:marRight w:val="0"/>
      <w:marTop w:val="0"/>
      <w:marBottom w:val="0"/>
      <w:divBdr>
        <w:top w:val="none" w:sz="0" w:space="0" w:color="auto"/>
        <w:left w:val="none" w:sz="0" w:space="0" w:color="auto"/>
        <w:bottom w:val="none" w:sz="0" w:space="0" w:color="auto"/>
        <w:right w:val="none" w:sz="0" w:space="0" w:color="auto"/>
      </w:divBdr>
    </w:div>
    <w:div w:id="1359308724">
      <w:bodyDiv w:val="1"/>
      <w:marLeft w:val="0"/>
      <w:marRight w:val="0"/>
      <w:marTop w:val="0"/>
      <w:marBottom w:val="0"/>
      <w:divBdr>
        <w:top w:val="none" w:sz="0" w:space="0" w:color="auto"/>
        <w:left w:val="none" w:sz="0" w:space="0" w:color="auto"/>
        <w:bottom w:val="none" w:sz="0" w:space="0" w:color="auto"/>
        <w:right w:val="none" w:sz="0" w:space="0" w:color="auto"/>
      </w:divBdr>
    </w:div>
    <w:div w:id="1361584650">
      <w:bodyDiv w:val="1"/>
      <w:marLeft w:val="0"/>
      <w:marRight w:val="0"/>
      <w:marTop w:val="0"/>
      <w:marBottom w:val="0"/>
      <w:divBdr>
        <w:top w:val="none" w:sz="0" w:space="0" w:color="auto"/>
        <w:left w:val="none" w:sz="0" w:space="0" w:color="auto"/>
        <w:bottom w:val="none" w:sz="0" w:space="0" w:color="auto"/>
        <w:right w:val="none" w:sz="0" w:space="0" w:color="auto"/>
      </w:divBdr>
    </w:div>
    <w:div w:id="1377200996">
      <w:bodyDiv w:val="1"/>
      <w:marLeft w:val="0"/>
      <w:marRight w:val="0"/>
      <w:marTop w:val="0"/>
      <w:marBottom w:val="0"/>
      <w:divBdr>
        <w:top w:val="none" w:sz="0" w:space="0" w:color="auto"/>
        <w:left w:val="none" w:sz="0" w:space="0" w:color="auto"/>
        <w:bottom w:val="none" w:sz="0" w:space="0" w:color="auto"/>
        <w:right w:val="none" w:sz="0" w:space="0" w:color="auto"/>
      </w:divBdr>
    </w:div>
    <w:div w:id="1378042553">
      <w:bodyDiv w:val="1"/>
      <w:marLeft w:val="0"/>
      <w:marRight w:val="0"/>
      <w:marTop w:val="0"/>
      <w:marBottom w:val="0"/>
      <w:divBdr>
        <w:top w:val="none" w:sz="0" w:space="0" w:color="auto"/>
        <w:left w:val="none" w:sz="0" w:space="0" w:color="auto"/>
        <w:bottom w:val="none" w:sz="0" w:space="0" w:color="auto"/>
        <w:right w:val="none" w:sz="0" w:space="0" w:color="auto"/>
      </w:divBdr>
    </w:div>
    <w:div w:id="1379668620">
      <w:bodyDiv w:val="1"/>
      <w:marLeft w:val="0"/>
      <w:marRight w:val="0"/>
      <w:marTop w:val="0"/>
      <w:marBottom w:val="0"/>
      <w:divBdr>
        <w:top w:val="none" w:sz="0" w:space="0" w:color="auto"/>
        <w:left w:val="none" w:sz="0" w:space="0" w:color="auto"/>
        <w:bottom w:val="none" w:sz="0" w:space="0" w:color="auto"/>
        <w:right w:val="none" w:sz="0" w:space="0" w:color="auto"/>
      </w:divBdr>
    </w:div>
    <w:div w:id="1385325745">
      <w:bodyDiv w:val="1"/>
      <w:marLeft w:val="0"/>
      <w:marRight w:val="0"/>
      <w:marTop w:val="0"/>
      <w:marBottom w:val="0"/>
      <w:divBdr>
        <w:top w:val="none" w:sz="0" w:space="0" w:color="auto"/>
        <w:left w:val="none" w:sz="0" w:space="0" w:color="auto"/>
        <w:bottom w:val="none" w:sz="0" w:space="0" w:color="auto"/>
        <w:right w:val="none" w:sz="0" w:space="0" w:color="auto"/>
      </w:divBdr>
    </w:div>
    <w:div w:id="1397239076">
      <w:bodyDiv w:val="1"/>
      <w:marLeft w:val="0"/>
      <w:marRight w:val="0"/>
      <w:marTop w:val="0"/>
      <w:marBottom w:val="0"/>
      <w:divBdr>
        <w:top w:val="none" w:sz="0" w:space="0" w:color="auto"/>
        <w:left w:val="none" w:sz="0" w:space="0" w:color="auto"/>
        <w:bottom w:val="none" w:sz="0" w:space="0" w:color="auto"/>
        <w:right w:val="none" w:sz="0" w:space="0" w:color="auto"/>
      </w:divBdr>
    </w:div>
    <w:div w:id="1410931562">
      <w:bodyDiv w:val="1"/>
      <w:marLeft w:val="0"/>
      <w:marRight w:val="0"/>
      <w:marTop w:val="0"/>
      <w:marBottom w:val="0"/>
      <w:divBdr>
        <w:top w:val="none" w:sz="0" w:space="0" w:color="auto"/>
        <w:left w:val="none" w:sz="0" w:space="0" w:color="auto"/>
        <w:bottom w:val="none" w:sz="0" w:space="0" w:color="auto"/>
        <w:right w:val="none" w:sz="0" w:space="0" w:color="auto"/>
      </w:divBdr>
    </w:div>
    <w:div w:id="1412120152">
      <w:bodyDiv w:val="1"/>
      <w:marLeft w:val="0"/>
      <w:marRight w:val="0"/>
      <w:marTop w:val="0"/>
      <w:marBottom w:val="0"/>
      <w:divBdr>
        <w:top w:val="none" w:sz="0" w:space="0" w:color="auto"/>
        <w:left w:val="none" w:sz="0" w:space="0" w:color="auto"/>
        <w:bottom w:val="none" w:sz="0" w:space="0" w:color="auto"/>
        <w:right w:val="none" w:sz="0" w:space="0" w:color="auto"/>
      </w:divBdr>
    </w:div>
    <w:div w:id="1414938047">
      <w:bodyDiv w:val="1"/>
      <w:marLeft w:val="0"/>
      <w:marRight w:val="0"/>
      <w:marTop w:val="0"/>
      <w:marBottom w:val="0"/>
      <w:divBdr>
        <w:top w:val="none" w:sz="0" w:space="0" w:color="auto"/>
        <w:left w:val="none" w:sz="0" w:space="0" w:color="auto"/>
        <w:bottom w:val="none" w:sz="0" w:space="0" w:color="auto"/>
        <w:right w:val="none" w:sz="0" w:space="0" w:color="auto"/>
      </w:divBdr>
    </w:div>
    <w:div w:id="1433747352">
      <w:bodyDiv w:val="1"/>
      <w:marLeft w:val="0"/>
      <w:marRight w:val="0"/>
      <w:marTop w:val="0"/>
      <w:marBottom w:val="0"/>
      <w:divBdr>
        <w:top w:val="none" w:sz="0" w:space="0" w:color="auto"/>
        <w:left w:val="none" w:sz="0" w:space="0" w:color="auto"/>
        <w:bottom w:val="none" w:sz="0" w:space="0" w:color="auto"/>
        <w:right w:val="none" w:sz="0" w:space="0" w:color="auto"/>
      </w:divBdr>
    </w:div>
    <w:div w:id="1438719887">
      <w:bodyDiv w:val="1"/>
      <w:marLeft w:val="0"/>
      <w:marRight w:val="0"/>
      <w:marTop w:val="0"/>
      <w:marBottom w:val="0"/>
      <w:divBdr>
        <w:top w:val="none" w:sz="0" w:space="0" w:color="auto"/>
        <w:left w:val="none" w:sz="0" w:space="0" w:color="auto"/>
        <w:bottom w:val="none" w:sz="0" w:space="0" w:color="auto"/>
        <w:right w:val="none" w:sz="0" w:space="0" w:color="auto"/>
      </w:divBdr>
    </w:div>
    <w:div w:id="1445034407">
      <w:bodyDiv w:val="1"/>
      <w:marLeft w:val="0"/>
      <w:marRight w:val="0"/>
      <w:marTop w:val="0"/>
      <w:marBottom w:val="0"/>
      <w:divBdr>
        <w:top w:val="none" w:sz="0" w:space="0" w:color="auto"/>
        <w:left w:val="none" w:sz="0" w:space="0" w:color="auto"/>
        <w:bottom w:val="none" w:sz="0" w:space="0" w:color="auto"/>
        <w:right w:val="none" w:sz="0" w:space="0" w:color="auto"/>
      </w:divBdr>
    </w:div>
    <w:div w:id="1452432280">
      <w:bodyDiv w:val="1"/>
      <w:marLeft w:val="0"/>
      <w:marRight w:val="0"/>
      <w:marTop w:val="0"/>
      <w:marBottom w:val="0"/>
      <w:divBdr>
        <w:top w:val="none" w:sz="0" w:space="0" w:color="auto"/>
        <w:left w:val="none" w:sz="0" w:space="0" w:color="auto"/>
        <w:bottom w:val="none" w:sz="0" w:space="0" w:color="auto"/>
        <w:right w:val="none" w:sz="0" w:space="0" w:color="auto"/>
      </w:divBdr>
    </w:div>
    <w:div w:id="1458839551">
      <w:bodyDiv w:val="1"/>
      <w:marLeft w:val="0"/>
      <w:marRight w:val="0"/>
      <w:marTop w:val="0"/>
      <w:marBottom w:val="0"/>
      <w:divBdr>
        <w:top w:val="none" w:sz="0" w:space="0" w:color="auto"/>
        <w:left w:val="none" w:sz="0" w:space="0" w:color="auto"/>
        <w:bottom w:val="none" w:sz="0" w:space="0" w:color="auto"/>
        <w:right w:val="none" w:sz="0" w:space="0" w:color="auto"/>
      </w:divBdr>
    </w:div>
    <w:div w:id="1459687154">
      <w:bodyDiv w:val="1"/>
      <w:marLeft w:val="0"/>
      <w:marRight w:val="0"/>
      <w:marTop w:val="0"/>
      <w:marBottom w:val="0"/>
      <w:divBdr>
        <w:top w:val="none" w:sz="0" w:space="0" w:color="auto"/>
        <w:left w:val="none" w:sz="0" w:space="0" w:color="auto"/>
        <w:bottom w:val="none" w:sz="0" w:space="0" w:color="auto"/>
        <w:right w:val="none" w:sz="0" w:space="0" w:color="auto"/>
      </w:divBdr>
    </w:div>
    <w:div w:id="1470785158">
      <w:bodyDiv w:val="1"/>
      <w:marLeft w:val="0"/>
      <w:marRight w:val="0"/>
      <w:marTop w:val="0"/>
      <w:marBottom w:val="0"/>
      <w:divBdr>
        <w:top w:val="none" w:sz="0" w:space="0" w:color="auto"/>
        <w:left w:val="none" w:sz="0" w:space="0" w:color="auto"/>
        <w:bottom w:val="none" w:sz="0" w:space="0" w:color="auto"/>
        <w:right w:val="none" w:sz="0" w:space="0" w:color="auto"/>
      </w:divBdr>
    </w:div>
    <w:div w:id="1471553196">
      <w:bodyDiv w:val="1"/>
      <w:marLeft w:val="0"/>
      <w:marRight w:val="0"/>
      <w:marTop w:val="0"/>
      <w:marBottom w:val="0"/>
      <w:divBdr>
        <w:top w:val="none" w:sz="0" w:space="0" w:color="auto"/>
        <w:left w:val="none" w:sz="0" w:space="0" w:color="auto"/>
        <w:bottom w:val="none" w:sz="0" w:space="0" w:color="auto"/>
        <w:right w:val="none" w:sz="0" w:space="0" w:color="auto"/>
      </w:divBdr>
    </w:div>
    <w:div w:id="1473910419">
      <w:bodyDiv w:val="1"/>
      <w:marLeft w:val="0"/>
      <w:marRight w:val="0"/>
      <w:marTop w:val="0"/>
      <w:marBottom w:val="0"/>
      <w:divBdr>
        <w:top w:val="none" w:sz="0" w:space="0" w:color="auto"/>
        <w:left w:val="none" w:sz="0" w:space="0" w:color="auto"/>
        <w:bottom w:val="none" w:sz="0" w:space="0" w:color="auto"/>
        <w:right w:val="none" w:sz="0" w:space="0" w:color="auto"/>
      </w:divBdr>
    </w:div>
    <w:div w:id="1481380549">
      <w:bodyDiv w:val="1"/>
      <w:marLeft w:val="0"/>
      <w:marRight w:val="0"/>
      <w:marTop w:val="0"/>
      <w:marBottom w:val="0"/>
      <w:divBdr>
        <w:top w:val="none" w:sz="0" w:space="0" w:color="auto"/>
        <w:left w:val="none" w:sz="0" w:space="0" w:color="auto"/>
        <w:bottom w:val="none" w:sz="0" w:space="0" w:color="auto"/>
        <w:right w:val="none" w:sz="0" w:space="0" w:color="auto"/>
      </w:divBdr>
    </w:div>
    <w:div w:id="1481925147">
      <w:bodyDiv w:val="1"/>
      <w:marLeft w:val="0"/>
      <w:marRight w:val="0"/>
      <w:marTop w:val="0"/>
      <w:marBottom w:val="0"/>
      <w:divBdr>
        <w:top w:val="none" w:sz="0" w:space="0" w:color="auto"/>
        <w:left w:val="none" w:sz="0" w:space="0" w:color="auto"/>
        <w:bottom w:val="none" w:sz="0" w:space="0" w:color="auto"/>
        <w:right w:val="none" w:sz="0" w:space="0" w:color="auto"/>
      </w:divBdr>
    </w:div>
    <w:div w:id="1505893881">
      <w:bodyDiv w:val="1"/>
      <w:marLeft w:val="0"/>
      <w:marRight w:val="0"/>
      <w:marTop w:val="0"/>
      <w:marBottom w:val="0"/>
      <w:divBdr>
        <w:top w:val="none" w:sz="0" w:space="0" w:color="auto"/>
        <w:left w:val="none" w:sz="0" w:space="0" w:color="auto"/>
        <w:bottom w:val="none" w:sz="0" w:space="0" w:color="auto"/>
        <w:right w:val="none" w:sz="0" w:space="0" w:color="auto"/>
      </w:divBdr>
    </w:div>
    <w:div w:id="1506089130">
      <w:bodyDiv w:val="1"/>
      <w:marLeft w:val="0"/>
      <w:marRight w:val="0"/>
      <w:marTop w:val="0"/>
      <w:marBottom w:val="0"/>
      <w:divBdr>
        <w:top w:val="none" w:sz="0" w:space="0" w:color="auto"/>
        <w:left w:val="none" w:sz="0" w:space="0" w:color="auto"/>
        <w:bottom w:val="none" w:sz="0" w:space="0" w:color="auto"/>
        <w:right w:val="none" w:sz="0" w:space="0" w:color="auto"/>
      </w:divBdr>
    </w:div>
    <w:div w:id="1509321226">
      <w:bodyDiv w:val="1"/>
      <w:marLeft w:val="0"/>
      <w:marRight w:val="0"/>
      <w:marTop w:val="0"/>
      <w:marBottom w:val="0"/>
      <w:divBdr>
        <w:top w:val="none" w:sz="0" w:space="0" w:color="auto"/>
        <w:left w:val="none" w:sz="0" w:space="0" w:color="auto"/>
        <w:bottom w:val="none" w:sz="0" w:space="0" w:color="auto"/>
        <w:right w:val="none" w:sz="0" w:space="0" w:color="auto"/>
      </w:divBdr>
    </w:div>
    <w:div w:id="1523587481">
      <w:bodyDiv w:val="1"/>
      <w:marLeft w:val="0"/>
      <w:marRight w:val="0"/>
      <w:marTop w:val="0"/>
      <w:marBottom w:val="0"/>
      <w:divBdr>
        <w:top w:val="none" w:sz="0" w:space="0" w:color="auto"/>
        <w:left w:val="none" w:sz="0" w:space="0" w:color="auto"/>
        <w:bottom w:val="none" w:sz="0" w:space="0" w:color="auto"/>
        <w:right w:val="none" w:sz="0" w:space="0" w:color="auto"/>
      </w:divBdr>
    </w:div>
    <w:div w:id="1528134475">
      <w:bodyDiv w:val="1"/>
      <w:marLeft w:val="0"/>
      <w:marRight w:val="0"/>
      <w:marTop w:val="0"/>
      <w:marBottom w:val="0"/>
      <w:divBdr>
        <w:top w:val="none" w:sz="0" w:space="0" w:color="auto"/>
        <w:left w:val="none" w:sz="0" w:space="0" w:color="auto"/>
        <w:bottom w:val="none" w:sz="0" w:space="0" w:color="auto"/>
        <w:right w:val="none" w:sz="0" w:space="0" w:color="auto"/>
      </w:divBdr>
    </w:div>
    <w:div w:id="1534926583">
      <w:bodyDiv w:val="1"/>
      <w:marLeft w:val="0"/>
      <w:marRight w:val="0"/>
      <w:marTop w:val="0"/>
      <w:marBottom w:val="0"/>
      <w:divBdr>
        <w:top w:val="none" w:sz="0" w:space="0" w:color="auto"/>
        <w:left w:val="none" w:sz="0" w:space="0" w:color="auto"/>
        <w:bottom w:val="none" w:sz="0" w:space="0" w:color="auto"/>
        <w:right w:val="none" w:sz="0" w:space="0" w:color="auto"/>
      </w:divBdr>
    </w:div>
    <w:div w:id="1539470685">
      <w:bodyDiv w:val="1"/>
      <w:marLeft w:val="0"/>
      <w:marRight w:val="0"/>
      <w:marTop w:val="0"/>
      <w:marBottom w:val="0"/>
      <w:divBdr>
        <w:top w:val="none" w:sz="0" w:space="0" w:color="auto"/>
        <w:left w:val="none" w:sz="0" w:space="0" w:color="auto"/>
        <w:bottom w:val="none" w:sz="0" w:space="0" w:color="auto"/>
        <w:right w:val="none" w:sz="0" w:space="0" w:color="auto"/>
      </w:divBdr>
    </w:div>
    <w:div w:id="1543594531">
      <w:bodyDiv w:val="1"/>
      <w:marLeft w:val="0"/>
      <w:marRight w:val="0"/>
      <w:marTop w:val="0"/>
      <w:marBottom w:val="0"/>
      <w:divBdr>
        <w:top w:val="none" w:sz="0" w:space="0" w:color="auto"/>
        <w:left w:val="none" w:sz="0" w:space="0" w:color="auto"/>
        <w:bottom w:val="none" w:sz="0" w:space="0" w:color="auto"/>
        <w:right w:val="none" w:sz="0" w:space="0" w:color="auto"/>
      </w:divBdr>
    </w:div>
    <w:div w:id="1553956777">
      <w:bodyDiv w:val="1"/>
      <w:marLeft w:val="0"/>
      <w:marRight w:val="0"/>
      <w:marTop w:val="0"/>
      <w:marBottom w:val="0"/>
      <w:divBdr>
        <w:top w:val="none" w:sz="0" w:space="0" w:color="auto"/>
        <w:left w:val="none" w:sz="0" w:space="0" w:color="auto"/>
        <w:bottom w:val="none" w:sz="0" w:space="0" w:color="auto"/>
        <w:right w:val="none" w:sz="0" w:space="0" w:color="auto"/>
      </w:divBdr>
    </w:div>
    <w:div w:id="1558514817">
      <w:bodyDiv w:val="1"/>
      <w:marLeft w:val="0"/>
      <w:marRight w:val="0"/>
      <w:marTop w:val="0"/>
      <w:marBottom w:val="0"/>
      <w:divBdr>
        <w:top w:val="none" w:sz="0" w:space="0" w:color="auto"/>
        <w:left w:val="none" w:sz="0" w:space="0" w:color="auto"/>
        <w:bottom w:val="none" w:sz="0" w:space="0" w:color="auto"/>
        <w:right w:val="none" w:sz="0" w:space="0" w:color="auto"/>
      </w:divBdr>
    </w:div>
    <w:div w:id="1562712558">
      <w:bodyDiv w:val="1"/>
      <w:marLeft w:val="0"/>
      <w:marRight w:val="0"/>
      <w:marTop w:val="0"/>
      <w:marBottom w:val="0"/>
      <w:divBdr>
        <w:top w:val="none" w:sz="0" w:space="0" w:color="auto"/>
        <w:left w:val="none" w:sz="0" w:space="0" w:color="auto"/>
        <w:bottom w:val="none" w:sz="0" w:space="0" w:color="auto"/>
        <w:right w:val="none" w:sz="0" w:space="0" w:color="auto"/>
      </w:divBdr>
    </w:div>
    <w:div w:id="1575123450">
      <w:bodyDiv w:val="1"/>
      <w:marLeft w:val="0"/>
      <w:marRight w:val="0"/>
      <w:marTop w:val="0"/>
      <w:marBottom w:val="0"/>
      <w:divBdr>
        <w:top w:val="none" w:sz="0" w:space="0" w:color="auto"/>
        <w:left w:val="none" w:sz="0" w:space="0" w:color="auto"/>
        <w:bottom w:val="none" w:sz="0" w:space="0" w:color="auto"/>
        <w:right w:val="none" w:sz="0" w:space="0" w:color="auto"/>
      </w:divBdr>
    </w:div>
    <w:div w:id="1581333008">
      <w:bodyDiv w:val="1"/>
      <w:marLeft w:val="0"/>
      <w:marRight w:val="0"/>
      <w:marTop w:val="0"/>
      <w:marBottom w:val="0"/>
      <w:divBdr>
        <w:top w:val="none" w:sz="0" w:space="0" w:color="auto"/>
        <w:left w:val="none" w:sz="0" w:space="0" w:color="auto"/>
        <w:bottom w:val="none" w:sz="0" w:space="0" w:color="auto"/>
        <w:right w:val="none" w:sz="0" w:space="0" w:color="auto"/>
      </w:divBdr>
    </w:div>
    <w:div w:id="1586381134">
      <w:bodyDiv w:val="1"/>
      <w:marLeft w:val="0"/>
      <w:marRight w:val="0"/>
      <w:marTop w:val="0"/>
      <w:marBottom w:val="0"/>
      <w:divBdr>
        <w:top w:val="none" w:sz="0" w:space="0" w:color="auto"/>
        <w:left w:val="none" w:sz="0" w:space="0" w:color="auto"/>
        <w:bottom w:val="none" w:sz="0" w:space="0" w:color="auto"/>
        <w:right w:val="none" w:sz="0" w:space="0" w:color="auto"/>
      </w:divBdr>
    </w:div>
    <w:div w:id="1595897437">
      <w:bodyDiv w:val="1"/>
      <w:marLeft w:val="0"/>
      <w:marRight w:val="0"/>
      <w:marTop w:val="0"/>
      <w:marBottom w:val="0"/>
      <w:divBdr>
        <w:top w:val="none" w:sz="0" w:space="0" w:color="auto"/>
        <w:left w:val="none" w:sz="0" w:space="0" w:color="auto"/>
        <w:bottom w:val="none" w:sz="0" w:space="0" w:color="auto"/>
        <w:right w:val="none" w:sz="0" w:space="0" w:color="auto"/>
      </w:divBdr>
    </w:div>
    <w:div w:id="1600262264">
      <w:bodyDiv w:val="1"/>
      <w:marLeft w:val="0"/>
      <w:marRight w:val="0"/>
      <w:marTop w:val="0"/>
      <w:marBottom w:val="0"/>
      <w:divBdr>
        <w:top w:val="none" w:sz="0" w:space="0" w:color="auto"/>
        <w:left w:val="none" w:sz="0" w:space="0" w:color="auto"/>
        <w:bottom w:val="none" w:sz="0" w:space="0" w:color="auto"/>
        <w:right w:val="none" w:sz="0" w:space="0" w:color="auto"/>
      </w:divBdr>
    </w:div>
    <w:div w:id="1601831844">
      <w:bodyDiv w:val="1"/>
      <w:marLeft w:val="0"/>
      <w:marRight w:val="0"/>
      <w:marTop w:val="0"/>
      <w:marBottom w:val="0"/>
      <w:divBdr>
        <w:top w:val="none" w:sz="0" w:space="0" w:color="auto"/>
        <w:left w:val="none" w:sz="0" w:space="0" w:color="auto"/>
        <w:bottom w:val="none" w:sz="0" w:space="0" w:color="auto"/>
        <w:right w:val="none" w:sz="0" w:space="0" w:color="auto"/>
      </w:divBdr>
    </w:div>
    <w:div w:id="1609704508">
      <w:bodyDiv w:val="1"/>
      <w:marLeft w:val="0"/>
      <w:marRight w:val="0"/>
      <w:marTop w:val="0"/>
      <w:marBottom w:val="0"/>
      <w:divBdr>
        <w:top w:val="none" w:sz="0" w:space="0" w:color="auto"/>
        <w:left w:val="none" w:sz="0" w:space="0" w:color="auto"/>
        <w:bottom w:val="none" w:sz="0" w:space="0" w:color="auto"/>
        <w:right w:val="none" w:sz="0" w:space="0" w:color="auto"/>
      </w:divBdr>
    </w:div>
    <w:div w:id="1613629910">
      <w:bodyDiv w:val="1"/>
      <w:marLeft w:val="0"/>
      <w:marRight w:val="0"/>
      <w:marTop w:val="0"/>
      <w:marBottom w:val="0"/>
      <w:divBdr>
        <w:top w:val="none" w:sz="0" w:space="0" w:color="auto"/>
        <w:left w:val="none" w:sz="0" w:space="0" w:color="auto"/>
        <w:bottom w:val="none" w:sz="0" w:space="0" w:color="auto"/>
        <w:right w:val="none" w:sz="0" w:space="0" w:color="auto"/>
      </w:divBdr>
    </w:div>
    <w:div w:id="1624533572">
      <w:bodyDiv w:val="1"/>
      <w:marLeft w:val="0"/>
      <w:marRight w:val="0"/>
      <w:marTop w:val="0"/>
      <w:marBottom w:val="0"/>
      <w:divBdr>
        <w:top w:val="none" w:sz="0" w:space="0" w:color="auto"/>
        <w:left w:val="none" w:sz="0" w:space="0" w:color="auto"/>
        <w:bottom w:val="none" w:sz="0" w:space="0" w:color="auto"/>
        <w:right w:val="none" w:sz="0" w:space="0" w:color="auto"/>
      </w:divBdr>
    </w:div>
    <w:div w:id="1628776734">
      <w:bodyDiv w:val="1"/>
      <w:marLeft w:val="0"/>
      <w:marRight w:val="0"/>
      <w:marTop w:val="0"/>
      <w:marBottom w:val="0"/>
      <w:divBdr>
        <w:top w:val="none" w:sz="0" w:space="0" w:color="auto"/>
        <w:left w:val="none" w:sz="0" w:space="0" w:color="auto"/>
        <w:bottom w:val="none" w:sz="0" w:space="0" w:color="auto"/>
        <w:right w:val="none" w:sz="0" w:space="0" w:color="auto"/>
      </w:divBdr>
    </w:div>
    <w:div w:id="1633251615">
      <w:bodyDiv w:val="1"/>
      <w:marLeft w:val="0"/>
      <w:marRight w:val="0"/>
      <w:marTop w:val="0"/>
      <w:marBottom w:val="0"/>
      <w:divBdr>
        <w:top w:val="none" w:sz="0" w:space="0" w:color="auto"/>
        <w:left w:val="none" w:sz="0" w:space="0" w:color="auto"/>
        <w:bottom w:val="none" w:sz="0" w:space="0" w:color="auto"/>
        <w:right w:val="none" w:sz="0" w:space="0" w:color="auto"/>
      </w:divBdr>
    </w:div>
    <w:div w:id="1683974177">
      <w:bodyDiv w:val="1"/>
      <w:marLeft w:val="0"/>
      <w:marRight w:val="0"/>
      <w:marTop w:val="0"/>
      <w:marBottom w:val="0"/>
      <w:divBdr>
        <w:top w:val="none" w:sz="0" w:space="0" w:color="auto"/>
        <w:left w:val="none" w:sz="0" w:space="0" w:color="auto"/>
        <w:bottom w:val="none" w:sz="0" w:space="0" w:color="auto"/>
        <w:right w:val="none" w:sz="0" w:space="0" w:color="auto"/>
      </w:divBdr>
    </w:div>
    <w:div w:id="1687636745">
      <w:bodyDiv w:val="1"/>
      <w:marLeft w:val="0"/>
      <w:marRight w:val="0"/>
      <w:marTop w:val="0"/>
      <w:marBottom w:val="0"/>
      <w:divBdr>
        <w:top w:val="none" w:sz="0" w:space="0" w:color="auto"/>
        <w:left w:val="none" w:sz="0" w:space="0" w:color="auto"/>
        <w:bottom w:val="none" w:sz="0" w:space="0" w:color="auto"/>
        <w:right w:val="none" w:sz="0" w:space="0" w:color="auto"/>
      </w:divBdr>
    </w:div>
    <w:div w:id="1690594517">
      <w:bodyDiv w:val="1"/>
      <w:marLeft w:val="0"/>
      <w:marRight w:val="0"/>
      <w:marTop w:val="0"/>
      <w:marBottom w:val="0"/>
      <w:divBdr>
        <w:top w:val="none" w:sz="0" w:space="0" w:color="auto"/>
        <w:left w:val="none" w:sz="0" w:space="0" w:color="auto"/>
        <w:bottom w:val="none" w:sz="0" w:space="0" w:color="auto"/>
        <w:right w:val="none" w:sz="0" w:space="0" w:color="auto"/>
      </w:divBdr>
    </w:div>
    <w:div w:id="1697317165">
      <w:bodyDiv w:val="1"/>
      <w:marLeft w:val="0"/>
      <w:marRight w:val="0"/>
      <w:marTop w:val="0"/>
      <w:marBottom w:val="0"/>
      <w:divBdr>
        <w:top w:val="none" w:sz="0" w:space="0" w:color="auto"/>
        <w:left w:val="none" w:sz="0" w:space="0" w:color="auto"/>
        <w:bottom w:val="none" w:sz="0" w:space="0" w:color="auto"/>
        <w:right w:val="none" w:sz="0" w:space="0" w:color="auto"/>
      </w:divBdr>
    </w:div>
    <w:div w:id="1708291923">
      <w:bodyDiv w:val="1"/>
      <w:marLeft w:val="0"/>
      <w:marRight w:val="0"/>
      <w:marTop w:val="0"/>
      <w:marBottom w:val="0"/>
      <w:divBdr>
        <w:top w:val="none" w:sz="0" w:space="0" w:color="auto"/>
        <w:left w:val="none" w:sz="0" w:space="0" w:color="auto"/>
        <w:bottom w:val="none" w:sz="0" w:space="0" w:color="auto"/>
        <w:right w:val="none" w:sz="0" w:space="0" w:color="auto"/>
      </w:divBdr>
    </w:div>
    <w:div w:id="1710915295">
      <w:bodyDiv w:val="1"/>
      <w:marLeft w:val="0"/>
      <w:marRight w:val="0"/>
      <w:marTop w:val="0"/>
      <w:marBottom w:val="0"/>
      <w:divBdr>
        <w:top w:val="none" w:sz="0" w:space="0" w:color="auto"/>
        <w:left w:val="none" w:sz="0" w:space="0" w:color="auto"/>
        <w:bottom w:val="none" w:sz="0" w:space="0" w:color="auto"/>
        <w:right w:val="none" w:sz="0" w:space="0" w:color="auto"/>
      </w:divBdr>
    </w:div>
    <w:div w:id="1715420013">
      <w:bodyDiv w:val="1"/>
      <w:marLeft w:val="0"/>
      <w:marRight w:val="0"/>
      <w:marTop w:val="0"/>
      <w:marBottom w:val="0"/>
      <w:divBdr>
        <w:top w:val="none" w:sz="0" w:space="0" w:color="auto"/>
        <w:left w:val="none" w:sz="0" w:space="0" w:color="auto"/>
        <w:bottom w:val="none" w:sz="0" w:space="0" w:color="auto"/>
        <w:right w:val="none" w:sz="0" w:space="0" w:color="auto"/>
      </w:divBdr>
    </w:div>
    <w:div w:id="1723360085">
      <w:bodyDiv w:val="1"/>
      <w:marLeft w:val="0"/>
      <w:marRight w:val="0"/>
      <w:marTop w:val="0"/>
      <w:marBottom w:val="0"/>
      <w:divBdr>
        <w:top w:val="none" w:sz="0" w:space="0" w:color="auto"/>
        <w:left w:val="none" w:sz="0" w:space="0" w:color="auto"/>
        <w:bottom w:val="none" w:sz="0" w:space="0" w:color="auto"/>
        <w:right w:val="none" w:sz="0" w:space="0" w:color="auto"/>
      </w:divBdr>
    </w:div>
    <w:div w:id="1735620137">
      <w:bodyDiv w:val="1"/>
      <w:marLeft w:val="0"/>
      <w:marRight w:val="0"/>
      <w:marTop w:val="0"/>
      <w:marBottom w:val="0"/>
      <w:divBdr>
        <w:top w:val="none" w:sz="0" w:space="0" w:color="auto"/>
        <w:left w:val="none" w:sz="0" w:space="0" w:color="auto"/>
        <w:bottom w:val="none" w:sz="0" w:space="0" w:color="auto"/>
        <w:right w:val="none" w:sz="0" w:space="0" w:color="auto"/>
      </w:divBdr>
    </w:div>
    <w:div w:id="1739865994">
      <w:bodyDiv w:val="1"/>
      <w:marLeft w:val="0"/>
      <w:marRight w:val="0"/>
      <w:marTop w:val="0"/>
      <w:marBottom w:val="0"/>
      <w:divBdr>
        <w:top w:val="none" w:sz="0" w:space="0" w:color="auto"/>
        <w:left w:val="none" w:sz="0" w:space="0" w:color="auto"/>
        <w:bottom w:val="none" w:sz="0" w:space="0" w:color="auto"/>
        <w:right w:val="none" w:sz="0" w:space="0" w:color="auto"/>
      </w:divBdr>
    </w:div>
    <w:div w:id="1740399886">
      <w:bodyDiv w:val="1"/>
      <w:marLeft w:val="0"/>
      <w:marRight w:val="0"/>
      <w:marTop w:val="0"/>
      <w:marBottom w:val="0"/>
      <w:divBdr>
        <w:top w:val="none" w:sz="0" w:space="0" w:color="auto"/>
        <w:left w:val="none" w:sz="0" w:space="0" w:color="auto"/>
        <w:bottom w:val="none" w:sz="0" w:space="0" w:color="auto"/>
        <w:right w:val="none" w:sz="0" w:space="0" w:color="auto"/>
      </w:divBdr>
    </w:div>
    <w:div w:id="1742219593">
      <w:bodyDiv w:val="1"/>
      <w:marLeft w:val="0"/>
      <w:marRight w:val="0"/>
      <w:marTop w:val="0"/>
      <w:marBottom w:val="0"/>
      <w:divBdr>
        <w:top w:val="none" w:sz="0" w:space="0" w:color="auto"/>
        <w:left w:val="none" w:sz="0" w:space="0" w:color="auto"/>
        <w:bottom w:val="none" w:sz="0" w:space="0" w:color="auto"/>
        <w:right w:val="none" w:sz="0" w:space="0" w:color="auto"/>
      </w:divBdr>
    </w:div>
    <w:div w:id="1743720045">
      <w:bodyDiv w:val="1"/>
      <w:marLeft w:val="0"/>
      <w:marRight w:val="0"/>
      <w:marTop w:val="0"/>
      <w:marBottom w:val="0"/>
      <w:divBdr>
        <w:top w:val="none" w:sz="0" w:space="0" w:color="auto"/>
        <w:left w:val="none" w:sz="0" w:space="0" w:color="auto"/>
        <w:bottom w:val="none" w:sz="0" w:space="0" w:color="auto"/>
        <w:right w:val="none" w:sz="0" w:space="0" w:color="auto"/>
      </w:divBdr>
    </w:div>
    <w:div w:id="1745763677">
      <w:bodyDiv w:val="1"/>
      <w:marLeft w:val="0"/>
      <w:marRight w:val="0"/>
      <w:marTop w:val="0"/>
      <w:marBottom w:val="0"/>
      <w:divBdr>
        <w:top w:val="none" w:sz="0" w:space="0" w:color="auto"/>
        <w:left w:val="none" w:sz="0" w:space="0" w:color="auto"/>
        <w:bottom w:val="none" w:sz="0" w:space="0" w:color="auto"/>
        <w:right w:val="none" w:sz="0" w:space="0" w:color="auto"/>
      </w:divBdr>
    </w:div>
    <w:div w:id="1752119499">
      <w:bodyDiv w:val="1"/>
      <w:marLeft w:val="0"/>
      <w:marRight w:val="0"/>
      <w:marTop w:val="0"/>
      <w:marBottom w:val="0"/>
      <w:divBdr>
        <w:top w:val="none" w:sz="0" w:space="0" w:color="auto"/>
        <w:left w:val="none" w:sz="0" w:space="0" w:color="auto"/>
        <w:bottom w:val="none" w:sz="0" w:space="0" w:color="auto"/>
        <w:right w:val="none" w:sz="0" w:space="0" w:color="auto"/>
      </w:divBdr>
    </w:div>
    <w:div w:id="1752967958">
      <w:bodyDiv w:val="1"/>
      <w:marLeft w:val="0"/>
      <w:marRight w:val="0"/>
      <w:marTop w:val="0"/>
      <w:marBottom w:val="0"/>
      <w:divBdr>
        <w:top w:val="none" w:sz="0" w:space="0" w:color="auto"/>
        <w:left w:val="none" w:sz="0" w:space="0" w:color="auto"/>
        <w:bottom w:val="none" w:sz="0" w:space="0" w:color="auto"/>
        <w:right w:val="none" w:sz="0" w:space="0" w:color="auto"/>
      </w:divBdr>
    </w:div>
    <w:div w:id="1756241515">
      <w:bodyDiv w:val="1"/>
      <w:marLeft w:val="0"/>
      <w:marRight w:val="0"/>
      <w:marTop w:val="0"/>
      <w:marBottom w:val="0"/>
      <w:divBdr>
        <w:top w:val="none" w:sz="0" w:space="0" w:color="auto"/>
        <w:left w:val="none" w:sz="0" w:space="0" w:color="auto"/>
        <w:bottom w:val="none" w:sz="0" w:space="0" w:color="auto"/>
        <w:right w:val="none" w:sz="0" w:space="0" w:color="auto"/>
      </w:divBdr>
    </w:div>
    <w:div w:id="1757170547">
      <w:bodyDiv w:val="1"/>
      <w:marLeft w:val="0"/>
      <w:marRight w:val="0"/>
      <w:marTop w:val="0"/>
      <w:marBottom w:val="0"/>
      <w:divBdr>
        <w:top w:val="none" w:sz="0" w:space="0" w:color="auto"/>
        <w:left w:val="none" w:sz="0" w:space="0" w:color="auto"/>
        <w:bottom w:val="none" w:sz="0" w:space="0" w:color="auto"/>
        <w:right w:val="none" w:sz="0" w:space="0" w:color="auto"/>
      </w:divBdr>
    </w:div>
    <w:div w:id="1769042528">
      <w:bodyDiv w:val="1"/>
      <w:marLeft w:val="0"/>
      <w:marRight w:val="0"/>
      <w:marTop w:val="0"/>
      <w:marBottom w:val="0"/>
      <w:divBdr>
        <w:top w:val="none" w:sz="0" w:space="0" w:color="auto"/>
        <w:left w:val="none" w:sz="0" w:space="0" w:color="auto"/>
        <w:bottom w:val="none" w:sz="0" w:space="0" w:color="auto"/>
        <w:right w:val="none" w:sz="0" w:space="0" w:color="auto"/>
      </w:divBdr>
    </w:div>
    <w:div w:id="1776901001">
      <w:bodyDiv w:val="1"/>
      <w:marLeft w:val="0"/>
      <w:marRight w:val="0"/>
      <w:marTop w:val="0"/>
      <w:marBottom w:val="0"/>
      <w:divBdr>
        <w:top w:val="none" w:sz="0" w:space="0" w:color="auto"/>
        <w:left w:val="none" w:sz="0" w:space="0" w:color="auto"/>
        <w:bottom w:val="none" w:sz="0" w:space="0" w:color="auto"/>
        <w:right w:val="none" w:sz="0" w:space="0" w:color="auto"/>
      </w:divBdr>
    </w:div>
    <w:div w:id="1783308148">
      <w:bodyDiv w:val="1"/>
      <w:marLeft w:val="0"/>
      <w:marRight w:val="0"/>
      <w:marTop w:val="0"/>
      <w:marBottom w:val="0"/>
      <w:divBdr>
        <w:top w:val="none" w:sz="0" w:space="0" w:color="auto"/>
        <w:left w:val="none" w:sz="0" w:space="0" w:color="auto"/>
        <w:bottom w:val="none" w:sz="0" w:space="0" w:color="auto"/>
        <w:right w:val="none" w:sz="0" w:space="0" w:color="auto"/>
      </w:divBdr>
    </w:div>
    <w:div w:id="1789739127">
      <w:bodyDiv w:val="1"/>
      <w:marLeft w:val="0"/>
      <w:marRight w:val="0"/>
      <w:marTop w:val="0"/>
      <w:marBottom w:val="0"/>
      <w:divBdr>
        <w:top w:val="none" w:sz="0" w:space="0" w:color="auto"/>
        <w:left w:val="none" w:sz="0" w:space="0" w:color="auto"/>
        <w:bottom w:val="none" w:sz="0" w:space="0" w:color="auto"/>
        <w:right w:val="none" w:sz="0" w:space="0" w:color="auto"/>
      </w:divBdr>
    </w:div>
    <w:div w:id="1792094937">
      <w:bodyDiv w:val="1"/>
      <w:marLeft w:val="0"/>
      <w:marRight w:val="0"/>
      <w:marTop w:val="0"/>
      <w:marBottom w:val="0"/>
      <w:divBdr>
        <w:top w:val="none" w:sz="0" w:space="0" w:color="auto"/>
        <w:left w:val="none" w:sz="0" w:space="0" w:color="auto"/>
        <w:bottom w:val="none" w:sz="0" w:space="0" w:color="auto"/>
        <w:right w:val="none" w:sz="0" w:space="0" w:color="auto"/>
      </w:divBdr>
    </w:div>
    <w:div w:id="1798989618">
      <w:bodyDiv w:val="1"/>
      <w:marLeft w:val="0"/>
      <w:marRight w:val="0"/>
      <w:marTop w:val="0"/>
      <w:marBottom w:val="0"/>
      <w:divBdr>
        <w:top w:val="none" w:sz="0" w:space="0" w:color="auto"/>
        <w:left w:val="none" w:sz="0" w:space="0" w:color="auto"/>
        <w:bottom w:val="none" w:sz="0" w:space="0" w:color="auto"/>
        <w:right w:val="none" w:sz="0" w:space="0" w:color="auto"/>
      </w:divBdr>
    </w:div>
    <w:div w:id="1799107194">
      <w:bodyDiv w:val="1"/>
      <w:marLeft w:val="0"/>
      <w:marRight w:val="0"/>
      <w:marTop w:val="0"/>
      <w:marBottom w:val="0"/>
      <w:divBdr>
        <w:top w:val="none" w:sz="0" w:space="0" w:color="auto"/>
        <w:left w:val="none" w:sz="0" w:space="0" w:color="auto"/>
        <w:bottom w:val="none" w:sz="0" w:space="0" w:color="auto"/>
        <w:right w:val="none" w:sz="0" w:space="0" w:color="auto"/>
      </w:divBdr>
    </w:div>
    <w:div w:id="1801459867">
      <w:bodyDiv w:val="1"/>
      <w:marLeft w:val="0"/>
      <w:marRight w:val="0"/>
      <w:marTop w:val="0"/>
      <w:marBottom w:val="0"/>
      <w:divBdr>
        <w:top w:val="none" w:sz="0" w:space="0" w:color="auto"/>
        <w:left w:val="none" w:sz="0" w:space="0" w:color="auto"/>
        <w:bottom w:val="none" w:sz="0" w:space="0" w:color="auto"/>
        <w:right w:val="none" w:sz="0" w:space="0" w:color="auto"/>
      </w:divBdr>
    </w:div>
    <w:div w:id="1804031435">
      <w:bodyDiv w:val="1"/>
      <w:marLeft w:val="0"/>
      <w:marRight w:val="0"/>
      <w:marTop w:val="0"/>
      <w:marBottom w:val="0"/>
      <w:divBdr>
        <w:top w:val="none" w:sz="0" w:space="0" w:color="auto"/>
        <w:left w:val="none" w:sz="0" w:space="0" w:color="auto"/>
        <w:bottom w:val="none" w:sz="0" w:space="0" w:color="auto"/>
        <w:right w:val="none" w:sz="0" w:space="0" w:color="auto"/>
      </w:divBdr>
    </w:div>
    <w:div w:id="1806267316">
      <w:bodyDiv w:val="1"/>
      <w:marLeft w:val="0"/>
      <w:marRight w:val="0"/>
      <w:marTop w:val="0"/>
      <w:marBottom w:val="0"/>
      <w:divBdr>
        <w:top w:val="none" w:sz="0" w:space="0" w:color="auto"/>
        <w:left w:val="none" w:sz="0" w:space="0" w:color="auto"/>
        <w:bottom w:val="none" w:sz="0" w:space="0" w:color="auto"/>
        <w:right w:val="none" w:sz="0" w:space="0" w:color="auto"/>
      </w:divBdr>
    </w:div>
    <w:div w:id="1808745809">
      <w:bodyDiv w:val="1"/>
      <w:marLeft w:val="0"/>
      <w:marRight w:val="0"/>
      <w:marTop w:val="0"/>
      <w:marBottom w:val="0"/>
      <w:divBdr>
        <w:top w:val="none" w:sz="0" w:space="0" w:color="auto"/>
        <w:left w:val="none" w:sz="0" w:space="0" w:color="auto"/>
        <w:bottom w:val="none" w:sz="0" w:space="0" w:color="auto"/>
        <w:right w:val="none" w:sz="0" w:space="0" w:color="auto"/>
      </w:divBdr>
    </w:div>
    <w:div w:id="1810124168">
      <w:bodyDiv w:val="1"/>
      <w:marLeft w:val="0"/>
      <w:marRight w:val="0"/>
      <w:marTop w:val="0"/>
      <w:marBottom w:val="0"/>
      <w:divBdr>
        <w:top w:val="none" w:sz="0" w:space="0" w:color="auto"/>
        <w:left w:val="none" w:sz="0" w:space="0" w:color="auto"/>
        <w:bottom w:val="none" w:sz="0" w:space="0" w:color="auto"/>
        <w:right w:val="none" w:sz="0" w:space="0" w:color="auto"/>
      </w:divBdr>
    </w:div>
    <w:div w:id="1811823135">
      <w:bodyDiv w:val="1"/>
      <w:marLeft w:val="0"/>
      <w:marRight w:val="0"/>
      <w:marTop w:val="0"/>
      <w:marBottom w:val="0"/>
      <w:divBdr>
        <w:top w:val="none" w:sz="0" w:space="0" w:color="auto"/>
        <w:left w:val="none" w:sz="0" w:space="0" w:color="auto"/>
        <w:bottom w:val="none" w:sz="0" w:space="0" w:color="auto"/>
        <w:right w:val="none" w:sz="0" w:space="0" w:color="auto"/>
      </w:divBdr>
    </w:div>
    <w:div w:id="1819613472">
      <w:bodyDiv w:val="1"/>
      <w:marLeft w:val="0"/>
      <w:marRight w:val="0"/>
      <w:marTop w:val="0"/>
      <w:marBottom w:val="0"/>
      <w:divBdr>
        <w:top w:val="none" w:sz="0" w:space="0" w:color="auto"/>
        <w:left w:val="none" w:sz="0" w:space="0" w:color="auto"/>
        <w:bottom w:val="none" w:sz="0" w:space="0" w:color="auto"/>
        <w:right w:val="none" w:sz="0" w:space="0" w:color="auto"/>
      </w:divBdr>
    </w:div>
    <w:div w:id="1824083857">
      <w:bodyDiv w:val="1"/>
      <w:marLeft w:val="0"/>
      <w:marRight w:val="0"/>
      <w:marTop w:val="0"/>
      <w:marBottom w:val="0"/>
      <w:divBdr>
        <w:top w:val="none" w:sz="0" w:space="0" w:color="auto"/>
        <w:left w:val="none" w:sz="0" w:space="0" w:color="auto"/>
        <w:bottom w:val="none" w:sz="0" w:space="0" w:color="auto"/>
        <w:right w:val="none" w:sz="0" w:space="0" w:color="auto"/>
      </w:divBdr>
    </w:div>
    <w:div w:id="1832519819">
      <w:bodyDiv w:val="1"/>
      <w:marLeft w:val="0"/>
      <w:marRight w:val="0"/>
      <w:marTop w:val="0"/>
      <w:marBottom w:val="0"/>
      <w:divBdr>
        <w:top w:val="none" w:sz="0" w:space="0" w:color="auto"/>
        <w:left w:val="none" w:sz="0" w:space="0" w:color="auto"/>
        <w:bottom w:val="none" w:sz="0" w:space="0" w:color="auto"/>
        <w:right w:val="none" w:sz="0" w:space="0" w:color="auto"/>
      </w:divBdr>
    </w:div>
    <w:div w:id="1836532426">
      <w:bodyDiv w:val="1"/>
      <w:marLeft w:val="0"/>
      <w:marRight w:val="0"/>
      <w:marTop w:val="0"/>
      <w:marBottom w:val="0"/>
      <w:divBdr>
        <w:top w:val="none" w:sz="0" w:space="0" w:color="auto"/>
        <w:left w:val="none" w:sz="0" w:space="0" w:color="auto"/>
        <w:bottom w:val="none" w:sz="0" w:space="0" w:color="auto"/>
        <w:right w:val="none" w:sz="0" w:space="0" w:color="auto"/>
      </w:divBdr>
    </w:div>
    <w:div w:id="1837302881">
      <w:bodyDiv w:val="1"/>
      <w:marLeft w:val="0"/>
      <w:marRight w:val="0"/>
      <w:marTop w:val="0"/>
      <w:marBottom w:val="0"/>
      <w:divBdr>
        <w:top w:val="none" w:sz="0" w:space="0" w:color="auto"/>
        <w:left w:val="none" w:sz="0" w:space="0" w:color="auto"/>
        <w:bottom w:val="none" w:sz="0" w:space="0" w:color="auto"/>
        <w:right w:val="none" w:sz="0" w:space="0" w:color="auto"/>
      </w:divBdr>
    </w:div>
    <w:div w:id="1853716512">
      <w:bodyDiv w:val="1"/>
      <w:marLeft w:val="0"/>
      <w:marRight w:val="0"/>
      <w:marTop w:val="0"/>
      <w:marBottom w:val="0"/>
      <w:divBdr>
        <w:top w:val="none" w:sz="0" w:space="0" w:color="auto"/>
        <w:left w:val="none" w:sz="0" w:space="0" w:color="auto"/>
        <w:bottom w:val="none" w:sz="0" w:space="0" w:color="auto"/>
        <w:right w:val="none" w:sz="0" w:space="0" w:color="auto"/>
      </w:divBdr>
    </w:div>
    <w:div w:id="1853762920">
      <w:bodyDiv w:val="1"/>
      <w:marLeft w:val="0"/>
      <w:marRight w:val="0"/>
      <w:marTop w:val="0"/>
      <w:marBottom w:val="0"/>
      <w:divBdr>
        <w:top w:val="none" w:sz="0" w:space="0" w:color="auto"/>
        <w:left w:val="none" w:sz="0" w:space="0" w:color="auto"/>
        <w:bottom w:val="none" w:sz="0" w:space="0" w:color="auto"/>
        <w:right w:val="none" w:sz="0" w:space="0" w:color="auto"/>
      </w:divBdr>
    </w:div>
    <w:div w:id="1866097695">
      <w:bodyDiv w:val="1"/>
      <w:marLeft w:val="0"/>
      <w:marRight w:val="0"/>
      <w:marTop w:val="0"/>
      <w:marBottom w:val="0"/>
      <w:divBdr>
        <w:top w:val="none" w:sz="0" w:space="0" w:color="auto"/>
        <w:left w:val="none" w:sz="0" w:space="0" w:color="auto"/>
        <w:bottom w:val="none" w:sz="0" w:space="0" w:color="auto"/>
        <w:right w:val="none" w:sz="0" w:space="0" w:color="auto"/>
      </w:divBdr>
    </w:div>
    <w:div w:id="1868130484">
      <w:bodyDiv w:val="1"/>
      <w:marLeft w:val="0"/>
      <w:marRight w:val="0"/>
      <w:marTop w:val="0"/>
      <w:marBottom w:val="0"/>
      <w:divBdr>
        <w:top w:val="none" w:sz="0" w:space="0" w:color="auto"/>
        <w:left w:val="none" w:sz="0" w:space="0" w:color="auto"/>
        <w:bottom w:val="none" w:sz="0" w:space="0" w:color="auto"/>
        <w:right w:val="none" w:sz="0" w:space="0" w:color="auto"/>
      </w:divBdr>
    </w:div>
    <w:div w:id="1869949868">
      <w:bodyDiv w:val="1"/>
      <w:marLeft w:val="0"/>
      <w:marRight w:val="0"/>
      <w:marTop w:val="0"/>
      <w:marBottom w:val="0"/>
      <w:divBdr>
        <w:top w:val="none" w:sz="0" w:space="0" w:color="auto"/>
        <w:left w:val="none" w:sz="0" w:space="0" w:color="auto"/>
        <w:bottom w:val="none" w:sz="0" w:space="0" w:color="auto"/>
        <w:right w:val="none" w:sz="0" w:space="0" w:color="auto"/>
      </w:divBdr>
    </w:div>
    <w:div w:id="1871606896">
      <w:bodyDiv w:val="1"/>
      <w:marLeft w:val="0"/>
      <w:marRight w:val="0"/>
      <w:marTop w:val="0"/>
      <w:marBottom w:val="0"/>
      <w:divBdr>
        <w:top w:val="none" w:sz="0" w:space="0" w:color="auto"/>
        <w:left w:val="none" w:sz="0" w:space="0" w:color="auto"/>
        <w:bottom w:val="none" w:sz="0" w:space="0" w:color="auto"/>
        <w:right w:val="none" w:sz="0" w:space="0" w:color="auto"/>
      </w:divBdr>
    </w:div>
    <w:div w:id="1872065304">
      <w:bodyDiv w:val="1"/>
      <w:marLeft w:val="0"/>
      <w:marRight w:val="0"/>
      <w:marTop w:val="0"/>
      <w:marBottom w:val="0"/>
      <w:divBdr>
        <w:top w:val="none" w:sz="0" w:space="0" w:color="auto"/>
        <w:left w:val="none" w:sz="0" w:space="0" w:color="auto"/>
        <w:bottom w:val="none" w:sz="0" w:space="0" w:color="auto"/>
        <w:right w:val="none" w:sz="0" w:space="0" w:color="auto"/>
      </w:divBdr>
    </w:div>
    <w:div w:id="1882396200">
      <w:bodyDiv w:val="1"/>
      <w:marLeft w:val="0"/>
      <w:marRight w:val="0"/>
      <w:marTop w:val="0"/>
      <w:marBottom w:val="0"/>
      <w:divBdr>
        <w:top w:val="none" w:sz="0" w:space="0" w:color="auto"/>
        <w:left w:val="none" w:sz="0" w:space="0" w:color="auto"/>
        <w:bottom w:val="none" w:sz="0" w:space="0" w:color="auto"/>
        <w:right w:val="none" w:sz="0" w:space="0" w:color="auto"/>
      </w:divBdr>
    </w:div>
    <w:div w:id="1882547866">
      <w:bodyDiv w:val="1"/>
      <w:marLeft w:val="0"/>
      <w:marRight w:val="0"/>
      <w:marTop w:val="0"/>
      <w:marBottom w:val="0"/>
      <w:divBdr>
        <w:top w:val="none" w:sz="0" w:space="0" w:color="auto"/>
        <w:left w:val="none" w:sz="0" w:space="0" w:color="auto"/>
        <w:bottom w:val="none" w:sz="0" w:space="0" w:color="auto"/>
        <w:right w:val="none" w:sz="0" w:space="0" w:color="auto"/>
      </w:divBdr>
    </w:div>
    <w:div w:id="1893347321">
      <w:bodyDiv w:val="1"/>
      <w:marLeft w:val="0"/>
      <w:marRight w:val="0"/>
      <w:marTop w:val="0"/>
      <w:marBottom w:val="0"/>
      <w:divBdr>
        <w:top w:val="none" w:sz="0" w:space="0" w:color="auto"/>
        <w:left w:val="none" w:sz="0" w:space="0" w:color="auto"/>
        <w:bottom w:val="none" w:sz="0" w:space="0" w:color="auto"/>
        <w:right w:val="none" w:sz="0" w:space="0" w:color="auto"/>
      </w:divBdr>
    </w:div>
    <w:div w:id="1894078886">
      <w:bodyDiv w:val="1"/>
      <w:marLeft w:val="0"/>
      <w:marRight w:val="0"/>
      <w:marTop w:val="0"/>
      <w:marBottom w:val="0"/>
      <w:divBdr>
        <w:top w:val="none" w:sz="0" w:space="0" w:color="auto"/>
        <w:left w:val="none" w:sz="0" w:space="0" w:color="auto"/>
        <w:bottom w:val="none" w:sz="0" w:space="0" w:color="auto"/>
        <w:right w:val="none" w:sz="0" w:space="0" w:color="auto"/>
      </w:divBdr>
    </w:div>
    <w:div w:id="1900549458">
      <w:bodyDiv w:val="1"/>
      <w:marLeft w:val="0"/>
      <w:marRight w:val="0"/>
      <w:marTop w:val="0"/>
      <w:marBottom w:val="0"/>
      <w:divBdr>
        <w:top w:val="none" w:sz="0" w:space="0" w:color="auto"/>
        <w:left w:val="none" w:sz="0" w:space="0" w:color="auto"/>
        <w:bottom w:val="none" w:sz="0" w:space="0" w:color="auto"/>
        <w:right w:val="none" w:sz="0" w:space="0" w:color="auto"/>
      </w:divBdr>
    </w:div>
    <w:div w:id="1908690857">
      <w:bodyDiv w:val="1"/>
      <w:marLeft w:val="0"/>
      <w:marRight w:val="0"/>
      <w:marTop w:val="0"/>
      <w:marBottom w:val="0"/>
      <w:divBdr>
        <w:top w:val="none" w:sz="0" w:space="0" w:color="auto"/>
        <w:left w:val="none" w:sz="0" w:space="0" w:color="auto"/>
        <w:bottom w:val="none" w:sz="0" w:space="0" w:color="auto"/>
        <w:right w:val="none" w:sz="0" w:space="0" w:color="auto"/>
      </w:divBdr>
    </w:div>
    <w:div w:id="1908950561">
      <w:bodyDiv w:val="1"/>
      <w:marLeft w:val="0"/>
      <w:marRight w:val="0"/>
      <w:marTop w:val="0"/>
      <w:marBottom w:val="0"/>
      <w:divBdr>
        <w:top w:val="none" w:sz="0" w:space="0" w:color="auto"/>
        <w:left w:val="none" w:sz="0" w:space="0" w:color="auto"/>
        <w:bottom w:val="none" w:sz="0" w:space="0" w:color="auto"/>
        <w:right w:val="none" w:sz="0" w:space="0" w:color="auto"/>
      </w:divBdr>
    </w:div>
    <w:div w:id="1915771644">
      <w:bodyDiv w:val="1"/>
      <w:marLeft w:val="0"/>
      <w:marRight w:val="0"/>
      <w:marTop w:val="0"/>
      <w:marBottom w:val="0"/>
      <w:divBdr>
        <w:top w:val="none" w:sz="0" w:space="0" w:color="auto"/>
        <w:left w:val="none" w:sz="0" w:space="0" w:color="auto"/>
        <w:bottom w:val="none" w:sz="0" w:space="0" w:color="auto"/>
        <w:right w:val="none" w:sz="0" w:space="0" w:color="auto"/>
      </w:divBdr>
    </w:div>
    <w:div w:id="1925870013">
      <w:bodyDiv w:val="1"/>
      <w:marLeft w:val="0"/>
      <w:marRight w:val="0"/>
      <w:marTop w:val="0"/>
      <w:marBottom w:val="0"/>
      <w:divBdr>
        <w:top w:val="none" w:sz="0" w:space="0" w:color="auto"/>
        <w:left w:val="none" w:sz="0" w:space="0" w:color="auto"/>
        <w:bottom w:val="none" w:sz="0" w:space="0" w:color="auto"/>
        <w:right w:val="none" w:sz="0" w:space="0" w:color="auto"/>
      </w:divBdr>
    </w:div>
    <w:div w:id="1928999105">
      <w:bodyDiv w:val="1"/>
      <w:marLeft w:val="0"/>
      <w:marRight w:val="0"/>
      <w:marTop w:val="0"/>
      <w:marBottom w:val="0"/>
      <w:divBdr>
        <w:top w:val="none" w:sz="0" w:space="0" w:color="auto"/>
        <w:left w:val="none" w:sz="0" w:space="0" w:color="auto"/>
        <w:bottom w:val="none" w:sz="0" w:space="0" w:color="auto"/>
        <w:right w:val="none" w:sz="0" w:space="0" w:color="auto"/>
      </w:divBdr>
    </w:div>
    <w:div w:id="1929121840">
      <w:bodyDiv w:val="1"/>
      <w:marLeft w:val="0"/>
      <w:marRight w:val="0"/>
      <w:marTop w:val="0"/>
      <w:marBottom w:val="0"/>
      <w:divBdr>
        <w:top w:val="none" w:sz="0" w:space="0" w:color="auto"/>
        <w:left w:val="none" w:sz="0" w:space="0" w:color="auto"/>
        <w:bottom w:val="none" w:sz="0" w:space="0" w:color="auto"/>
        <w:right w:val="none" w:sz="0" w:space="0" w:color="auto"/>
      </w:divBdr>
    </w:div>
    <w:div w:id="1939287108">
      <w:bodyDiv w:val="1"/>
      <w:marLeft w:val="0"/>
      <w:marRight w:val="0"/>
      <w:marTop w:val="0"/>
      <w:marBottom w:val="0"/>
      <w:divBdr>
        <w:top w:val="none" w:sz="0" w:space="0" w:color="auto"/>
        <w:left w:val="none" w:sz="0" w:space="0" w:color="auto"/>
        <w:bottom w:val="none" w:sz="0" w:space="0" w:color="auto"/>
        <w:right w:val="none" w:sz="0" w:space="0" w:color="auto"/>
      </w:divBdr>
    </w:div>
    <w:div w:id="1940992190">
      <w:bodyDiv w:val="1"/>
      <w:marLeft w:val="0"/>
      <w:marRight w:val="0"/>
      <w:marTop w:val="0"/>
      <w:marBottom w:val="0"/>
      <w:divBdr>
        <w:top w:val="none" w:sz="0" w:space="0" w:color="auto"/>
        <w:left w:val="none" w:sz="0" w:space="0" w:color="auto"/>
        <w:bottom w:val="none" w:sz="0" w:space="0" w:color="auto"/>
        <w:right w:val="none" w:sz="0" w:space="0" w:color="auto"/>
      </w:divBdr>
    </w:div>
    <w:div w:id="1944725789">
      <w:bodyDiv w:val="1"/>
      <w:marLeft w:val="0"/>
      <w:marRight w:val="0"/>
      <w:marTop w:val="0"/>
      <w:marBottom w:val="0"/>
      <w:divBdr>
        <w:top w:val="none" w:sz="0" w:space="0" w:color="auto"/>
        <w:left w:val="none" w:sz="0" w:space="0" w:color="auto"/>
        <w:bottom w:val="none" w:sz="0" w:space="0" w:color="auto"/>
        <w:right w:val="none" w:sz="0" w:space="0" w:color="auto"/>
      </w:divBdr>
    </w:div>
    <w:div w:id="1948151070">
      <w:bodyDiv w:val="1"/>
      <w:marLeft w:val="0"/>
      <w:marRight w:val="0"/>
      <w:marTop w:val="0"/>
      <w:marBottom w:val="0"/>
      <w:divBdr>
        <w:top w:val="none" w:sz="0" w:space="0" w:color="auto"/>
        <w:left w:val="none" w:sz="0" w:space="0" w:color="auto"/>
        <w:bottom w:val="none" w:sz="0" w:space="0" w:color="auto"/>
        <w:right w:val="none" w:sz="0" w:space="0" w:color="auto"/>
      </w:divBdr>
    </w:div>
    <w:div w:id="1954171260">
      <w:bodyDiv w:val="1"/>
      <w:marLeft w:val="0"/>
      <w:marRight w:val="0"/>
      <w:marTop w:val="0"/>
      <w:marBottom w:val="0"/>
      <w:divBdr>
        <w:top w:val="none" w:sz="0" w:space="0" w:color="auto"/>
        <w:left w:val="none" w:sz="0" w:space="0" w:color="auto"/>
        <w:bottom w:val="none" w:sz="0" w:space="0" w:color="auto"/>
        <w:right w:val="none" w:sz="0" w:space="0" w:color="auto"/>
      </w:divBdr>
    </w:div>
    <w:div w:id="1955935978">
      <w:bodyDiv w:val="1"/>
      <w:marLeft w:val="0"/>
      <w:marRight w:val="0"/>
      <w:marTop w:val="0"/>
      <w:marBottom w:val="0"/>
      <w:divBdr>
        <w:top w:val="none" w:sz="0" w:space="0" w:color="auto"/>
        <w:left w:val="none" w:sz="0" w:space="0" w:color="auto"/>
        <w:bottom w:val="none" w:sz="0" w:space="0" w:color="auto"/>
        <w:right w:val="none" w:sz="0" w:space="0" w:color="auto"/>
      </w:divBdr>
    </w:div>
    <w:div w:id="1965505482">
      <w:bodyDiv w:val="1"/>
      <w:marLeft w:val="0"/>
      <w:marRight w:val="0"/>
      <w:marTop w:val="0"/>
      <w:marBottom w:val="0"/>
      <w:divBdr>
        <w:top w:val="none" w:sz="0" w:space="0" w:color="auto"/>
        <w:left w:val="none" w:sz="0" w:space="0" w:color="auto"/>
        <w:bottom w:val="none" w:sz="0" w:space="0" w:color="auto"/>
        <w:right w:val="none" w:sz="0" w:space="0" w:color="auto"/>
      </w:divBdr>
    </w:div>
    <w:div w:id="1975207546">
      <w:bodyDiv w:val="1"/>
      <w:marLeft w:val="0"/>
      <w:marRight w:val="0"/>
      <w:marTop w:val="0"/>
      <w:marBottom w:val="0"/>
      <w:divBdr>
        <w:top w:val="none" w:sz="0" w:space="0" w:color="auto"/>
        <w:left w:val="none" w:sz="0" w:space="0" w:color="auto"/>
        <w:bottom w:val="none" w:sz="0" w:space="0" w:color="auto"/>
        <w:right w:val="none" w:sz="0" w:space="0" w:color="auto"/>
      </w:divBdr>
    </w:div>
    <w:div w:id="1979384561">
      <w:bodyDiv w:val="1"/>
      <w:marLeft w:val="0"/>
      <w:marRight w:val="0"/>
      <w:marTop w:val="0"/>
      <w:marBottom w:val="0"/>
      <w:divBdr>
        <w:top w:val="none" w:sz="0" w:space="0" w:color="auto"/>
        <w:left w:val="none" w:sz="0" w:space="0" w:color="auto"/>
        <w:bottom w:val="none" w:sz="0" w:space="0" w:color="auto"/>
        <w:right w:val="none" w:sz="0" w:space="0" w:color="auto"/>
      </w:divBdr>
    </w:div>
    <w:div w:id="1988779925">
      <w:bodyDiv w:val="1"/>
      <w:marLeft w:val="0"/>
      <w:marRight w:val="0"/>
      <w:marTop w:val="0"/>
      <w:marBottom w:val="0"/>
      <w:divBdr>
        <w:top w:val="none" w:sz="0" w:space="0" w:color="auto"/>
        <w:left w:val="none" w:sz="0" w:space="0" w:color="auto"/>
        <w:bottom w:val="none" w:sz="0" w:space="0" w:color="auto"/>
        <w:right w:val="none" w:sz="0" w:space="0" w:color="auto"/>
      </w:divBdr>
    </w:div>
    <w:div w:id="1995644090">
      <w:bodyDiv w:val="1"/>
      <w:marLeft w:val="0"/>
      <w:marRight w:val="0"/>
      <w:marTop w:val="0"/>
      <w:marBottom w:val="0"/>
      <w:divBdr>
        <w:top w:val="none" w:sz="0" w:space="0" w:color="auto"/>
        <w:left w:val="none" w:sz="0" w:space="0" w:color="auto"/>
        <w:bottom w:val="none" w:sz="0" w:space="0" w:color="auto"/>
        <w:right w:val="none" w:sz="0" w:space="0" w:color="auto"/>
      </w:divBdr>
    </w:div>
    <w:div w:id="1996954749">
      <w:bodyDiv w:val="1"/>
      <w:marLeft w:val="0"/>
      <w:marRight w:val="0"/>
      <w:marTop w:val="0"/>
      <w:marBottom w:val="0"/>
      <w:divBdr>
        <w:top w:val="none" w:sz="0" w:space="0" w:color="auto"/>
        <w:left w:val="none" w:sz="0" w:space="0" w:color="auto"/>
        <w:bottom w:val="none" w:sz="0" w:space="0" w:color="auto"/>
        <w:right w:val="none" w:sz="0" w:space="0" w:color="auto"/>
      </w:divBdr>
    </w:div>
    <w:div w:id="2000113688">
      <w:bodyDiv w:val="1"/>
      <w:marLeft w:val="0"/>
      <w:marRight w:val="0"/>
      <w:marTop w:val="0"/>
      <w:marBottom w:val="0"/>
      <w:divBdr>
        <w:top w:val="none" w:sz="0" w:space="0" w:color="auto"/>
        <w:left w:val="none" w:sz="0" w:space="0" w:color="auto"/>
        <w:bottom w:val="none" w:sz="0" w:space="0" w:color="auto"/>
        <w:right w:val="none" w:sz="0" w:space="0" w:color="auto"/>
      </w:divBdr>
    </w:div>
    <w:div w:id="2004888283">
      <w:bodyDiv w:val="1"/>
      <w:marLeft w:val="0"/>
      <w:marRight w:val="0"/>
      <w:marTop w:val="0"/>
      <w:marBottom w:val="0"/>
      <w:divBdr>
        <w:top w:val="none" w:sz="0" w:space="0" w:color="auto"/>
        <w:left w:val="none" w:sz="0" w:space="0" w:color="auto"/>
        <w:bottom w:val="none" w:sz="0" w:space="0" w:color="auto"/>
        <w:right w:val="none" w:sz="0" w:space="0" w:color="auto"/>
      </w:divBdr>
    </w:div>
    <w:div w:id="2011908246">
      <w:bodyDiv w:val="1"/>
      <w:marLeft w:val="0"/>
      <w:marRight w:val="0"/>
      <w:marTop w:val="0"/>
      <w:marBottom w:val="0"/>
      <w:divBdr>
        <w:top w:val="none" w:sz="0" w:space="0" w:color="auto"/>
        <w:left w:val="none" w:sz="0" w:space="0" w:color="auto"/>
        <w:bottom w:val="none" w:sz="0" w:space="0" w:color="auto"/>
        <w:right w:val="none" w:sz="0" w:space="0" w:color="auto"/>
      </w:divBdr>
    </w:div>
    <w:div w:id="2015185371">
      <w:bodyDiv w:val="1"/>
      <w:marLeft w:val="0"/>
      <w:marRight w:val="0"/>
      <w:marTop w:val="0"/>
      <w:marBottom w:val="0"/>
      <w:divBdr>
        <w:top w:val="none" w:sz="0" w:space="0" w:color="auto"/>
        <w:left w:val="none" w:sz="0" w:space="0" w:color="auto"/>
        <w:bottom w:val="none" w:sz="0" w:space="0" w:color="auto"/>
        <w:right w:val="none" w:sz="0" w:space="0" w:color="auto"/>
      </w:divBdr>
    </w:div>
    <w:div w:id="2017226550">
      <w:bodyDiv w:val="1"/>
      <w:marLeft w:val="0"/>
      <w:marRight w:val="0"/>
      <w:marTop w:val="0"/>
      <w:marBottom w:val="0"/>
      <w:divBdr>
        <w:top w:val="none" w:sz="0" w:space="0" w:color="auto"/>
        <w:left w:val="none" w:sz="0" w:space="0" w:color="auto"/>
        <w:bottom w:val="none" w:sz="0" w:space="0" w:color="auto"/>
        <w:right w:val="none" w:sz="0" w:space="0" w:color="auto"/>
      </w:divBdr>
    </w:div>
    <w:div w:id="2018774003">
      <w:bodyDiv w:val="1"/>
      <w:marLeft w:val="0"/>
      <w:marRight w:val="0"/>
      <w:marTop w:val="0"/>
      <w:marBottom w:val="0"/>
      <w:divBdr>
        <w:top w:val="none" w:sz="0" w:space="0" w:color="auto"/>
        <w:left w:val="none" w:sz="0" w:space="0" w:color="auto"/>
        <w:bottom w:val="none" w:sz="0" w:space="0" w:color="auto"/>
        <w:right w:val="none" w:sz="0" w:space="0" w:color="auto"/>
      </w:divBdr>
    </w:div>
    <w:div w:id="2021462822">
      <w:bodyDiv w:val="1"/>
      <w:marLeft w:val="0"/>
      <w:marRight w:val="0"/>
      <w:marTop w:val="0"/>
      <w:marBottom w:val="0"/>
      <w:divBdr>
        <w:top w:val="none" w:sz="0" w:space="0" w:color="auto"/>
        <w:left w:val="none" w:sz="0" w:space="0" w:color="auto"/>
        <w:bottom w:val="none" w:sz="0" w:space="0" w:color="auto"/>
        <w:right w:val="none" w:sz="0" w:space="0" w:color="auto"/>
      </w:divBdr>
    </w:div>
    <w:div w:id="2022776144">
      <w:bodyDiv w:val="1"/>
      <w:marLeft w:val="0"/>
      <w:marRight w:val="0"/>
      <w:marTop w:val="0"/>
      <w:marBottom w:val="0"/>
      <w:divBdr>
        <w:top w:val="none" w:sz="0" w:space="0" w:color="auto"/>
        <w:left w:val="none" w:sz="0" w:space="0" w:color="auto"/>
        <w:bottom w:val="none" w:sz="0" w:space="0" w:color="auto"/>
        <w:right w:val="none" w:sz="0" w:space="0" w:color="auto"/>
      </w:divBdr>
    </w:div>
    <w:div w:id="2026009775">
      <w:bodyDiv w:val="1"/>
      <w:marLeft w:val="0"/>
      <w:marRight w:val="0"/>
      <w:marTop w:val="0"/>
      <w:marBottom w:val="0"/>
      <w:divBdr>
        <w:top w:val="none" w:sz="0" w:space="0" w:color="auto"/>
        <w:left w:val="none" w:sz="0" w:space="0" w:color="auto"/>
        <w:bottom w:val="none" w:sz="0" w:space="0" w:color="auto"/>
        <w:right w:val="none" w:sz="0" w:space="0" w:color="auto"/>
      </w:divBdr>
    </w:div>
    <w:div w:id="2032947689">
      <w:bodyDiv w:val="1"/>
      <w:marLeft w:val="0"/>
      <w:marRight w:val="0"/>
      <w:marTop w:val="0"/>
      <w:marBottom w:val="0"/>
      <w:divBdr>
        <w:top w:val="none" w:sz="0" w:space="0" w:color="auto"/>
        <w:left w:val="none" w:sz="0" w:space="0" w:color="auto"/>
        <w:bottom w:val="none" w:sz="0" w:space="0" w:color="auto"/>
        <w:right w:val="none" w:sz="0" w:space="0" w:color="auto"/>
      </w:divBdr>
    </w:div>
    <w:div w:id="2044330190">
      <w:bodyDiv w:val="1"/>
      <w:marLeft w:val="0"/>
      <w:marRight w:val="0"/>
      <w:marTop w:val="0"/>
      <w:marBottom w:val="0"/>
      <w:divBdr>
        <w:top w:val="none" w:sz="0" w:space="0" w:color="auto"/>
        <w:left w:val="none" w:sz="0" w:space="0" w:color="auto"/>
        <w:bottom w:val="none" w:sz="0" w:space="0" w:color="auto"/>
        <w:right w:val="none" w:sz="0" w:space="0" w:color="auto"/>
      </w:divBdr>
    </w:div>
    <w:div w:id="2048868386">
      <w:bodyDiv w:val="1"/>
      <w:marLeft w:val="0"/>
      <w:marRight w:val="0"/>
      <w:marTop w:val="0"/>
      <w:marBottom w:val="0"/>
      <w:divBdr>
        <w:top w:val="none" w:sz="0" w:space="0" w:color="auto"/>
        <w:left w:val="none" w:sz="0" w:space="0" w:color="auto"/>
        <w:bottom w:val="none" w:sz="0" w:space="0" w:color="auto"/>
        <w:right w:val="none" w:sz="0" w:space="0" w:color="auto"/>
      </w:divBdr>
    </w:div>
    <w:div w:id="2056612191">
      <w:bodyDiv w:val="1"/>
      <w:marLeft w:val="0"/>
      <w:marRight w:val="0"/>
      <w:marTop w:val="0"/>
      <w:marBottom w:val="0"/>
      <w:divBdr>
        <w:top w:val="none" w:sz="0" w:space="0" w:color="auto"/>
        <w:left w:val="none" w:sz="0" w:space="0" w:color="auto"/>
        <w:bottom w:val="none" w:sz="0" w:space="0" w:color="auto"/>
        <w:right w:val="none" w:sz="0" w:space="0" w:color="auto"/>
      </w:divBdr>
    </w:div>
    <w:div w:id="2057271375">
      <w:bodyDiv w:val="1"/>
      <w:marLeft w:val="0"/>
      <w:marRight w:val="0"/>
      <w:marTop w:val="0"/>
      <w:marBottom w:val="0"/>
      <w:divBdr>
        <w:top w:val="none" w:sz="0" w:space="0" w:color="auto"/>
        <w:left w:val="none" w:sz="0" w:space="0" w:color="auto"/>
        <w:bottom w:val="none" w:sz="0" w:space="0" w:color="auto"/>
        <w:right w:val="none" w:sz="0" w:space="0" w:color="auto"/>
      </w:divBdr>
    </w:div>
    <w:div w:id="2059671389">
      <w:bodyDiv w:val="1"/>
      <w:marLeft w:val="0"/>
      <w:marRight w:val="0"/>
      <w:marTop w:val="0"/>
      <w:marBottom w:val="0"/>
      <w:divBdr>
        <w:top w:val="none" w:sz="0" w:space="0" w:color="auto"/>
        <w:left w:val="none" w:sz="0" w:space="0" w:color="auto"/>
        <w:bottom w:val="none" w:sz="0" w:space="0" w:color="auto"/>
        <w:right w:val="none" w:sz="0" w:space="0" w:color="auto"/>
      </w:divBdr>
    </w:div>
    <w:div w:id="2059893846">
      <w:bodyDiv w:val="1"/>
      <w:marLeft w:val="0"/>
      <w:marRight w:val="0"/>
      <w:marTop w:val="0"/>
      <w:marBottom w:val="0"/>
      <w:divBdr>
        <w:top w:val="none" w:sz="0" w:space="0" w:color="auto"/>
        <w:left w:val="none" w:sz="0" w:space="0" w:color="auto"/>
        <w:bottom w:val="none" w:sz="0" w:space="0" w:color="auto"/>
        <w:right w:val="none" w:sz="0" w:space="0" w:color="auto"/>
      </w:divBdr>
    </w:div>
    <w:div w:id="2062896066">
      <w:bodyDiv w:val="1"/>
      <w:marLeft w:val="0"/>
      <w:marRight w:val="0"/>
      <w:marTop w:val="0"/>
      <w:marBottom w:val="0"/>
      <w:divBdr>
        <w:top w:val="none" w:sz="0" w:space="0" w:color="auto"/>
        <w:left w:val="none" w:sz="0" w:space="0" w:color="auto"/>
        <w:bottom w:val="none" w:sz="0" w:space="0" w:color="auto"/>
        <w:right w:val="none" w:sz="0" w:space="0" w:color="auto"/>
      </w:divBdr>
    </w:div>
    <w:div w:id="2064404085">
      <w:bodyDiv w:val="1"/>
      <w:marLeft w:val="0"/>
      <w:marRight w:val="0"/>
      <w:marTop w:val="0"/>
      <w:marBottom w:val="0"/>
      <w:divBdr>
        <w:top w:val="none" w:sz="0" w:space="0" w:color="auto"/>
        <w:left w:val="none" w:sz="0" w:space="0" w:color="auto"/>
        <w:bottom w:val="none" w:sz="0" w:space="0" w:color="auto"/>
        <w:right w:val="none" w:sz="0" w:space="0" w:color="auto"/>
      </w:divBdr>
    </w:div>
    <w:div w:id="2067022927">
      <w:bodyDiv w:val="1"/>
      <w:marLeft w:val="0"/>
      <w:marRight w:val="0"/>
      <w:marTop w:val="0"/>
      <w:marBottom w:val="0"/>
      <w:divBdr>
        <w:top w:val="none" w:sz="0" w:space="0" w:color="auto"/>
        <w:left w:val="none" w:sz="0" w:space="0" w:color="auto"/>
        <w:bottom w:val="none" w:sz="0" w:space="0" w:color="auto"/>
        <w:right w:val="none" w:sz="0" w:space="0" w:color="auto"/>
      </w:divBdr>
    </w:div>
    <w:div w:id="2072073671">
      <w:bodyDiv w:val="1"/>
      <w:marLeft w:val="0"/>
      <w:marRight w:val="0"/>
      <w:marTop w:val="0"/>
      <w:marBottom w:val="0"/>
      <w:divBdr>
        <w:top w:val="none" w:sz="0" w:space="0" w:color="auto"/>
        <w:left w:val="none" w:sz="0" w:space="0" w:color="auto"/>
        <w:bottom w:val="none" w:sz="0" w:space="0" w:color="auto"/>
        <w:right w:val="none" w:sz="0" w:space="0" w:color="auto"/>
      </w:divBdr>
    </w:div>
    <w:div w:id="2085636630">
      <w:bodyDiv w:val="1"/>
      <w:marLeft w:val="0"/>
      <w:marRight w:val="0"/>
      <w:marTop w:val="0"/>
      <w:marBottom w:val="0"/>
      <w:divBdr>
        <w:top w:val="none" w:sz="0" w:space="0" w:color="auto"/>
        <w:left w:val="none" w:sz="0" w:space="0" w:color="auto"/>
        <w:bottom w:val="none" w:sz="0" w:space="0" w:color="auto"/>
        <w:right w:val="none" w:sz="0" w:space="0" w:color="auto"/>
      </w:divBdr>
    </w:div>
    <w:div w:id="2090150572">
      <w:bodyDiv w:val="1"/>
      <w:marLeft w:val="0"/>
      <w:marRight w:val="0"/>
      <w:marTop w:val="0"/>
      <w:marBottom w:val="0"/>
      <w:divBdr>
        <w:top w:val="none" w:sz="0" w:space="0" w:color="auto"/>
        <w:left w:val="none" w:sz="0" w:space="0" w:color="auto"/>
        <w:bottom w:val="none" w:sz="0" w:space="0" w:color="auto"/>
        <w:right w:val="none" w:sz="0" w:space="0" w:color="auto"/>
      </w:divBdr>
    </w:div>
    <w:div w:id="2092311309">
      <w:bodyDiv w:val="1"/>
      <w:marLeft w:val="0"/>
      <w:marRight w:val="0"/>
      <w:marTop w:val="0"/>
      <w:marBottom w:val="0"/>
      <w:divBdr>
        <w:top w:val="none" w:sz="0" w:space="0" w:color="auto"/>
        <w:left w:val="none" w:sz="0" w:space="0" w:color="auto"/>
        <w:bottom w:val="none" w:sz="0" w:space="0" w:color="auto"/>
        <w:right w:val="none" w:sz="0" w:space="0" w:color="auto"/>
      </w:divBdr>
    </w:div>
    <w:div w:id="2099209921">
      <w:bodyDiv w:val="1"/>
      <w:marLeft w:val="0"/>
      <w:marRight w:val="0"/>
      <w:marTop w:val="0"/>
      <w:marBottom w:val="0"/>
      <w:divBdr>
        <w:top w:val="none" w:sz="0" w:space="0" w:color="auto"/>
        <w:left w:val="none" w:sz="0" w:space="0" w:color="auto"/>
        <w:bottom w:val="none" w:sz="0" w:space="0" w:color="auto"/>
        <w:right w:val="none" w:sz="0" w:space="0" w:color="auto"/>
      </w:divBdr>
    </w:div>
    <w:div w:id="2100252295">
      <w:bodyDiv w:val="1"/>
      <w:marLeft w:val="0"/>
      <w:marRight w:val="0"/>
      <w:marTop w:val="0"/>
      <w:marBottom w:val="0"/>
      <w:divBdr>
        <w:top w:val="none" w:sz="0" w:space="0" w:color="auto"/>
        <w:left w:val="none" w:sz="0" w:space="0" w:color="auto"/>
        <w:bottom w:val="none" w:sz="0" w:space="0" w:color="auto"/>
        <w:right w:val="none" w:sz="0" w:space="0" w:color="auto"/>
      </w:divBdr>
    </w:div>
    <w:div w:id="2100523126">
      <w:bodyDiv w:val="1"/>
      <w:marLeft w:val="0"/>
      <w:marRight w:val="0"/>
      <w:marTop w:val="0"/>
      <w:marBottom w:val="0"/>
      <w:divBdr>
        <w:top w:val="none" w:sz="0" w:space="0" w:color="auto"/>
        <w:left w:val="none" w:sz="0" w:space="0" w:color="auto"/>
        <w:bottom w:val="none" w:sz="0" w:space="0" w:color="auto"/>
        <w:right w:val="none" w:sz="0" w:space="0" w:color="auto"/>
      </w:divBdr>
    </w:div>
    <w:div w:id="2111780266">
      <w:bodyDiv w:val="1"/>
      <w:marLeft w:val="0"/>
      <w:marRight w:val="0"/>
      <w:marTop w:val="0"/>
      <w:marBottom w:val="0"/>
      <w:divBdr>
        <w:top w:val="none" w:sz="0" w:space="0" w:color="auto"/>
        <w:left w:val="none" w:sz="0" w:space="0" w:color="auto"/>
        <w:bottom w:val="none" w:sz="0" w:space="0" w:color="auto"/>
        <w:right w:val="none" w:sz="0" w:space="0" w:color="auto"/>
      </w:divBdr>
    </w:div>
    <w:div w:id="2115242549">
      <w:bodyDiv w:val="1"/>
      <w:marLeft w:val="0"/>
      <w:marRight w:val="0"/>
      <w:marTop w:val="0"/>
      <w:marBottom w:val="0"/>
      <w:divBdr>
        <w:top w:val="none" w:sz="0" w:space="0" w:color="auto"/>
        <w:left w:val="none" w:sz="0" w:space="0" w:color="auto"/>
        <w:bottom w:val="none" w:sz="0" w:space="0" w:color="auto"/>
        <w:right w:val="none" w:sz="0" w:space="0" w:color="auto"/>
      </w:divBdr>
    </w:div>
    <w:div w:id="2119595872">
      <w:bodyDiv w:val="1"/>
      <w:marLeft w:val="0"/>
      <w:marRight w:val="0"/>
      <w:marTop w:val="0"/>
      <w:marBottom w:val="0"/>
      <w:divBdr>
        <w:top w:val="none" w:sz="0" w:space="0" w:color="auto"/>
        <w:left w:val="none" w:sz="0" w:space="0" w:color="auto"/>
        <w:bottom w:val="none" w:sz="0" w:space="0" w:color="auto"/>
        <w:right w:val="none" w:sz="0" w:space="0" w:color="auto"/>
      </w:divBdr>
    </w:div>
    <w:div w:id="2119985747">
      <w:bodyDiv w:val="1"/>
      <w:marLeft w:val="0"/>
      <w:marRight w:val="0"/>
      <w:marTop w:val="0"/>
      <w:marBottom w:val="0"/>
      <w:divBdr>
        <w:top w:val="none" w:sz="0" w:space="0" w:color="auto"/>
        <w:left w:val="none" w:sz="0" w:space="0" w:color="auto"/>
        <w:bottom w:val="none" w:sz="0" w:space="0" w:color="auto"/>
        <w:right w:val="none" w:sz="0" w:space="0" w:color="auto"/>
      </w:divBdr>
    </w:div>
    <w:div w:id="2124033647">
      <w:bodyDiv w:val="1"/>
      <w:marLeft w:val="0"/>
      <w:marRight w:val="0"/>
      <w:marTop w:val="0"/>
      <w:marBottom w:val="0"/>
      <w:divBdr>
        <w:top w:val="none" w:sz="0" w:space="0" w:color="auto"/>
        <w:left w:val="none" w:sz="0" w:space="0" w:color="auto"/>
        <w:bottom w:val="none" w:sz="0" w:space="0" w:color="auto"/>
        <w:right w:val="none" w:sz="0" w:space="0" w:color="auto"/>
      </w:divBdr>
    </w:div>
    <w:div w:id="2131244270">
      <w:bodyDiv w:val="1"/>
      <w:marLeft w:val="0"/>
      <w:marRight w:val="0"/>
      <w:marTop w:val="0"/>
      <w:marBottom w:val="0"/>
      <w:divBdr>
        <w:top w:val="none" w:sz="0" w:space="0" w:color="auto"/>
        <w:left w:val="none" w:sz="0" w:space="0" w:color="auto"/>
        <w:bottom w:val="none" w:sz="0" w:space="0" w:color="auto"/>
        <w:right w:val="none" w:sz="0" w:space="0" w:color="auto"/>
      </w:divBdr>
    </w:div>
    <w:div w:id="2133863294">
      <w:bodyDiv w:val="1"/>
      <w:marLeft w:val="0"/>
      <w:marRight w:val="0"/>
      <w:marTop w:val="0"/>
      <w:marBottom w:val="0"/>
      <w:divBdr>
        <w:top w:val="none" w:sz="0" w:space="0" w:color="auto"/>
        <w:left w:val="none" w:sz="0" w:space="0" w:color="auto"/>
        <w:bottom w:val="none" w:sz="0" w:space="0" w:color="auto"/>
        <w:right w:val="none" w:sz="0" w:space="0" w:color="auto"/>
      </w:divBdr>
    </w:div>
    <w:div w:id="2134132849">
      <w:bodyDiv w:val="1"/>
      <w:marLeft w:val="0"/>
      <w:marRight w:val="0"/>
      <w:marTop w:val="0"/>
      <w:marBottom w:val="0"/>
      <w:divBdr>
        <w:top w:val="none" w:sz="0" w:space="0" w:color="auto"/>
        <w:left w:val="none" w:sz="0" w:space="0" w:color="auto"/>
        <w:bottom w:val="none" w:sz="0" w:space="0" w:color="auto"/>
        <w:right w:val="none" w:sz="0" w:space="0" w:color="auto"/>
      </w:divBdr>
    </w:div>
    <w:div w:id="2134790764">
      <w:bodyDiv w:val="1"/>
      <w:marLeft w:val="0"/>
      <w:marRight w:val="0"/>
      <w:marTop w:val="0"/>
      <w:marBottom w:val="0"/>
      <w:divBdr>
        <w:top w:val="none" w:sz="0" w:space="0" w:color="auto"/>
        <w:left w:val="none" w:sz="0" w:space="0" w:color="auto"/>
        <w:bottom w:val="none" w:sz="0" w:space="0" w:color="auto"/>
        <w:right w:val="none" w:sz="0" w:space="0" w:color="auto"/>
      </w:divBdr>
    </w:div>
    <w:div w:id="2135369549">
      <w:bodyDiv w:val="1"/>
      <w:marLeft w:val="0"/>
      <w:marRight w:val="0"/>
      <w:marTop w:val="0"/>
      <w:marBottom w:val="0"/>
      <w:divBdr>
        <w:top w:val="none" w:sz="0" w:space="0" w:color="auto"/>
        <w:left w:val="none" w:sz="0" w:space="0" w:color="auto"/>
        <w:bottom w:val="none" w:sz="0" w:space="0" w:color="auto"/>
        <w:right w:val="none" w:sz="0" w:space="0" w:color="auto"/>
      </w:divBdr>
    </w:div>
    <w:div w:id="2138258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www.chaossearch.io/blog/why-enterprises-need-a-true-multi-model-platform" TargetMode="External"/><Relationship Id="rId21" Type="http://schemas.openxmlformats.org/officeDocument/2006/relationships/image" Target="media/image11.jpg"/><Relationship Id="rId34" Type="http://schemas.openxmlformats.org/officeDocument/2006/relationships/footer" Target="footer2.xml"/><Relationship Id="rId42" Type="http://schemas.openxmlformats.org/officeDocument/2006/relationships/hyperlink" Target="https://towardsdatascience.com/top-10-databases-to-use-in-2021-d7e6a85402ba" TargetMode="External"/><Relationship Id="rId47" Type="http://schemas.openxmlformats.org/officeDocument/2006/relationships/hyperlink" Target="https://zaact.com/why-power-bi-5-ways-businesses-use-power-bi/" TargetMode="Externa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header" Target="header2.xml"/><Relationship Id="rId37" Type="http://schemas.openxmlformats.org/officeDocument/2006/relationships/image" Target="media/image21.png"/><Relationship Id="rId40" Type="http://schemas.openxmlformats.org/officeDocument/2006/relationships/hyperlink" Target="https://www.ibm.com/cloud/blog/hadoop-vs-spark" TargetMode="External"/><Relationship Id="rId45" Type="http://schemas.openxmlformats.org/officeDocument/2006/relationships/hyperlink" Target="https://k21academy.com/big-data-hadoop/hadoop-key-features-advantages/"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footer" Target="footer3.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header" Target="header1.xml"/><Relationship Id="rId44" Type="http://schemas.openxmlformats.org/officeDocument/2006/relationships/hyperlink" Target="https://www.csgpro.com/blog/business-intelligence-tools-comparison-char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3.xml"/><Relationship Id="rId43" Type="http://schemas.openxmlformats.org/officeDocument/2006/relationships/hyperlink" Target="https://powerbi.microsoft.com/en-us/" TargetMode="External"/><Relationship Id="rId48"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footer" Target="footer1.xml"/><Relationship Id="rId38" Type="http://schemas.openxmlformats.org/officeDocument/2006/relationships/hyperlink" Target="https://www.altexsoft.com/blog/structured-unstructured-data/" TargetMode="External"/><Relationship Id="rId46" Type="http://schemas.openxmlformats.org/officeDocument/2006/relationships/hyperlink" Target="https://community.powerbi.com/t5/Data-Stories-Gallery/Power-BI-Best-Practice-Recommendation/m-p/745072" TargetMode="External"/><Relationship Id="rId20" Type="http://schemas.openxmlformats.org/officeDocument/2006/relationships/image" Target="media/image10.jpg"/><Relationship Id="rId41" Type="http://schemas.openxmlformats.org/officeDocument/2006/relationships/hyperlink" Target="https://www.ionos.com/digitalguide/hosting/technical-matters/graph-database/" TargetMode="Externa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e\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BECC94C3884BE397DE282CC77E4AE7"/>
        <w:category>
          <w:name w:val="General"/>
          <w:gallery w:val="placeholder"/>
        </w:category>
        <w:types>
          <w:type w:val="bbPlcHdr"/>
        </w:types>
        <w:behaviors>
          <w:behavior w:val="content"/>
        </w:behaviors>
        <w:guid w:val="{F4E1AA5C-F7F4-4910-B39A-7E4648A705D8}"/>
      </w:docPartPr>
      <w:docPartBody>
        <w:p w:rsidR="00EF5D14" w:rsidRDefault="00FD3A54">
          <w:pPr>
            <w:pStyle w:val="D5BECC94C3884BE397DE282CC77E4AE7"/>
          </w:pPr>
          <w:r w:rsidRPr="00DF198B">
            <w:t>—</w:t>
          </w:r>
        </w:p>
      </w:docPartBody>
    </w:docPart>
    <w:docPart>
      <w:docPartPr>
        <w:name w:val="6C5DAF2A785C4F3BB4411DA8478B7570"/>
        <w:category>
          <w:name w:val="General"/>
          <w:gallery w:val="placeholder"/>
        </w:category>
        <w:types>
          <w:type w:val="bbPlcHdr"/>
        </w:types>
        <w:behaviors>
          <w:behavior w:val="content"/>
        </w:behaviors>
        <w:guid w:val="{C7F12E55-D024-487C-A0BC-B7FA5A39B2C1}"/>
      </w:docPartPr>
      <w:docPartBody>
        <w:p w:rsidR="00EF5D14" w:rsidRDefault="00FD3A54">
          <w:pPr>
            <w:pStyle w:val="6C5DAF2A785C4F3BB4411DA8478B7570"/>
          </w:pPr>
          <w:r w:rsidRPr="00DF198B">
            <w:t>—</w:t>
          </w:r>
        </w:p>
      </w:docPartBody>
    </w:docPart>
    <w:docPart>
      <w:docPartPr>
        <w:name w:val="431CF2960F3849D986DD160F6182C72E"/>
        <w:category>
          <w:name w:val="General"/>
          <w:gallery w:val="placeholder"/>
        </w:category>
        <w:types>
          <w:type w:val="bbPlcHdr"/>
        </w:types>
        <w:behaviors>
          <w:behavior w:val="content"/>
        </w:behaviors>
        <w:guid w:val="{BFF7CB98-BA69-4FE1-A875-A1F4F16D35F3}"/>
      </w:docPartPr>
      <w:docPartBody>
        <w:p w:rsidR="00EF5D14" w:rsidRDefault="000E50A8">
          <w:r w:rsidRPr="00E959D9">
            <w:rPr>
              <w:rStyle w:val="PlaceholderText"/>
            </w:rPr>
            <w:t>[Author]</w:t>
          </w:r>
        </w:p>
      </w:docPartBody>
    </w:docPart>
    <w:docPart>
      <w:docPartPr>
        <w:name w:val="7F1EAE8729554C81BFE1CDF24C4BE230"/>
        <w:category>
          <w:name w:val="General"/>
          <w:gallery w:val="placeholder"/>
        </w:category>
        <w:types>
          <w:type w:val="bbPlcHdr"/>
        </w:types>
        <w:behaviors>
          <w:behavior w:val="content"/>
        </w:behaviors>
        <w:guid w:val="{90E5985A-80B7-4791-89B7-036A332D88A2}"/>
      </w:docPartPr>
      <w:docPartBody>
        <w:p w:rsidR="00EF5D14" w:rsidRDefault="000E50A8">
          <w:r w:rsidRPr="00E959D9">
            <w:rPr>
              <w:rStyle w:val="PlaceholderText"/>
            </w:rPr>
            <w:t>[Title]</w:t>
          </w:r>
        </w:p>
      </w:docPartBody>
    </w:docPart>
    <w:docPart>
      <w:docPartPr>
        <w:name w:val="AC5A32B83D2440D3820110A82A2EC2D0"/>
        <w:category>
          <w:name w:val="General"/>
          <w:gallery w:val="placeholder"/>
        </w:category>
        <w:types>
          <w:type w:val="bbPlcHdr"/>
        </w:types>
        <w:behaviors>
          <w:behavior w:val="content"/>
        </w:behaviors>
        <w:guid w:val="{DEBFE5C5-E0D0-4212-812C-6F11D7BD072A}"/>
      </w:docPartPr>
      <w:docPartBody>
        <w:p w:rsidR="008139EE" w:rsidRDefault="00EF5D14" w:rsidP="00EF5D14">
          <w:pPr>
            <w:pStyle w:val="AC5A32B83D2440D3820110A82A2EC2D0"/>
          </w:pPr>
          <w:r w:rsidRPr="00E959D9">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8FBA64F0-E381-4F5B-B96C-80CE0376F683}"/>
      </w:docPartPr>
      <w:docPartBody>
        <w:p w:rsidR="00895EB8" w:rsidRDefault="008139EE">
          <w:r w:rsidRPr="000F7779">
            <w:rPr>
              <w:rStyle w:val="PlaceholderText"/>
            </w:rPr>
            <w:t>Click or tap here to enter text.</w:t>
          </w:r>
        </w:p>
      </w:docPartBody>
    </w:docPart>
    <w:docPart>
      <w:docPartPr>
        <w:name w:val="A7797097C4514797A44F696A5BE3C676"/>
        <w:category>
          <w:name w:val="General"/>
          <w:gallery w:val="placeholder"/>
        </w:category>
        <w:types>
          <w:type w:val="bbPlcHdr"/>
        </w:types>
        <w:behaviors>
          <w:behavior w:val="content"/>
        </w:behaviors>
        <w:guid w:val="{26E6BB3D-781C-4534-BDC4-77FD120E04B0}"/>
      </w:docPartPr>
      <w:docPartBody>
        <w:p w:rsidR="00895EB8" w:rsidRDefault="008139EE" w:rsidP="008139EE">
          <w:pPr>
            <w:pStyle w:val="A7797097C4514797A44F696A5BE3C676"/>
          </w:pPr>
          <w:r w:rsidRPr="000F7779">
            <w:rPr>
              <w:rStyle w:val="PlaceholderText"/>
            </w:rPr>
            <w:t>Click or tap here to enter text.</w:t>
          </w:r>
        </w:p>
      </w:docPartBody>
    </w:docPart>
    <w:docPart>
      <w:docPartPr>
        <w:name w:val="7677F86732BF4AF0B512D053CC589148"/>
        <w:category>
          <w:name w:val="General"/>
          <w:gallery w:val="placeholder"/>
        </w:category>
        <w:types>
          <w:type w:val="bbPlcHdr"/>
        </w:types>
        <w:behaviors>
          <w:behavior w:val="content"/>
        </w:behaviors>
        <w:guid w:val="{48ECD66B-3707-4BA6-906D-575374204078}"/>
      </w:docPartPr>
      <w:docPartBody>
        <w:p w:rsidR="00971231" w:rsidRDefault="00E70AE5" w:rsidP="00E70AE5">
          <w:pPr>
            <w:pStyle w:val="7677F86732BF4AF0B512D053CC589148"/>
          </w:pPr>
          <w:r w:rsidRPr="00E959D9">
            <w:rPr>
              <w:rStyle w:val="PlaceholderText"/>
            </w:rPr>
            <w:t>[Title]</w:t>
          </w:r>
        </w:p>
      </w:docPartBody>
    </w:docPart>
    <w:docPart>
      <w:docPartPr>
        <w:name w:val="725B8DEDC58F4BF7B0FD1E8CC0E81651"/>
        <w:category>
          <w:name w:val="General"/>
          <w:gallery w:val="placeholder"/>
        </w:category>
        <w:types>
          <w:type w:val="bbPlcHdr"/>
        </w:types>
        <w:behaviors>
          <w:behavior w:val="content"/>
        </w:behaviors>
        <w:guid w:val="{2281210B-ACA7-4C6A-86A4-A1BDC2809873}"/>
      </w:docPartPr>
      <w:docPartBody>
        <w:p w:rsidR="00000000" w:rsidRDefault="003650DD" w:rsidP="003650DD">
          <w:pPr>
            <w:pStyle w:val="725B8DEDC58F4BF7B0FD1E8CC0E81651"/>
          </w:pPr>
          <w:r w:rsidRPr="00C33430">
            <w:rPr>
              <w:rStyle w:val="PlaceholderText"/>
            </w:rPr>
            <w:t>Formatting...</w:t>
          </w:r>
        </w:p>
      </w:docPartBody>
    </w:docPart>
    <w:docPart>
      <w:docPartPr>
        <w:name w:val="02C0CCE2D5624AA6A71A47DF26692276"/>
        <w:category>
          <w:name w:val="General"/>
          <w:gallery w:val="placeholder"/>
        </w:category>
        <w:types>
          <w:type w:val="bbPlcHdr"/>
        </w:types>
        <w:behaviors>
          <w:behavior w:val="content"/>
        </w:behaviors>
        <w:guid w:val="{1F967D09-4215-4E05-B40F-FB5A917893A5}"/>
      </w:docPartPr>
      <w:docPartBody>
        <w:p w:rsidR="00000000" w:rsidRDefault="003650DD" w:rsidP="003650DD">
          <w:pPr>
            <w:pStyle w:val="02C0CCE2D5624AA6A71A47DF26692276"/>
          </w:pPr>
          <w:r w:rsidRPr="00C33430">
            <w:rPr>
              <w:rStyle w:val="PlaceholderText"/>
            </w:rPr>
            <w:t>Formatting...</w:t>
          </w:r>
        </w:p>
      </w:docPartBody>
    </w:docPart>
    <w:docPart>
      <w:docPartPr>
        <w:name w:val="DF8B8320CA0F45C0A41734367D2E4854"/>
        <w:category>
          <w:name w:val="General"/>
          <w:gallery w:val="placeholder"/>
        </w:category>
        <w:types>
          <w:type w:val="bbPlcHdr"/>
        </w:types>
        <w:behaviors>
          <w:behavior w:val="content"/>
        </w:behaviors>
        <w:guid w:val="{04AC4AB2-3523-45A2-8053-0B2DE865F0DE}"/>
      </w:docPartPr>
      <w:docPartBody>
        <w:p w:rsidR="00000000" w:rsidRDefault="003650DD" w:rsidP="003650DD">
          <w:pPr>
            <w:pStyle w:val="DF8B8320CA0F45C0A41734367D2E4854"/>
          </w:pPr>
          <w:r w:rsidRPr="00C33430">
            <w:rPr>
              <w:rStyle w:val="PlaceholderText"/>
            </w:rPr>
            <w:t>Formatting...</w:t>
          </w:r>
        </w:p>
      </w:docPartBody>
    </w:docPart>
    <w:docPart>
      <w:docPartPr>
        <w:name w:val="B3B58B84F63445D2A08F6CCB09AB5A2F"/>
        <w:category>
          <w:name w:val="General"/>
          <w:gallery w:val="placeholder"/>
        </w:category>
        <w:types>
          <w:type w:val="bbPlcHdr"/>
        </w:types>
        <w:behaviors>
          <w:behavior w:val="content"/>
        </w:behaviors>
        <w:guid w:val="{C6157D35-08A1-4B32-A1B7-408AC9BF0BEB}"/>
      </w:docPartPr>
      <w:docPartBody>
        <w:p w:rsidR="00000000" w:rsidRDefault="003650DD" w:rsidP="003650DD">
          <w:pPr>
            <w:pStyle w:val="B3B58B84F63445D2A08F6CCB09AB5A2F"/>
          </w:pPr>
          <w:r w:rsidRPr="00C33430">
            <w:rPr>
              <w:rStyle w:val="PlaceholderText"/>
            </w:rPr>
            <w:t>Formatting...</w:t>
          </w:r>
        </w:p>
      </w:docPartBody>
    </w:docPart>
    <w:docPart>
      <w:docPartPr>
        <w:name w:val="1C03D679A7BE48629D4EAE3FDB37CCA9"/>
        <w:category>
          <w:name w:val="General"/>
          <w:gallery w:val="placeholder"/>
        </w:category>
        <w:types>
          <w:type w:val="bbPlcHdr"/>
        </w:types>
        <w:behaviors>
          <w:behavior w:val="content"/>
        </w:behaviors>
        <w:guid w:val="{6A10110E-7E39-4AF0-B5F1-5FA6E3B67F5F}"/>
      </w:docPartPr>
      <w:docPartBody>
        <w:p w:rsidR="00000000" w:rsidRDefault="003650DD" w:rsidP="003650DD">
          <w:pPr>
            <w:pStyle w:val="1C03D679A7BE48629D4EAE3FDB37CCA9"/>
          </w:pPr>
          <w:r w:rsidRPr="00C33430">
            <w:rPr>
              <w:rStyle w:val="PlaceholderText"/>
            </w:rPr>
            <w:t>Formatting...</w:t>
          </w:r>
        </w:p>
      </w:docPartBody>
    </w:docPart>
    <w:docPart>
      <w:docPartPr>
        <w:name w:val="AE13F7BA72CE4A30A62B55895FA4C65C"/>
        <w:category>
          <w:name w:val="General"/>
          <w:gallery w:val="placeholder"/>
        </w:category>
        <w:types>
          <w:type w:val="bbPlcHdr"/>
        </w:types>
        <w:behaviors>
          <w:behavior w:val="content"/>
        </w:behaviors>
        <w:guid w:val="{0BA19040-C504-466B-822E-358131B1BE47}"/>
      </w:docPartPr>
      <w:docPartBody>
        <w:p w:rsidR="00000000" w:rsidRDefault="003650DD" w:rsidP="003650DD">
          <w:pPr>
            <w:pStyle w:val="AE13F7BA72CE4A30A62B55895FA4C65C"/>
          </w:pPr>
          <w:r w:rsidRPr="00C33430">
            <w:rPr>
              <w:rStyle w:val="PlaceholderText"/>
            </w:rPr>
            <w:t>Formatting...</w:t>
          </w:r>
        </w:p>
      </w:docPartBody>
    </w:docPart>
    <w:docPart>
      <w:docPartPr>
        <w:name w:val="A342EFA9977F4122AD7737B7BE15D0DE"/>
        <w:category>
          <w:name w:val="General"/>
          <w:gallery w:val="placeholder"/>
        </w:category>
        <w:types>
          <w:type w:val="bbPlcHdr"/>
        </w:types>
        <w:behaviors>
          <w:behavior w:val="content"/>
        </w:behaviors>
        <w:guid w:val="{4F34740D-D004-4A2D-AD2E-D4271399B503}"/>
      </w:docPartPr>
      <w:docPartBody>
        <w:p w:rsidR="00000000" w:rsidRDefault="003650DD" w:rsidP="003650DD">
          <w:pPr>
            <w:pStyle w:val="A342EFA9977F4122AD7737B7BE15D0DE"/>
          </w:pPr>
          <w:r w:rsidRPr="00C33430">
            <w:rPr>
              <w:rStyle w:val="PlaceholderText"/>
            </w:rPr>
            <w:t>Formatting...</w:t>
          </w:r>
        </w:p>
      </w:docPartBody>
    </w:docPart>
    <w:docPart>
      <w:docPartPr>
        <w:name w:val="B218ED6079B44BD0BC002A5E031058DF"/>
        <w:category>
          <w:name w:val="General"/>
          <w:gallery w:val="placeholder"/>
        </w:category>
        <w:types>
          <w:type w:val="bbPlcHdr"/>
        </w:types>
        <w:behaviors>
          <w:behavior w:val="content"/>
        </w:behaviors>
        <w:guid w:val="{6F619A9C-3F74-4EE3-8BB7-A5F657BA13CE}"/>
      </w:docPartPr>
      <w:docPartBody>
        <w:p w:rsidR="00000000" w:rsidRDefault="003650DD" w:rsidP="003650DD">
          <w:pPr>
            <w:pStyle w:val="B218ED6079B44BD0BC002A5E031058DF"/>
          </w:pPr>
          <w:r w:rsidRPr="00C33430">
            <w:rPr>
              <w:rStyle w:val="PlaceholderText"/>
            </w:rPr>
            <w:t>Formatting...</w:t>
          </w:r>
        </w:p>
      </w:docPartBody>
    </w:docPart>
    <w:docPart>
      <w:docPartPr>
        <w:name w:val="258A0E104C8742FC85973FA30A83909E"/>
        <w:category>
          <w:name w:val="General"/>
          <w:gallery w:val="placeholder"/>
        </w:category>
        <w:types>
          <w:type w:val="bbPlcHdr"/>
        </w:types>
        <w:behaviors>
          <w:behavior w:val="content"/>
        </w:behaviors>
        <w:guid w:val="{EF8F97BA-4EEF-43F1-8E3F-5D5203501DBB}"/>
      </w:docPartPr>
      <w:docPartBody>
        <w:p w:rsidR="00000000" w:rsidRDefault="003650DD" w:rsidP="003650DD">
          <w:pPr>
            <w:pStyle w:val="258A0E104C8742FC85973FA30A83909E"/>
          </w:pPr>
          <w:r w:rsidRPr="00C33430">
            <w:rPr>
              <w:rStyle w:val="PlaceholderText"/>
            </w:rPr>
            <w:t>Formatting...</w:t>
          </w:r>
        </w:p>
      </w:docPartBody>
    </w:docPart>
    <w:docPart>
      <w:docPartPr>
        <w:name w:val="3697176E24E64BDAAA01834A3F6FFD29"/>
        <w:category>
          <w:name w:val="General"/>
          <w:gallery w:val="placeholder"/>
        </w:category>
        <w:types>
          <w:type w:val="bbPlcHdr"/>
        </w:types>
        <w:behaviors>
          <w:behavior w:val="content"/>
        </w:behaviors>
        <w:guid w:val="{6F5CFE9F-F745-4061-82B5-308137EC7BBA}"/>
      </w:docPartPr>
      <w:docPartBody>
        <w:p w:rsidR="00000000" w:rsidRDefault="003650DD" w:rsidP="003650DD">
          <w:pPr>
            <w:pStyle w:val="3697176E24E64BDAAA01834A3F6FFD29"/>
          </w:pPr>
          <w:r w:rsidRPr="00C33430">
            <w:rPr>
              <w:rStyle w:val="PlaceholderText"/>
            </w:rPr>
            <w:t>Formatting...</w:t>
          </w:r>
        </w:p>
      </w:docPartBody>
    </w:docPart>
    <w:docPart>
      <w:docPartPr>
        <w:name w:val="0D13840DB23146F5840916987924AD57"/>
        <w:category>
          <w:name w:val="General"/>
          <w:gallery w:val="placeholder"/>
        </w:category>
        <w:types>
          <w:type w:val="bbPlcHdr"/>
        </w:types>
        <w:behaviors>
          <w:behavior w:val="content"/>
        </w:behaviors>
        <w:guid w:val="{4A35D4AA-FA03-45EC-87FE-8F6385179F19}"/>
      </w:docPartPr>
      <w:docPartBody>
        <w:p w:rsidR="00000000" w:rsidRDefault="003650DD" w:rsidP="003650DD">
          <w:pPr>
            <w:pStyle w:val="0D13840DB23146F5840916987924AD57"/>
          </w:pPr>
          <w:r w:rsidRPr="00C33430">
            <w:rPr>
              <w:rStyle w:val="PlaceholderText"/>
            </w:rPr>
            <w:t>Formatting...</w:t>
          </w:r>
        </w:p>
      </w:docPartBody>
    </w:docPart>
    <w:docPart>
      <w:docPartPr>
        <w:name w:val="80664FD7A8834A898F8E468F3E6F0E56"/>
        <w:category>
          <w:name w:val="General"/>
          <w:gallery w:val="placeholder"/>
        </w:category>
        <w:types>
          <w:type w:val="bbPlcHdr"/>
        </w:types>
        <w:behaviors>
          <w:behavior w:val="content"/>
        </w:behaviors>
        <w:guid w:val="{84CC7F9C-E25D-41C0-A1A1-A775993BA9F9}"/>
      </w:docPartPr>
      <w:docPartBody>
        <w:p w:rsidR="00000000" w:rsidRDefault="003650DD" w:rsidP="003650DD">
          <w:pPr>
            <w:pStyle w:val="80664FD7A8834A898F8E468F3E6F0E56"/>
          </w:pPr>
          <w:r w:rsidRPr="00C33430">
            <w:rPr>
              <w:rStyle w:val="PlaceholderText"/>
            </w:rPr>
            <w:t>Formatting...</w:t>
          </w:r>
        </w:p>
      </w:docPartBody>
    </w:docPart>
    <w:docPart>
      <w:docPartPr>
        <w:name w:val="1ED9F85D446D437F883C2296B5D2FE04"/>
        <w:category>
          <w:name w:val="General"/>
          <w:gallery w:val="placeholder"/>
        </w:category>
        <w:types>
          <w:type w:val="bbPlcHdr"/>
        </w:types>
        <w:behaviors>
          <w:behavior w:val="content"/>
        </w:behaviors>
        <w:guid w:val="{F0AEC7C7-66C6-48D6-8AF4-C8ECD51BA0A9}"/>
      </w:docPartPr>
      <w:docPartBody>
        <w:p w:rsidR="00000000" w:rsidRDefault="003650DD" w:rsidP="003650DD">
          <w:pPr>
            <w:pStyle w:val="1ED9F85D446D437F883C2296B5D2FE04"/>
          </w:pPr>
          <w:r w:rsidRPr="00C33430">
            <w:rPr>
              <w:rStyle w:val="PlaceholderText"/>
            </w:rPr>
            <w:t>Formatting...</w:t>
          </w:r>
        </w:p>
      </w:docPartBody>
    </w:docPart>
    <w:docPart>
      <w:docPartPr>
        <w:name w:val="8877E61F07D44DA4901BEADEEE6D7281"/>
        <w:category>
          <w:name w:val="General"/>
          <w:gallery w:val="placeholder"/>
        </w:category>
        <w:types>
          <w:type w:val="bbPlcHdr"/>
        </w:types>
        <w:behaviors>
          <w:behavior w:val="content"/>
        </w:behaviors>
        <w:guid w:val="{BB69D8D6-0E41-4098-9073-84DDD79BA127}"/>
      </w:docPartPr>
      <w:docPartBody>
        <w:p w:rsidR="00000000" w:rsidRDefault="003650DD" w:rsidP="003650DD">
          <w:pPr>
            <w:pStyle w:val="8877E61F07D44DA4901BEADEEE6D7281"/>
          </w:pPr>
          <w:r w:rsidRPr="00C33430">
            <w:rPr>
              <w:rStyle w:val="PlaceholderText"/>
            </w:rPr>
            <w:t>Formatting...</w:t>
          </w:r>
        </w:p>
      </w:docPartBody>
    </w:docPart>
    <w:docPart>
      <w:docPartPr>
        <w:name w:val="6C28927534B84BF9A3CD9C176867039D"/>
        <w:category>
          <w:name w:val="General"/>
          <w:gallery w:val="placeholder"/>
        </w:category>
        <w:types>
          <w:type w:val="bbPlcHdr"/>
        </w:types>
        <w:behaviors>
          <w:behavior w:val="content"/>
        </w:behaviors>
        <w:guid w:val="{E454B8A0-9A1E-4B04-BEA8-679B4953D38A}"/>
      </w:docPartPr>
      <w:docPartBody>
        <w:p w:rsidR="00000000" w:rsidRDefault="003650DD" w:rsidP="003650DD">
          <w:pPr>
            <w:pStyle w:val="6C28927534B84BF9A3CD9C176867039D"/>
          </w:pPr>
          <w:r w:rsidRPr="00C33430">
            <w:rPr>
              <w:rStyle w:val="PlaceholderText"/>
            </w:rPr>
            <w:t>Formatting...</w:t>
          </w:r>
        </w:p>
      </w:docPartBody>
    </w:docPart>
    <w:docPart>
      <w:docPartPr>
        <w:name w:val="8118B776F08543328A8E65750C257C22"/>
        <w:category>
          <w:name w:val="General"/>
          <w:gallery w:val="placeholder"/>
        </w:category>
        <w:types>
          <w:type w:val="bbPlcHdr"/>
        </w:types>
        <w:behaviors>
          <w:behavior w:val="content"/>
        </w:behaviors>
        <w:guid w:val="{743AA4D8-AFDE-4C19-A161-C1CB8C20F024}"/>
      </w:docPartPr>
      <w:docPartBody>
        <w:p w:rsidR="00000000" w:rsidRDefault="003650DD" w:rsidP="003650DD">
          <w:pPr>
            <w:pStyle w:val="8118B776F08543328A8E65750C257C22"/>
          </w:pPr>
          <w:r w:rsidRPr="00C33430">
            <w:rPr>
              <w:rStyle w:val="PlaceholderText"/>
            </w:rPr>
            <w:t>Formatting...</w:t>
          </w:r>
        </w:p>
      </w:docPartBody>
    </w:docPart>
    <w:docPart>
      <w:docPartPr>
        <w:name w:val="A1A9ABCA22A3486BA6742058827659EA"/>
        <w:category>
          <w:name w:val="General"/>
          <w:gallery w:val="placeholder"/>
        </w:category>
        <w:types>
          <w:type w:val="bbPlcHdr"/>
        </w:types>
        <w:behaviors>
          <w:behavior w:val="content"/>
        </w:behaviors>
        <w:guid w:val="{37C4964D-9544-4AFA-9CB7-5B0080F4BA61}"/>
      </w:docPartPr>
      <w:docPartBody>
        <w:p w:rsidR="00000000" w:rsidRDefault="003650DD" w:rsidP="003650DD">
          <w:pPr>
            <w:pStyle w:val="A1A9ABCA22A3486BA6742058827659EA"/>
          </w:pPr>
          <w:r w:rsidRPr="00C33430">
            <w:rPr>
              <w:rStyle w:val="PlaceholderText"/>
            </w:rPr>
            <w:t>Formatting...</w:t>
          </w:r>
        </w:p>
      </w:docPartBody>
    </w:docPart>
    <w:docPart>
      <w:docPartPr>
        <w:name w:val="24DB5C71C2A643D1A2DA29F37C9D7A61"/>
        <w:category>
          <w:name w:val="General"/>
          <w:gallery w:val="placeholder"/>
        </w:category>
        <w:types>
          <w:type w:val="bbPlcHdr"/>
        </w:types>
        <w:behaviors>
          <w:behavior w:val="content"/>
        </w:behaviors>
        <w:guid w:val="{CAF18874-2DD1-43D2-97FA-BD6BB3FFB259}"/>
      </w:docPartPr>
      <w:docPartBody>
        <w:p w:rsidR="00000000" w:rsidRDefault="003650DD" w:rsidP="003650DD">
          <w:pPr>
            <w:pStyle w:val="24DB5C71C2A643D1A2DA29F37C9D7A61"/>
          </w:pPr>
          <w:r w:rsidRPr="00C33430">
            <w:rPr>
              <w:rStyle w:val="PlaceholderText"/>
            </w:rPr>
            <w:t>Formatting...</w:t>
          </w:r>
        </w:p>
      </w:docPartBody>
    </w:docPart>
    <w:docPart>
      <w:docPartPr>
        <w:name w:val="469ACB028E0F470D88AF8C791732C6FB"/>
        <w:category>
          <w:name w:val="General"/>
          <w:gallery w:val="placeholder"/>
        </w:category>
        <w:types>
          <w:type w:val="bbPlcHdr"/>
        </w:types>
        <w:behaviors>
          <w:behavior w:val="content"/>
        </w:behaviors>
        <w:guid w:val="{D116DE12-A849-4A6E-9A6C-FE05B6614081}"/>
      </w:docPartPr>
      <w:docPartBody>
        <w:p w:rsidR="00000000" w:rsidRDefault="003650DD" w:rsidP="003650DD">
          <w:pPr>
            <w:pStyle w:val="469ACB028E0F470D88AF8C791732C6FB"/>
          </w:pPr>
          <w:r w:rsidRPr="00C33430">
            <w:rPr>
              <w:rStyle w:val="PlaceholderText"/>
            </w:rPr>
            <w:t>Formatting...</w:t>
          </w:r>
        </w:p>
      </w:docPartBody>
    </w:docPart>
    <w:docPart>
      <w:docPartPr>
        <w:name w:val="724BAF7EA8CE4774B72263CA671FF35B"/>
        <w:category>
          <w:name w:val="General"/>
          <w:gallery w:val="placeholder"/>
        </w:category>
        <w:types>
          <w:type w:val="bbPlcHdr"/>
        </w:types>
        <w:behaviors>
          <w:behavior w:val="content"/>
        </w:behaviors>
        <w:guid w:val="{84E65F09-34F2-4EB4-9C19-FF77193AA915}"/>
      </w:docPartPr>
      <w:docPartBody>
        <w:p w:rsidR="00000000" w:rsidRDefault="003650DD" w:rsidP="003650DD">
          <w:pPr>
            <w:pStyle w:val="724BAF7EA8CE4774B72263CA671FF35B"/>
          </w:pPr>
          <w:r w:rsidRPr="00C33430">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0A8"/>
    <w:rsid w:val="000322A0"/>
    <w:rsid w:val="0003631C"/>
    <w:rsid w:val="000E50A8"/>
    <w:rsid w:val="00336351"/>
    <w:rsid w:val="003650DD"/>
    <w:rsid w:val="008139EE"/>
    <w:rsid w:val="00895EB8"/>
    <w:rsid w:val="00971231"/>
    <w:rsid w:val="00BF5BA6"/>
    <w:rsid w:val="00C90840"/>
    <w:rsid w:val="00E70AE5"/>
    <w:rsid w:val="00ED2351"/>
    <w:rsid w:val="00EF5D14"/>
    <w:rsid w:val="00FD3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5A32B83D2440D3820110A82A2EC2D0">
    <w:name w:val="AC5A32B83D2440D3820110A82A2EC2D0"/>
    <w:rsid w:val="00EF5D14"/>
  </w:style>
  <w:style w:type="paragraph" w:customStyle="1" w:styleId="D5BECC94C3884BE397DE282CC77E4AE7">
    <w:name w:val="D5BECC94C3884BE397DE282CC77E4AE7"/>
  </w:style>
  <w:style w:type="paragraph" w:customStyle="1" w:styleId="6C5DAF2A785C4F3BB4411DA8478B7570">
    <w:name w:val="6C5DAF2A785C4F3BB4411DA8478B7570"/>
  </w:style>
  <w:style w:type="character" w:styleId="PlaceholderText">
    <w:name w:val="Placeholder Text"/>
    <w:basedOn w:val="DefaultParagraphFont"/>
    <w:uiPriority w:val="99"/>
    <w:semiHidden/>
    <w:rsid w:val="003650DD"/>
    <w:rPr>
      <w:color w:val="808080"/>
    </w:rPr>
  </w:style>
  <w:style w:type="paragraph" w:customStyle="1" w:styleId="A7797097C4514797A44F696A5BE3C676">
    <w:name w:val="A7797097C4514797A44F696A5BE3C676"/>
    <w:rsid w:val="008139EE"/>
  </w:style>
  <w:style w:type="paragraph" w:customStyle="1" w:styleId="56DC0063B68749898D1A0C66DFF2B954">
    <w:name w:val="56DC0063B68749898D1A0C66DFF2B954"/>
    <w:rsid w:val="00971231"/>
  </w:style>
  <w:style w:type="paragraph" w:customStyle="1" w:styleId="7677F86732BF4AF0B512D053CC589148">
    <w:name w:val="7677F86732BF4AF0B512D053CC589148"/>
    <w:rsid w:val="00E70AE5"/>
  </w:style>
  <w:style w:type="paragraph" w:customStyle="1" w:styleId="932E591FC80E428A8810390815879E1D">
    <w:name w:val="932E591FC80E428A8810390815879E1D"/>
    <w:rsid w:val="00E70AE5"/>
  </w:style>
  <w:style w:type="paragraph" w:customStyle="1" w:styleId="725B8DEDC58F4BF7B0FD1E8CC0E81651">
    <w:name w:val="725B8DEDC58F4BF7B0FD1E8CC0E81651"/>
    <w:rsid w:val="003650DD"/>
  </w:style>
  <w:style w:type="paragraph" w:customStyle="1" w:styleId="373F1E83CD114A8F817C9AD695F5B1F9">
    <w:name w:val="373F1E83CD114A8F817C9AD695F5B1F9"/>
    <w:rsid w:val="003650DD"/>
  </w:style>
  <w:style w:type="paragraph" w:customStyle="1" w:styleId="02C0CCE2D5624AA6A71A47DF26692276">
    <w:name w:val="02C0CCE2D5624AA6A71A47DF26692276"/>
    <w:rsid w:val="003650DD"/>
  </w:style>
  <w:style w:type="paragraph" w:customStyle="1" w:styleId="DF8B8320CA0F45C0A41734367D2E4854">
    <w:name w:val="DF8B8320CA0F45C0A41734367D2E4854"/>
    <w:rsid w:val="003650DD"/>
  </w:style>
  <w:style w:type="paragraph" w:customStyle="1" w:styleId="B3B58B84F63445D2A08F6CCB09AB5A2F">
    <w:name w:val="B3B58B84F63445D2A08F6CCB09AB5A2F"/>
    <w:rsid w:val="003650DD"/>
  </w:style>
  <w:style w:type="paragraph" w:customStyle="1" w:styleId="1C03D679A7BE48629D4EAE3FDB37CCA9">
    <w:name w:val="1C03D679A7BE48629D4EAE3FDB37CCA9"/>
    <w:rsid w:val="003650DD"/>
  </w:style>
  <w:style w:type="paragraph" w:customStyle="1" w:styleId="75BF564FDF1B4E468894247A0971335F">
    <w:name w:val="75BF564FDF1B4E468894247A0971335F"/>
    <w:rsid w:val="003650DD"/>
  </w:style>
  <w:style w:type="paragraph" w:customStyle="1" w:styleId="AE13F7BA72CE4A30A62B55895FA4C65C">
    <w:name w:val="AE13F7BA72CE4A30A62B55895FA4C65C"/>
    <w:rsid w:val="003650DD"/>
  </w:style>
  <w:style w:type="paragraph" w:customStyle="1" w:styleId="A342EFA9977F4122AD7737B7BE15D0DE">
    <w:name w:val="A342EFA9977F4122AD7737B7BE15D0DE"/>
    <w:rsid w:val="003650DD"/>
  </w:style>
  <w:style w:type="paragraph" w:customStyle="1" w:styleId="B218ED6079B44BD0BC002A5E031058DF">
    <w:name w:val="B218ED6079B44BD0BC002A5E031058DF"/>
    <w:rsid w:val="003650DD"/>
  </w:style>
  <w:style w:type="paragraph" w:customStyle="1" w:styleId="258A0E104C8742FC85973FA30A83909E">
    <w:name w:val="258A0E104C8742FC85973FA30A83909E"/>
    <w:rsid w:val="003650DD"/>
  </w:style>
  <w:style w:type="paragraph" w:customStyle="1" w:styleId="3697176E24E64BDAAA01834A3F6FFD29">
    <w:name w:val="3697176E24E64BDAAA01834A3F6FFD29"/>
    <w:rsid w:val="003650DD"/>
  </w:style>
  <w:style w:type="paragraph" w:customStyle="1" w:styleId="43C3334D6C73408BBDB7D929F42CC166">
    <w:name w:val="43C3334D6C73408BBDB7D929F42CC166"/>
    <w:rsid w:val="003650DD"/>
  </w:style>
  <w:style w:type="paragraph" w:customStyle="1" w:styleId="9805D6090E784475986D372CBE3FC9A3">
    <w:name w:val="9805D6090E784475986D372CBE3FC9A3"/>
    <w:rsid w:val="003650DD"/>
  </w:style>
  <w:style w:type="paragraph" w:customStyle="1" w:styleId="59C12AA14DA94A12A3BC9D0FE9BDB1D5">
    <w:name w:val="59C12AA14DA94A12A3BC9D0FE9BDB1D5"/>
    <w:rsid w:val="003650DD"/>
  </w:style>
  <w:style w:type="paragraph" w:customStyle="1" w:styleId="0C4F1FB2FAB140FE97EB828797FC968E">
    <w:name w:val="0C4F1FB2FAB140FE97EB828797FC968E"/>
    <w:rsid w:val="003650DD"/>
  </w:style>
  <w:style w:type="paragraph" w:customStyle="1" w:styleId="AF04713A54814D8DB020C1D813F9B9B9">
    <w:name w:val="AF04713A54814D8DB020C1D813F9B9B9"/>
    <w:rsid w:val="003650DD"/>
  </w:style>
  <w:style w:type="paragraph" w:customStyle="1" w:styleId="5C21A8D2508E45F8BE38DE58CAA976BD">
    <w:name w:val="5C21A8D2508E45F8BE38DE58CAA976BD"/>
    <w:rsid w:val="003650DD"/>
  </w:style>
  <w:style w:type="paragraph" w:customStyle="1" w:styleId="426C2A80D58948DFA99340D9B85A0DE3">
    <w:name w:val="426C2A80D58948DFA99340D9B85A0DE3"/>
    <w:rsid w:val="003650DD"/>
  </w:style>
  <w:style w:type="paragraph" w:customStyle="1" w:styleId="53649ACB28D04157AF15ADBF3601F307">
    <w:name w:val="53649ACB28D04157AF15ADBF3601F307"/>
    <w:rsid w:val="003650DD"/>
  </w:style>
  <w:style w:type="paragraph" w:customStyle="1" w:styleId="CC5FD71930554F34AB0E20A52B48EF1E">
    <w:name w:val="CC5FD71930554F34AB0E20A52B48EF1E"/>
    <w:rsid w:val="003650DD"/>
  </w:style>
  <w:style w:type="paragraph" w:customStyle="1" w:styleId="CF6EF36B97004272B4A3CA22FB6AC1F5">
    <w:name w:val="CF6EF36B97004272B4A3CA22FB6AC1F5"/>
    <w:rsid w:val="003650DD"/>
  </w:style>
  <w:style w:type="paragraph" w:customStyle="1" w:styleId="249AAB4DA3BD41A3AE81C22FD4F7FEE9">
    <w:name w:val="249AAB4DA3BD41A3AE81C22FD4F7FEE9"/>
    <w:rsid w:val="003650DD"/>
  </w:style>
  <w:style w:type="paragraph" w:customStyle="1" w:styleId="55DA3A5B516C4928A08E9AA82AB6590D">
    <w:name w:val="55DA3A5B516C4928A08E9AA82AB6590D"/>
    <w:rsid w:val="003650DD"/>
  </w:style>
  <w:style w:type="paragraph" w:customStyle="1" w:styleId="0D13840DB23146F5840916987924AD57">
    <w:name w:val="0D13840DB23146F5840916987924AD57"/>
    <w:rsid w:val="003650DD"/>
  </w:style>
  <w:style w:type="paragraph" w:customStyle="1" w:styleId="80664FD7A8834A898F8E468F3E6F0E56">
    <w:name w:val="80664FD7A8834A898F8E468F3E6F0E56"/>
    <w:rsid w:val="003650DD"/>
  </w:style>
  <w:style w:type="paragraph" w:customStyle="1" w:styleId="1ED9F85D446D437F883C2296B5D2FE04">
    <w:name w:val="1ED9F85D446D437F883C2296B5D2FE04"/>
    <w:rsid w:val="003650DD"/>
  </w:style>
  <w:style w:type="paragraph" w:customStyle="1" w:styleId="20F86FBFE287452ABDF0F753060BBAF0">
    <w:name w:val="20F86FBFE287452ABDF0F753060BBAF0"/>
    <w:rsid w:val="003650DD"/>
  </w:style>
  <w:style w:type="paragraph" w:customStyle="1" w:styleId="E9DBC011B1954EE5A2F821FC10DB10F3">
    <w:name w:val="E9DBC011B1954EE5A2F821FC10DB10F3"/>
    <w:rsid w:val="003650DD"/>
  </w:style>
  <w:style w:type="paragraph" w:customStyle="1" w:styleId="F526C75F00064F84AA895868EF5A23F4">
    <w:name w:val="F526C75F00064F84AA895868EF5A23F4"/>
    <w:rsid w:val="003650DD"/>
  </w:style>
  <w:style w:type="paragraph" w:customStyle="1" w:styleId="CFB66298B5E142BF99F0AA1945ED8658">
    <w:name w:val="CFB66298B5E142BF99F0AA1945ED8658"/>
    <w:rsid w:val="003650DD"/>
  </w:style>
  <w:style w:type="paragraph" w:customStyle="1" w:styleId="8877E61F07D44DA4901BEADEEE6D7281">
    <w:name w:val="8877E61F07D44DA4901BEADEEE6D7281"/>
    <w:rsid w:val="003650DD"/>
  </w:style>
  <w:style w:type="paragraph" w:customStyle="1" w:styleId="980B8A7EC5524DE19DCDDD7418B01A0A">
    <w:name w:val="980B8A7EC5524DE19DCDDD7418B01A0A"/>
    <w:rsid w:val="003650DD"/>
  </w:style>
  <w:style w:type="paragraph" w:customStyle="1" w:styleId="A54FABF893EC40E4BE2AC7CE16CA74C0">
    <w:name w:val="A54FABF893EC40E4BE2AC7CE16CA74C0"/>
    <w:rsid w:val="003650DD"/>
  </w:style>
  <w:style w:type="paragraph" w:customStyle="1" w:styleId="11AA8091C71C4EF3B045E4F916DCC15B">
    <w:name w:val="11AA8091C71C4EF3B045E4F916DCC15B"/>
    <w:rsid w:val="003650DD"/>
  </w:style>
  <w:style w:type="paragraph" w:customStyle="1" w:styleId="A910E8AD248F466E8CD1421FBA3DBE7E">
    <w:name w:val="A910E8AD248F466E8CD1421FBA3DBE7E"/>
    <w:rsid w:val="003650DD"/>
  </w:style>
  <w:style w:type="paragraph" w:customStyle="1" w:styleId="6C28927534B84BF9A3CD9C176867039D">
    <w:name w:val="6C28927534B84BF9A3CD9C176867039D"/>
    <w:rsid w:val="003650DD"/>
  </w:style>
  <w:style w:type="paragraph" w:customStyle="1" w:styleId="BDC4B5810EAC41058FD6714322923EE8">
    <w:name w:val="BDC4B5810EAC41058FD6714322923EE8"/>
    <w:rsid w:val="003650DD"/>
  </w:style>
  <w:style w:type="paragraph" w:customStyle="1" w:styleId="8118B776F08543328A8E65750C257C22">
    <w:name w:val="8118B776F08543328A8E65750C257C22"/>
    <w:rsid w:val="003650DD"/>
  </w:style>
  <w:style w:type="paragraph" w:customStyle="1" w:styleId="49371D7AAB524B85899EA076361C33B3">
    <w:name w:val="49371D7AAB524B85899EA076361C33B3"/>
    <w:rsid w:val="003650DD"/>
  </w:style>
  <w:style w:type="paragraph" w:customStyle="1" w:styleId="17DECDDB327B40848B39BEABE2D1451A">
    <w:name w:val="17DECDDB327B40848B39BEABE2D1451A"/>
    <w:rsid w:val="003650DD"/>
  </w:style>
  <w:style w:type="paragraph" w:customStyle="1" w:styleId="C25727A0D1FE408896C0C1693BF51AC8">
    <w:name w:val="C25727A0D1FE408896C0C1693BF51AC8"/>
    <w:rsid w:val="003650DD"/>
  </w:style>
  <w:style w:type="paragraph" w:customStyle="1" w:styleId="CE4F17FBB44645548C42A85C88551755">
    <w:name w:val="CE4F17FBB44645548C42A85C88551755"/>
    <w:rsid w:val="003650DD"/>
  </w:style>
  <w:style w:type="paragraph" w:customStyle="1" w:styleId="D4B455CBC6594BC088D3668F4082EAFB">
    <w:name w:val="D4B455CBC6594BC088D3668F4082EAFB"/>
    <w:rsid w:val="003650DD"/>
  </w:style>
  <w:style w:type="paragraph" w:customStyle="1" w:styleId="1A59FECD78EC4E5E83A171D67AB410BF">
    <w:name w:val="1A59FECD78EC4E5E83A171D67AB410BF"/>
    <w:rsid w:val="003650DD"/>
  </w:style>
  <w:style w:type="paragraph" w:customStyle="1" w:styleId="F0974D62C5AC4FF9A59A55219FE4DF60">
    <w:name w:val="F0974D62C5AC4FF9A59A55219FE4DF60"/>
    <w:rsid w:val="003650DD"/>
  </w:style>
  <w:style w:type="paragraph" w:customStyle="1" w:styleId="A1A9ABCA22A3486BA6742058827659EA">
    <w:name w:val="A1A9ABCA22A3486BA6742058827659EA"/>
    <w:rsid w:val="003650DD"/>
  </w:style>
  <w:style w:type="paragraph" w:customStyle="1" w:styleId="24DB5C71C2A643D1A2DA29F37C9D7A61">
    <w:name w:val="24DB5C71C2A643D1A2DA29F37C9D7A61"/>
    <w:rsid w:val="003650DD"/>
  </w:style>
  <w:style w:type="paragraph" w:customStyle="1" w:styleId="469ACB028E0F470D88AF8C791732C6FB">
    <w:name w:val="469ACB028E0F470D88AF8C791732C6FB"/>
    <w:rsid w:val="003650DD"/>
  </w:style>
  <w:style w:type="paragraph" w:customStyle="1" w:styleId="724BAF7EA8CE4774B72263CA671FF35B">
    <w:name w:val="724BAF7EA8CE4774B72263CA671FF35B"/>
    <w:rsid w:val="003650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A177813-A520-445D-A2EA-D3A88CFCAEBD}">
  <we:reference id="wa104380122" version="2.1.0.1" store="en-US" storeType="OMEX"/>
  <we:alternateReferences>
    <we:reference id="wa104380122" version="2.1.0.1" store="WA104380122" storeType="OMEX"/>
  </we:alternateReferences>
  <we:properties>
    <we:property name="bibliographyEnabled" value="&quot;bibliographyEnabled&quot;"/>
    <we:property name="citations" value="{&quot;229498569&quot;:{&quot;referencesIds&quot;:[&quot;doc:60e992058f083b5df5b7beac&quot;],&quot;referencesOptions&quot;:{&quot;doc:60e992058f083b5df5b7beac&quot;:{&quot;author&quot;:true,&quot;year&quot;:true,&quot;pageReplace&quot;:&quot;&quot;,&quot;prefix&quot;:&quot;&quot;,&quot;suffix&quot;:&quot;&quot;}},&quot;hasBrokenReferences&quot;:false,&quot;hasManualEdits&quot;:false,&quot;citationType&quot;:&quot;inline&quot;,&quot;id&quot;:229498569,&quot;citationText&quot;:&quot;&lt;span style=\&quot;font-family:Times New Roman;font-size:16px;color:#000000\&quot;&gt;(Coronel &amp;amp; Morris, 2019)&lt;/span&gt;&quot;},&quot;301503425&quot;:{&quot;referencesIds&quot;:[&quot;doc:612abf4d8f081f64b498d093&quot;],&quot;referencesOptions&quot;:{&quot;doc:612abf4d8f081f64b498d093&quot;:{&quot;author&quot;:true,&quot;year&quot;:true,&quot;pageReplace&quot;:&quot;&quot;,&quot;prefix&quot;:&quot;&quot;,&quot;suffix&quot;:&quot;&quot;}},&quot;hasBrokenReferences&quot;:false,&quot;hasManualEdits&quot;:false,&quot;citationType&quot;:&quot;inline&quot;,&quot;id&quot;:301503425,&quot;citationText&quot;:&quot;&lt;span style=\&quot;font-family:Times New Roman;font-size:16px;color:#000000\&quot;&gt;(Microsoft, 2021)&lt;/span&gt;&quot;},&quot;453990995&quot;:{&quot;referencesIds&quot;:[&quot;doc:612a8bbb8f0894a259c8b815&quot;],&quot;referencesOptions&quot;:{&quot;doc:612a8bbb8f0894a259c8b815&quot;:{&quot;author&quot;:true,&quot;year&quot;:true,&quot;pageReplace&quot;:&quot;&quot;,&quot;prefix&quot;:&quot;&quot;,&quot;suffix&quot;:&quot;&quot;}},&quot;hasBrokenReferences&quot;:false,&quot;hasManualEdits&quot;:false,&quot;citationType&quot;:&quot;inline&quot;,&quot;id&quot;:453990995,&quot;citationText&quot;:&quot;&lt;span style=\&quot;font-family:Times New Roman;font-size:16px;color:#000000\&quot;&gt;(Kamaruzzaman, 2021)&lt;/span&gt;&quot;},&quot;522439877&quot;:{&quot;referencesIds&quot;:[&quot;doc:612a9b828f083f21e734efa0&quot;],&quot;referencesOptions&quot;:{&quot;doc:612a9b828f083f21e734efa0&quot;:{&quot;author&quot;:true,&quot;year&quot;:true,&quot;pageReplace&quot;:&quot;&quot;,&quot;prefix&quot;:&quot;&quot;,&quot;suffix&quot;:&quot;&quot;}},&quot;hasBrokenReferences&quot;:false,&quot;hasManualEdits&quot;:false,&quot;citationType&quot;:&quot;inline&quot;,&quot;id&quot;:522439877,&quot;citationText&quot;:&quot;&lt;span style=\&quot;font-family:Times New Roman;font-size:16px;color:#000000\&quot;&gt;(Sharma, 2018)&lt;/span&gt;&quot;},&quot;544794798&quot;:{&quot;referencesIds&quot;:[&quot;doc:612aaa018f08f3fc2897cbd5&quot;],&quot;referencesOptions&quot;:{&quot;doc:612aaa018f08f3fc2897cbd5&quot;:{&quot;author&quot;:true,&quot;year&quot;:true,&quot;pageReplace&quot;:&quot;&quot;,&quot;prefix&quot;:&quot;&quot;,&quot;suffix&quot;:&quot;&quot;}},&quot;hasBrokenReferences&quot;:false,&quot;hasManualEdits&quot;:false,&quot;citationType&quot;:&quot;inline&quot;,&quot;id&quot;:544794798,&quot;citationText&quot;:&quot;&lt;span style=\&quot;font-family:Times New Roman;font-size:16px;color:#000000\&quot;&gt;(Petrossian, 2021)&lt;/span&gt;&quot;},&quot;888840073&quot;:{&quot;referencesIds&quot;:[&quot;doc:60e992058f083b5df5b7beac&quot;],&quot;referencesOptions&quot;:{&quot;doc:60e992058f083b5df5b7beac&quot;:{&quot;author&quot;:true,&quot;year&quot;:true,&quot;pageReplace&quot;:&quot;&quot;,&quot;prefix&quot;:&quot;&quot;,&quot;suffix&quot;:&quot;&quot;}},&quot;hasBrokenReferences&quot;:false,&quot;hasManualEdits&quot;:false,&quot;citationType&quot;:&quot;inline&quot;,&quot;id&quot;:888840073,&quot;citationText&quot;:&quot;&lt;span style=\&quot;font-family:Times New Roman;font-size:16px;color:#000000\&quot;&gt;(Coronel &amp;amp; Morris, 2019)&lt;/span&gt;&quot;},&quot;1058361224&quot;:{&quot;referencesIds&quot;:[&quot;doc:612a9b828f083f21e734efa0&quot;],&quot;referencesOptions&quot;:{&quot;doc:612a9b828f083f21e734efa0&quot;:{&quot;author&quot;:true,&quot;year&quot;:true,&quot;pageReplace&quot;:&quot;&quot;,&quot;prefix&quot;:&quot;&quot;,&quot;suffix&quot;:&quot;&quot;}},&quot;hasBrokenReferences&quot;:false,&quot;hasManualEdits&quot;:false,&quot;citationType&quot;:&quot;inline&quot;,&quot;id&quot;:1058361224,&quot;citationText&quot;:&quot;&lt;span style=\&quot;font-family:Times New Roman;font-size:16px;color:#000000\&quot;&gt;(Sharma, 2018)&lt;/span&gt;&quot;},&quot;1064601222&quot;:{&quot;referencesIds&quot;:[&quot;doc:612abdc28f08413e947b5f5f&quot;],&quot;referencesOptions&quot;:{&quot;doc:612abdc28f08413e947b5f5f&quot;:{&quot;author&quot;:true,&quot;year&quot;:true,&quot;pageReplace&quot;:&quot;&quot;,&quot;prefix&quot;:&quot;&quot;,&quot;suffix&quot;:&quot;&quot;}},&quot;hasBrokenReferences&quot;:false,&quot;hasManualEdits&quot;:false,&quot;citationType&quot;:&quot;inline&quot;,&quot;id&quot;:1064601222,&quot;citationText&quot;:&quot;&lt;span style=\&quot;font-family:Times New Roman;font-size:16px;color:#000000\&quot;&gt;(Wood, 2019)&lt;/span&gt;&quot;},&quot;1203285475&quot;:{&quot;referencesIds&quot;:[&quot;doc:612aaa018f08f3fc2897cbd5&quot;],&quot;referencesOptions&quot;:{&quot;doc:612aaa018f08f3fc2897cbd5&quot;:{&quot;author&quot;:true,&quot;year&quot;:true,&quot;pageReplace&quot;:&quot;&quot;,&quot;prefix&quot;:&quot;&quot;,&quot;suffix&quot;:&quot;&quot;}},&quot;hasBrokenReferences&quot;:false,&quot;hasManualEdits&quot;:false,&quot;citationType&quot;:&quot;inline&quot;,&quot;id&quot;:1203285475,&quot;citationText&quot;:&quot;&lt;span style=\&quot;font-family:Times New Roman;font-size:16px;color:#000000\&quot;&gt;(Petrossian, 2021)&lt;/span&gt;&quot;},&quot;1256477818&quot;:{&quot;referencesIds&quot;:[&quot;doc:612abdc28f08413e947b5f5f&quot;],&quot;referencesOptions&quot;:{&quot;doc:612abdc28f08413e947b5f5f&quot;:{&quot;author&quot;:true,&quot;year&quot;:true,&quot;pageReplace&quot;:&quot;&quot;,&quot;prefix&quot;:&quot;&quot;,&quot;suffix&quot;:&quot;&quot;}},&quot;hasBrokenReferences&quot;:false,&quot;hasManualEdits&quot;:false,&quot;citationType&quot;:&quot;inline&quot;,&quot;id&quot;:1256477818,&quot;citationText&quot;:&quot;&lt;span style=\&quot;font-family:Times New Roman;font-size:16px;color:#000000\&quot;&gt;(Wood, 2019)&lt;/span&gt;&quot;},&quot;1904788733&quot;:{&quot;referencesIds&quot;:[&quot;doc:612711f18f08743fdb73a9a2&quot;],&quot;referencesOptions&quot;:{&quot;doc:612711f18f08743fdb73a9a2&quot;:{&quot;author&quot;:true,&quot;year&quot;:true,&quot;pageReplace&quot;:&quot;&quot;,&quot;prefix&quot;:&quot;&quot;,&quot;suffix&quot;:&quot;&quot;}},&quot;hasBrokenReferences&quot;:false,&quot;hasManualEdits&quot;:false,&quot;citationType&quot;:&quot;inline&quot;,&quot;id&quot;:1904788733,&quot;citationText&quot;:&quot;&lt;span style=\&quot;font-family:Times New Roman;font-size:16px;color:#000000\&quot;&gt;(IBM Cloud, 2021)&lt;/span&gt;&quot;},&quot;2106151726&quot;:{&quot;referencesIds&quot;:[&quot;doc:612a8bbb8f0894a259c8b815&quot;],&quot;referencesOptions&quot;:{&quot;doc:612a8bbb8f0894a259c8b815&quot;:{&quot;author&quot;:true,&quot;year&quot;:true,&quot;pageReplace&quot;:&quot;&quot;,&quot;prefix&quot;:&quot;&quot;,&quot;suffix&quot;:&quot;&quot;}},&quot;hasBrokenReferences&quot;:false,&quot;hasManualEdits&quot;:false,&quot;citationType&quot;:&quot;inline&quot;,&quot;id&quot;:2106151726,&quot;citationText&quot;:&quot;&lt;span style=\&quot;font-family:Times New Roman;font-size:16px;color:#000000\&quot;&gt;(Kamaruzzaman, 2021)&lt;/span&gt;&quot;},&quot;-562943181&quot;:{&quot;referencesIds&quot;:[&quot;doc:60e992058f083b5df5b7beac&quot;],&quot;referencesOptions&quot;:{&quot;doc:60e992058f083b5df5b7beac&quot;:{&quot;author&quot;:true,&quot;year&quot;:true,&quot;pageReplace&quot;:&quot;&quot;,&quot;prefix&quot;:&quot;&quot;,&quot;suffix&quot;:&quot;&quot;}},&quot;hasBrokenReferences&quot;:false,&quot;hasManualEdits&quot;:false,&quot;citationType&quot;:&quot;inline&quot;,&quot;id&quot;:-562943181,&quot;citationText&quot;:&quot;&lt;span style=\&quot;font-family:Times New Roman;font-size:16px;color:#000000\&quot;&gt;(Coronel &amp;amp; Morris, 2019)&lt;/span&gt;&quot;},&quot;-290746442&quot;:{&quot;referencesIds&quot;:[&quot;doc:612711f18f08743fdb73a9a2&quot;],&quot;referencesOptions&quot;:{&quot;doc:612711f18f08743fdb73a9a2&quot;:{&quot;author&quot;:true,&quot;year&quot;:true,&quot;pageReplace&quot;:&quot;&quot;,&quot;prefix&quot;:&quot;&quot;,&quot;suffix&quot;:&quot;&quot;}},&quot;hasBrokenReferences&quot;:false,&quot;hasManualEdits&quot;:false,&quot;citationType&quot;:&quot;inline&quot;,&quot;id&quot;:-290746442,&quot;citationText&quot;:&quot;&lt;span style=\&quot;font-family:Times New Roman;font-size:16px;color:#000000\&quot;&gt;(IBM Cloud, 2021)&lt;/span&gt;&quot;},&quot;-1292976340&quot;:{&quot;referencesIds&quot;:[&quot;doc:612711f18f08743fdb73a9a2&quot;],&quot;referencesOptions&quot;:{&quot;doc:612711f18f08743fdb73a9a2&quot;:{&quot;author&quot;:true,&quot;year&quot;:true,&quot;pageReplace&quot;:&quot;&quot;,&quot;prefix&quot;:&quot;&quot;,&quot;suffix&quot;:&quot;&quot;}},&quot;hasBrokenReferences&quot;:false,&quot;hasManualEdits&quot;:false,&quot;citationType&quot;:&quot;inline&quot;,&quot;id&quot;:-1292976340,&quot;citationText&quot;:&quot;&lt;span style=\&quot;font-family:Times New Roman;font-size:16px;color:#000000\&quot;&gt;(IBM Cloud, 2021)&lt;/span&gt;&quot;},&quot;-1701543770&quot;:{&quot;referencesIds&quot;:[&quot;doc:612a702e8f08743fdb740b3c&quot;],&quot;referencesOptions&quot;:{&quot;doc:612a702e8f08743fdb740b3c&quot;:{&quot;author&quot;:true,&quot;year&quot;:true,&quot;pageReplace&quot;:&quot;&quot;,&quot;prefix&quot;:&quot;&quot;,&quot;suffix&quot;:&quot;&quot;}},&quot;hasBrokenReferences&quot;:false,&quot;hasManualEdits&quot;:false,&quot;citationType&quot;:&quot;inline&quot;,&quot;id&quot;:-1701543770,&quot;citationText&quot;:&quot;&lt;span style=\&quot;font-family:Times New Roman;font-size:16px;color:#000000\&quot;&gt;(Hazel, 2021)&lt;/span&gt;&quot;},&quot;-1980365910&quot;:{&quot;referencesIds&quot;:[&quot;doc:612a7b018f082670d9f640cc&quot;],&quot;referencesOptions&quot;:{&quot;doc:612a7b018f082670d9f640cc&quot;:{&quot;author&quot;:true,&quot;year&quot;:true,&quot;pageReplace&quot;:&quot;&quot;,&quot;prefix&quot;:&quot;&quot;,&quot;suffix&quot;:&quot;&quot;}},&quot;hasBrokenReferences&quot;:false,&quot;hasManualEdits&quot;:false,&quot;citationType&quot;:&quot;inline&quot;,&quot;id&quot;:-1980365910,&quot;citationText&quot;:&quot;&lt;span style=\&quot;font-family:Times New Roman;font-size:16px;color:#000000\&quot;&gt;(AltexSoft, 2020)&lt;/span&gt;&quot;},&quot;-280574145&quot;:{&quot;referencesIds&quot;:[&quot;doc:612a976a8f083f21e734ef74&quot;],&quot;referencesOptions&quot;:{&quot;doc:612a976a8f083f21e734ef74&quot;:{&quot;author&quot;:true,&quot;year&quot;:true,&quot;pageReplace&quot;:&quot;&quot;,&quot;prefix&quot;:&quot;&quot;,&quot;suffix&quot;:&quot;&quot;}},&quot;hasBrokenReferences&quot;:false,&quot;hasManualEdits&quot;:false,&quot;citationType&quot;:&quot;inline&quot;,&quot;id&quot;:-280574145,&quot;citationText&quot;:&quot;&lt;span style=\&quot;font-family:Times New Roman;font-size:16px;color:#000000\&quot;&gt;(IONOS, 2019)&lt;/span&gt;&quot;},&quot;-1756812106&quot;:{&quot;referencesIds&quot;:[&quot;doc:612abf208f08f3fc2897ccd7&quot;],&quot;referencesOptions&quot;:{&quot;doc:612abf208f08f3fc2897ccd7&quot;:{&quot;author&quot;:true,&quot;year&quot;:true,&quot;pageReplace&quot;:&quot;&quot;,&quot;prefix&quot;:&quot;&quot;,&quot;suffix&quot;:&quot;&quot;}},&quot;hasBrokenReferences&quot;:false,&quot;hasManualEdits&quot;:false,&quot;citationType&quot;:&quot;inline&quot;,&quot;id&quot;:-1756812106,&quot;citationText&quot;:&quot;&lt;span style=\&quot;font-family:Times New Roman;font-size:16px;color:#000000\&quot;&gt;(Zaact Consulting, 2021)&lt;/span&gt;&quot;},&quot;-1632474841&quot;:{&quot;referencesIds&quot;:[&quot;doc:612a7b018f082670d9f640cc&quot;],&quot;referencesOptions&quot;:{&quot;doc:612a7b018f082670d9f640cc&quot;:{&quot;author&quot;:true,&quot;year&quot;:true,&quot;pageReplace&quot;:&quot;&quot;,&quot;prefix&quot;:&quot;&quot;,&quot;suffix&quot;:&quot;&quot;}},&quot;hasBrokenReferences&quot;:false,&quot;hasManualEdits&quot;:false,&quot;citationType&quot;:&quot;inline&quot;,&quot;id&quot;:-1632474841,&quot;citationText&quot;:&quot;&lt;span style=\&quot;font-family:Times New Roman;font-size:16px;color:#000000\&quot;&gt;(AltexSoft, 2020)&lt;/span&gt;&quot;}}"/>
    <we:property name="currentStyle" value="{&quot;id&quot;:&quot;rwuserstyle:5f2ef8ff2d170207a3ade365&quot;,&quot;styleType&quot;:&quot;refworks&quot;,&quot;name&quot;:&quot;APA 7th - Sentence Casing, DOI: empty - University Standard&quot;,&quot;userId&quot;:&quot;user:5ed7e730e4b0f41a17b7db09&quot;,&quot;isInstitutional&quot;:true,&quot;citeStyle&quot;:&quot;INTEXT_ONLY&quot;,&quot;isSorted&quot;:true,&quot;usesNumbers&quot;:false,&quot;authorDisambiguation&quot;:&quot;surname_firstname&quot;}"/>
    <we:property name="rcm.version" value="2"/>
    <we:property name="rw.control.unlocked" value="true"/>
    <we:property name="rw.officeVersion" value="&quot;1.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Ramadhan2021</b:Tag>
    <b:SourceType>InternetSite</b:SourceType>
    <b:Guid>{5FB5BC51-DE05-45F7-9ADD-9220A10EDED9}</b:Guid>
    <b:Author>
      <b:Author>
        <b:NameList>
          <b:Person>
            <b:Last>Ramadhan</b:Last>
            <b:First>M.</b:First>
          </b:Person>
        </b:NameList>
      </b:Author>
    </b:Author>
    <b:Title>The Database Life Cycle</b:Title>
    <b:InternetSiteTitle>Medium</b:InternetSiteTitle>
    <b:Year>2021</b:Year>
    <b:Month>June</b:Month>
    <b:Day>22</b:Day>
    <b:URL>https://medium.com/informatics/the-database-life-cycle-4151969ca57d</b:URL>
    <b:YearAccessed>2021</b:YearAccessed>
    <b:MonthAccessed>July</b:MonthAccessed>
    <b:DayAccessed>18</b:DayAccessed>
    <b:RefOrder>2</b:RefOrder>
  </b:Source>
  <b:Source>
    <b:Tag>DeVry2021</b:Tag>
    <b:SourceType>InternetSite</b:SourceType>
    <b:Guid>{5BB64B9A-5D12-4883-A0FB-9F29324B6F13}</b:Guid>
    <b:Title>Week 2: Lab Overview</b:Title>
    <b:Year>2021</b:Year>
    <b:Author>
      <b:Author>
        <b:Corporate>DeVry University</b:Corporate>
      </b:Author>
    </b:Author>
    <b:InternetSiteTitle>devryu.instructure.com</b:InternetSiteTitle>
    <b:URL>https://devryu.instructure.com/courses/70082/pages/week-2-lab-overview?module_item_id=8715940</b:URL>
    <b:RefOrder>3</b:RefOrder>
  </b:Source>
  <b:Source>
    <b:Tag>Placeholder1</b:Tag>
    <b:SourceType>Book</b:SourceType>
    <b:Guid>{A5A049CF-E25B-4CFB-A160-43F3ACA5D6D9}</b:Guid>
    <b:Title>Database Systems: Design, Implementation, &amp; Management</b:Title>
    <b:Year>2019</b:Year>
    <b:BookTitle>Database Systems: Design, Implementation, &amp; Management</b:BookTitle>
    <b:Publisher>MindTap - Cengage Learning</b:Publisher>
    <b:Author>
      <b:Author>
        <b:NameList>
          <b:Person>
            <b:Last>Coronel</b:Last>
            <b:First>Carlos</b:First>
          </b:Person>
          <b:Person>
            <b:Last>Morris</b:Last>
            <b:First>Steven</b:First>
          </b:Person>
        </b:NameList>
      </b:Author>
    </b:Author>
    <b:Edition>13th</b:Edition>
    <b:RefOrder>1</b:RefOrder>
  </b:Source>
  <b:Source>
    <b:Tag>UKEssays2018</b:Tag>
    <b:SourceType>InternetSite</b:SourceType>
    <b:Guid>{2424C3E9-0AD4-4EE4-B443-BDA22AFE40D0}</b:Guid>
    <b:Author>
      <b:Author>
        <b:Corporate>UKEssays</b:Corporate>
      </b:Author>
    </b:Author>
    <b:Title>Database Design And Development For Petcare Veterinary Computer Science Essay</b:Title>
    <b:InternetSiteTitle>UKEssays.com</b:InternetSiteTitle>
    <b:Year>2018</b:Year>
    <b:Month>November</b:Month>
    <b:URL>https://www.ukessays.com/essays/computer-science/database-design-and-development-for-petcare-veterinary-computer-science-essay.php</b:URL>
    <b:RefOrder>4</b:RefOrder>
  </b:Source>
  <b:Source>
    <b:Tag>SQL20</b:Tag>
    <b:SourceType>InternetSite</b:SourceType>
    <b:Guid>{FD3F3FD5-C01B-4C9A-8B2C-D69EA7A08C4F}</b:Guid>
    <b:Author>
      <b:Author>
        <b:Corporate>SQL Database Tutorials</b:Corporate>
      </b:Author>
    </b:Author>
    <b:Title>Preparing Written Documentation | Presenting Database Projects</b:Title>
    <b:InternetSiteTitle>SQL Database Tutorials</b:InternetSiteTitle>
    <b:Year>2020</b:Year>
    <b:Month>April</b:Month>
    <b:Day>2</b:Day>
    <b:URL>https://sqldatabasetutorials.com/sql-db/preparing-written-documentation/</b:URL>
    <b:RefOrder>5</b:RefOrder>
  </b:Source>
  <b:Source>
    <b:Tag>Bhatia2016</b:Tag>
    <b:SourceType>Report</b:SourceType>
    <b:Guid>{D80FE1FB-18FB-4EEE-B882-53E7D98DCD63}</b:Guid>
    <b:Title>Problem Analysis and Requirements Document | Inventory Management System</b:Title>
    <b:Year>2016</b:Year>
    <b:Author>
      <b:Author>
        <b:NameList>
          <b:Person>
            <b:Last>Bhatia</b:Last>
            <b:First>Deepanki</b:First>
          </b:Person>
          <b:Person>
            <b:Last>Devunuri</b:Last>
            <b:First>Gokul</b:First>
          </b:Person>
          <b:Person>
            <b:Last>Pande</b:Last>
            <b:First>Pravin</b:First>
          </b:Person>
          <b:Person>
            <b:Last>Amin</b:Last>
            <b:First>Rishita</b:First>
          </b:Person>
          <b:Person>
            <b:Last>Shetty</b:Last>
            <b:First>Shefali</b:First>
          </b:Person>
        </b:NameList>
      </b:Author>
    </b:Author>
    <b:City>Baltimore</b:City>
    <b:Department>Department of Information Systems</b:Department>
    <b:Institution>University of Maryland</b:Institution>
    <b:RefOrder>6</b:RefOrder>
  </b:Source>
  <b:Source>
    <b:Tag>DelVecchio2020</b:Tag>
    <b:SourceType>InternetSite</b:SourceType>
    <b:Guid>{BF85D7D7-C951-490C-8024-84D355A399E4}</b:Guid>
    <b:Title>What Is Inventory Management Process? Flow Explained</b:Title>
    <b:Year>2020</b:Year>
    <b:Author>
      <b:Author>
        <b:NameList>
          <b:Person>
            <b:Last>DelVecchio</b:Last>
            <b:First>Lyle</b:First>
          </b:Person>
        </b:NameList>
      </b:Author>
    </b:Author>
    <b:InternetSiteTitle>planergy.com</b:InternetSiteTitle>
    <b:Month>February</b:Month>
    <b:Day>24</b:Day>
    <b:URL>https://planergy.com/blog/inventory-management-process-flow/</b:URL>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D823B3F5-AD25-4F86-80A4-4C499407C17E}">
  <ds:schemaRefs>
    <ds:schemaRef ds:uri="http://schemas.openxmlformats.org/officeDocument/2006/bibliography"/>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277</TotalTime>
  <Pages>21</Pages>
  <Words>2765</Words>
  <Characters>15764</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Week 4 Lab: Green Vehicles Inc.</vt:lpstr>
    </vt:vector>
  </TitlesOfParts>
  <Company>Baxter's LLC</Company>
  <LinksUpToDate>false</LinksUpToDate>
  <CharactersWithSpaces>18493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8 Adventure Works Cycle</dc:title>
  <dc:subject/>
  <dc:creator>Christine Baxter</dc:creator>
  <cp:keywords/>
  <dc:description/>
  <cp:lastModifiedBy>Christine Baxter</cp:lastModifiedBy>
  <cp:revision>347</cp:revision>
  <dcterms:created xsi:type="dcterms:W3CDTF">2021-08-28T23:31:00Z</dcterms:created>
  <dcterms:modified xsi:type="dcterms:W3CDTF">2021-08-29T04:28:00Z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WnCUserId">
    <vt:lpwstr>user:5fd8577be4b00fafc4498a16</vt:lpwstr>
  </property>
  <property fmtid="{D5CDD505-2E9C-101B-9397-08002B2CF9AE}" pid="4" name="WnCSubscriberId">
    <vt:lpwstr>0</vt:lpwstr>
  </property>
  <property fmtid="{D5CDD505-2E9C-101B-9397-08002B2CF9AE}" pid="5" name="WnCOutputStyleId">
    <vt:lpwstr>rwuserstyle:5fe9086494abdb06b4ba9a13</vt:lpwstr>
  </property>
  <property fmtid="{D5CDD505-2E9C-101B-9397-08002B2CF9AE}" pid="6" name="RWProductId">
    <vt:lpwstr>Flow</vt:lpwstr>
  </property>
  <property fmtid="{D5CDD505-2E9C-101B-9397-08002B2CF9AE}" pid="7" name="RWProjectId">
    <vt:lpwstr>ap:60e991efc9e77c00019c9b77</vt:lpwstr>
  </property>
  <property fmtid="{D5CDD505-2E9C-101B-9397-08002B2CF9AE}" pid="8" name="WnC4Folder">
    <vt:lpwstr>Documents///LabWeek4cdb</vt:lpwstr>
  </property>
</Properties>
</file>
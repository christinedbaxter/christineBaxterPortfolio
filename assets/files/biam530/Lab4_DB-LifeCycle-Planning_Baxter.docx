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3B33" w14:textId="77777777" w:rsidR="00952F7D" w:rsidRDefault="00DF198B" w:rsidP="00DF198B">
      <w:pPr>
        <w:pStyle w:val="GraphicAnchor"/>
      </w:pPr>
      <w:r w:rsidRPr="004909D9">
        <w:rPr>
          <w:noProof/>
          <w:lang w:eastAsia="en-AU"/>
        </w:rPr>
        <w:drawing>
          <wp:anchor distT="0" distB="0" distL="114300" distR="114300" simplePos="0" relativeHeight="251656192" behindDoc="1" locked="0" layoutInCell="1" allowOverlap="1" wp14:anchorId="4D25F0D2" wp14:editId="3C508AA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AC39608" w14:textId="77777777" w:rsidTr="00185F4A">
        <w:trPr>
          <w:trHeight w:val="1083"/>
        </w:trPr>
        <w:tc>
          <w:tcPr>
            <w:tcW w:w="10790" w:type="dxa"/>
            <w:gridSpan w:val="9"/>
          </w:tcPr>
          <w:p w14:paraId="1E2CE115" w14:textId="77777777" w:rsidR="00DF198B" w:rsidRDefault="00DF198B"/>
        </w:tc>
      </w:tr>
      <w:tr w:rsidR="00DF198B" w14:paraId="1DA5E073" w14:textId="77777777" w:rsidTr="00185F4A">
        <w:trPr>
          <w:trHeight w:val="1068"/>
        </w:trPr>
        <w:tc>
          <w:tcPr>
            <w:tcW w:w="1198" w:type="dxa"/>
            <w:gridSpan w:val="2"/>
            <w:tcBorders>
              <w:right w:val="single" w:sz="18" w:space="0" w:color="3494BA" w:themeColor="accent1"/>
            </w:tcBorders>
          </w:tcPr>
          <w:p w14:paraId="7C5F7B9B" w14:textId="77777777" w:rsidR="00DF198B" w:rsidRDefault="00DF198B"/>
        </w:tc>
        <w:sdt>
          <w:sdtPr>
            <w:alias w:val="Title"/>
            <w:tag w:val=""/>
            <w:id w:val="-523325264"/>
            <w:placeholder>
              <w:docPart w:val="7F1EAE8729554C81BFE1CDF24C4BE230"/>
            </w:placeholder>
            <w:dataBinding w:prefixMappings="xmlns:ns0='http://purl.org/dc/elements/1.1/' xmlns:ns1='http://schemas.openxmlformats.org/package/2006/metadata/core-properties' " w:xpath="/ns1:coreProperties[1]/ns0:title[1]" w:storeItemID="{6C3C8BC8-F283-45AE-878A-BAB7291924A1}"/>
            <w:text/>
          </w:sdtPr>
          <w:sdtEndPr/>
          <w:sdtContent>
            <w:tc>
              <w:tcPr>
                <w:tcW w:w="8393" w:type="dxa"/>
                <w:gridSpan w:val="5"/>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7615ED2E" w14:textId="0829B30B" w:rsidR="00DF198B" w:rsidRPr="00DF198B" w:rsidRDefault="00B207BF" w:rsidP="00874FE7">
                <w:pPr>
                  <w:pStyle w:val="Heading1"/>
                </w:pPr>
                <w:r>
                  <w:t xml:space="preserve">Week </w:t>
                </w:r>
                <w:r w:rsidR="00F911A6">
                  <w:t>4</w:t>
                </w:r>
                <w:r>
                  <w:t xml:space="preserve"> Lab: </w:t>
                </w:r>
                <w:r w:rsidR="00976A49">
                  <w:t>Green Vehicles Inc.</w:t>
                </w:r>
              </w:p>
            </w:tc>
          </w:sdtContent>
        </w:sdt>
        <w:tc>
          <w:tcPr>
            <w:tcW w:w="1199" w:type="dxa"/>
            <w:gridSpan w:val="2"/>
            <w:tcBorders>
              <w:left w:val="single" w:sz="18" w:space="0" w:color="3494BA" w:themeColor="accent1"/>
            </w:tcBorders>
          </w:tcPr>
          <w:p w14:paraId="4238F1ED" w14:textId="77777777" w:rsidR="00DF198B" w:rsidRDefault="00DF198B"/>
        </w:tc>
      </w:tr>
      <w:tr w:rsidR="00DF198B" w14:paraId="4C5CC4D9" w14:textId="77777777" w:rsidTr="00185F4A">
        <w:trPr>
          <w:trHeight w:val="1837"/>
        </w:trPr>
        <w:tc>
          <w:tcPr>
            <w:tcW w:w="1170" w:type="dxa"/>
          </w:tcPr>
          <w:p w14:paraId="7FA05CF6" w14:textId="77777777" w:rsidR="00DF198B" w:rsidRDefault="00DF198B"/>
        </w:tc>
        <w:tc>
          <w:tcPr>
            <w:tcW w:w="8460" w:type="dxa"/>
            <w:gridSpan w:val="7"/>
          </w:tcPr>
          <w:p w14:paraId="461B4A9E" w14:textId="77777777" w:rsidR="00DF198B" w:rsidRDefault="00DF198B"/>
        </w:tc>
        <w:tc>
          <w:tcPr>
            <w:tcW w:w="1160" w:type="dxa"/>
          </w:tcPr>
          <w:p w14:paraId="200A75FA" w14:textId="77777777" w:rsidR="00DF198B" w:rsidRDefault="00DF198B"/>
        </w:tc>
      </w:tr>
      <w:tr w:rsidR="00DF198B" w14:paraId="44A69C92" w14:textId="77777777" w:rsidTr="00FB2B75">
        <w:trPr>
          <w:trHeight w:val="929"/>
        </w:trPr>
        <w:tc>
          <w:tcPr>
            <w:tcW w:w="2397" w:type="dxa"/>
            <w:gridSpan w:val="4"/>
          </w:tcPr>
          <w:p w14:paraId="1DF8882F" w14:textId="77777777" w:rsidR="00DF198B" w:rsidRDefault="00DF198B"/>
        </w:tc>
        <w:tc>
          <w:tcPr>
            <w:tcW w:w="5995" w:type="dxa"/>
            <w:shd w:val="clear" w:color="auto" w:fill="FFFFFF" w:themeFill="background1"/>
          </w:tcPr>
          <w:p w14:paraId="628D3443" w14:textId="77777777" w:rsidR="00DF198B" w:rsidRPr="00DF198B" w:rsidRDefault="00DF198B" w:rsidP="00DF198B">
            <w:pPr>
              <w:jc w:val="center"/>
              <w:rPr>
                <w:rFonts w:ascii="Georgia" w:hAnsi="Georgia"/>
                <w:sz w:val="48"/>
                <w:szCs w:val="48"/>
              </w:rPr>
            </w:pPr>
          </w:p>
        </w:tc>
        <w:tc>
          <w:tcPr>
            <w:tcW w:w="2398" w:type="dxa"/>
            <w:gridSpan w:val="4"/>
          </w:tcPr>
          <w:p w14:paraId="5E1AC93A" w14:textId="77777777" w:rsidR="00DF198B" w:rsidRDefault="00DF198B"/>
        </w:tc>
      </w:tr>
      <w:tr w:rsidR="00DF198B" w14:paraId="5A04B85B" w14:textId="77777777" w:rsidTr="00185F4A">
        <w:trPr>
          <w:trHeight w:val="1460"/>
        </w:trPr>
        <w:tc>
          <w:tcPr>
            <w:tcW w:w="2397" w:type="dxa"/>
            <w:gridSpan w:val="4"/>
          </w:tcPr>
          <w:p w14:paraId="46D17976" w14:textId="77777777" w:rsidR="00DF198B" w:rsidRDefault="00DF198B"/>
        </w:tc>
        <w:tc>
          <w:tcPr>
            <w:tcW w:w="5995" w:type="dxa"/>
            <w:shd w:val="clear" w:color="auto" w:fill="FFFFFF" w:themeFill="background1"/>
          </w:tcPr>
          <w:sdt>
            <w:sdtPr>
              <w:alias w:val="Author"/>
              <w:tag w:val=""/>
              <w:id w:val="1844206467"/>
              <w:placeholder>
                <w:docPart w:val="431CF2960F3849D986DD160F6182C72E"/>
              </w:placeholder>
              <w:dataBinding w:prefixMappings="xmlns:ns0='http://purl.org/dc/elements/1.1/' xmlns:ns1='http://schemas.openxmlformats.org/package/2006/metadata/core-properties' " w:xpath="/ns1:coreProperties[1]/ns0:creator[1]" w:storeItemID="{6C3C8BC8-F283-45AE-878A-BAB7291924A1}"/>
              <w:text w:multiLine="1"/>
            </w:sdtPr>
            <w:sdtEndPr/>
            <w:sdtContent>
              <w:p w14:paraId="6D2D7756" w14:textId="0D8DA488" w:rsidR="00DF198B" w:rsidRPr="00DF198B" w:rsidRDefault="00D332E2" w:rsidP="00874FE7">
                <w:pPr>
                  <w:pStyle w:val="Heading2"/>
                </w:pPr>
                <w:r>
                  <w:t>Christine</w:t>
                </w:r>
                <w:r w:rsidR="00CD59D5">
                  <w:t xml:space="preserve"> </w:t>
                </w:r>
                <w:r>
                  <w:t>Baxter</w:t>
                </w:r>
              </w:p>
            </w:sdtContent>
          </w:sdt>
        </w:tc>
        <w:tc>
          <w:tcPr>
            <w:tcW w:w="2398" w:type="dxa"/>
            <w:gridSpan w:val="4"/>
          </w:tcPr>
          <w:p w14:paraId="0448056C" w14:textId="77777777" w:rsidR="00DF198B" w:rsidRDefault="00DF198B"/>
        </w:tc>
      </w:tr>
      <w:tr w:rsidR="00DF198B" w14:paraId="799A367F" w14:textId="77777777" w:rsidTr="00185F4A">
        <w:trPr>
          <w:trHeight w:val="7176"/>
        </w:trPr>
        <w:tc>
          <w:tcPr>
            <w:tcW w:w="2397" w:type="dxa"/>
            <w:gridSpan w:val="4"/>
            <w:vAlign w:val="bottom"/>
          </w:tcPr>
          <w:p w14:paraId="022156C6" w14:textId="77777777" w:rsidR="00DF198B" w:rsidRDefault="00DF198B" w:rsidP="00DF198B">
            <w:pPr>
              <w:jc w:val="center"/>
            </w:pPr>
          </w:p>
        </w:tc>
        <w:tc>
          <w:tcPr>
            <w:tcW w:w="5995" w:type="dxa"/>
            <w:tcBorders>
              <w:bottom w:val="single" w:sz="18" w:space="0" w:color="3494BA" w:themeColor="accent1"/>
            </w:tcBorders>
            <w:shd w:val="clear" w:color="auto" w:fill="FFFFFF" w:themeFill="background1"/>
            <w:vAlign w:val="bottom"/>
          </w:tcPr>
          <w:p w14:paraId="540AA9FE" w14:textId="6E727060" w:rsidR="00DF198B" w:rsidRPr="00DF198B" w:rsidRDefault="00BB5BA3" w:rsidP="00874FE7">
            <w:pPr>
              <w:pStyle w:val="Heading3"/>
            </w:pPr>
            <w:r>
              <w:t xml:space="preserve">August </w:t>
            </w:r>
            <w:r w:rsidR="00BC7FF5">
              <w:t>2</w:t>
            </w:r>
            <w:r w:rsidR="00226211">
              <w:t>, 2021</w:t>
            </w:r>
          </w:p>
          <w:p w14:paraId="38285ABB" w14:textId="77777777" w:rsidR="00874FE7" w:rsidRPr="00DF198B" w:rsidRDefault="00DF1CD1" w:rsidP="00874FE7">
            <w:pPr>
              <w:pStyle w:val="Heading3"/>
            </w:pPr>
            <w:sdt>
              <w:sdtPr>
                <w:id w:val="-1516760087"/>
                <w:placeholder>
                  <w:docPart w:val="D5BECC94C3884BE397DE282CC77E4AE7"/>
                </w:placeholder>
                <w:temporary/>
                <w:showingPlcHdr/>
                <w15:appearance w15:val="hidden"/>
              </w:sdtPr>
              <w:sdtEndPr/>
              <w:sdtContent>
                <w:r w:rsidR="00874FE7" w:rsidRPr="00DF198B">
                  <w:t>—</w:t>
                </w:r>
              </w:sdtContent>
            </w:sdt>
          </w:p>
          <w:p w14:paraId="19492928" w14:textId="77777777" w:rsidR="00DF0697" w:rsidRDefault="00DF0697" w:rsidP="00DF0697">
            <w:pPr>
              <w:pStyle w:val="Heading3"/>
            </w:pPr>
            <w:r>
              <w:t>Developing and Managing Databases for Business Intelligence</w:t>
            </w:r>
          </w:p>
          <w:p w14:paraId="7F2D8029" w14:textId="373EED7D" w:rsidR="00DF198B" w:rsidRPr="00DF198B" w:rsidRDefault="00DF0697" w:rsidP="00DF0697">
            <w:pPr>
              <w:pStyle w:val="Heading3"/>
            </w:pPr>
            <w:r>
              <w:t>BIAM530</w:t>
            </w:r>
          </w:p>
          <w:p w14:paraId="0F9AA8FF" w14:textId="77777777" w:rsidR="00DF198B" w:rsidRPr="00DF198B" w:rsidRDefault="00DF1CD1" w:rsidP="00874FE7">
            <w:pPr>
              <w:pStyle w:val="Heading3"/>
            </w:pPr>
            <w:sdt>
              <w:sdtPr>
                <w:id w:val="1492440299"/>
                <w:placeholder>
                  <w:docPart w:val="6C5DAF2A785C4F3BB4411DA8478B7570"/>
                </w:placeholder>
                <w:temporary/>
                <w:showingPlcHdr/>
                <w15:appearance w15:val="hidden"/>
              </w:sdtPr>
              <w:sdtEndPr/>
              <w:sdtContent>
                <w:r w:rsidR="00874FE7" w:rsidRPr="00DF198B">
                  <w:t>—</w:t>
                </w:r>
              </w:sdtContent>
            </w:sdt>
          </w:p>
          <w:p w14:paraId="3B51FB1B" w14:textId="3E18656E" w:rsidR="00DF198B" w:rsidRDefault="00DF0697" w:rsidP="00874FE7">
            <w:pPr>
              <w:pStyle w:val="Heading3"/>
            </w:pPr>
            <w:r>
              <w:t>Robert Burdwell</w:t>
            </w:r>
          </w:p>
          <w:p w14:paraId="531B04B0" w14:textId="77777777" w:rsidR="00DF198B" w:rsidRPr="00DF198B" w:rsidRDefault="00DF198B" w:rsidP="00DF198B"/>
        </w:tc>
        <w:tc>
          <w:tcPr>
            <w:tcW w:w="2398" w:type="dxa"/>
            <w:gridSpan w:val="4"/>
            <w:vAlign w:val="bottom"/>
          </w:tcPr>
          <w:p w14:paraId="4E8FB186" w14:textId="77777777" w:rsidR="00DF198B" w:rsidRDefault="00DF198B" w:rsidP="00DF198B">
            <w:pPr>
              <w:jc w:val="center"/>
            </w:pPr>
          </w:p>
        </w:tc>
      </w:tr>
      <w:tr w:rsidR="00DF198B" w14:paraId="527F7572" w14:textId="77777777" w:rsidTr="00185F4A">
        <w:tc>
          <w:tcPr>
            <w:tcW w:w="2340" w:type="dxa"/>
            <w:gridSpan w:val="3"/>
          </w:tcPr>
          <w:p w14:paraId="2C2997A8" w14:textId="77777777" w:rsidR="00DF198B" w:rsidRDefault="00DF198B"/>
        </w:tc>
        <w:tc>
          <w:tcPr>
            <w:tcW w:w="6120" w:type="dxa"/>
            <w:gridSpan w:val="3"/>
          </w:tcPr>
          <w:p w14:paraId="52ABC2B3" w14:textId="77777777" w:rsidR="00DF198B" w:rsidRDefault="00DF198B"/>
        </w:tc>
        <w:tc>
          <w:tcPr>
            <w:tcW w:w="2330" w:type="dxa"/>
            <w:gridSpan w:val="3"/>
          </w:tcPr>
          <w:p w14:paraId="22592F7C" w14:textId="77777777" w:rsidR="00DF198B" w:rsidRDefault="00DF198B"/>
        </w:tc>
      </w:tr>
    </w:tbl>
    <w:p w14:paraId="7EC9889A" w14:textId="07588E9D" w:rsidR="00DF198B" w:rsidRDefault="00BA1CFA" w:rsidP="00C148CC">
      <w:pPr>
        <w:spacing w:line="120" w:lineRule="exact"/>
      </w:pPr>
      <w:r w:rsidRPr="004909D9">
        <w:rPr>
          <w:noProof/>
          <w:lang w:eastAsia="en-AU"/>
        </w:rPr>
        <w:drawing>
          <wp:anchor distT="0" distB="0" distL="114300" distR="114300" simplePos="0" relativeHeight="251652092" behindDoc="1" locked="0" layoutInCell="1" allowOverlap="1" wp14:anchorId="7D716DDF" wp14:editId="78E39F86">
            <wp:simplePos x="0" y="0"/>
            <wp:positionH relativeFrom="margin">
              <wp:align>right</wp:align>
            </wp:positionH>
            <wp:positionV relativeFrom="margin">
              <wp:align>top</wp:align>
            </wp:positionV>
            <wp:extent cx="6848475" cy="9131300"/>
            <wp:effectExtent l="0" t="0" r="9525"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48475" cy="9131300"/>
                    </a:xfrm>
                    <a:prstGeom prst="rect">
                      <a:avLst/>
                    </a:prstGeom>
                  </pic:spPr>
                </pic:pic>
              </a:graphicData>
            </a:graphic>
            <wp14:sizeRelH relativeFrom="page">
              <wp14:pctWidth>0</wp14:pctWidth>
            </wp14:sizeRelH>
            <wp14:sizeRelV relativeFrom="page">
              <wp14:pctHeight>0</wp14:pctHeight>
            </wp14:sizeRelV>
          </wp:anchor>
        </w:drawing>
      </w:r>
    </w:p>
    <w:p w14:paraId="148A7542" w14:textId="0A36DB5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362"/>
        <w:gridCol w:w="720"/>
        <w:gridCol w:w="1076"/>
        <w:gridCol w:w="2158"/>
        <w:gridCol w:w="1087"/>
        <w:gridCol w:w="719"/>
        <w:gridCol w:w="361"/>
        <w:gridCol w:w="2158"/>
      </w:tblGrid>
      <w:tr w:rsidR="002D2200" w14:paraId="752DA68A" w14:textId="77777777" w:rsidTr="002E00D4">
        <w:trPr>
          <w:trHeight w:val="720"/>
        </w:trPr>
        <w:tc>
          <w:tcPr>
            <w:tcW w:w="2158" w:type="dxa"/>
          </w:tcPr>
          <w:p w14:paraId="1EC11B74" w14:textId="77777777" w:rsidR="002D2200" w:rsidRDefault="002D2200"/>
        </w:tc>
        <w:tc>
          <w:tcPr>
            <w:tcW w:w="2158" w:type="dxa"/>
            <w:gridSpan w:val="3"/>
            <w:tcBorders>
              <w:bottom w:val="single" w:sz="18" w:space="0" w:color="3494BA" w:themeColor="accent1"/>
            </w:tcBorders>
          </w:tcPr>
          <w:p w14:paraId="7146E6A3" w14:textId="77777777" w:rsidR="002D2200" w:rsidRDefault="002D2200"/>
        </w:tc>
        <w:tc>
          <w:tcPr>
            <w:tcW w:w="2158" w:type="dxa"/>
            <w:tcBorders>
              <w:bottom w:val="single" w:sz="18" w:space="0" w:color="3494BA" w:themeColor="accent1"/>
            </w:tcBorders>
          </w:tcPr>
          <w:p w14:paraId="480AEF94" w14:textId="77777777" w:rsidR="002D2200" w:rsidRDefault="002D2200"/>
        </w:tc>
        <w:tc>
          <w:tcPr>
            <w:tcW w:w="2167" w:type="dxa"/>
            <w:gridSpan w:val="3"/>
            <w:tcBorders>
              <w:bottom w:val="single" w:sz="18" w:space="0" w:color="3494BA" w:themeColor="accent1"/>
            </w:tcBorders>
          </w:tcPr>
          <w:p w14:paraId="6695DE0D" w14:textId="77777777" w:rsidR="002D2200" w:rsidRDefault="002D2200"/>
        </w:tc>
        <w:tc>
          <w:tcPr>
            <w:tcW w:w="2158" w:type="dxa"/>
          </w:tcPr>
          <w:p w14:paraId="1E747809" w14:textId="24F1D83C" w:rsidR="002D2200" w:rsidRDefault="00F1530A">
            <w:r w:rsidRPr="004909D9">
              <w:rPr>
                <w:noProof/>
                <w:lang w:eastAsia="en-AU"/>
              </w:rPr>
              <w:drawing>
                <wp:anchor distT="0" distB="0" distL="114300" distR="114300" simplePos="0" relativeHeight="251660288" behindDoc="1" locked="0" layoutInCell="1" allowOverlap="1" wp14:anchorId="3E9AD328" wp14:editId="4F6BD1BD">
                  <wp:simplePos x="0" y="0"/>
                  <wp:positionH relativeFrom="margin">
                    <wp:posOffset>-5463468</wp:posOffset>
                  </wp:positionH>
                  <wp:positionV relativeFrom="margin">
                    <wp:posOffset>-125023</wp:posOffset>
                  </wp:positionV>
                  <wp:extent cx="6850352" cy="1348033"/>
                  <wp:effectExtent l="0" t="0" r="0" b="508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35863" cy="136486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02E48C25" w14:textId="77777777" w:rsidTr="00185F4A">
        <w:trPr>
          <w:trHeight w:val="664"/>
        </w:trPr>
        <w:tc>
          <w:tcPr>
            <w:tcW w:w="2158" w:type="dxa"/>
            <w:tcBorders>
              <w:right w:val="single" w:sz="18" w:space="0" w:color="3494BA" w:themeColor="accent1"/>
            </w:tcBorders>
          </w:tcPr>
          <w:p w14:paraId="735B01F4" w14:textId="77777777" w:rsidR="002D2200" w:rsidRDefault="002D2200"/>
        </w:tc>
        <w:tc>
          <w:tcPr>
            <w:tcW w:w="6483" w:type="dxa"/>
            <w:gridSpan w:val="7"/>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566D75E" w14:textId="072A45BC" w:rsidR="002D2200" w:rsidRPr="00E74B29" w:rsidRDefault="007D76AE" w:rsidP="00E61CED">
            <w:pPr>
              <w:pStyle w:val="Heading3"/>
            </w:pPr>
            <w:r>
              <w:t>Abstract</w:t>
            </w:r>
          </w:p>
        </w:tc>
        <w:tc>
          <w:tcPr>
            <w:tcW w:w="2158" w:type="dxa"/>
            <w:tcBorders>
              <w:left w:val="single" w:sz="18" w:space="0" w:color="3494BA" w:themeColor="accent1"/>
            </w:tcBorders>
          </w:tcPr>
          <w:p w14:paraId="5560F003" w14:textId="04755D5E" w:rsidR="002D2200" w:rsidRDefault="002D2200"/>
        </w:tc>
      </w:tr>
      <w:tr w:rsidR="002D2200" w14:paraId="37432918" w14:textId="77777777" w:rsidTr="00B53E6F">
        <w:trPr>
          <w:trHeight w:val="603"/>
        </w:trPr>
        <w:tc>
          <w:tcPr>
            <w:tcW w:w="2158" w:type="dxa"/>
          </w:tcPr>
          <w:p w14:paraId="14E10DE2" w14:textId="77777777" w:rsidR="002D2200" w:rsidRDefault="002D2200"/>
        </w:tc>
        <w:tc>
          <w:tcPr>
            <w:tcW w:w="2158" w:type="dxa"/>
            <w:gridSpan w:val="3"/>
            <w:tcBorders>
              <w:top w:val="single" w:sz="18" w:space="0" w:color="3494BA" w:themeColor="accent1"/>
              <w:bottom w:val="single" w:sz="18" w:space="0" w:color="3494BA" w:themeColor="accent1"/>
            </w:tcBorders>
          </w:tcPr>
          <w:p w14:paraId="18DE518D" w14:textId="77777777" w:rsidR="002D2200" w:rsidRDefault="002D2200"/>
        </w:tc>
        <w:tc>
          <w:tcPr>
            <w:tcW w:w="2158" w:type="dxa"/>
            <w:tcBorders>
              <w:top w:val="single" w:sz="18" w:space="0" w:color="3494BA" w:themeColor="accent1"/>
              <w:bottom w:val="single" w:sz="18" w:space="0" w:color="3494BA" w:themeColor="accent1"/>
            </w:tcBorders>
          </w:tcPr>
          <w:p w14:paraId="23EB4C6A" w14:textId="77777777" w:rsidR="002D2200" w:rsidRDefault="002D2200"/>
        </w:tc>
        <w:tc>
          <w:tcPr>
            <w:tcW w:w="2167" w:type="dxa"/>
            <w:gridSpan w:val="3"/>
            <w:tcBorders>
              <w:top w:val="single" w:sz="18" w:space="0" w:color="3494BA" w:themeColor="accent1"/>
              <w:bottom w:val="single" w:sz="18" w:space="0" w:color="3494BA" w:themeColor="accent1"/>
            </w:tcBorders>
          </w:tcPr>
          <w:p w14:paraId="14DF4F35" w14:textId="77777777" w:rsidR="002D2200" w:rsidRDefault="002D2200"/>
        </w:tc>
        <w:tc>
          <w:tcPr>
            <w:tcW w:w="2158" w:type="dxa"/>
          </w:tcPr>
          <w:p w14:paraId="55EE6FC8" w14:textId="1B35050D" w:rsidR="002D2200" w:rsidRDefault="002D2200"/>
        </w:tc>
      </w:tr>
      <w:tr w:rsidR="00E74B29" w14:paraId="62B7E90F" w14:textId="77777777" w:rsidTr="003A3E0B">
        <w:trPr>
          <w:trHeight w:val="198"/>
        </w:trPr>
        <w:tc>
          <w:tcPr>
            <w:tcW w:w="2158" w:type="dxa"/>
            <w:tcBorders>
              <w:right w:val="single" w:sz="18" w:space="0" w:color="3494BA" w:themeColor="accent1"/>
            </w:tcBorders>
          </w:tcPr>
          <w:p w14:paraId="268C449A" w14:textId="77777777" w:rsidR="00E74B29" w:rsidRDefault="00E74B29"/>
        </w:tc>
        <w:tc>
          <w:tcPr>
            <w:tcW w:w="1082" w:type="dxa"/>
            <w:gridSpan w:val="2"/>
            <w:tcBorders>
              <w:top w:val="single" w:sz="18" w:space="0" w:color="3494BA" w:themeColor="accent1"/>
              <w:left w:val="single" w:sz="18" w:space="0" w:color="3494BA" w:themeColor="accent1"/>
            </w:tcBorders>
            <w:shd w:val="clear" w:color="auto" w:fill="FFFFFF" w:themeFill="background1"/>
          </w:tcPr>
          <w:p w14:paraId="6E309B57" w14:textId="77777777" w:rsidR="00E74B29" w:rsidRDefault="00E74B29"/>
        </w:tc>
        <w:tc>
          <w:tcPr>
            <w:tcW w:w="4321" w:type="dxa"/>
            <w:gridSpan w:val="3"/>
            <w:tcBorders>
              <w:top w:val="single" w:sz="18" w:space="0" w:color="3494BA" w:themeColor="accent1"/>
            </w:tcBorders>
            <w:shd w:val="clear" w:color="auto" w:fill="FFFFFF" w:themeFill="background1"/>
          </w:tcPr>
          <w:p w14:paraId="59C438D0" w14:textId="77777777" w:rsidR="00E74B29" w:rsidRDefault="00E74B29" w:rsidP="00E74B29"/>
        </w:tc>
        <w:tc>
          <w:tcPr>
            <w:tcW w:w="1080" w:type="dxa"/>
            <w:gridSpan w:val="2"/>
            <w:tcBorders>
              <w:top w:val="single" w:sz="18" w:space="0" w:color="3494BA" w:themeColor="accent1"/>
              <w:right w:val="single" w:sz="18" w:space="0" w:color="3494BA" w:themeColor="accent1"/>
            </w:tcBorders>
            <w:shd w:val="clear" w:color="auto" w:fill="FFFFFF" w:themeFill="background1"/>
          </w:tcPr>
          <w:p w14:paraId="57C46618" w14:textId="77777777" w:rsidR="00E74B29" w:rsidRDefault="00E74B29"/>
        </w:tc>
        <w:tc>
          <w:tcPr>
            <w:tcW w:w="2158" w:type="dxa"/>
            <w:tcBorders>
              <w:left w:val="single" w:sz="18" w:space="0" w:color="3494BA" w:themeColor="accent1"/>
            </w:tcBorders>
          </w:tcPr>
          <w:p w14:paraId="248D7B17" w14:textId="52C44042" w:rsidR="00E74B29" w:rsidRDefault="00E74B29"/>
        </w:tc>
      </w:tr>
      <w:tr w:rsidR="00B90092" w14:paraId="375458CD" w14:textId="77777777" w:rsidTr="003A3B47">
        <w:trPr>
          <w:trHeight w:val="6138"/>
        </w:trPr>
        <w:tc>
          <w:tcPr>
            <w:tcW w:w="2158" w:type="dxa"/>
            <w:vMerge w:val="restart"/>
            <w:tcBorders>
              <w:right w:val="single" w:sz="18" w:space="0" w:color="3494BA" w:themeColor="accent1"/>
            </w:tcBorders>
          </w:tcPr>
          <w:p w14:paraId="4474DE22" w14:textId="41102F42" w:rsidR="00B90092" w:rsidRDefault="00604A5F">
            <w:r w:rsidRPr="004909D9">
              <w:rPr>
                <w:noProof/>
                <w:lang w:eastAsia="en-AU"/>
              </w:rPr>
              <w:drawing>
                <wp:anchor distT="0" distB="0" distL="114300" distR="114300" simplePos="0" relativeHeight="251665408" behindDoc="0" locked="0" layoutInCell="1" allowOverlap="1" wp14:anchorId="6F276F08" wp14:editId="765A1573">
                  <wp:simplePos x="0" y="0"/>
                  <wp:positionH relativeFrom="margin">
                    <wp:posOffset>881743</wp:posOffset>
                  </wp:positionH>
                  <wp:positionV relativeFrom="paragraph">
                    <wp:posOffset>3081927</wp:posOffset>
                  </wp:positionV>
                  <wp:extent cx="5086006" cy="3733800"/>
                  <wp:effectExtent l="0" t="0" r="635"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6006" cy="3733800"/>
                          </a:xfrm>
                          <a:prstGeom prst="rect">
                            <a:avLst/>
                          </a:prstGeom>
                        </pic:spPr>
                      </pic:pic>
                    </a:graphicData>
                  </a:graphic>
                  <wp14:sizeRelH relativeFrom="margin">
                    <wp14:pctWidth>0</wp14:pctWidth>
                  </wp14:sizeRelH>
                  <wp14:sizeRelV relativeFrom="margin">
                    <wp14:pctHeight>0</wp14:pctHeight>
                  </wp14:sizeRelV>
                </wp:anchor>
              </w:drawing>
            </w:r>
          </w:p>
        </w:tc>
        <w:tc>
          <w:tcPr>
            <w:tcW w:w="362" w:type="dxa"/>
            <w:vMerge w:val="restart"/>
            <w:tcBorders>
              <w:left w:val="single" w:sz="18" w:space="0" w:color="3494BA" w:themeColor="accent1"/>
            </w:tcBorders>
            <w:shd w:val="clear" w:color="auto" w:fill="FFFFFF" w:themeFill="background1"/>
          </w:tcPr>
          <w:p w14:paraId="527A9797" w14:textId="77777777" w:rsidR="00B90092" w:rsidRDefault="00B90092"/>
        </w:tc>
        <w:sdt>
          <w:sdtPr>
            <w:rPr>
              <w:rFonts w:ascii="Georgia" w:hAnsi="Georgia"/>
            </w:rPr>
            <w:alias w:val="Abstract"/>
            <w:tag w:val="abstract"/>
            <w:id w:val="-2118591210"/>
            <w:placeholder>
              <w:docPart w:val="DefaultPlaceholder_-1854013440"/>
            </w:placeholder>
          </w:sdtPr>
          <w:sdtEndPr/>
          <w:sdtContent>
            <w:tc>
              <w:tcPr>
                <w:tcW w:w="5760" w:type="dxa"/>
                <w:gridSpan w:val="5"/>
                <w:shd w:val="clear" w:color="auto" w:fill="FFFFFF" w:themeFill="background1"/>
              </w:tcPr>
              <w:p w14:paraId="1A42B3CC" w14:textId="34968925" w:rsidR="00B90092" w:rsidRPr="000A7AB0" w:rsidRDefault="00DF1CD1" w:rsidP="009956B5">
                <w:pPr>
                  <w:pStyle w:val="Text"/>
                  <w:spacing w:line="480" w:lineRule="auto"/>
                  <w:jc w:val="both"/>
                </w:pPr>
                <w:sdt>
                  <w:sdtPr>
                    <w:id w:val="930470454"/>
                    <w:placeholder>
                      <w:docPart w:val="A7797097C4514797A44F696A5BE3C676"/>
                    </w:placeholder>
                  </w:sdtPr>
                  <w:sdtEndPr/>
                  <w:sdtContent>
                    <w:r w:rsidR="007071CD">
                      <w:t>E</w:t>
                    </w:r>
                    <w:r w:rsidR="00D13126">
                      <w:t>lectric vehicles are the new buzz!  They are more sophisticated, increasing in popularity, and become more efficient with each passing year.  Vehicle manufacturers have stepped up to meet this increased interest in electric vehicles while becoming more environmentally centered.  As a result, it is more important than ever that Green Vehicles Inc. (GVI) renew the company’s focus and commitment to selling and servicing the electric vehicles for their existing and new customers</w:t>
                    </w:r>
                    <w:r w:rsidR="00380780">
                      <w:t>.</w:t>
                    </w:r>
                    <w:r w:rsidR="00325795">
                      <w:t xml:space="preserve"> </w:t>
                    </w:r>
                  </w:sdtContent>
                </w:sdt>
              </w:p>
            </w:tc>
          </w:sdtContent>
        </w:sdt>
        <w:tc>
          <w:tcPr>
            <w:tcW w:w="361" w:type="dxa"/>
            <w:vMerge w:val="restart"/>
            <w:tcBorders>
              <w:right w:val="single" w:sz="18" w:space="0" w:color="3494BA" w:themeColor="accent1"/>
            </w:tcBorders>
            <w:shd w:val="clear" w:color="auto" w:fill="FFFFFF" w:themeFill="background1"/>
          </w:tcPr>
          <w:p w14:paraId="0BF8610B" w14:textId="77777777" w:rsidR="00B90092" w:rsidRPr="00E74B29" w:rsidRDefault="00B90092">
            <w:pPr>
              <w:rPr>
                <w:rFonts w:ascii="Georgia" w:hAnsi="Georgia"/>
                <w:sz w:val="28"/>
                <w:szCs w:val="28"/>
              </w:rPr>
            </w:pPr>
          </w:p>
        </w:tc>
        <w:tc>
          <w:tcPr>
            <w:tcW w:w="2158" w:type="dxa"/>
            <w:vMerge w:val="restart"/>
            <w:tcBorders>
              <w:left w:val="single" w:sz="18" w:space="0" w:color="3494BA" w:themeColor="accent1"/>
            </w:tcBorders>
          </w:tcPr>
          <w:p w14:paraId="52AFA4DB" w14:textId="770735A8" w:rsidR="00B90092" w:rsidRDefault="00B90092"/>
        </w:tc>
      </w:tr>
      <w:tr w:rsidR="000E4641" w14:paraId="3B088D91" w14:textId="77777777" w:rsidTr="003C54EF">
        <w:trPr>
          <w:trHeight w:val="545"/>
        </w:trPr>
        <w:tc>
          <w:tcPr>
            <w:tcW w:w="2158" w:type="dxa"/>
            <w:vMerge/>
            <w:tcBorders>
              <w:right w:val="single" w:sz="18" w:space="0" w:color="3494BA" w:themeColor="accent1"/>
            </w:tcBorders>
          </w:tcPr>
          <w:p w14:paraId="39DF71E3" w14:textId="77777777" w:rsidR="000E4641" w:rsidRDefault="000E4641"/>
        </w:tc>
        <w:tc>
          <w:tcPr>
            <w:tcW w:w="362" w:type="dxa"/>
            <w:vMerge/>
            <w:tcBorders>
              <w:left w:val="single" w:sz="18" w:space="0" w:color="3494BA" w:themeColor="accent1"/>
              <w:bottom w:val="single" w:sz="18" w:space="0" w:color="3494BA" w:themeColor="accent1"/>
            </w:tcBorders>
            <w:shd w:val="clear" w:color="auto" w:fill="FFFFFF" w:themeFill="background1"/>
          </w:tcPr>
          <w:p w14:paraId="4C20DAE5" w14:textId="77777777" w:rsidR="000E4641" w:rsidRDefault="000E4641"/>
        </w:tc>
        <w:tc>
          <w:tcPr>
            <w:tcW w:w="5760" w:type="dxa"/>
            <w:gridSpan w:val="5"/>
            <w:vMerge w:val="restart"/>
            <w:shd w:val="clear" w:color="auto" w:fill="FFFFFF" w:themeFill="background1"/>
          </w:tcPr>
          <w:p w14:paraId="237A5D55" w14:textId="611FD49A" w:rsidR="000E4641" w:rsidRPr="00E74B29" w:rsidRDefault="000E4641">
            <w:pPr>
              <w:rPr>
                <w:rFonts w:ascii="Georgia" w:hAnsi="Georgia"/>
                <w:sz w:val="28"/>
                <w:szCs w:val="28"/>
              </w:rPr>
            </w:pPr>
          </w:p>
        </w:tc>
        <w:tc>
          <w:tcPr>
            <w:tcW w:w="361" w:type="dxa"/>
            <w:vMerge/>
            <w:tcBorders>
              <w:bottom w:val="single" w:sz="18" w:space="0" w:color="3494BA" w:themeColor="accent1"/>
              <w:right w:val="single" w:sz="18" w:space="0" w:color="3494BA" w:themeColor="accent1"/>
            </w:tcBorders>
            <w:shd w:val="clear" w:color="auto" w:fill="FFFFFF" w:themeFill="background1"/>
          </w:tcPr>
          <w:p w14:paraId="285B4D10" w14:textId="77777777" w:rsidR="000E4641" w:rsidRPr="00E74B29" w:rsidRDefault="000E4641">
            <w:pPr>
              <w:rPr>
                <w:rFonts w:ascii="Georgia" w:hAnsi="Georgia"/>
                <w:sz w:val="28"/>
                <w:szCs w:val="28"/>
              </w:rPr>
            </w:pPr>
          </w:p>
        </w:tc>
        <w:tc>
          <w:tcPr>
            <w:tcW w:w="2158" w:type="dxa"/>
            <w:vMerge/>
            <w:tcBorders>
              <w:left w:val="single" w:sz="18" w:space="0" w:color="3494BA" w:themeColor="accent1"/>
            </w:tcBorders>
          </w:tcPr>
          <w:p w14:paraId="51A827B8" w14:textId="77777777" w:rsidR="000E4641" w:rsidRDefault="000E4641"/>
        </w:tc>
      </w:tr>
      <w:tr w:rsidR="000E4641" w14:paraId="33281D60" w14:textId="77777777" w:rsidTr="003C54EF">
        <w:trPr>
          <w:trHeight w:val="1728"/>
        </w:trPr>
        <w:tc>
          <w:tcPr>
            <w:tcW w:w="2158" w:type="dxa"/>
            <w:vMerge w:val="restart"/>
          </w:tcPr>
          <w:p w14:paraId="522BD7B4" w14:textId="62AA1588" w:rsidR="000E4641" w:rsidRDefault="000E4641"/>
        </w:tc>
        <w:tc>
          <w:tcPr>
            <w:tcW w:w="362" w:type="dxa"/>
            <w:tcBorders>
              <w:top w:val="single" w:sz="18" w:space="0" w:color="3494BA" w:themeColor="accent1"/>
            </w:tcBorders>
          </w:tcPr>
          <w:p w14:paraId="76FF0109" w14:textId="77777777" w:rsidR="000E4641" w:rsidRDefault="000E4641" w:rsidP="00E74B29">
            <w:pPr>
              <w:jc w:val="center"/>
            </w:pPr>
          </w:p>
        </w:tc>
        <w:tc>
          <w:tcPr>
            <w:tcW w:w="5760" w:type="dxa"/>
            <w:gridSpan w:val="5"/>
            <w:vMerge/>
          </w:tcPr>
          <w:p w14:paraId="2FD79EA5" w14:textId="77777777" w:rsidR="000E4641" w:rsidRDefault="000E4641" w:rsidP="00E74B29">
            <w:pPr>
              <w:jc w:val="center"/>
            </w:pPr>
          </w:p>
        </w:tc>
        <w:tc>
          <w:tcPr>
            <w:tcW w:w="361" w:type="dxa"/>
            <w:tcBorders>
              <w:top w:val="single" w:sz="18" w:space="0" w:color="3494BA" w:themeColor="accent1"/>
            </w:tcBorders>
          </w:tcPr>
          <w:p w14:paraId="7DEDFAD3" w14:textId="77777777" w:rsidR="000E4641" w:rsidRDefault="000E4641" w:rsidP="00E74B29">
            <w:pPr>
              <w:jc w:val="center"/>
            </w:pPr>
          </w:p>
        </w:tc>
        <w:tc>
          <w:tcPr>
            <w:tcW w:w="2158" w:type="dxa"/>
            <w:vMerge w:val="restart"/>
          </w:tcPr>
          <w:p w14:paraId="2DBC7D85" w14:textId="77777777" w:rsidR="000E4641" w:rsidRDefault="000E4641"/>
        </w:tc>
      </w:tr>
      <w:tr w:rsidR="000E4641" w14:paraId="4F122C60" w14:textId="77777777" w:rsidTr="003C54EF">
        <w:trPr>
          <w:trHeight w:val="1728"/>
        </w:trPr>
        <w:tc>
          <w:tcPr>
            <w:tcW w:w="2158" w:type="dxa"/>
            <w:vMerge/>
          </w:tcPr>
          <w:p w14:paraId="24FBBF59" w14:textId="77777777" w:rsidR="000E4641" w:rsidRDefault="000E4641"/>
        </w:tc>
        <w:tc>
          <w:tcPr>
            <w:tcW w:w="362" w:type="dxa"/>
          </w:tcPr>
          <w:p w14:paraId="68E87A25" w14:textId="4B733C85" w:rsidR="000E4641" w:rsidRDefault="000E4641" w:rsidP="00E74B29">
            <w:pPr>
              <w:jc w:val="center"/>
            </w:pPr>
          </w:p>
        </w:tc>
        <w:tc>
          <w:tcPr>
            <w:tcW w:w="5760" w:type="dxa"/>
            <w:gridSpan w:val="5"/>
            <w:vMerge/>
          </w:tcPr>
          <w:p w14:paraId="39A2BBDA" w14:textId="77777777" w:rsidR="000E4641" w:rsidRDefault="000E4641" w:rsidP="00E74B29">
            <w:pPr>
              <w:jc w:val="center"/>
            </w:pPr>
          </w:p>
        </w:tc>
        <w:tc>
          <w:tcPr>
            <w:tcW w:w="361" w:type="dxa"/>
          </w:tcPr>
          <w:p w14:paraId="330D6EF1" w14:textId="77777777" w:rsidR="000E4641" w:rsidRDefault="000E4641" w:rsidP="00E74B29">
            <w:pPr>
              <w:jc w:val="center"/>
            </w:pPr>
          </w:p>
        </w:tc>
        <w:tc>
          <w:tcPr>
            <w:tcW w:w="2158" w:type="dxa"/>
            <w:vMerge/>
          </w:tcPr>
          <w:p w14:paraId="2565D7BD" w14:textId="77777777" w:rsidR="000E4641" w:rsidRDefault="000E4641"/>
        </w:tc>
      </w:tr>
    </w:tbl>
    <w:p w14:paraId="52E673F4" w14:textId="32654F3C" w:rsidR="00E74B29" w:rsidRDefault="00E74B29" w:rsidP="00144EDE"/>
    <w:tbl>
      <w:tblPr>
        <w:tblStyle w:val="TableGrid"/>
        <w:tblW w:w="10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0"/>
        <w:gridCol w:w="89"/>
        <w:gridCol w:w="451"/>
        <w:gridCol w:w="90"/>
        <w:gridCol w:w="2696"/>
        <w:gridCol w:w="2158"/>
        <w:gridCol w:w="2616"/>
        <w:gridCol w:w="180"/>
        <w:gridCol w:w="441"/>
        <w:gridCol w:w="9"/>
        <w:gridCol w:w="90"/>
        <w:gridCol w:w="903"/>
        <w:gridCol w:w="77"/>
        <w:gridCol w:w="96"/>
        <w:gridCol w:w="7"/>
      </w:tblGrid>
      <w:tr w:rsidR="007D76AE" w14:paraId="22C217F8" w14:textId="77777777" w:rsidTr="00D75B4D">
        <w:trPr>
          <w:gridAfter w:val="1"/>
          <w:wAfter w:w="7" w:type="dxa"/>
          <w:trHeight w:val="720"/>
        </w:trPr>
        <w:tc>
          <w:tcPr>
            <w:tcW w:w="10886" w:type="dxa"/>
            <w:gridSpan w:val="14"/>
          </w:tcPr>
          <w:p w14:paraId="34EA7CCA" w14:textId="7DAAF82C" w:rsidR="007D76AE" w:rsidRDefault="007D76AE" w:rsidP="007D76AE">
            <w:pPr>
              <w:pageBreakBefore/>
            </w:pPr>
            <w:r w:rsidRPr="004909D9">
              <w:rPr>
                <w:noProof/>
                <w:lang w:eastAsia="en-AU"/>
              </w:rPr>
              <w:lastRenderedPageBreak/>
              <w:drawing>
                <wp:anchor distT="0" distB="0" distL="114300" distR="114300" simplePos="0" relativeHeight="251662336" behindDoc="1" locked="0" layoutInCell="1" allowOverlap="1" wp14:anchorId="22FFB848" wp14:editId="78F5DC27">
                  <wp:simplePos x="0" y="0"/>
                  <wp:positionH relativeFrom="margin">
                    <wp:posOffset>0</wp:posOffset>
                  </wp:positionH>
                  <wp:positionV relativeFrom="margin">
                    <wp:posOffset>0</wp:posOffset>
                  </wp:positionV>
                  <wp:extent cx="6858000" cy="1197864"/>
                  <wp:effectExtent l="0" t="0" r="0" b="254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197864"/>
                          </a:xfrm>
                          <a:prstGeom prst="rect">
                            <a:avLst/>
                          </a:prstGeom>
                        </pic:spPr>
                      </pic:pic>
                    </a:graphicData>
                  </a:graphic>
                  <wp14:sizeRelH relativeFrom="page">
                    <wp14:pctWidth>0</wp14:pctWidth>
                  </wp14:sizeRelH>
                  <wp14:sizeRelV relativeFrom="page">
                    <wp14:pctHeight>0</wp14:pctHeight>
                  </wp14:sizeRelV>
                </wp:anchor>
              </w:drawing>
            </w:r>
          </w:p>
        </w:tc>
      </w:tr>
      <w:tr w:rsidR="007D76AE" w14:paraId="02F7F1D4" w14:textId="77777777" w:rsidTr="00D75B4D">
        <w:trPr>
          <w:gridAfter w:val="1"/>
          <w:wAfter w:w="7" w:type="dxa"/>
          <w:trHeight w:val="800"/>
        </w:trPr>
        <w:tc>
          <w:tcPr>
            <w:tcW w:w="1530" w:type="dxa"/>
            <w:gridSpan w:val="3"/>
            <w:tcBorders>
              <w:right w:val="single" w:sz="18" w:space="0" w:color="3494BA" w:themeColor="accent1"/>
            </w:tcBorders>
          </w:tcPr>
          <w:p w14:paraId="686D1393" w14:textId="77777777" w:rsidR="007D76AE" w:rsidRDefault="007D76AE" w:rsidP="0063040A"/>
        </w:tc>
        <w:tc>
          <w:tcPr>
            <w:tcW w:w="7740" w:type="dxa"/>
            <w:gridSpan w:val="5"/>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3B94EFCE" w14:textId="4DF70E79" w:rsidR="007D76AE" w:rsidRDefault="00ED3DC5" w:rsidP="00C56CA5">
            <w:pPr>
              <w:pStyle w:val="Heading3"/>
            </w:pPr>
            <w:r>
              <w:t>Introduction</w:t>
            </w:r>
          </w:p>
        </w:tc>
        <w:tc>
          <w:tcPr>
            <w:tcW w:w="1616" w:type="dxa"/>
            <w:gridSpan w:val="6"/>
            <w:tcBorders>
              <w:left w:val="single" w:sz="18" w:space="0" w:color="3494BA" w:themeColor="accent1"/>
            </w:tcBorders>
          </w:tcPr>
          <w:p w14:paraId="5BC07FE9" w14:textId="77777777" w:rsidR="007D76AE" w:rsidRDefault="007D76AE" w:rsidP="0063040A"/>
        </w:tc>
      </w:tr>
      <w:tr w:rsidR="007D76AE" w14:paraId="433D26EB" w14:textId="77777777" w:rsidTr="00D75B4D">
        <w:trPr>
          <w:gridAfter w:val="1"/>
          <w:wAfter w:w="7" w:type="dxa"/>
          <w:trHeight w:val="369"/>
        </w:trPr>
        <w:tc>
          <w:tcPr>
            <w:tcW w:w="1530" w:type="dxa"/>
            <w:gridSpan w:val="3"/>
          </w:tcPr>
          <w:p w14:paraId="7D04FFDE" w14:textId="77777777" w:rsidR="007D76AE" w:rsidRDefault="007D76AE" w:rsidP="0063040A"/>
        </w:tc>
        <w:tc>
          <w:tcPr>
            <w:tcW w:w="2786" w:type="dxa"/>
            <w:gridSpan w:val="2"/>
            <w:tcBorders>
              <w:top w:val="single" w:sz="18" w:space="0" w:color="3494BA" w:themeColor="accent1"/>
            </w:tcBorders>
          </w:tcPr>
          <w:p w14:paraId="43D8EE26" w14:textId="77777777" w:rsidR="007D76AE" w:rsidRDefault="007D76AE" w:rsidP="0063040A"/>
        </w:tc>
        <w:tc>
          <w:tcPr>
            <w:tcW w:w="2158" w:type="dxa"/>
            <w:tcBorders>
              <w:top w:val="single" w:sz="18" w:space="0" w:color="3494BA" w:themeColor="accent1"/>
            </w:tcBorders>
          </w:tcPr>
          <w:p w14:paraId="7434F401" w14:textId="77777777" w:rsidR="007D76AE" w:rsidRDefault="007D76AE" w:rsidP="0063040A"/>
        </w:tc>
        <w:tc>
          <w:tcPr>
            <w:tcW w:w="2796" w:type="dxa"/>
            <w:gridSpan w:val="2"/>
            <w:tcBorders>
              <w:top w:val="single" w:sz="18" w:space="0" w:color="3494BA" w:themeColor="accent1"/>
            </w:tcBorders>
          </w:tcPr>
          <w:p w14:paraId="2E81C027" w14:textId="77777777" w:rsidR="007D76AE" w:rsidRDefault="007D76AE" w:rsidP="0063040A"/>
        </w:tc>
        <w:tc>
          <w:tcPr>
            <w:tcW w:w="1616" w:type="dxa"/>
            <w:gridSpan w:val="6"/>
          </w:tcPr>
          <w:p w14:paraId="42B56053" w14:textId="77777777" w:rsidR="007D76AE" w:rsidRDefault="007D76AE" w:rsidP="0063040A"/>
        </w:tc>
      </w:tr>
      <w:tr w:rsidR="007D76AE" w14:paraId="4DFC0FAD" w14:textId="77777777" w:rsidTr="00D75B4D">
        <w:trPr>
          <w:trHeight w:val="11574"/>
        </w:trPr>
        <w:tc>
          <w:tcPr>
            <w:tcW w:w="1079" w:type="dxa"/>
            <w:gridSpan w:val="2"/>
          </w:tcPr>
          <w:p w14:paraId="1C0AEC40" w14:textId="77777777" w:rsidR="007D76AE" w:rsidRDefault="007D76AE" w:rsidP="0063040A"/>
        </w:tc>
        <w:tc>
          <w:tcPr>
            <w:tcW w:w="8731" w:type="dxa"/>
            <w:gridSpan w:val="9"/>
            <w:tcBorders>
              <w:top w:val="single" w:sz="18" w:space="0" w:color="3494BA" w:themeColor="accent1"/>
              <w:bottom w:val="single" w:sz="18" w:space="0" w:color="3494BA" w:themeColor="accent1"/>
            </w:tcBorders>
          </w:tcPr>
          <w:p w14:paraId="14E25BBC" w14:textId="30C8E6BE" w:rsidR="00657EF2" w:rsidRDefault="007A3D5F" w:rsidP="006034AA">
            <w:pPr>
              <w:pStyle w:val="Text"/>
              <w:spacing w:line="480" w:lineRule="auto"/>
            </w:pPr>
            <w:r>
              <w:tab/>
            </w:r>
            <w:r w:rsidR="00447244">
              <w:t>Let’s face it</w:t>
            </w:r>
            <w:r w:rsidR="009300F8">
              <w:t xml:space="preserve">, electric </w:t>
            </w:r>
            <w:r w:rsidR="00083567">
              <w:t>vehicles</w:t>
            </w:r>
            <w:r w:rsidR="009300F8">
              <w:t xml:space="preserve"> are the new </w:t>
            </w:r>
            <w:r w:rsidR="00051199">
              <w:t>buzz</w:t>
            </w:r>
            <w:r w:rsidR="009E6878">
              <w:t>!</w:t>
            </w:r>
            <w:r w:rsidR="00CE5751">
              <w:t xml:space="preserve">  T</w:t>
            </w:r>
            <w:r w:rsidR="009300F8">
              <w:t>hey are more sophisticated</w:t>
            </w:r>
            <w:r w:rsidR="001D590F">
              <w:t xml:space="preserve">, </w:t>
            </w:r>
            <w:r w:rsidR="00B93DD7">
              <w:t xml:space="preserve">more popular, </w:t>
            </w:r>
            <w:r w:rsidR="009300F8">
              <w:t>and more efficient</w:t>
            </w:r>
            <w:r w:rsidR="00D46F85">
              <w:t xml:space="preserve"> with each passing year.  </w:t>
            </w:r>
            <w:r w:rsidR="005E11C9">
              <w:t>Vehicle m</w:t>
            </w:r>
            <w:r w:rsidR="00614F08">
              <w:t>anufacturers</w:t>
            </w:r>
            <w:r w:rsidR="00E71A23">
              <w:t xml:space="preserve"> </w:t>
            </w:r>
            <w:r w:rsidR="00C344E3">
              <w:t xml:space="preserve">have </w:t>
            </w:r>
            <w:r w:rsidR="00E71A23">
              <w:t>stepp</w:t>
            </w:r>
            <w:r w:rsidR="00C344E3">
              <w:t>ed</w:t>
            </w:r>
            <w:r w:rsidR="00E71A23">
              <w:t xml:space="preserve"> up to meet this </w:t>
            </w:r>
            <w:r w:rsidR="00813C87">
              <w:t>increased interest in electric vehicles</w:t>
            </w:r>
            <w:r w:rsidR="000A6F3B">
              <w:t xml:space="preserve"> </w:t>
            </w:r>
            <w:r w:rsidR="00C931BE">
              <w:t xml:space="preserve">while </w:t>
            </w:r>
            <w:r w:rsidR="000A6F3B">
              <w:t>be</w:t>
            </w:r>
            <w:r w:rsidR="00F806FE">
              <w:t>coming more</w:t>
            </w:r>
            <w:r w:rsidR="000A6F3B">
              <w:t xml:space="preserve"> environmentally </w:t>
            </w:r>
            <w:r w:rsidR="00CC43D4">
              <w:t>centered</w:t>
            </w:r>
            <w:r w:rsidR="008048E0">
              <w:t xml:space="preserve">.  </w:t>
            </w:r>
            <w:r w:rsidR="00FB1F6A">
              <w:t xml:space="preserve">As a result, it is more important than ever that </w:t>
            </w:r>
            <w:r w:rsidR="00AC0D47">
              <w:t xml:space="preserve">Green Vehicles Inc. (GVI) </w:t>
            </w:r>
            <w:r w:rsidR="004D3815">
              <w:t xml:space="preserve">renew the company’s </w:t>
            </w:r>
            <w:r w:rsidR="00C8672A">
              <w:t xml:space="preserve">focus and commitment </w:t>
            </w:r>
            <w:r w:rsidR="004E0B71">
              <w:t>to selling and servicing</w:t>
            </w:r>
            <w:r w:rsidR="009F0C02">
              <w:t xml:space="preserve"> the</w:t>
            </w:r>
            <w:r w:rsidR="006E737A">
              <w:t xml:space="preserve"> electric</w:t>
            </w:r>
            <w:r w:rsidR="009F0C02">
              <w:t xml:space="preserve"> vehicles</w:t>
            </w:r>
            <w:r w:rsidR="00F205DD">
              <w:t xml:space="preserve"> for </w:t>
            </w:r>
            <w:r w:rsidR="00E11E0B">
              <w:t>their</w:t>
            </w:r>
            <w:r w:rsidR="00F205DD">
              <w:t xml:space="preserve"> existing and new customers</w:t>
            </w:r>
            <w:r w:rsidR="009F0C02">
              <w:t>.</w:t>
            </w:r>
            <w:r w:rsidR="00600C30">
              <w:t xml:space="preserve"> </w:t>
            </w:r>
          </w:p>
          <w:p w14:paraId="13DA40C4" w14:textId="69C6BEBC" w:rsidR="00B0053F" w:rsidRDefault="00B0053F" w:rsidP="00DC60DD">
            <w:pPr>
              <w:pStyle w:val="Text"/>
              <w:widowControl w:val="0"/>
              <w:spacing w:line="480" w:lineRule="auto"/>
            </w:pPr>
            <w:r>
              <w:tab/>
            </w:r>
            <w:r w:rsidR="006311ED">
              <w:t xml:space="preserve">To </w:t>
            </w:r>
            <w:r w:rsidR="00BD5F9A">
              <w:t>enhance</w:t>
            </w:r>
            <w:r w:rsidR="006311ED">
              <w:t xml:space="preserve"> this </w:t>
            </w:r>
            <w:r w:rsidR="00BD5F9A">
              <w:t xml:space="preserve">focus and </w:t>
            </w:r>
            <w:r w:rsidR="006311ED">
              <w:t>commitment, the e</w:t>
            </w:r>
            <w:r w:rsidR="00C7583D">
              <w:t xml:space="preserve">xecutive leadership </w:t>
            </w:r>
            <w:r w:rsidR="00D71C8E">
              <w:t xml:space="preserve">team will be initiating </w:t>
            </w:r>
            <w:r w:rsidR="00D51C3D">
              <w:t>a cross-dealership project</w:t>
            </w:r>
            <w:r w:rsidR="00695DDC">
              <w:t xml:space="preserve"> </w:t>
            </w:r>
            <w:r w:rsidR="00F1272D">
              <w:t xml:space="preserve">with the desired outcome of </w:t>
            </w:r>
            <w:r w:rsidR="00CB47A0" w:rsidRPr="00803136">
              <w:t>optimiz</w:t>
            </w:r>
            <w:r w:rsidR="00F1272D">
              <w:t>ing</w:t>
            </w:r>
            <w:r w:rsidR="00CB47A0" w:rsidRPr="00803136">
              <w:t xml:space="preserve"> </w:t>
            </w:r>
            <w:r w:rsidR="00CB47A0">
              <w:t>the company’s</w:t>
            </w:r>
            <w:r w:rsidR="00CB47A0" w:rsidRPr="00803136">
              <w:t xml:space="preserve"> inventory processes for </w:t>
            </w:r>
            <w:r w:rsidR="00AF487F">
              <w:t>“…</w:t>
            </w:r>
            <w:r w:rsidR="00CB47A0" w:rsidRPr="00803136">
              <w:t>optimal efficiency, productivity, and profitability</w:t>
            </w:r>
            <w:r w:rsidR="00AF487F">
              <w:t xml:space="preserve">” </w:t>
            </w:r>
            <w:r w:rsidR="00EF5BE3">
              <w:fldChar w:fldCharType="begin"/>
            </w:r>
            <w:r w:rsidR="00EF5BE3">
              <w:instrText>ADDIN RW.CITE{{doc:6108f7098f084cd6a696530e DelVecchio,Lyle 2020}}</w:instrText>
            </w:r>
            <w:r w:rsidR="00EF5BE3">
              <w:fldChar w:fldCharType="separate"/>
            </w:r>
            <w:r w:rsidR="00EF5BE3" w:rsidRPr="00EF5BE3">
              <w:rPr>
                <w:rFonts w:cs="Times New Roman"/>
                <w:bCs/>
              </w:rPr>
              <w:t>(DelVecchio, 2020)</w:t>
            </w:r>
            <w:r w:rsidR="00EF5BE3">
              <w:fldChar w:fldCharType="end"/>
            </w:r>
            <w:r w:rsidR="004A32A2">
              <w:t>.</w:t>
            </w:r>
            <w:r w:rsidR="003053CF">
              <w:t xml:space="preserve">  </w:t>
            </w:r>
            <w:r w:rsidR="00922283">
              <w:t>T</w:t>
            </w:r>
            <w:r w:rsidR="00C925B9">
              <w:t>he</w:t>
            </w:r>
            <w:r w:rsidR="005C76D1">
              <w:t xml:space="preserve"> </w:t>
            </w:r>
            <w:r w:rsidR="00005249">
              <w:t xml:space="preserve">executive </w:t>
            </w:r>
            <w:r w:rsidR="005C76D1">
              <w:t>leaders</w:t>
            </w:r>
            <w:r w:rsidR="00620845">
              <w:t>hip team</w:t>
            </w:r>
            <w:r w:rsidR="00C925B9">
              <w:t xml:space="preserve"> wanted to </w:t>
            </w:r>
            <w:r w:rsidR="00B755D5">
              <w:t xml:space="preserve">advise </w:t>
            </w:r>
            <w:r w:rsidR="006710CD">
              <w:t xml:space="preserve">their </w:t>
            </w:r>
            <w:r w:rsidR="00B755D5">
              <w:t>GVI</w:t>
            </w:r>
            <w:r w:rsidR="00A513DA">
              <w:t xml:space="preserve"> managers on the best process</w:t>
            </w:r>
            <w:r w:rsidR="00CC2D20">
              <w:t>es</w:t>
            </w:r>
            <w:r w:rsidR="00A513DA">
              <w:t xml:space="preserve"> to follow</w:t>
            </w:r>
            <w:r w:rsidR="00851375">
              <w:t xml:space="preserve"> as well as </w:t>
            </w:r>
            <w:r w:rsidR="00E43FB7">
              <w:t xml:space="preserve">increase their </w:t>
            </w:r>
            <w:r w:rsidR="00247EE2">
              <w:t xml:space="preserve">understanding </w:t>
            </w:r>
            <w:r w:rsidR="00E43FB7">
              <w:t>of the development process</w:t>
            </w:r>
            <w:r w:rsidR="007D0362">
              <w:t xml:space="preserve">.  </w:t>
            </w:r>
            <w:r w:rsidR="00051F83">
              <w:t xml:space="preserve">GVI </w:t>
            </w:r>
            <w:r w:rsidR="00885995">
              <w:t>requested my assistance and expertise</w:t>
            </w:r>
            <w:r w:rsidR="00051F83">
              <w:t xml:space="preserve"> </w:t>
            </w:r>
            <w:r w:rsidR="00851375">
              <w:t xml:space="preserve">to </w:t>
            </w:r>
            <w:r w:rsidR="00143051">
              <w:t>review their current systems and processes</w:t>
            </w:r>
            <w:r w:rsidR="00853505">
              <w:t xml:space="preserve"> then </w:t>
            </w:r>
            <w:r w:rsidR="00CF51DB">
              <w:t>identify the most viable software/database development processes</w:t>
            </w:r>
            <w:r w:rsidR="00C97321">
              <w:t xml:space="preserve"> in addition to providing </w:t>
            </w:r>
            <w:r w:rsidR="006B29B6">
              <w:t xml:space="preserve">a </w:t>
            </w:r>
            <w:r w:rsidR="00C6763A">
              <w:t>recommended methodolog</w:t>
            </w:r>
            <w:r w:rsidR="00D41634">
              <w:t xml:space="preserve">y and best </w:t>
            </w:r>
            <w:r w:rsidR="005704C5">
              <w:t>practices</w:t>
            </w:r>
            <w:r w:rsidR="00D41634">
              <w:t xml:space="preserve"> to </w:t>
            </w:r>
            <w:r w:rsidR="00E86AE8">
              <w:t xml:space="preserve">help </w:t>
            </w:r>
            <w:r w:rsidR="00851375">
              <w:t xml:space="preserve">ensure </w:t>
            </w:r>
            <w:r w:rsidR="00FB15DC">
              <w:t xml:space="preserve">a </w:t>
            </w:r>
            <w:r w:rsidR="00851375">
              <w:t>success</w:t>
            </w:r>
            <w:r w:rsidR="00FB15DC">
              <w:t>ful</w:t>
            </w:r>
            <w:r w:rsidR="00851375">
              <w:t xml:space="preserve"> </w:t>
            </w:r>
            <w:r w:rsidR="00FB15DC">
              <w:t xml:space="preserve">implementation of the </w:t>
            </w:r>
            <w:r w:rsidR="009B2A3F">
              <w:t>company-wide</w:t>
            </w:r>
            <w:r w:rsidR="00A513DA">
              <w:t xml:space="preserve"> </w:t>
            </w:r>
            <w:r w:rsidR="00D25408">
              <w:t>inventory management system</w:t>
            </w:r>
            <w:r w:rsidR="008B1F25">
              <w:t>.</w:t>
            </w:r>
          </w:p>
          <w:p w14:paraId="71937B75" w14:textId="51D3DEE8" w:rsidR="0052204B" w:rsidRPr="002908E1" w:rsidRDefault="0071744C" w:rsidP="00DC60DD">
            <w:pPr>
              <w:pStyle w:val="Text"/>
              <w:widowControl w:val="0"/>
              <w:spacing w:line="480" w:lineRule="auto"/>
            </w:pPr>
            <w:r>
              <w:tab/>
            </w:r>
            <w:r w:rsidR="000711F6">
              <w:t>After analyzing the current situation</w:t>
            </w:r>
            <w:r w:rsidR="00637872">
              <w:t xml:space="preserve"> and processes</w:t>
            </w:r>
            <w:r w:rsidR="00C24A68">
              <w:t xml:space="preserve">, </w:t>
            </w:r>
            <w:r w:rsidR="00416D8F">
              <w:t>it was determined</w:t>
            </w:r>
            <w:r w:rsidR="00175A90">
              <w:t xml:space="preserve"> that </w:t>
            </w:r>
            <w:r w:rsidR="00C24A68">
              <w:t>GVI needs a</w:t>
            </w:r>
            <w:r w:rsidR="00A54A64">
              <w:t xml:space="preserve"> centralized</w:t>
            </w:r>
            <w:r w:rsidR="00C24A68">
              <w:t xml:space="preserve"> custom</w:t>
            </w:r>
            <w:r w:rsidR="00A25D37">
              <w:t xml:space="preserve"> database system to </w:t>
            </w:r>
            <w:r w:rsidR="00976E48">
              <w:t xml:space="preserve">efficiently </w:t>
            </w:r>
            <w:r w:rsidR="00A25D37">
              <w:t xml:space="preserve">manage </w:t>
            </w:r>
            <w:r w:rsidR="00976E48">
              <w:t xml:space="preserve">their </w:t>
            </w:r>
            <w:r w:rsidR="00A25D37">
              <w:t>parts inventories.</w:t>
            </w:r>
            <w:r w:rsidR="00206A28">
              <w:t xml:space="preserve">  </w:t>
            </w:r>
            <w:r w:rsidR="00E5524B">
              <w:t xml:space="preserve">This document </w:t>
            </w:r>
            <w:r w:rsidR="008C7450">
              <w:t xml:space="preserve">begins by discussing </w:t>
            </w:r>
            <w:r w:rsidR="005C256C">
              <w:t xml:space="preserve">the </w:t>
            </w:r>
            <w:r w:rsidR="008C4FC2">
              <w:t xml:space="preserve">selected </w:t>
            </w:r>
            <w:r w:rsidR="003E105C">
              <w:t>s</w:t>
            </w:r>
            <w:r w:rsidR="008F3A7A">
              <w:t>oftware</w:t>
            </w:r>
            <w:r w:rsidR="003E105C">
              <w:t xml:space="preserve"> development process (SDLC) </w:t>
            </w:r>
            <w:r w:rsidR="00277840">
              <w:t xml:space="preserve">for the </w:t>
            </w:r>
            <w:r w:rsidR="005C256C">
              <w:t>inventory management system</w:t>
            </w:r>
            <w:r w:rsidR="00277840">
              <w:t xml:space="preserve">, including </w:t>
            </w:r>
            <w:r w:rsidR="002020A6">
              <w:t xml:space="preserve">major process steps and recommended </w:t>
            </w:r>
            <w:r w:rsidR="00635EFD">
              <w:t>methodology</w:t>
            </w:r>
            <w:r w:rsidR="00435CF9">
              <w:t>.  It</w:t>
            </w:r>
            <w:r w:rsidR="00DC60DD">
              <w:t xml:space="preserve"> </w:t>
            </w:r>
            <w:r w:rsidR="00435CF9">
              <w:t xml:space="preserve">then moves onto </w:t>
            </w:r>
            <w:r w:rsidR="00E41BA2">
              <w:t xml:space="preserve">the </w:t>
            </w:r>
            <w:r w:rsidR="00D40CAD">
              <w:t xml:space="preserve">selected </w:t>
            </w:r>
            <w:r w:rsidR="00E41BA2">
              <w:t>database development process (DBLC) for the inventory database</w:t>
            </w:r>
            <w:r w:rsidR="00D93649">
              <w:t xml:space="preserve"> and </w:t>
            </w:r>
            <w:r w:rsidR="00635EFD">
              <w:t>concludes</w:t>
            </w:r>
            <w:r w:rsidR="005C256C">
              <w:t xml:space="preserve"> </w:t>
            </w:r>
            <w:r w:rsidR="008E006C">
              <w:t xml:space="preserve">with best practices to help ensure </w:t>
            </w:r>
            <w:r w:rsidR="008F51AC">
              <w:t xml:space="preserve">project </w:t>
            </w:r>
            <w:r w:rsidR="00B54619">
              <w:t>success.</w:t>
            </w:r>
          </w:p>
        </w:tc>
        <w:tc>
          <w:tcPr>
            <w:tcW w:w="1083" w:type="dxa"/>
            <w:gridSpan w:val="4"/>
          </w:tcPr>
          <w:p w14:paraId="41F42353" w14:textId="2FEB9ABD" w:rsidR="007D76AE" w:rsidRDefault="00C87DDF" w:rsidP="0063040A">
            <w:r>
              <w:t xml:space="preserve"> </w:t>
            </w:r>
          </w:p>
        </w:tc>
      </w:tr>
      <w:tr w:rsidR="004220A0" w14:paraId="48F5A445" w14:textId="77777777" w:rsidTr="00D75B4D">
        <w:trPr>
          <w:gridAfter w:val="3"/>
          <w:wAfter w:w="180" w:type="dxa"/>
          <w:trHeight w:val="720"/>
          <w:tblHeader/>
        </w:trPr>
        <w:tc>
          <w:tcPr>
            <w:tcW w:w="10713" w:type="dxa"/>
            <w:gridSpan w:val="12"/>
          </w:tcPr>
          <w:p w14:paraId="04FBBFB1" w14:textId="4609FC1D" w:rsidR="004220A0" w:rsidRDefault="00992379" w:rsidP="00401331">
            <w:pPr>
              <w:pageBreakBefore/>
            </w:pPr>
            <w:r w:rsidRPr="004909D9">
              <w:rPr>
                <w:noProof/>
                <w:lang w:eastAsia="en-AU"/>
              </w:rPr>
              <w:lastRenderedPageBreak/>
              <w:drawing>
                <wp:anchor distT="0" distB="0" distL="114300" distR="114300" simplePos="0" relativeHeight="251668480" behindDoc="1" locked="0" layoutInCell="1" allowOverlap="1" wp14:anchorId="50CAA54E" wp14:editId="0B0BBC48">
                  <wp:simplePos x="0" y="0"/>
                  <wp:positionH relativeFrom="margin">
                    <wp:posOffset>0</wp:posOffset>
                  </wp:positionH>
                  <wp:positionV relativeFrom="margin">
                    <wp:posOffset>19050</wp:posOffset>
                  </wp:positionV>
                  <wp:extent cx="6859905" cy="120015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3E217F10" w14:textId="77777777" w:rsidTr="00D75B4D">
        <w:trPr>
          <w:gridAfter w:val="3"/>
          <w:wAfter w:w="180" w:type="dxa"/>
          <w:trHeight w:val="800"/>
        </w:trPr>
        <w:tc>
          <w:tcPr>
            <w:tcW w:w="1620" w:type="dxa"/>
            <w:gridSpan w:val="4"/>
            <w:tcBorders>
              <w:right w:val="single" w:sz="18" w:space="0" w:color="3494BA" w:themeColor="accent1"/>
            </w:tcBorders>
          </w:tcPr>
          <w:p w14:paraId="12ABC309" w14:textId="77777777" w:rsidR="004220A0" w:rsidRDefault="004220A0" w:rsidP="00401331"/>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265ED2F" w14:textId="38744411" w:rsidR="004220A0" w:rsidRDefault="00E51B96" w:rsidP="00C56CA5">
            <w:pPr>
              <w:pStyle w:val="Heading3"/>
            </w:pPr>
            <w:r>
              <w:t>Inventory Management System</w:t>
            </w:r>
          </w:p>
        </w:tc>
        <w:tc>
          <w:tcPr>
            <w:tcW w:w="1623" w:type="dxa"/>
            <w:gridSpan w:val="5"/>
            <w:tcBorders>
              <w:left w:val="single" w:sz="18" w:space="0" w:color="3494BA" w:themeColor="accent1"/>
            </w:tcBorders>
          </w:tcPr>
          <w:p w14:paraId="7B4917C3" w14:textId="77777777" w:rsidR="004220A0" w:rsidRDefault="004220A0" w:rsidP="00401331"/>
        </w:tc>
      </w:tr>
      <w:tr w:rsidR="004220A0" w14:paraId="4B14EEDE" w14:textId="77777777" w:rsidTr="00D75B4D">
        <w:trPr>
          <w:gridAfter w:val="3"/>
          <w:wAfter w:w="180" w:type="dxa"/>
          <w:trHeight w:val="378"/>
        </w:trPr>
        <w:tc>
          <w:tcPr>
            <w:tcW w:w="1620" w:type="dxa"/>
            <w:gridSpan w:val="4"/>
          </w:tcPr>
          <w:p w14:paraId="26145FF5" w14:textId="77777777" w:rsidR="004220A0" w:rsidRDefault="004220A0" w:rsidP="00401331"/>
        </w:tc>
        <w:tc>
          <w:tcPr>
            <w:tcW w:w="2696" w:type="dxa"/>
            <w:tcBorders>
              <w:top w:val="single" w:sz="18" w:space="0" w:color="3494BA" w:themeColor="accent1"/>
            </w:tcBorders>
          </w:tcPr>
          <w:p w14:paraId="76B1F6FE" w14:textId="77777777" w:rsidR="004220A0" w:rsidRDefault="004220A0" w:rsidP="00401331"/>
        </w:tc>
        <w:tc>
          <w:tcPr>
            <w:tcW w:w="2158" w:type="dxa"/>
            <w:tcBorders>
              <w:top w:val="single" w:sz="18" w:space="0" w:color="3494BA" w:themeColor="accent1"/>
            </w:tcBorders>
          </w:tcPr>
          <w:p w14:paraId="245D68EF" w14:textId="77777777" w:rsidR="004220A0" w:rsidRDefault="004220A0" w:rsidP="00401331"/>
        </w:tc>
        <w:tc>
          <w:tcPr>
            <w:tcW w:w="2616" w:type="dxa"/>
            <w:tcBorders>
              <w:top w:val="single" w:sz="18" w:space="0" w:color="3494BA" w:themeColor="accent1"/>
            </w:tcBorders>
          </w:tcPr>
          <w:p w14:paraId="2E8F59A3" w14:textId="77777777" w:rsidR="004220A0" w:rsidRDefault="004220A0" w:rsidP="00401331"/>
        </w:tc>
        <w:tc>
          <w:tcPr>
            <w:tcW w:w="1623" w:type="dxa"/>
            <w:gridSpan w:val="5"/>
          </w:tcPr>
          <w:p w14:paraId="4C6EA0A0" w14:textId="77777777" w:rsidR="004220A0" w:rsidRDefault="004220A0" w:rsidP="00401331"/>
        </w:tc>
      </w:tr>
      <w:tr w:rsidR="004220A0" w14:paraId="222C4637" w14:textId="77777777" w:rsidTr="00D75B4D">
        <w:trPr>
          <w:gridAfter w:val="3"/>
          <w:wAfter w:w="180" w:type="dxa"/>
          <w:trHeight w:val="11475"/>
        </w:trPr>
        <w:tc>
          <w:tcPr>
            <w:tcW w:w="990" w:type="dxa"/>
          </w:tcPr>
          <w:p w14:paraId="7D1CA531" w14:textId="77777777" w:rsidR="004220A0" w:rsidRDefault="004220A0" w:rsidP="00401331"/>
        </w:tc>
        <w:tc>
          <w:tcPr>
            <w:tcW w:w="8730" w:type="dxa"/>
            <w:gridSpan w:val="9"/>
            <w:tcBorders>
              <w:top w:val="single" w:sz="18" w:space="0" w:color="3494BA" w:themeColor="accent1"/>
              <w:bottom w:val="single" w:sz="18" w:space="0" w:color="3494BA" w:themeColor="accent1"/>
            </w:tcBorders>
          </w:tcPr>
          <w:p w14:paraId="1CD187C7" w14:textId="2E0FC539" w:rsidR="00E27F30" w:rsidRDefault="00EB01CA" w:rsidP="00B36DB0">
            <w:pPr>
              <w:pStyle w:val="Heading4"/>
              <w:spacing w:after="120" w:line="240" w:lineRule="auto"/>
            </w:pPr>
            <w:r>
              <w:t>Current Inventory Process</w:t>
            </w:r>
          </w:p>
          <w:p w14:paraId="093A3808" w14:textId="776F088D" w:rsidR="00F61C00" w:rsidRDefault="00A54BAC" w:rsidP="00F61C00">
            <w:pPr>
              <w:pStyle w:val="Text"/>
              <w:spacing w:line="480" w:lineRule="auto"/>
            </w:pPr>
            <w:r>
              <w:tab/>
            </w:r>
            <w:r w:rsidR="009F6F91" w:rsidRPr="009F6F91">
              <w:t>GVI customers bring their electric vehicles to the service department of their local dealership for recommended servicing/evaluation and repair work.  Each car dealership must stock parts from the various manufacturers.  If the needed part(s) is not in stock, service personnel must initiate phone call(s) to the other dealership service departments to locate the necessary part.  If part is found at another dealership, delivery arrangements are implemented; otherwise, service personnel will have to place an order with their manufacturer for the specific part.  Each dealership’s part department utilizes their own methods/processes for tracking inventory.  Some are tracked by paper inventory logs and others use electronic systems that don’t meet all the GVI requirements.</w:t>
            </w:r>
          </w:p>
          <w:p w14:paraId="792DDFA5" w14:textId="07335CC6" w:rsidR="00C97D43" w:rsidRDefault="00C97D43" w:rsidP="00F7054B">
            <w:pPr>
              <w:pStyle w:val="Heading4"/>
              <w:spacing w:after="120" w:line="240" w:lineRule="auto"/>
            </w:pPr>
            <w:r>
              <w:t>Software</w:t>
            </w:r>
            <w:r w:rsidRPr="00E51B96">
              <w:t xml:space="preserve"> Development Process</w:t>
            </w:r>
            <w:r w:rsidR="00C974EB">
              <w:t xml:space="preserve"> – SDLC Defined</w:t>
            </w:r>
          </w:p>
          <w:p w14:paraId="0D533FC3" w14:textId="1A8C0AF1" w:rsidR="004E3FCB" w:rsidRPr="00F85449" w:rsidRDefault="00F61C00" w:rsidP="00FC5083">
            <w:pPr>
              <w:widowControl w:val="0"/>
              <w:spacing w:line="480" w:lineRule="auto"/>
            </w:pPr>
            <w:r>
              <w:tab/>
              <w:t>What exactly is SDLC and how will the selected SDLC help GVI implement an inventory management system?</w:t>
            </w:r>
            <w:r w:rsidR="001C635C">
              <w:t xml:space="preserve">  </w:t>
            </w:r>
            <w:r w:rsidR="009C1A59">
              <w:t>Let’s start with defining SDLC</w:t>
            </w:r>
            <w:r w:rsidR="004C3B7F">
              <w:t xml:space="preserve">.  </w:t>
            </w:r>
            <w:r w:rsidR="000A26C3">
              <w:t xml:space="preserve">In its most basic form, SDLC </w:t>
            </w:r>
            <w:r w:rsidR="00356B84" w:rsidRPr="00356B84">
              <w:t>is a series of phases that provide a common understanding of the software building process</w:t>
            </w:r>
            <w:r w:rsidR="000A26C3">
              <w:t xml:space="preserve">.  </w:t>
            </w:r>
            <w:r w:rsidR="009B06EF">
              <w:t>T</w:t>
            </w:r>
            <w:r w:rsidR="007961D2">
              <w:t xml:space="preserve">wo of the more popular </w:t>
            </w:r>
            <w:r w:rsidR="004F3626">
              <w:t>SDLC</w:t>
            </w:r>
            <w:r w:rsidR="007961D2">
              <w:t xml:space="preserve"> models are Waterfall (</w:t>
            </w:r>
            <w:r w:rsidR="00634E11">
              <w:t xml:space="preserve">or traditional approach) </w:t>
            </w:r>
            <w:r w:rsidR="00C27EB6">
              <w:t>and Agile</w:t>
            </w:r>
            <w:r w:rsidR="000A26C3">
              <w:t xml:space="preserve">.  </w:t>
            </w:r>
            <w:r w:rsidR="00F72CF2">
              <w:t xml:space="preserve">According to </w:t>
            </w:r>
            <w:r w:rsidR="00F1203B">
              <w:t>John Sonmez</w:t>
            </w:r>
            <w:r w:rsidR="00801325">
              <w:t xml:space="preserve"> - </w:t>
            </w:r>
            <w:r w:rsidR="00CF15B2">
              <w:t>established author</w:t>
            </w:r>
            <w:r w:rsidR="00C951A5">
              <w:t>, blogger, and entrepreneur</w:t>
            </w:r>
            <w:r w:rsidR="00DE525E">
              <w:t xml:space="preserve"> </w:t>
            </w:r>
            <w:r w:rsidR="0008008B">
              <w:t>–</w:t>
            </w:r>
            <w:r w:rsidR="00DE525E">
              <w:t xml:space="preserve"> </w:t>
            </w:r>
            <w:r w:rsidR="0008008B">
              <w:t xml:space="preserve">a traditional </w:t>
            </w:r>
            <w:r w:rsidR="000A3DDE">
              <w:t>SDLC is</w:t>
            </w:r>
            <w:r w:rsidR="004C6EED">
              <w:t>, “…</w:t>
            </w:r>
            <w:r w:rsidR="00C254C7" w:rsidRPr="00C254C7">
              <w:t xml:space="preserve">a sequence of developing software that goes </w:t>
            </w:r>
            <w:r w:rsidR="00725D80" w:rsidRPr="00C254C7">
              <w:t>from requirements analysis</w:t>
            </w:r>
            <w:r w:rsidR="00C254C7" w:rsidRPr="00C254C7">
              <w:t xml:space="preserve"> to software design, to implementation, testing, deployment, and then finally maintenance</w:t>
            </w:r>
            <w:r w:rsidR="004C6EED">
              <w:t>.”</w:t>
            </w:r>
            <w:r w:rsidR="00302003">
              <w:t xml:space="preserve"> </w:t>
            </w:r>
            <w:r w:rsidR="008C561A">
              <w:fldChar w:fldCharType="begin"/>
            </w:r>
            <w:r w:rsidR="00097C3D">
              <w:instrText>ADDIN RW.CITE{{doc:6109c94c8f08eddefd26632b Sonmez,John 2017 /o; doc:610b5b648f0851364a3e47cc monday.com 2020 /h/o}}</w:instrText>
            </w:r>
            <w:r w:rsidR="008C561A">
              <w:fldChar w:fldCharType="separate"/>
            </w:r>
            <w:r w:rsidR="00097C3D" w:rsidRPr="00097C3D">
              <w:rPr>
                <w:rFonts w:cs="Times New Roman"/>
                <w:bCs/>
              </w:rPr>
              <w:t>(Sonmez, 2017)</w:t>
            </w:r>
            <w:r w:rsidR="008C561A">
              <w:fldChar w:fldCharType="end"/>
            </w:r>
            <w:r w:rsidR="006E1CFA">
              <w:t>.</w:t>
            </w:r>
            <w:r w:rsidR="007134E6">
              <w:t xml:space="preserve">  </w:t>
            </w:r>
            <w:r w:rsidR="00AC0D60">
              <w:t xml:space="preserve">According to </w:t>
            </w:r>
            <w:r w:rsidR="007318D4">
              <w:t>monday.com</w:t>
            </w:r>
            <w:r w:rsidR="00E70173">
              <w:t xml:space="preserve">, </w:t>
            </w:r>
            <w:r w:rsidR="00E23717">
              <w:t xml:space="preserve">an </w:t>
            </w:r>
            <w:r w:rsidR="001375E9">
              <w:t>A</w:t>
            </w:r>
            <w:r w:rsidR="007134E6">
              <w:t xml:space="preserve">gile SDLC model </w:t>
            </w:r>
            <w:r w:rsidR="00B43F87">
              <w:t>“…</w:t>
            </w:r>
            <w:r w:rsidR="00B43F87" w:rsidRPr="00B43F87">
              <w:t>focuses on collaborative decision-making and development over multiple short cycles or sprints</w:t>
            </w:r>
            <w:r w:rsidR="00797F0C">
              <w:t xml:space="preserve">…” </w:t>
            </w:r>
            <w:r w:rsidR="00FC06E8">
              <w:t>(monday.com, 2020</w:t>
            </w:r>
            <w:r w:rsidR="00EA3E70">
              <w:t xml:space="preserve">; </w:t>
            </w:r>
            <w:r w:rsidR="00EA3E70" w:rsidRPr="00826B0A">
              <w:fldChar w:fldCharType="begin"/>
            </w:r>
            <w:r w:rsidR="00EA3E70" w:rsidRPr="00826B0A">
              <w:instrText xml:space="preserve"> REF _Ref78935227 \h </w:instrText>
            </w:r>
            <w:r w:rsidR="00826B0A">
              <w:instrText xml:space="preserve"> \* MERGEFORMAT </w:instrText>
            </w:r>
            <w:r w:rsidR="00EA3E70" w:rsidRPr="00826B0A">
              <w:fldChar w:fldCharType="separate"/>
            </w:r>
            <w:r w:rsidR="00EA3E70" w:rsidRPr="00826B0A">
              <w:t xml:space="preserve">Figure </w:t>
            </w:r>
            <w:r w:rsidR="00EA3E70" w:rsidRPr="00826B0A">
              <w:rPr>
                <w:noProof/>
              </w:rPr>
              <w:t>1</w:t>
            </w:r>
            <w:r w:rsidR="00EA3E70" w:rsidRPr="00826B0A">
              <w:fldChar w:fldCharType="end"/>
            </w:r>
            <w:r w:rsidR="00FC06E8">
              <w:t xml:space="preserve">). </w:t>
            </w:r>
            <w:r w:rsidR="003B2B89">
              <w:t xml:space="preserve"> </w:t>
            </w:r>
            <w:r w:rsidR="00326CA5">
              <w:t xml:space="preserve">Now </w:t>
            </w:r>
            <w:r w:rsidR="00547C26">
              <w:t xml:space="preserve">let’s </w:t>
            </w:r>
            <w:r w:rsidR="001649FC">
              <w:t xml:space="preserve">dive into </w:t>
            </w:r>
            <w:r w:rsidR="00E541E4">
              <w:t xml:space="preserve">the </w:t>
            </w:r>
            <w:r w:rsidR="00E829AC">
              <w:t>selection process</w:t>
            </w:r>
            <w:r w:rsidR="00D85CFE">
              <w:t>.</w:t>
            </w:r>
          </w:p>
        </w:tc>
        <w:tc>
          <w:tcPr>
            <w:tcW w:w="993" w:type="dxa"/>
            <w:gridSpan w:val="2"/>
          </w:tcPr>
          <w:p w14:paraId="4DC1E2F2" w14:textId="77777777" w:rsidR="004220A0" w:rsidRDefault="004220A0" w:rsidP="00401331"/>
        </w:tc>
      </w:tr>
      <w:tr w:rsidR="009715A5" w14:paraId="16AA9168" w14:textId="77777777" w:rsidTr="00D75B4D">
        <w:trPr>
          <w:gridAfter w:val="3"/>
          <w:wAfter w:w="180" w:type="dxa"/>
          <w:trHeight w:val="585"/>
          <w:tblHeader/>
        </w:trPr>
        <w:tc>
          <w:tcPr>
            <w:tcW w:w="10713" w:type="dxa"/>
            <w:gridSpan w:val="12"/>
          </w:tcPr>
          <w:p w14:paraId="33607663" w14:textId="77777777" w:rsidR="009715A5" w:rsidRDefault="009715A5" w:rsidP="009E76EC">
            <w:pPr>
              <w:pageBreakBefore/>
            </w:pPr>
            <w:r w:rsidRPr="004909D9">
              <w:rPr>
                <w:noProof/>
                <w:lang w:eastAsia="en-AU"/>
              </w:rPr>
              <w:lastRenderedPageBreak/>
              <w:drawing>
                <wp:anchor distT="0" distB="0" distL="114300" distR="114300" simplePos="0" relativeHeight="251688960" behindDoc="1" locked="0" layoutInCell="1" allowOverlap="1" wp14:anchorId="519F1DD7" wp14:editId="5C42D039">
                  <wp:simplePos x="0" y="0"/>
                  <wp:positionH relativeFrom="margin">
                    <wp:posOffset>0</wp:posOffset>
                  </wp:positionH>
                  <wp:positionV relativeFrom="margin">
                    <wp:posOffset>-200025</wp:posOffset>
                  </wp:positionV>
                  <wp:extent cx="6859905" cy="1200150"/>
                  <wp:effectExtent l="0" t="0" r="0"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9715A5" w14:paraId="640C85D6" w14:textId="77777777" w:rsidTr="00D75B4D">
        <w:trPr>
          <w:gridAfter w:val="3"/>
          <w:wAfter w:w="180" w:type="dxa"/>
          <w:trHeight w:val="675"/>
        </w:trPr>
        <w:tc>
          <w:tcPr>
            <w:tcW w:w="1620" w:type="dxa"/>
            <w:gridSpan w:val="4"/>
            <w:tcBorders>
              <w:right w:val="single" w:sz="18" w:space="0" w:color="3494BA" w:themeColor="accent1"/>
            </w:tcBorders>
          </w:tcPr>
          <w:p w14:paraId="2898FA4E" w14:textId="77777777" w:rsidR="009715A5" w:rsidRDefault="009715A5" w:rsidP="009E76EC"/>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FC74CAB" w14:textId="6E59B333" w:rsidR="009715A5" w:rsidRDefault="009715A5" w:rsidP="009E76EC">
            <w:pPr>
              <w:pStyle w:val="Heading3"/>
            </w:pPr>
            <w:r>
              <w:t>Inventory Management System</w:t>
            </w:r>
          </w:p>
        </w:tc>
        <w:tc>
          <w:tcPr>
            <w:tcW w:w="1623" w:type="dxa"/>
            <w:gridSpan w:val="5"/>
            <w:tcBorders>
              <w:left w:val="single" w:sz="18" w:space="0" w:color="3494BA" w:themeColor="accent1"/>
            </w:tcBorders>
          </w:tcPr>
          <w:p w14:paraId="6BD4F6CA" w14:textId="77777777" w:rsidR="009715A5" w:rsidRDefault="009715A5" w:rsidP="009E76EC"/>
        </w:tc>
      </w:tr>
      <w:tr w:rsidR="009715A5" w14:paraId="6C856A76" w14:textId="77777777" w:rsidTr="00D75B4D">
        <w:trPr>
          <w:gridAfter w:val="3"/>
          <w:wAfter w:w="180" w:type="dxa"/>
          <w:trHeight w:val="90"/>
        </w:trPr>
        <w:tc>
          <w:tcPr>
            <w:tcW w:w="1620" w:type="dxa"/>
            <w:gridSpan w:val="4"/>
          </w:tcPr>
          <w:p w14:paraId="4F7756A8" w14:textId="77777777" w:rsidR="009715A5" w:rsidRDefault="009715A5" w:rsidP="009E76EC"/>
        </w:tc>
        <w:tc>
          <w:tcPr>
            <w:tcW w:w="2696" w:type="dxa"/>
            <w:tcBorders>
              <w:top w:val="single" w:sz="18" w:space="0" w:color="3494BA" w:themeColor="accent1"/>
            </w:tcBorders>
          </w:tcPr>
          <w:p w14:paraId="304444CC" w14:textId="77777777" w:rsidR="009715A5" w:rsidRDefault="009715A5" w:rsidP="009E76EC"/>
        </w:tc>
        <w:tc>
          <w:tcPr>
            <w:tcW w:w="2158" w:type="dxa"/>
            <w:tcBorders>
              <w:top w:val="single" w:sz="18" w:space="0" w:color="3494BA" w:themeColor="accent1"/>
            </w:tcBorders>
          </w:tcPr>
          <w:p w14:paraId="461010D0" w14:textId="77777777" w:rsidR="009715A5" w:rsidRDefault="009715A5" w:rsidP="009E76EC"/>
        </w:tc>
        <w:tc>
          <w:tcPr>
            <w:tcW w:w="2616" w:type="dxa"/>
            <w:tcBorders>
              <w:top w:val="single" w:sz="18" w:space="0" w:color="3494BA" w:themeColor="accent1"/>
            </w:tcBorders>
          </w:tcPr>
          <w:p w14:paraId="7161D912" w14:textId="77777777" w:rsidR="009715A5" w:rsidRDefault="009715A5" w:rsidP="009E76EC"/>
        </w:tc>
        <w:tc>
          <w:tcPr>
            <w:tcW w:w="1623" w:type="dxa"/>
            <w:gridSpan w:val="5"/>
          </w:tcPr>
          <w:p w14:paraId="51D17BC1" w14:textId="77777777" w:rsidR="009715A5" w:rsidRDefault="009715A5" w:rsidP="009E76EC"/>
        </w:tc>
      </w:tr>
      <w:tr w:rsidR="009715A5" w14:paraId="324D308E" w14:textId="77777777" w:rsidTr="00D75B4D">
        <w:trPr>
          <w:gridAfter w:val="3"/>
          <w:wAfter w:w="180" w:type="dxa"/>
          <w:trHeight w:val="12060"/>
        </w:trPr>
        <w:tc>
          <w:tcPr>
            <w:tcW w:w="990" w:type="dxa"/>
          </w:tcPr>
          <w:p w14:paraId="5552186B" w14:textId="77777777" w:rsidR="009715A5" w:rsidRDefault="009715A5" w:rsidP="009E76EC"/>
        </w:tc>
        <w:tc>
          <w:tcPr>
            <w:tcW w:w="8730" w:type="dxa"/>
            <w:gridSpan w:val="9"/>
            <w:tcBorders>
              <w:top w:val="single" w:sz="18" w:space="0" w:color="3494BA" w:themeColor="accent1"/>
              <w:bottom w:val="single" w:sz="18" w:space="0" w:color="3494BA" w:themeColor="accent1"/>
            </w:tcBorders>
          </w:tcPr>
          <w:p w14:paraId="0660EDC9" w14:textId="750AE9F8" w:rsidR="00F13A1D" w:rsidRDefault="00F13A1D" w:rsidP="001D4C67">
            <w:pPr>
              <w:pStyle w:val="Heading4"/>
              <w:spacing w:after="120" w:line="240" w:lineRule="auto"/>
            </w:pPr>
            <w:r>
              <w:t>Software</w:t>
            </w:r>
            <w:r w:rsidRPr="00E51B96">
              <w:t xml:space="preserve"> Development Process</w:t>
            </w:r>
            <w:r>
              <w:t xml:space="preserve"> – SDLC </w:t>
            </w:r>
            <w:r w:rsidR="00DE3A84">
              <w:t>Selection</w:t>
            </w:r>
          </w:p>
          <w:p w14:paraId="6914AEC7" w14:textId="101875AC" w:rsidR="004C128D" w:rsidRDefault="00DE3A84" w:rsidP="004C128D">
            <w:pPr>
              <w:spacing w:line="480" w:lineRule="auto"/>
            </w:pPr>
            <w:r>
              <w:tab/>
            </w:r>
            <w:r w:rsidR="00AD0FA1" w:rsidRPr="00AD0FA1">
              <w:t>Choosing an appropriate approach to software development is</w:t>
            </w:r>
            <w:r w:rsidR="00C27D53">
              <w:t xml:space="preserve"> a vital </w:t>
            </w:r>
            <w:r w:rsidR="00BF433F">
              <w:t>decision for a project team</w:t>
            </w:r>
            <w:r w:rsidR="00E60AD4">
              <w:t xml:space="preserve"> and can be</w:t>
            </w:r>
            <w:r w:rsidR="00AD0FA1" w:rsidRPr="00AD0FA1">
              <w:t xml:space="preserve"> mostly dependent on the nature of the project </w:t>
            </w:r>
            <w:r w:rsidR="00A42E1B">
              <w:t xml:space="preserve">that </w:t>
            </w:r>
            <w:r w:rsidR="00AD0FA1" w:rsidRPr="00AD0FA1">
              <w:t>needs developed</w:t>
            </w:r>
            <w:r w:rsidR="00374105">
              <w:t xml:space="preserve"> including</w:t>
            </w:r>
            <w:r w:rsidR="00C2754C">
              <w:t xml:space="preserve"> the company’s culture</w:t>
            </w:r>
            <w:r w:rsidR="00D46B0D">
              <w:t xml:space="preserve"> as well as the skills and experience of the project team</w:t>
            </w:r>
            <w:r w:rsidR="00AD0FA1" w:rsidRPr="00AD0FA1">
              <w:t>.</w:t>
            </w:r>
            <w:r w:rsidR="00A42E1B">
              <w:t xml:space="preserve">  </w:t>
            </w:r>
            <w:r w:rsidR="00EE4891">
              <w:t>There</w:t>
            </w:r>
            <w:r w:rsidR="00B43D93">
              <w:t xml:space="preserve"> are several </w:t>
            </w:r>
            <w:r w:rsidR="000D6534">
              <w:t>SDLC</w:t>
            </w:r>
            <w:r w:rsidR="00B43D93">
              <w:t xml:space="preserve"> models to choose from</w:t>
            </w:r>
            <w:r w:rsidR="009537AB">
              <w:t xml:space="preserve"> and they each have their</w:t>
            </w:r>
            <w:r w:rsidR="0036134C">
              <w:t xml:space="preserve"> own</w:t>
            </w:r>
            <w:r w:rsidR="009537AB">
              <w:t xml:space="preserve"> advantages and </w:t>
            </w:r>
            <w:r w:rsidR="00AB5B1B">
              <w:t>disadvantages</w:t>
            </w:r>
            <w:r w:rsidR="00B51B2A">
              <w:t xml:space="preserve"> (</w:t>
            </w:r>
            <w:r w:rsidR="00E75603">
              <w:t xml:space="preserve">see </w:t>
            </w:r>
            <w:r w:rsidR="000A57BC" w:rsidRPr="00D51247">
              <w:rPr>
                <w:color w:val="0000FF"/>
              </w:rPr>
              <w:fldChar w:fldCharType="begin"/>
            </w:r>
            <w:r w:rsidR="000A57BC" w:rsidRPr="00D51247">
              <w:rPr>
                <w:color w:val="0000FF"/>
              </w:rPr>
              <w:instrText xml:space="preserve"> REF _Ref78935536 \h  \* MERGEFORMAT </w:instrText>
            </w:r>
            <w:r w:rsidR="000A57BC" w:rsidRPr="00D51247">
              <w:rPr>
                <w:color w:val="0000FF"/>
              </w:rPr>
            </w:r>
            <w:r w:rsidR="000A57BC" w:rsidRPr="00D51247">
              <w:rPr>
                <w:color w:val="0000FF"/>
              </w:rPr>
              <w:fldChar w:fldCharType="separate"/>
            </w:r>
            <w:r w:rsidR="000A57BC" w:rsidRPr="00D51247">
              <w:rPr>
                <w:color w:val="0000FF"/>
              </w:rPr>
              <w:t xml:space="preserve">Figure </w:t>
            </w:r>
            <w:r w:rsidR="000A57BC" w:rsidRPr="00D51247">
              <w:rPr>
                <w:noProof/>
                <w:color w:val="0000FF"/>
              </w:rPr>
              <w:t>2</w:t>
            </w:r>
            <w:r w:rsidR="000A57BC" w:rsidRPr="00D51247">
              <w:rPr>
                <w:color w:val="0000FF"/>
              </w:rPr>
              <w:fldChar w:fldCharType="end"/>
            </w:r>
            <w:r w:rsidR="00E75603">
              <w:t xml:space="preserve"> for </w:t>
            </w:r>
            <w:r w:rsidR="00F11813">
              <w:t>models</w:t>
            </w:r>
            <w:r w:rsidR="00E75603">
              <w:t>)</w:t>
            </w:r>
            <w:r w:rsidR="00F90847">
              <w:t xml:space="preserve">. </w:t>
            </w:r>
            <w:r w:rsidR="003569E1">
              <w:t xml:space="preserve"> </w:t>
            </w:r>
            <w:r w:rsidR="00F90847">
              <w:t>I</w:t>
            </w:r>
            <w:r w:rsidR="003569E1">
              <w:t>n addition</w:t>
            </w:r>
            <w:r w:rsidR="003C050E">
              <w:t>,</w:t>
            </w:r>
            <w:r w:rsidR="003569E1">
              <w:t xml:space="preserve"> certain </w:t>
            </w:r>
            <w:r w:rsidR="00826292">
              <w:t>models work better with smaller projects</w:t>
            </w:r>
            <w:r w:rsidR="00437F68">
              <w:t>/teams</w:t>
            </w:r>
            <w:r w:rsidR="00826292">
              <w:t xml:space="preserve"> while others work better with larger, more involved projects</w:t>
            </w:r>
            <w:r w:rsidR="000B174C">
              <w:t>/teams</w:t>
            </w:r>
            <w:r w:rsidR="00826292">
              <w:t xml:space="preserve">.  </w:t>
            </w:r>
            <w:r w:rsidR="003370D0">
              <w:t>SDLC</w:t>
            </w:r>
            <w:r w:rsidR="00965EDB">
              <w:t> </w:t>
            </w:r>
            <w:r w:rsidR="001716E9">
              <w:t>m</w:t>
            </w:r>
            <w:r w:rsidR="00223A72">
              <w:t>odels</w:t>
            </w:r>
            <w:r w:rsidR="001716E9">
              <w:t xml:space="preserve"> were </w:t>
            </w:r>
            <w:r w:rsidR="006B6B38">
              <w:t>evaluated</w:t>
            </w:r>
            <w:r w:rsidR="001716E9">
              <w:t xml:space="preserve"> </w:t>
            </w:r>
            <w:r w:rsidR="003370D0">
              <w:t xml:space="preserve">to </w:t>
            </w:r>
            <w:r w:rsidR="00223A72">
              <w:t>determine if the</w:t>
            </w:r>
            <w:r w:rsidR="00340525">
              <w:t>y met</w:t>
            </w:r>
            <w:r w:rsidR="00FB2EDD">
              <w:t xml:space="preserve"> </w:t>
            </w:r>
            <w:r w:rsidR="00AC026F">
              <w:t>the foll</w:t>
            </w:r>
            <w:r w:rsidR="00FB2EDD">
              <w:t>owing</w:t>
            </w:r>
            <w:r w:rsidR="00340525">
              <w:t xml:space="preserve"> </w:t>
            </w:r>
            <w:r w:rsidR="004E30EB">
              <w:t xml:space="preserve">three primary objectives:  ensuring delivery of </w:t>
            </w:r>
            <w:r w:rsidR="00E83863">
              <w:t>high-quality</w:t>
            </w:r>
            <w:r w:rsidR="004E30EB">
              <w:t xml:space="preserve"> systems, providing strong management control, and maximizing productivity.</w:t>
            </w:r>
            <w:r w:rsidR="007604D2">
              <w:t xml:space="preserve">  </w:t>
            </w:r>
            <w:r w:rsidR="001D62E4">
              <w:t>N</w:t>
            </w:r>
            <w:r w:rsidR="007C6054">
              <w:t xml:space="preserve">o single </w:t>
            </w:r>
            <w:r w:rsidR="00524C30">
              <w:t>model/</w:t>
            </w:r>
            <w:r w:rsidR="007C6054">
              <w:t>methodology works effectively in all scenarios.</w:t>
            </w:r>
            <w:r w:rsidR="00460DA8">
              <w:t xml:space="preserve"> </w:t>
            </w:r>
            <w:r w:rsidR="007C6054">
              <w:t xml:space="preserve"> </w:t>
            </w:r>
            <w:r w:rsidR="00756144">
              <w:t xml:space="preserve">As a result, </w:t>
            </w:r>
            <w:r w:rsidR="0025583D">
              <w:t xml:space="preserve">many </w:t>
            </w:r>
            <w:r w:rsidR="00756144">
              <w:t>organizations utiliz</w:t>
            </w:r>
            <w:r w:rsidR="0025583D">
              <w:t>e</w:t>
            </w:r>
            <w:r w:rsidR="00756144">
              <w:t xml:space="preserve"> </w:t>
            </w:r>
            <w:r w:rsidR="003A0E55">
              <w:t>hybrid models</w:t>
            </w:r>
            <w:r w:rsidR="005E171B">
              <w:t xml:space="preserve"> </w:t>
            </w:r>
            <w:r w:rsidR="00245828">
              <w:t xml:space="preserve">which </w:t>
            </w:r>
            <w:r w:rsidR="00EF5BEC">
              <w:t>are</w:t>
            </w:r>
            <w:r w:rsidR="00245828">
              <w:t xml:space="preserve"> a combination of two</w:t>
            </w:r>
            <w:r w:rsidR="00243122">
              <w:t xml:space="preserve"> </w:t>
            </w:r>
            <w:r w:rsidR="00245828">
              <w:t>or more</w:t>
            </w:r>
            <w:r w:rsidR="00C763DD">
              <w:t xml:space="preserve"> models/methodologies</w:t>
            </w:r>
            <w:r w:rsidR="00272B19">
              <w:t xml:space="preserve"> </w:t>
            </w:r>
            <w:r w:rsidR="00394FB8" w:rsidRPr="00394FB8">
              <w:rPr>
                <w:rFonts w:cs="Times New Roman"/>
                <w:bCs/>
              </w:rPr>
              <w:t>(Neelu &amp; Kavitha, 2021</w:t>
            </w:r>
            <w:r w:rsidR="003E0083">
              <w:rPr>
                <w:rFonts w:cs="Times New Roman"/>
                <w:bCs/>
              </w:rPr>
              <w:t>)</w:t>
            </w:r>
            <w:r w:rsidR="004F56DA">
              <w:t>.</w:t>
            </w:r>
          </w:p>
          <w:p w14:paraId="051587A8" w14:textId="32402648" w:rsidR="009715A5" w:rsidRPr="00F85449" w:rsidRDefault="00B05B76" w:rsidP="00101EA5">
            <w:pPr>
              <w:widowControl w:val="0"/>
              <w:spacing w:line="480" w:lineRule="auto"/>
            </w:pPr>
            <w:r>
              <w:tab/>
            </w:r>
            <w:r w:rsidR="007C4E04">
              <w:t xml:space="preserve">For this inventory system management project, </w:t>
            </w:r>
            <w:r w:rsidR="009C14C8">
              <w:t xml:space="preserve">the Disciplined Agile (DA) method </w:t>
            </w:r>
            <w:r w:rsidR="00B913C2">
              <w:t xml:space="preserve">is </w:t>
            </w:r>
            <w:r w:rsidR="00D13FE4">
              <w:t>highly recommend</w:t>
            </w:r>
            <w:r w:rsidR="00B913C2">
              <w:t>ed</w:t>
            </w:r>
            <w:r w:rsidR="00ED0EBC">
              <w:t>.</w:t>
            </w:r>
            <w:r w:rsidR="00EF48AD">
              <w:t xml:space="preserve">  </w:t>
            </w:r>
            <w:r w:rsidR="00F74ADC">
              <w:t xml:space="preserve">DA, according to the </w:t>
            </w:r>
            <w:r w:rsidR="00282D09">
              <w:t>Project Management Institute (PMI) website</w:t>
            </w:r>
            <w:r w:rsidR="008456CB">
              <w:t>, “</w:t>
            </w:r>
            <w:r w:rsidR="00F74ADC">
              <w:t>…</w:t>
            </w:r>
            <w:r w:rsidR="008456CB">
              <w:t>is an agnostic, hybrid tool kit that harnesses hundreds of Agile, Lean, and traditional strategies</w:t>
            </w:r>
            <w:r w:rsidR="002519CB">
              <w:t>…”</w:t>
            </w:r>
            <w:r w:rsidR="00CB107A">
              <w:t xml:space="preserve"> the</w:t>
            </w:r>
            <w:r w:rsidR="00B62882">
              <w:t xml:space="preserve"> website </w:t>
            </w:r>
            <w:r w:rsidR="001D5109">
              <w:t>continue</w:t>
            </w:r>
            <w:r w:rsidR="00B560A8">
              <w:t>s to add that</w:t>
            </w:r>
            <w:r w:rsidR="001D5109">
              <w:t xml:space="preserve"> </w:t>
            </w:r>
            <w:r w:rsidR="002E3AC6">
              <w:t>“</w:t>
            </w:r>
            <w:r w:rsidR="00903583">
              <w:t>DA</w:t>
            </w:r>
            <w:r w:rsidR="002E3AC6">
              <w:t xml:space="preserve"> </w:t>
            </w:r>
            <w:r w:rsidR="00903583">
              <w:t>guides</w:t>
            </w:r>
            <w:r w:rsidR="00A92FB1">
              <w:t xml:space="preserve"> you to the best way of working (WoW) for </w:t>
            </w:r>
            <w:r w:rsidR="00C16491">
              <w:t>your team</w:t>
            </w:r>
            <w:r w:rsidR="006E2D33">
              <w:t>/</w:t>
            </w:r>
            <w:r w:rsidR="00C16491">
              <w:t>organization</w:t>
            </w:r>
            <w:r w:rsidR="00327BA6">
              <w:t>”</w:t>
            </w:r>
            <w:r w:rsidR="00AB763C">
              <w:t>.</w:t>
            </w:r>
            <w:r w:rsidR="00424E82">
              <w:t xml:space="preserve"> </w:t>
            </w:r>
            <w:r w:rsidR="00E60455">
              <w:t xml:space="preserve"> </w:t>
            </w:r>
            <w:r w:rsidR="006F0AC1">
              <w:t xml:space="preserve">Implementing this method within the GVI </w:t>
            </w:r>
            <w:r w:rsidR="00E82E08">
              <w:t>organization</w:t>
            </w:r>
            <w:r w:rsidR="00684904">
              <w:t xml:space="preserve"> </w:t>
            </w:r>
            <w:r w:rsidR="00740B30">
              <w:t xml:space="preserve">will </w:t>
            </w:r>
            <w:r w:rsidR="001B1831">
              <w:t xml:space="preserve">teach the company </w:t>
            </w:r>
            <w:r w:rsidR="00740B30">
              <w:t>how to get better at getting better</w:t>
            </w:r>
            <w:r w:rsidR="008B1239">
              <w:t>, provide</w:t>
            </w:r>
            <w:r w:rsidR="00E47623">
              <w:t xml:space="preserve"> a solid foundation for enterprise agility, start where you are</w:t>
            </w:r>
            <w:r w:rsidR="006306C8">
              <w:t>, and teach the company to become a learning organization</w:t>
            </w:r>
            <w:r w:rsidR="005D6E2E">
              <w:t xml:space="preserve">.  </w:t>
            </w:r>
            <w:r w:rsidR="00561992">
              <w:t>Lastly</w:t>
            </w:r>
            <w:r w:rsidR="0042644A">
              <w:t xml:space="preserve">, </w:t>
            </w:r>
            <w:r w:rsidR="00561992">
              <w:t xml:space="preserve">DA </w:t>
            </w:r>
            <w:r w:rsidR="006F2B5E">
              <w:t xml:space="preserve">will </w:t>
            </w:r>
            <w:r w:rsidR="00561992">
              <w:t>enable GVI t</w:t>
            </w:r>
            <w:r w:rsidR="007475F7">
              <w:t xml:space="preserve">he ability to </w:t>
            </w:r>
            <w:r w:rsidR="00606D7B">
              <w:t xml:space="preserve">experience true business agility versus </w:t>
            </w:r>
            <w:r w:rsidR="00787173">
              <w:t xml:space="preserve">being forced into </w:t>
            </w:r>
            <w:r w:rsidR="00794C9F">
              <w:t xml:space="preserve">a </w:t>
            </w:r>
            <w:r w:rsidR="00787173">
              <w:t>framework</w:t>
            </w:r>
            <w:r w:rsidR="00794C9F">
              <w:t xml:space="preserve"> that does not </w:t>
            </w:r>
            <w:r w:rsidR="009B4F5E">
              <w:t>meet GVI</w:t>
            </w:r>
            <w:r w:rsidR="00787173">
              <w:t>s</w:t>
            </w:r>
            <w:r w:rsidR="00C57EEC">
              <w:t xml:space="preserve"> </w:t>
            </w:r>
            <w:r w:rsidR="00441B81">
              <w:t>needs</w:t>
            </w:r>
            <w:r w:rsidR="00624341">
              <w:t xml:space="preserve"> </w:t>
            </w:r>
            <w:r w:rsidR="00910816">
              <w:t xml:space="preserve">and </w:t>
            </w:r>
            <w:r w:rsidR="001B0B9A">
              <w:t>scale at the team and organization level</w:t>
            </w:r>
            <w:r w:rsidR="007F226C">
              <w:t>s</w:t>
            </w:r>
            <w:r w:rsidR="009E11D4">
              <w:t>, growing with the company</w:t>
            </w:r>
            <w:r w:rsidR="00FE3B0B">
              <w:t>.</w:t>
            </w:r>
            <w:r w:rsidR="00995615">
              <w:t xml:space="preserve"> </w:t>
            </w:r>
            <w:r w:rsidR="00E92D5D">
              <w:fldChar w:fldCharType="begin"/>
            </w:r>
            <w:r w:rsidR="00E92D5D">
              <w:instrText>ADDIN RW.CITE{{doc:61070d558f084cd6a69627e2 PMI 2021; doc:61099cfe8f08fbbae21befb7 Neelu,Lalband 2021 /h}}</w:instrText>
            </w:r>
            <w:r w:rsidR="00E92D5D">
              <w:fldChar w:fldCharType="separate"/>
            </w:r>
            <w:r w:rsidR="00E92D5D" w:rsidRPr="00807FC7">
              <w:rPr>
                <w:rFonts w:cs="Times New Roman"/>
                <w:bCs/>
              </w:rPr>
              <w:t>(PMI, 2021)</w:t>
            </w:r>
            <w:r w:rsidR="00E92D5D">
              <w:fldChar w:fldCharType="end"/>
            </w:r>
            <w:r w:rsidR="003E52C6">
              <w:t>.</w:t>
            </w:r>
          </w:p>
        </w:tc>
        <w:tc>
          <w:tcPr>
            <w:tcW w:w="993" w:type="dxa"/>
            <w:gridSpan w:val="2"/>
          </w:tcPr>
          <w:p w14:paraId="2601E8D0" w14:textId="77777777" w:rsidR="009715A5" w:rsidRDefault="009715A5" w:rsidP="009E76EC"/>
        </w:tc>
      </w:tr>
      <w:tr w:rsidR="009715A5" w14:paraId="14914BD7" w14:textId="77777777" w:rsidTr="00D75B4D">
        <w:trPr>
          <w:gridAfter w:val="3"/>
          <w:wAfter w:w="180" w:type="dxa"/>
          <w:trHeight w:val="720"/>
          <w:tblHeader/>
        </w:trPr>
        <w:tc>
          <w:tcPr>
            <w:tcW w:w="10713" w:type="dxa"/>
            <w:gridSpan w:val="12"/>
          </w:tcPr>
          <w:p w14:paraId="14FBA262" w14:textId="77777777" w:rsidR="009715A5" w:rsidRDefault="009715A5" w:rsidP="009E76EC">
            <w:pPr>
              <w:pageBreakBefore/>
            </w:pPr>
            <w:r w:rsidRPr="004909D9">
              <w:rPr>
                <w:noProof/>
                <w:lang w:eastAsia="en-AU"/>
              </w:rPr>
              <w:lastRenderedPageBreak/>
              <w:drawing>
                <wp:anchor distT="0" distB="0" distL="114300" distR="114300" simplePos="0" relativeHeight="251691008" behindDoc="1" locked="0" layoutInCell="1" allowOverlap="1" wp14:anchorId="06423140" wp14:editId="0A3B1225">
                  <wp:simplePos x="0" y="0"/>
                  <wp:positionH relativeFrom="margin">
                    <wp:posOffset>0</wp:posOffset>
                  </wp:positionH>
                  <wp:positionV relativeFrom="margin">
                    <wp:posOffset>19050</wp:posOffset>
                  </wp:positionV>
                  <wp:extent cx="6859905" cy="1200150"/>
                  <wp:effectExtent l="0" t="0" r="0"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9715A5" w14:paraId="00BFF3B9" w14:textId="77777777" w:rsidTr="00D75B4D">
        <w:trPr>
          <w:gridAfter w:val="3"/>
          <w:wAfter w:w="180" w:type="dxa"/>
          <w:trHeight w:val="800"/>
        </w:trPr>
        <w:tc>
          <w:tcPr>
            <w:tcW w:w="1620" w:type="dxa"/>
            <w:gridSpan w:val="4"/>
            <w:tcBorders>
              <w:right w:val="single" w:sz="18" w:space="0" w:color="3494BA" w:themeColor="accent1"/>
            </w:tcBorders>
          </w:tcPr>
          <w:p w14:paraId="25174076" w14:textId="77777777" w:rsidR="009715A5" w:rsidRDefault="009715A5" w:rsidP="009E76EC"/>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810C20B" w14:textId="04558FB1" w:rsidR="009715A5" w:rsidRDefault="009901E9" w:rsidP="009E76EC">
            <w:pPr>
              <w:pStyle w:val="Heading3"/>
            </w:pPr>
            <w:r>
              <w:t>Inventory Management System</w:t>
            </w:r>
          </w:p>
        </w:tc>
        <w:tc>
          <w:tcPr>
            <w:tcW w:w="1623" w:type="dxa"/>
            <w:gridSpan w:val="5"/>
            <w:tcBorders>
              <w:left w:val="single" w:sz="18" w:space="0" w:color="3494BA" w:themeColor="accent1"/>
            </w:tcBorders>
          </w:tcPr>
          <w:p w14:paraId="05F0C4F1" w14:textId="77777777" w:rsidR="009715A5" w:rsidRDefault="009715A5" w:rsidP="009E76EC"/>
        </w:tc>
      </w:tr>
      <w:tr w:rsidR="009715A5" w14:paraId="5C2EC145" w14:textId="77777777" w:rsidTr="00D75B4D">
        <w:trPr>
          <w:gridAfter w:val="3"/>
          <w:wAfter w:w="180" w:type="dxa"/>
          <w:trHeight w:val="333"/>
        </w:trPr>
        <w:tc>
          <w:tcPr>
            <w:tcW w:w="1620" w:type="dxa"/>
            <w:gridSpan w:val="4"/>
          </w:tcPr>
          <w:p w14:paraId="5EF5AD16" w14:textId="77777777" w:rsidR="009715A5" w:rsidRDefault="009715A5" w:rsidP="009E76EC"/>
        </w:tc>
        <w:tc>
          <w:tcPr>
            <w:tcW w:w="2696" w:type="dxa"/>
            <w:tcBorders>
              <w:top w:val="single" w:sz="18" w:space="0" w:color="3494BA" w:themeColor="accent1"/>
            </w:tcBorders>
          </w:tcPr>
          <w:p w14:paraId="11FE1DA2" w14:textId="77777777" w:rsidR="009715A5" w:rsidRDefault="009715A5" w:rsidP="009E76EC"/>
        </w:tc>
        <w:tc>
          <w:tcPr>
            <w:tcW w:w="2158" w:type="dxa"/>
            <w:tcBorders>
              <w:top w:val="single" w:sz="18" w:space="0" w:color="3494BA" w:themeColor="accent1"/>
            </w:tcBorders>
          </w:tcPr>
          <w:p w14:paraId="5CC3795C" w14:textId="77777777" w:rsidR="009715A5" w:rsidRDefault="009715A5" w:rsidP="009E76EC"/>
        </w:tc>
        <w:tc>
          <w:tcPr>
            <w:tcW w:w="2616" w:type="dxa"/>
            <w:tcBorders>
              <w:top w:val="single" w:sz="18" w:space="0" w:color="3494BA" w:themeColor="accent1"/>
            </w:tcBorders>
          </w:tcPr>
          <w:p w14:paraId="5213B063" w14:textId="77777777" w:rsidR="009715A5" w:rsidRDefault="009715A5" w:rsidP="009E76EC"/>
        </w:tc>
        <w:tc>
          <w:tcPr>
            <w:tcW w:w="1623" w:type="dxa"/>
            <w:gridSpan w:val="5"/>
          </w:tcPr>
          <w:p w14:paraId="5862AA5E" w14:textId="77777777" w:rsidR="009715A5" w:rsidRDefault="009715A5" w:rsidP="009E76EC"/>
        </w:tc>
      </w:tr>
      <w:tr w:rsidR="00D35851" w:rsidRPr="00D35851" w14:paraId="34716AD1" w14:textId="77777777" w:rsidTr="00D75B4D">
        <w:trPr>
          <w:gridAfter w:val="3"/>
          <w:wAfter w:w="180" w:type="dxa"/>
          <w:trHeight w:val="11637"/>
        </w:trPr>
        <w:tc>
          <w:tcPr>
            <w:tcW w:w="990" w:type="dxa"/>
          </w:tcPr>
          <w:p w14:paraId="08B96E34" w14:textId="77777777" w:rsidR="009715A5" w:rsidRPr="00D35851" w:rsidRDefault="009715A5" w:rsidP="009E76EC"/>
        </w:tc>
        <w:tc>
          <w:tcPr>
            <w:tcW w:w="8730" w:type="dxa"/>
            <w:gridSpan w:val="9"/>
            <w:tcBorders>
              <w:top w:val="single" w:sz="18" w:space="0" w:color="3494BA" w:themeColor="accent1"/>
              <w:bottom w:val="single" w:sz="18" w:space="0" w:color="3494BA" w:themeColor="accent1"/>
            </w:tcBorders>
          </w:tcPr>
          <w:p w14:paraId="4CC57737" w14:textId="5E32D090" w:rsidR="009715A5" w:rsidRPr="00940F8C" w:rsidRDefault="0018638F" w:rsidP="00BB4B69">
            <w:pPr>
              <w:pStyle w:val="Heading4"/>
              <w:spacing w:after="60" w:line="240" w:lineRule="auto"/>
            </w:pPr>
            <w:r w:rsidRPr="00940F8C">
              <w:t xml:space="preserve">Major </w:t>
            </w:r>
            <w:r w:rsidR="00E83A3F" w:rsidRPr="00940F8C">
              <w:t xml:space="preserve">Process </w:t>
            </w:r>
            <w:r w:rsidRPr="00940F8C">
              <w:t>Steps</w:t>
            </w:r>
            <w:r w:rsidR="00596550" w:rsidRPr="00940F8C">
              <w:t xml:space="preserve"> of Disciplined Agile</w:t>
            </w:r>
          </w:p>
          <w:p w14:paraId="4E7B46E8" w14:textId="46768155" w:rsidR="009715A5" w:rsidRPr="00D35851" w:rsidRDefault="009715A5" w:rsidP="002D4E45">
            <w:pPr>
              <w:spacing w:line="480" w:lineRule="auto"/>
            </w:pPr>
            <w:r w:rsidRPr="00D35851">
              <w:tab/>
            </w:r>
            <w:r w:rsidR="00D54606" w:rsidRPr="00D35851">
              <w:t>There are four</w:t>
            </w:r>
            <w:r w:rsidR="00306ECB" w:rsidRPr="00D35851">
              <w:t xml:space="preserve"> main process levels within the Disciplined Agile </w:t>
            </w:r>
            <w:r w:rsidR="002E02C1" w:rsidRPr="00D35851">
              <w:t xml:space="preserve">model/tool </w:t>
            </w:r>
            <w:r w:rsidR="00C03388" w:rsidRPr="00D35851">
              <w:t>kit,</w:t>
            </w:r>
            <w:r w:rsidR="00BD2319" w:rsidRPr="00D35851">
              <w:t xml:space="preserve"> and each </w:t>
            </w:r>
            <w:r w:rsidR="00670137" w:rsidRPr="00D35851">
              <w:t>have</w:t>
            </w:r>
            <w:r w:rsidR="00B475E5" w:rsidRPr="00D35851">
              <w:t xml:space="preserve"> their own</w:t>
            </w:r>
            <w:r w:rsidR="00D36F74" w:rsidRPr="00D35851">
              <w:t xml:space="preserve"> purpose</w:t>
            </w:r>
            <w:r w:rsidR="00534D93" w:rsidRPr="00D35851">
              <w:t xml:space="preserve"> and</w:t>
            </w:r>
            <w:r w:rsidR="0056381D" w:rsidRPr="00D35851">
              <w:t>/or</w:t>
            </w:r>
            <w:r w:rsidR="00534D93" w:rsidRPr="00D35851">
              <w:t xml:space="preserve"> </w:t>
            </w:r>
            <w:r w:rsidR="009C4CEF" w:rsidRPr="00D35851">
              <w:t>key process areas (KPAs)</w:t>
            </w:r>
            <w:r w:rsidR="002E02C1" w:rsidRPr="00D35851">
              <w:t>.</w:t>
            </w:r>
            <w:r w:rsidR="00EA6996" w:rsidRPr="00D35851">
              <w:t xml:space="preserve">  </w:t>
            </w:r>
            <w:r w:rsidR="00E2149A" w:rsidRPr="00ED3899">
              <w:rPr>
                <w:color w:val="0000FF"/>
              </w:rPr>
              <w:fldChar w:fldCharType="begin"/>
            </w:r>
            <w:r w:rsidR="00E2149A" w:rsidRPr="00ED3899">
              <w:rPr>
                <w:color w:val="0000FF"/>
              </w:rPr>
              <w:instrText xml:space="preserve"> REF _Ref78935688 \h </w:instrText>
            </w:r>
            <w:r w:rsidR="00F52ED9" w:rsidRPr="00ED3899">
              <w:rPr>
                <w:color w:val="0000FF"/>
              </w:rPr>
              <w:instrText xml:space="preserve"> \* MERGEFORMAT </w:instrText>
            </w:r>
            <w:r w:rsidR="00E2149A" w:rsidRPr="00ED3899">
              <w:rPr>
                <w:color w:val="0000FF"/>
              </w:rPr>
            </w:r>
            <w:r w:rsidR="00E2149A" w:rsidRPr="00ED3899">
              <w:rPr>
                <w:color w:val="0000FF"/>
              </w:rPr>
              <w:fldChar w:fldCharType="separate"/>
            </w:r>
            <w:r w:rsidR="00E2149A" w:rsidRPr="00ED3899">
              <w:rPr>
                <w:color w:val="0000FF"/>
              </w:rPr>
              <w:t xml:space="preserve">Figure </w:t>
            </w:r>
            <w:r w:rsidR="00E2149A" w:rsidRPr="00ED3899">
              <w:rPr>
                <w:noProof/>
                <w:color w:val="0000FF"/>
              </w:rPr>
              <w:t>3</w:t>
            </w:r>
            <w:r w:rsidR="00E2149A" w:rsidRPr="00ED3899">
              <w:rPr>
                <w:color w:val="0000FF"/>
              </w:rPr>
              <w:fldChar w:fldCharType="end"/>
            </w:r>
            <w:r w:rsidR="00F74057" w:rsidRPr="00D35851">
              <w:t xml:space="preserve"> provides a graphical representation of the</w:t>
            </w:r>
            <w:r w:rsidR="006F7AEF" w:rsidRPr="00D35851">
              <w:t xml:space="preserve"> </w:t>
            </w:r>
            <w:r w:rsidR="00C325CC" w:rsidRPr="00D35851">
              <w:t>Foundation, Disciplined DevOps (DevOps), Value Streams, and Disciplined Agile Enterprise (DAE)</w:t>
            </w:r>
            <w:r w:rsidR="00F74057" w:rsidRPr="00D35851">
              <w:t xml:space="preserve"> process</w:t>
            </w:r>
            <w:r w:rsidR="00153E70" w:rsidRPr="00D35851">
              <w:t xml:space="preserve"> layers</w:t>
            </w:r>
            <w:r w:rsidR="001C5ECA">
              <w:t xml:space="preserve"> </w:t>
            </w:r>
            <w:r w:rsidR="001C5ECA" w:rsidRPr="008247C8">
              <w:fldChar w:fldCharType="begin"/>
            </w:r>
            <w:r w:rsidR="001C5ECA" w:rsidRPr="008247C8">
              <w:instrText>ADDIN RW.CITE{{doc:61070d558f084cd6a69627e2 PMI 2021}}</w:instrText>
            </w:r>
            <w:r w:rsidR="001C5ECA" w:rsidRPr="008247C8">
              <w:fldChar w:fldCharType="separate"/>
            </w:r>
            <w:r w:rsidR="001C5ECA" w:rsidRPr="008247C8">
              <w:rPr>
                <w:rFonts w:cs="Times New Roman"/>
                <w:bCs/>
              </w:rPr>
              <w:t>(PMI, 2021)</w:t>
            </w:r>
            <w:r w:rsidR="001C5ECA" w:rsidRPr="008247C8">
              <w:fldChar w:fldCharType="end"/>
            </w:r>
            <w:r w:rsidR="00813AE3" w:rsidRPr="00D35851">
              <w:t>.</w:t>
            </w:r>
            <w:r w:rsidR="001C56AD" w:rsidRPr="00D35851">
              <w:t xml:space="preserve">  </w:t>
            </w:r>
            <w:r w:rsidR="00EA6996" w:rsidRPr="00D35851">
              <w:t>This process decision framework integrates several agile</w:t>
            </w:r>
            <w:r w:rsidR="00152830" w:rsidRPr="00D35851">
              <w:t xml:space="preserve"> best practices along with other non-agile methods into a comprehensive model</w:t>
            </w:r>
            <w:r w:rsidR="00010396" w:rsidRPr="00D35851">
              <w:t xml:space="preserve"> </w:t>
            </w:r>
            <w:r w:rsidR="00951E6A" w:rsidRPr="00D35851">
              <w:t xml:space="preserve">that provides the company with flexible </w:t>
            </w:r>
            <w:r w:rsidR="00C71D14" w:rsidRPr="00D35851">
              <w:t>guidance for adapting and evolving</w:t>
            </w:r>
            <w:r w:rsidR="00EE5801" w:rsidRPr="00D35851">
              <w:t xml:space="preserve"> in a context-sensitive manner.</w:t>
            </w:r>
            <w:r w:rsidR="00BE1945" w:rsidRPr="00D35851">
              <w:t xml:space="preserve">  </w:t>
            </w:r>
            <w:r w:rsidR="00D2209A" w:rsidRPr="00ED3899">
              <w:rPr>
                <w:color w:val="0000FF"/>
              </w:rPr>
              <w:fldChar w:fldCharType="begin"/>
            </w:r>
            <w:r w:rsidR="00D2209A" w:rsidRPr="00ED3899">
              <w:rPr>
                <w:color w:val="0000FF"/>
              </w:rPr>
              <w:instrText xml:space="preserve"> REF _Ref78942787 \h </w:instrText>
            </w:r>
            <w:r w:rsidR="00E8552F" w:rsidRPr="00ED3899">
              <w:rPr>
                <w:color w:val="0000FF"/>
              </w:rPr>
              <w:instrText xml:space="preserve"> \* MERGEFORMAT </w:instrText>
            </w:r>
            <w:r w:rsidR="00D2209A" w:rsidRPr="00ED3899">
              <w:rPr>
                <w:color w:val="0000FF"/>
              </w:rPr>
            </w:r>
            <w:r w:rsidR="00D2209A" w:rsidRPr="00ED3899">
              <w:rPr>
                <w:color w:val="0000FF"/>
              </w:rPr>
              <w:fldChar w:fldCharType="separate"/>
            </w:r>
            <w:r w:rsidR="00D2209A" w:rsidRPr="00ED3899">
              <w:rPr>
                <w:color w:val="0000FF"/>
              </w:rPr>
              <w:t xml:space="preserve">Figure </w:t>
            </w:r>
            <w:r w:rsidR="00D2209A" w:rsidRPr="00ED3899">
              <w:rPr>
                <w:noProof/>
                <w:color w:val="0000FF"/>
              </w:rPr>
              <w:t>4</w:t>
            </w:r>
            <w:r w:rsidR="00D2209A" w:rsidRPr="00ED3899">
              <w:rPr>
                <w:color w:val="0000FF"/>
              </w:rPr>
              <w:fldChar w:fldCharType="end"/>
            </w:r>
            <w:r w:rsidR="00D2209A" w:rsidRPr="00D35851">
              <w:t xml:space="preserve"> is an expanded version</w:t>
            </w:r>
            <w:r w:rsidR="008B15ED" w:rsidRPr="00D35851">
              <w:t>/overview of the DA tool</w:t>
            </w:r>
            <w:r w:rsidR="00DC3A02" w:rsidRPr="00D35851">
              <w:t xml:space="preserve"> kit, displaying the process blades</w:t>
            </w:r>
            <w:r w:rsidR="00E85A4A" w:rsidRPr="00D35851">
              <w:t xml:space="preserve">/areas of the four main </w:t>
            </w:r>
            <w:r w:rsidR="00E8552F" w:rsidRPr="00D35851">
              <w:t xml:space="preserve">process </w:t>
            </w:r>
            <w:r w:rsidR="00E85A4A" w:rsidRPr="00D35851">
              <w:t>layers.</w:t>
            </w:r>
          </w:p>
          <w:p w14:paraId="60F95075" w14:textId="36C14E4E" w:rsidR="009715A5" w:rsidRPr="00940F8C" w:rsidRDefault="002D4E45" w:rsidP="00BB4B69">
            <w:pPr>
              <w:pStyle w:val="Heading4"/>
              <w:spacing w:after="60" w:line="240" w:lineRule="auto"/>
            </w:pPr>
            <w:r w:rsidRPr="00940F8C">
              <w:t>Recommended Methodology</w:t>
            </w:r>
          </w:p>
          <w:p w14:paraId="29E9E28E" w14:textId="45AAB6D2" w:rsidR="00156276" w:rsidRPr="00D35851" w:rsidRDefault="00A03B70" w:rsidP="00A14B96">
            <w:pPr>
              <w:spacing w:line="480" w:lineRule="auto"/>
              <w:rPr>
                <w:rFonts w:cs="Times New Roman"/>
                <w:shd w:val="clear" w:color="auto" w:fill="FFFFFF"/>
              </w:rPr>
            </w:pPr>
            <w:r w:rsidRPr="00D35851">
              <w:rPr>
                <w:rFonts w:cs="Times New Roman"/>
                <w:shd w:val="clear" w:color="auto" w:fill="FFFFFF"/>
              </w:rPr>
              <w:tab/>
            </w:r>
            <w:r w:rsidR="00A43885" w:rsidRPr="00D35851">
              <w:rPr>
                <w:rFonts w:cs="Times New Roman"/>
                <w:shd w:val="clear" w:color="auto" w:fill="FFFFFF"/>
              </w:rPr>
              <w:t xml:space="preserve">Disciplined Agile (DA) </w:t>
            </w:r>
            <w:r w:rsidR="00841BBD" w:rsidRPr="00D35851">
              <w:rPr>
                <w:rFonts w:cs="Times New Roman"/>
                <w:shd w:val="clear" w:color="auto" w:fill="FFFFFF"/>
              </w:rPr>
              <w:t>is the recommended methodology</w:t>
            </w:r>
            <w:r w:rsidR="00934206" w:rsidRPr="00D35851">
              <w:rPr>
                <w:rFonts w:cs="Times New Roman"/>
                <w:shd w:val="clear" w:color="auto" w:fill="FFFFFF"/>
              </w:rPr>
              <w:t xml:space="preserve"> </w:t>
            </w:r>
            <w:r w:rsidR="00F504D2" w:rsidRPr="00D35851">
              <w:rPr>
                <w:rFonts w:cs="Times New Roman"/>
                <w:shd w:val="clear" w:color="auto" w:fill="FFFFFF"/>
              </w:rPr>
              <w:t>for GVIs inventory management system project</w:t>
            </w:r>
            <w:r w:rsidR="0025793D" w:rsidRPr="00D35851">
              <w:rPr>
                <w:rFonts w:cs="Times New Roman"/>
                <w:shd w:val="clear" w:color="auto" w:fill="FFFFFF"/>
              </w:rPr>
              <w:t>.</w:t>
            </w:r>
            <w:r w:rsidR="00934206" w:rsidRPr="00D35851">
              <w:rPr>
                <w:rFonts w:cs="Times New Roman"/>
                <w:shd w:val="clear" w:color="auto" w:fill="FFFFFF"/>
              </w:rPr>
              <w:t xml:space="preserve">  </w:t>
            </w:r>
            <w:r w:rsidR="00AC2350" w:rsidRPr="00D35851">
              <w:rPr>
                <w:rFonts w:cs="Times New Roman"/>
                <w:shd w:val="clear" w:color="auto" w:fill="FFFFFF"/>
              </w:rPr>
              <w:t xml:space="preserve">Please note that DA is </w:t>
            </w:r>
            <w:r w:rsidR="00A43885" w:rsidRPr="00D35851">
              <w:rPr>
                <w:rFonts w:cs="Times New Roman"/>
                <w:shd w:val="clear" w:color="auto" w:fill="FFFFFF"/>
              </w:rPr>
              <w:t xml:space="preserve">not </w:t>
            </w:r>
            <w:r w:rsidR="00AC2350" w:rsidRPr="00D35851">
              <w:rPr>
                <w:rFonts w:cs="Times New Roman"/>
                <w:shd w:val="clear" w:color="auto" w:fill="FFFFFF"/>
              </w:rPr>
              <w:t xml:space="preserve">explicitly </w:t>
            </w:r>
            <w:r w:rsidR="00A43885" w:rsidRPr="00D35851">
              <w:rPr>
                <w:rFonts w:cs="Times New Roman"/>
                <w:shd w:val="clear" w:color="auto" w:fill="FFFFFF"/>
              </w:rPr>
              <w:t xml:space="preserve">listed within </w:t>
            </w:r>
            <w:r w:rsidR="00A41D91" w:rsidRPr="00D35851">
              <w:rPr>
                <w:rFonts w:cs="Times New Roman"/>
                <w:shd w:val="clear" w:color="auto" w:fill="FFFFFF"/>
              </w:rPr>
              <w:t>the SDLC methodologies</w:t>
            </w:r>
            <w:r w:rsidR="00695386" w:rsidRPr="00D35851">
              <w:rPr>
                <w:rFonts w:cs="Times New Roman"/>
                <w:shd w:val="clear" w:color="auto" w:fill="FFFFFF"/>
              </w:rPr>
              <w:t xml:space="preserve"> </w:t>
            </w:r>
            <w:r w:rsidR="000F1FAD" w:rsidRPr="00D35851">
              <w:rPr>
                <w:rFonts w:cs="Times New Roman"/>
                <w:shd w:val="clear" w:color="auto" w:fill="FFFFFF"/>
              </w:rPr>
              <w:t xml:space="preserve">contained </w:t>
            </w:r>
            <w:r w:rsidR="00695386" w:rsidRPr="00D35851">
              <w:rPr>
                <w:rFonts w:cs="Times New Roman"/>
                <w:shd w:val="clear" w:color="auto" w:fill="FFFFFF"/>
              </w:rPr>
              <w:t xml:space="preserve">in </w:t>
            </w:r>
            <w:r w:rsidR="00695386" w:rsidRPr="00595C8A">
              <w:rPr>
                <w:rFonts w:cs="Times New Roman"/>
                <w:color w:val="0000FF"/>
                <w:shd w:val="clear" w:color="auto" w:fill="FFFFFF"/>
              </w:rPr>
              <w:fldChar w:fldCharType="begin"/>
            </w:r>
            <w:r w:rsidR="00695386" w:rsidRPr="00595C8A">
              <w:rPr>
                <w:rFonts w:cs="Times New Roman"/>
                <w:color w:val="0000FF"/>
                <w:shd w:val="clear" w:color="auto" w:fill="FFFFFF"/>
              </w:rPr>
              <w:instrText xml:space="preserve"> REF _Ref78935536 \h </w:instrText>
            </w:r>
            <w:r w:rsidR="00E8134C" w:rsidRPr="00595C8A">
              <w:rPr>
                <w:rFonts w:cs="Times New Roman"/>
                <w:color w:val="0000FF"/>
                <w:shd w:val="clear" w:color="auto" w:fill="FFFFFF"/>
              </w:rPr>
              <w:instrText xml:space="preserve"> \* MERGEFORMAT </w:instrText>
            </w:r>
            <w:r w:rsidR="00695386" w:rsidRPr="00595C8A">
              <w:rPr>
                <w:rFonts w:cs="Times New Roman"/>
                <w:color w:val="0000FF"/>
                <w:shd w:val="clear" w:color="auto" w:fill="FFFFFF"/>
              </w:rPr>
            </w:r>
            <w:r w:rsidR="00695386" w:rsidRPr="00595C8A">
              <w:rPr>
                <w:rFonts w:cs="Times New Roman"/>
                <w:color w:val="0000FF"/>
                <w:shd w:val="clear" w:color="auto" w:fill="FFFFFF"/>
              </w:rPr>
              <w:fldChar w:fldCharType="separate"/>
            </w:r>
            <w:r w:rsidR="00695386" w:rsidRPr="00595C8A">
              <w:rPr>
                <w:rFonts w:cs="Times New Roman"/>
                <w:color w:val="0000FF"/>
              </w:rPr>
              <w:t xml:space="preserve">Figure </w:t>
            </w:r>
            <w:r w:rsidR="00695386" w:rsidRPr="00595C8A">
              <w:rPr>
                <w:rFonts w:cs="Times New Roman"/>
                <w:noProof/>
                <w:color w:val="0000FF"/>
              </w:rPr>
              <w:t>2</w:t>
            </w:r>
            <w:r w:rsidR="00695386" w:rsidRPr="00595C8A">
              <w:rPr>
                <w:rFonts w:cs="Times New Roman"/>
                <w:color w:val="0000FF"/>
                <w:shd w:val="clear" w:color="auto" w:fill="FFFFFF"/>
              </w:rPr>
              <w:fldChar w:fldCharType="end"/>
            </w:r>
            <w:r w:rsidR="00A50360" w:rsidRPr="00D35851">
              <w:rPr>
                <w:rFonts w:cs="Times New Roman"/>
                <w:shd w:val="clear" w:color="auto" w:fill="FFFFFF"/>
              </w:rPr>
              <w:t xml:space="preserve"> </w:t>
            </w:r>
            <w:r w:rsidR="00BB31EA" w:rsidRPr="00D35851">
              <w:rPr>
                <w:rFonts w:cs="Times New Roman"/>
                <w:shd w:val="clear" w:color="auto" w:fill="FFFFFF"/>
              </w:rPr>
              <w:t xml:space="preserve">as it is a </w:t>
            </w:r>
            <w:r w:rsidR="006C57EC">
              <w:rPr>
                <w:rFonts w:cs="Times New Roman"/>
                <w:shd w:val="clear" w:color="auto" w:fill="FFFFFF"/>
              </w:rPr>
              <w:t xml:space="preserve">tool kit that harnesses </w:t>
            </w:r>
            <w:r w:rsidR="00F516CD">
              <w:rPr>
                <w:rFonts w:cs="Times New Roman"/>
                <w:shd w:val="clear" w:color="auto" w:fill="FFFFFF"/>
              </w:rPr>
              <w:t>many Agile practices</w:t>
            </w:r>
            <w:r w:rsidR="0052065D" w:rsidRPr="00D35851">
              <w:rPr>
                <w:rFonts w:cs="Times New Roman"/>
                <w:shd w:val="clear" w:color="auto" w:fill="FFFFFF"/>
              </w:rPr>
              <w:t>.</w:t>
            </w:r>
            <w:r w:rsidR="006A449B" w:rsidRPr="00D35851">
              <w:rPr>
                <w:rFonts w:cs="Times New Roman"/>
                <w:shd w:val="clear" w:color="auto" w:fill="FFFFFF"/>
              </w:rPr>
              <w:t xml:space="preserve">  </w:t>
            </w:r>
          </w:p>
          <w:p w14:paraId="62CEC6C8" w14:textId="021C7196" w:rsidR="006C65FB" w:rsidRPr="00D35851" w:rsidRDefault="0052065D" w:rsidP="00A14B96">
            <w:pPr>
              <w:spacing w:line="480" w:lineRule="auto"/>
              <w:rPr>
                <w:rFonts w:cs="Times New Roman"/>
                <w:shd w:val="clear" w:color="auto" w:fill="FFFFFF"/>
              </w:rPr>
            </w:pPr>
            <w:r w:rsidRPr="00D35851">
              <w:rPr>
                <w:rFonts w:cs="Times New Roman"/>
                <w:shd w:val="clear" w:color="auto" w:fill="FFFFFF"/>
              </w:rPr>
              <w:t>Adopting</w:t>
            </w:r>
            <w:r w:rsidR="00A609D5" w:rsidRPr="00D35851">
              <w:rPr>
                <w:rFonts w:cs="Times New Roman"/>
                <w:shd w:val="clear" w:color="auto" w:fill="FFFFFF"/>
              </w:rPr>
              <w:t xml:space="preserve"> the DA tool kit</w:t>
            </w:r>
            <w:r w:rsidR="008C32EA">
              <w:rPr>
                <w:rFonts w:cs="Times New Roman"/>
                <w:shd w:val="clear" w:color="auto" w:fill="FFFFFF"/>
              </w:rPr>
              <w:t xml:space="preserve"> (PMI, 2021)</w:t>
            </w:r>
            <w:r w:rsidR="009E4636">
              <w:rPr>
                <w:rFonts w:cs="Times New Roman"/>
                <w:shd w:val="clear" w:color="auto" w:fill="FFFFFF"/>
              </w:rPr>
              <w:t>:</w:t>
            </w:r>
          </w:p>
          <w:p w14:paraId="25F67F62" w14:textId="77777777" w:rsidR="001F7FF2" w:rsidRPr="00D35851" w:rsidRDefault="001F7FF2"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E</w:t>
            </w:r>
            <w:r w:rsidR="00646F7A" w:rsidRPr="00D35851">
              <w:rPr>
                <w:rFonts w:cs="Times New Roman"/>
                <w:shd w:val="clear" w:color="auto" w:fill="FFFFFF"/>
              </w:rPr>
              <w:t xml:space="preserve">nables teams </w:t>
            </w:r>
            <w:r w:rsidRPr="00D35851">
              <w:rPr>
                <w:rFonts w:cs="Times New Roman"/>
                <w:shd w:val="clear" w:color="auto" w:fill="FFFFFF"/>
              </w:rPr>
              <w:t xml:space="preserve">to </w:t>
            </w:r>
            <w:r w:rsidR="00E81562" w:rsidRPr="00D35851">
              <w:rPr>
                <w:rFonts w:cs="Times New Roman"/>
                <w:shd w:val="clear" w:color="auto" w:fill="FFFFFF"/>
              </w:rPr>
              <w:t>get on a path of continuous improvement</w:t>
            </w:r>
          </w:p>
          <w:p w14:paraId="0ADF0DFD" w14:textId="77777777" w:rsidR="00BF1EF6" w:rsidRPr="00D35851" w:rsidRDefault="001F7FF2"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E</w:t>
            </w:r>
            <w:r w:rsidR="00E81562" w:rsidRPr="00D35851">
              <w:rPr>
                <w:rFonts w:cs="Times New Roman"/>
                <w:shd w:val="clear" w:color="auto" w:fill="FFFFFF"/>
              </w:rPr>
              <w:t>nables the rate of process improvement to increase</w:t>
            </w:r>
          </w:p>
          <w:p w14:paraId="0AFABA79" w14:textId="77777777" w:rsidR="00BF1EF6" w:rsidRPr="00D35851" w:rsidRDefault="00BF1EF6"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S</w:t>
            </w:r>
            <w:r w:rsidR="00E81562" w:rsidRPr="00D35851">
              <w:rPr>
                <w:rFonts w:cs="Times New Roman"/>
                <w:shd w:val="clear" w:color="auto" w:fill="FFFFFF"/>
              </w:rPr>
              <w:t>upports the</w:t>
            </w:r>
            <w:r w:rsidR="009A49D2" w:rsidRPr="00D35851">
              <w:rPr>
                <w:rFonts w:cs="Times New Roman"/>
                <w:shd w:val="clear" w:color="auto" w:fill="FFFFFF"/>
              </w:rPr>
              <w:t xml:space="preserve"> entire range of complexities faced by teams</w:t>
            </w:r>
          </w:p>
          <w:p w14:paraId="47C75555" w14:textId="77777777" w:rsidR="00BF1EF6" w:rsidRPr="00D35851" w:rsidRDefault="00BF1EF6"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A</w:t>
            </w:r>
            <w:r w:rsidR="0020349C" w:rsidRPr="00D35851">
              <w:rPr>
                <w:rFonts w:cs="Times New Roman"/>
                <w:shd w:val="clear" w:color="auto" w:fill="FFFFFF"/>
              </w:rPr>
              <w:t>dopts pragmatic techniques from a wide range of agile</w:t>
            </w:r>
            <w:r w:rsidR="00AA37D8" w:rsidRPr="00D35851">
              <w:rPr>
                <w:rFonts w:cs="Times New Roman"/>
                <w:shd w:val="clear" w:color="auto" w:fill="FFFFFF"/>
              </w:rPr>
              <w:t xml:space="preserve">, lean, and traditional </w:t>
            </w:r>
            <w:r w:rsidR="0020349C" w:rsidRPr="00D35851">
              <w:rPr>
                <w:rFonts w:cs="Times New Roman"/>
                <w:shd w:val="clear" w:color="auto" w:fill="FFFFFF"/>
              </w:rPr>
              <w:t>sources</w:t>
            </w:r>
          </w:p>
          <w:p w14:paraId="4DEAC709" w14:textId="77777777" w:rsidR="00BF1EF6" w:rsidRPr="00D35851" w:rsidRDefault="00BF1EF6"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S</w:t>
            </w:r>
            <w:r w:rsidR="00AA37D8" w:rsidRPr="00D35851">
              <w:rPr>
                <w:rFonts w:cs="Times New Roman"/>
                <w:shd w:val="clear" w:color="auto" w:fill="FFFFFF"/>
              </w:rPr>
              <w:t>upports all types of teams</w:t>
            </w:r>
          </w:p>
          <w:p w14:paraId="12A50162" w14:textId="77777777" w:rsidR="00BF1EF6" w:rsidRPr="00D35851" w:rsidRDefault="00BF1EF6" w:rsidP="001F7FF2">
            <w:pPr>
              <w:pStyle w:val="ListParagraph"/>
              <w:numPr>
                <w:ilvl w:val="0"/>
                <w:numId w:val="13"/>
              </w:numPr>
              <w:spacing w:line="480" w:lineRule="auto"/>
              <w:rPr>
                <w:rFonts w:cs="Times New Roman"/>
                <w:shd w:val="clear" w:color="auto" w:fill="FFFFFF"/>
              </w:rPr>
            </w:pPr>
            <w:r w:rsidRPr="00D35851">
              <w:rPr>
                <w:rFonts w:cs="Times New Roman"/>
                <w:shd w:val="clear" w:color="auto" w:fill="FFFFFF"/>
              </w:rPr>
              <w:t>P</w:t>
            </w:r>
            <w:r w:rsidR="00CD59BD" w:rsidRPr="00D35851">
              <w:rPr>
                <w:rFonts w:cs="Times New Roman"/>
                <w:shd w:val="clear" w:color="auto" w:fill="FFFFFF"/>
              </w:rPr>
              <w:t>rovides a consistent governance across disparate teams</w:t>
            </w:r>
          </w:p>
          <w:p w14:paraId="0C553A2D" w14:textId="4C3321A1" w:rsidR="009715A5" w:rsidRPr="00D35851" w:rsidRDefault="00BF1EF6" w:rsidP="00BA5F3D">
            <w:pPr>
              <w:pStyle w:val="ListParagraph"/>
              <w:numPr>
                <w:ilvl w:val="0"/>
                <w:numId w:val="13"/>
              </w:numPr>
              <w:spacing w:line="480" w:lineRule="auto"/>
            </w:pPr>
            <w:r w:rsidRPr="00D35851">
              <w:rPr>
                <w:rFonts w:cs="Times New Roman"/>
                <w:shd w:val="clear" w:color="auto" w:fill="FFFFFF"/>
              </w:rPr>
              <w:t>P</w:t>
            </w:r>
            <w:r w:rsidR="0022340E" w:rsidRPr="00D35851">
              <w:rPr>
                <w:rFonts w:cs="Times New Roman"/>
                <w:shd w:val="clear" w:color="auto" w:fill="FFFFFF"/>
              </w:rPr>
              <w:t>rovides a foundation for business agility</w:t>
            </w:r>
          </w:p>
        </w:tc>
        <w:tc>
          <w:tcPr>
            <w:tcW w:w="993" w:type="dxa"/>
            <w:gridSpan w:val="2"/>
          </w:tcPr>
          <w:p w14:paraId="3CA581CD" w14:textId="77777777" w:rsidR="009715A5" w:rsidRPr="00D35851" w:rsidRDefault="009715A5" w:rsidP="009E76EC"/>
        </w:tc>
      </w:tr>
      <w:tr w:rsidR="00E25398" w14:paraId="76B71D08" w14:textId="77777777" w:rsidTr="00D75B4D">
        <w:trPr>
          <w:gridAfter w:val="3"/>
          <w:wAfter w:w="180" w:type="dxa"/>
          <w:trHeight w:val="720"/>
          <w:tblHeader/>
        </w:trPr>
        <w:tc>
          <w:tcPr>
            <w:tcW w:w="10713" w:type="dxa"/>
            <w:gridSpan w:val="12"/>
          </w:tcPr>
          <w:p w14:paraId="50981DAC" w14:textId="77777777" w:rsidR="00E25398" w:rsidRDefault="00E25398" w:rsidP="008C1865">
            <w:pPr>
              <w:pageBreakBefore/>
            </w:pPr>
            <w:r w:rsidRPr="004909D9">
              <w:rPr>
                <w:noProof/>
                <w:lang w:eastAsia="en-AU"/>
              </w:rPr>
              <w:lastRenderedPageBreak/>
              <w:drawing>
                <wp:anchor distT="0" distB="0" distL="114300" distR="114300" simplePos="0" relativeHeight="251686912" behindDoc="1" locked="0" layoutInCell="1" allowOverlap="1" wp14:anchorId="00A198F8" wp14:editId="1733DD73">
                  <wp:simplePos x="0" y="0"/>
                  <wp:positionH relativeFrom="margin">
                    <wp:posOffset>0</wp:posOffset>
                  </wp:positionH>
                  <wp:positionV relativeFrom="margin">
                    <wp:posOffset>19050</wp:posOffset>
                  </wp:positionV>
                  <wp:extent cx="6859905" cy="120015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E25398" w14:paraId="76E04BB9" w14:textId="77777777" w:rsidTr="00D75B4D">
        <w:trPr>
          <w:gridAfter w:val="3"/>
          <w:wAfter w:w="180" w:type="dxa"/>
          <w:trHeight w:val="800"/>
        </w:trPr>
        <w:tc>
          <w:tcPr>
            <w:tcW w:w="1620" w:type="dxa"/>
            <w:gridSpan w:val="4"/>
            <w:tcBorders>
              <w:right w:val="single" w:sz="18" w:space="0" w:color="3494BA" w:themeColor="accent1"/>
            </w:tcBorders>
          </w:tcPr>
          <w:p w14:paraId="69E1BC08" w14:textId="77777777" w:rsidR="00E25398" w:rsidRDefault="00E25398" w:rsidP="008C1865"/>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13F77020" w14:textId="6E19AA69" w:rsidR="00E25398" w:rsidRDefault="003072FF" w:rsidP="008C1865">
            <w:pPr>
              <w:pStyle w:val="Heading3"/>
            </w:pPr>
            <w:r>
              <w:t>Inventory Database</w:t>
            </w:r>
          </w:p>
        </w:tc>
        <w:tc>
          <w:tcPr>
            <w:tcW w:w="1623" w:type="dxa"/>
            <w:gridSpan w:val="5"/>
            <w:tcBorders>
              <w:left w:val="single" w:sz="18" w:space="0" w:color="3494BA" w:themeColor="accent1"/>
            </w:tcBorders>
          </w:tcPr>
          <w:p w14:paraId="169540B6" w14:textId="77777777" w:rsidR="00E25398" w:rsidRDefault="00E25398" w:rsidP="008C1865"/>
        </w:tc>
      </w:tr>
      <w:tr w:rsidR="00E25398" w14:paraId="5C19CD77" w14:textId="77777777" w:rsidTr="00D75B4D">
        <w:trPr>
          <w:gridAfter w:val="3"/>
          <w:wAfter w:w="180" w:type="dxa"/>
          <w:trHeight w:val="378"/>
        </w:trPr>
        <w:tc>
          <w:tcPr>
            <w:tcW w:w="1620" w:type="dxa"/>
            <w:gridSpan w:val="4"/>
          </w:tcPr>
          <w:p w14:paraId="15C5EE99" w14:textId="77777777" w:rsidR="00E25398" w:rsidRDefault="00E25398" w:rsidP="008C1865"/>
        </w:tc>
        <w:tc>
          <w:tcPr>
            <w:tcW w:w="2696" w:type="dxa"/>
            <w:tcBorders>
              <w:top w:val="single" w:sz="18" w:space="0" w:color="3494BA" w:themeColor="accent1"/>
            </w:tcBorders>
          </w:tcPr>
          <w:p w14:paraId="655F16C2" w14:textId="77777777" w:rsidR="00E25398" w:rsidRDefault="00E25398" w:rsidP="008C1865"/>
        </w:tc>
        <w:tc>
          <w:tcPr>
            <w:tcW w:w="2158" w:type="dxa"/>
            <w:tcBorders>
              <w:top w:val="single" w:sz="18" w:space="0" w:color="3494BA" w:themeColor="accent1"/>
            </w:tcBorders>
          </w:tcPr>
          <w:p w14:paraId="0BF8ECA4" w14:textId="77777777" w:rsidR="00E25398" w:rsidRDefault="00E25398" w:rsidP="008C1865"/>
        </w:tc>
        <w:tc>
          <w:tcPr>
            <w:tcW w:w="2616" w:type="dxa"/>
            <w:tcBorders>
              <w:top w:val="single" w:sz="18" w:space="0" w:color="3494BA" w:themeColor="accent1"/>
            </w:tcBorders>
          </w:tcPr>
          <w:p w14:paraId="679B1316" w14:textId="77777777" w:rsidR="00E25398" w:rsidRDefault="00E25398" w:rsidP="008C1865"/>
        </w:tc>
        <w:tc>
          <w:tcPr>
            <w:tcW w:w="1623" w:type="dxa"/>
            <w:gridSpan w:val="5"/>
          </w:tcPr>
          <w:p w14:paraId="43382615" w14:textId="77777777" w:rsidR="00E25398" w:rsidRDefault="00E25398" w:rsidP="008C1865"/>
        </w:tc>
      </w:tr>
      <w:tr w:rsidR="00E25398" w14:paraId="5E1055AA" w14:textId="77777777" w:rsidTr="00D75B4D">
        <w:trPr>
          <w:gridAfter w:val="3"/>
          <w:wAfter w:w="180" w:type="dxa"/>
          <w:trHeight w:val="4546"/>
        </w:trPr>
        <w:tc>
          <w:tcPr>
            <w:tcW w:w="990" w:type="dxa"/>
          </w:tcPr>
          <w:p w14:paraId="64EC4643" w14:textId="77777777" w:rsidR="00E25398" w:rsidRDefault="00E25398" w:rsidP="008C1865"/>
        </w:tc>
        <w:tc>
          <w:tcPr>
            <w:tcW w:w="8730" w:type="dxa"/>
            <w:gridSpan w:val="9"/>
            <w:tcBorders>
              <w:top w:val="single" w:sz="18" w:space="0" w:color="3494BA" w:themeColor="accent1"/>
              <w:bottom w:val="single" w:sz="18" w:space="0" w:color="3494BA" w:themeColor="accent1"/>
            </w:tcBorders>
          </w:tcPr>
          <w:p w14:paraId="087A5814" w14:textId="01560908" w:rsidR="00E25398" w:rsidRDefault="00F85449" w:rsidP="008C1865">
            <w:pPr>
              <w:pStyle w:val="Heading4"/>
            </w:pPr>
            <w:r w:rsidRPr="00F85449">
              <w:t>Database Development Process</w:t>
            </w:r>
            <w:r w:rsidR="004420D7">
              <w:t xml:space="preserve"> (DBLC)</w:t>
            </w:r>
          </w:p>
          <w:p w14:paraId="635CF31B" w14:textId="77777777" w:rsidR="00836EAA" w:rsidRDefault="00F85449" w:rsidP="00453130">
            <w:pPr>
              <w:spacing w:line="480" w:lineRule="auto"/>
            </w:pPr>
            <w:r>
              <w:tab/>
            </w:r>
            <w:r w:rsidR="000C6229">
              <w:t xml:space="preserve">Each </w:t>
            </w:r>
            <w:r w:rsidR="000C6229">
              <w:t xml:space="preserve">of GVIs </w:t>
            </w:r>
            <w:r w:rsidR="000C6229">
              <w:t>dealership</w:t>
            </w:r>
            <w:r w:rsidR="000C6229">
              <w:t>s</w:t>
            </w:r>
            <w:r w:rsidR="000C6229">
              <w:t xml:space="preserve"> </w:t>
            </w:r>
            <w:r w:rsidR="006B351E">
              <w:t>are</w:t>
            </w:r>
            <w:r w:rsidR="000C6229">
              <w:t xml:space="preserve"> handling their parts inventory differently, a few of the dealerships are using Excel spreadsheets and others are using a more manual, paper method but all are experiencing similar challenges with keeping an up-to-date catalog.  Management have noticed an adverse effect on customer satisfaction rates and a significant increase in administrative hours.  </w:t>
            </w:r>
            <w:r w:rsidR="00A97719">
              <w:t>GVI needs a database that is robust, efficient, cross-dealership accessible with expansive capabilities</w:t>
            </w:r>
            <w:r w:rsidR="00A97719">
              <w:t xml:space="preserve"> </w:t>
            </w:r>
            <w:r w:rsidR="00B4584D">
              <w:t>t</w:t>
            </w:r>
            <w:r w:rsidR="00D86131">
              <w:t>o stay competitive</w:t>
            </w:r>
            <w:r w:rsidR="0084062C">
              <w:t xml:space="preserve"> and further grow within their industry</w:t>
            </w:r>
            <w:r w:rsidR="00B4584D">
              <w:t>.</w:t>
            </w:r>
            <w:r w:rsidR="00B325C3">
              <w:t xml:space="preserve">  </w:t>
            </w:r>
            <w:r w:rsidR="00B325C3">
              <w:t>To fully recognize the benefits of th</w:t>
            </w:r>
            <w:r w:rsidR="001F0A5A">
              <w:t>is new</w:t>
            </w:r>
            <w:r w:rsidR="00B325C3">
              <w:t xml:space="preserve"> database, GVI also needs a compatible, reliable inventory management system</w:t>
            </w:r>
            <w:r w:rsidR="0040693F">
              <w:t xml:space="preserve"> that will improve process and staff efficiency, </w:t>
            </w:r>
            <w:r w:rsidR="00F83D49">
              <w:t xml:space="preserve">produce less waste and lower costs, and </w:t>
            </w:r>
            <w:r w:rsidR="00357D01">
              <w:t>provide more effective long-term inventory planning</w:t>
            </w:r>
            <w:r w:rsidR="004928FC">
              <w:t xml:space="preserve"> </w:t>
            </w:r>
            <w:r w:rsidR="00751715">
              <w:fldChar w:fldCharType="begin"/>
            </w:r>
            <w:r w:rsidR="00751715">
              <w:instrText>ADDIN RW.CITE{{doc:610b84598f085e12b07a9d66 SKUBANA 2020}}</w:instrText>
            </w:r>
            <w:r w:rsidR="00751715">
              <w:fldChar w:fldCharType="separate"/>
            </w:r>
            <w:r w:rsidR="00751715" w:rsidRPr="00751715">
              <w:rPr>
                <w:rFonts w:cs="Times New Roman"/>
                <w:bCs/>
              </w:rPr>
              <w:t>(SKUBANA, 2020)</w:t>
            </w:r>
            <w:r w:rsidR="00751715">
              <w:fldChar w:fldCharType="end"/>
            </w:r>
            <w:r w:rsidR="00B325C3">
              <w:t>.</w:t>
            </w:r>
            <w:r w:rsidR="00DF0729">
              <w:t xml:space="preserve"> </w:t>
            </w:r>
            <w:r w:rsidR="009160E0">
              <w:t xml:space="preserve"> It is important to note </w:t>
            </w:r>
            <w:r w:rsidR="00F53637">
              <w:t xml:space="preserve">that </w:t>
            </w:r>
            <w:r w:rsidR="001E47D6">
              <w:t xml:space="preserve">the </w:t>
            </w:r>
            <w:r w:rsidR="00DC660B">
              <w:t xml:space="preserve">database development </w:t>
            </w:r>
            <w:r w:rsidR="00086DB7">
              <w:t xml:space="preserve">work </w:t>
            </w:r>
            <w:r w:rsidR="001E47D6">
              <w:t xml:space="preserve">should be </w:t>
            </w:r>
            <w:r w:rsidR="00F53637">
              <w:t xml:space="preserve">completed </w:t>
            </w:r>
            <w:r w:rsidR="001E47D6">
              <w:t>in conjunction with the SDLC process described above</w:t>
            </w:r>
            <w:r w:rsidR="006C66C0">
              <w:t xml:space="preserve"> to truly </w:t>
            </w:r>
            <w:r w:rsidR="00847FF5">
              <w:t>c</w:t>
            </w:r>
            <w:r w:rsidR="00406840">
              <w:t>apture the Disciplined Agile methodology benefits</w:t>
            </w:r>
            <w:r w:rsidR="001E47D6">
              <w:t>.</w:t>
            </w:r>
            <w:r w:rsidR="002C530D">
              <w:t xml:space="preserve">  </w:t>
            </w:r>
          </w:p>
          <w:p w14:paraId="7FE7418D" w14:textId="77777777" w:rsidR="00E016B1" w:rsidRDefault="00E016B1" w:rsidP="00E016B1">
            <w:pPr>
              <w:pStyle w:val="Heading4"/>
              <w:rPr>
                <w:shd w:val="clear" w:color="auto" w:fill="FFFFFF"/>
              </w:rPr>
            </w:pPr>
            <w:r>
              <w:rPr>
                <w:shd w:val="clear" w:color="auto" w:fill="FFFFFF"/>
              </w:rPr>
              <w:t>Major Process Steps</w:t>
            </w:r>
          </w:p>
          <w:p w14:paraId="57507817" w14:textId="23863CD3" w:rsidR="00E016B1" w:rsidRPr="00F85449" w:rsidRDefault="00E016B1" w:rsidP="00E016B1">
            <w:pPr>
              <w:spacing w:line="480" w:lineRule="auto"/>
            </w:pPr>
            <w:r>
              <w:tab/>
              <w:t xml:space="preserve">Within the database design process, there are three essential stages:  Conceptual, Logical, and Physical.  The process starts with the conceptual model, then progresses to a logical module and concludes with the physical module.  Like top-down approaches, more detail is added as you move to the next stage.  See </w:t>
            </w:r>
            <w:r w:rsidR="001E6244">
              <w:t>the following</w:t>
            </w:r>
            <w:r>
              <w:t xml:space="preserve"> for additional detail on each of these data models </w:t>
            </w:r>
            <w:r>
              <w:fldChar w:fldCharType="begin"/>
            </w:r>
            <w:r>
              <w:instrText>ADDIN RW.CITE{{doc:610b6c948f08e0776276335b IBM 2021}}</w:instrText>
            </w:r>
            <w:r>
              <w:fldChar w:fldCharType="separate"/>
            </w:r>
            <w:r w:rsidRPr="00A06590">
              <w:rPr>
                <w:rFonts w:cs="Times New Roman"/>
                <w:bCs/>
              </w:rPr>
              <w:t>(IBM, 2021)</w:t>
            </w:r>
            <w:r>
              <w:fldChar w:fldCharType="end"/>
            </w:r>
            <w:r>
              <w:t>.</w:t>
            </w:r>
            <w:r w:rsidR="00803522">
              <w:t xml:space="preserve"> </w:t>
            </w:r>
          </w:p>
        </w:tc>
        <w:tc>
          <w:tcPr>
            <w:tcW w:w="993" w:type="dxa"/>
            <w:gridSpan w:val="2"/>
          </w:tcPr>
          <w:p w14:paraId="451BFEF2" w14:textId="77777777" w:rsidR="00E25398" w:rsidRDefault="00E25398" w:rsidP="008C1865"/>
        </w:tc>
      </w:tr>
      <w:tr w:rsidR="005A23D8" w14:paraId="20709B91" w14:textId="77777777" w:rsidTr="00D75B4D">
        <w:trPr>
          <w:gridAfter w:val="2"/>
          <w:wAfter w:w="103" w:type="dxa"/>
          <w:trHeight w:val="720"/>
        </w:trPr>
        <w:tc>
          <w:tcPr>
            <w:tcW w:w="10790" w:type="dxa"/>
            <w:gridSpan w:val="13"/>
          </w:tcPr>
          <w:p w14:paraId="3634BE2D" w14:textId="77777777" w:rsidR="005A23D8" w:rsidRDefault="005A23D8" w:rsidP="00827801">
            <w:pPr>
              <w:pageBreakBefore/>
            </w:pPr>
            <w:r w:rsidRPr="004909D9">
              <w:rPr>
                <w:noProof/>
                <w:lang w:eastAsia="en-AU"/>
              </w:rPr>
              <w:lastRenderedPageBreak/>
              <w:drawing>
                <wp:anchor distT="0" distB="0" distL="114300" distR="114300" simplePos="0" relativeHeight="251705344" behindDoc="1" locked="0" layoutInCell="1" allowOverlap="1" wp14:anchorId="57200FFC" wp14:editId="04122106">
                  <wp:simplePos x="0" y="0"/>
                  <wp:positionH relativeFrom="margin">
                    <wp:posOffset>0</wp:posOffset>
                  </wp:positionH>
                  <wp:positionV relativeFrom="margin">
                    <wp:posOffset>0</wp:posOffset>
                  </wp:positionV>
                  <wp:extent cx="6859905" cy="1190625"/>
                  <wp:effectExtent l="0" t="0" r="0" b="9525"/>
                  <wp:wrapNone/>
                  <wp:docPr id="38"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3218" cy="1191200"/>
                          </a:xfrm>
                          <a:prstGeom prst="rect">
                            <a:avLst/>
                          </a:prstGeom>
                        </pic:spPr>
                      </pic:pic>
                    </a:graphicData>
                  </a:graphic>
                  <wp14:sizeRelH relativeFrom="page">
                    <wp14:pctWidth>0</wp14:pctWidth>
                  </wp14:sizeRelH>
                  <wp14:sizeRelV relativeFrom="page">
                    <wp14:pctHeight>0</wp14:pctHeight>
                  </wp14:sizeRelV>
                </wp:anchor>
              </w:drawing>
            </w:r>
          </w:p>
        </w:tc>
      </w:tr>
      <w:tr w:rsidR="005A23D8" w14:paraId="61ED51F8" w14:textId="77777777" w:rsidTr="00D75B4D">
        <w:trPr>
          <w:gridAfter w:val="2"/>
          <w:wAfter w:w="103" w:type="dxa"/>
          <w:trHeight w:val="800"/>
        </w:trPr>
        <w:tc>
          <w:tcPr>
            <w:tcW w:w="1620" w:type="dxa"/>
            <w:gridSpan w:val="4"/>
            <w:tcBorders>
              <w:right w:val="single" w:sz="18" w:space="0" w:color="3494BA" w:themeColor="accent1"/>
            </w:tcBorders>
          </w:tcPr>
          <w:p w14:paraId="1B0CCDA3" w14:textId="77777777" w:rsidR="005A23D8" w:rsidRDefault="005A23D8" w:rsidP="00827801"/>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5539B663" w14:textId="6ADB1639" w:rsidR="005A23D8" w:rsidRDefault="00A97F47" w:rsidP="00827801">
            <w:pPr>
              <w:pStyle w:val="Heading3"/>
            </w:pPr>
            <w:r w:rsidRPr="00A97F47">
              <w:t>Inventory Database</w:t>
            </w:r>
          </w:p>
        </w:tc>
        <w:tc>
          <w:tcPr>
            <w:tcW w:w="1700" w:type="dxa"/>
            <w:gridSpan w:val="6"/>
            <w:tcBorders>
              <w:left w:val="single" w:sz="18" w:space="0" w:color="3494BA" w:themeColor="accent1"/>
            </w:tcBorders>
          </w:tcPr>
          <w:p w14:paraId="2216DB71" w14:textId="77777777" w:rsidR="005A23D8" w:rsidRDefault="005A23D8" w:rsidP="00827801"/>
        </w:tc>
      </w:tr>
      <w:tr w:rsidR="005A23D8" w14:paraId="5FBCFB33" w14:textId="77777777" w:rsidTr="00D75B4D">
        <w:trPr>
          <w:gridAfter w:val="2"/>
          <w:wAfter w:w="103" w:type="dxa"/>
          <w:trHeight w:val="369"/>
        </w:trPr>
        <w:tc>
          <w:tcPr>
            <w:tcW w:w="1620" w:type="dxa"/>
            <w:gridSpan w:val="4"/>
          </w:tcPr>
          <w:p w14:paraId="686E81B7" w14:textId="77777777" w:rsidR="005A23D8" w:rsidRDefault="005A23D8" w:rsidP="00827801"/>
        </w:tc>
        <w:tc>
          <w:tcPr>
            <w:tcW w:w="2696" w:type="dxa"/>
            <w:tcBorders>
              <w:top w:val="single" w:sz="18" w:space="0" w:color="3494BA" w:themeColor="accent1"/>
            </w:tcBorders>
          </w:tcPr>
          <w:p w14:paraId="72733586" w14:textId="77777777" w:rsidR="005A23D8" w:rsidRDefault="005A23D8" w:rsidP="00827801"/>
        </w:tc>
        <w:tc>
          <w:tcPr>
            <w:tcW w:w="2158" w:type="dxa"/>
            <w:tcBorders>
              <w:top w:val="single" w:sz="18" w:space="0" w:color="3494BA" w:themeColor="accent1"/>
            </w:tcBorders>
          </w:tcPr>
          <w:p w14:paraId="48D95309" w14:textId="77777777" w:rsidR="005A23D8" w:rsidRDefault="005A23D8" w:rsidP="00827801"/>
        </w:tc>
        <w:tc>
          <w:tcPr>
            <w:tcW w:w="2616" w:type="dxa"/>
            <w:tcBorders>
              <w:top w:val="single" w:sz="18" w:space="0" w:color="3494BA" w:themeColor="accent1"/>
            </w:tcBorders>
          </w:tcPr>
          <w:p w14:paraId="545355C3" w14:textId="77777777" w:rsidR="005A23D8" w:rsidRDefault="005A23D8" w:rsidP="00827801"/>
        </w:tc>
        <w:tc>
          <w:tcPr>
            <w:tcW w:w="1700" w:type="dxa"/>
            <w:gridSpan w:val="6"/>
          </w:tcPr>
          <w:p w14:paraId="1C0DFD59" w14:textId="77777777" w:rsidR="005A23D8" w:rsidRDefault="005A23D8" w:rsidP="00827801"/>
        </w:tc>
      </w:tr>
      <w:tr w:rsidR="005A23D8" w14:paraId="0363A431" w14:textId="77777777" w:rsidTr="00D75B4D">
        <w:trPr>
          <w:gridAfter w:val="2"/>
          <w:wAfter w:w="103" w:type="dxa"/>
          <w:trHeight w:val="4546"/>
        </w:trPr>
        <w:tc>
          <w:tcPr>
            <w:tcW w:w="1079" w:type="dxa"/>
            <w:gridSpan w:val="2"/>
          </w:tcPr>
          <w:p w14:paraId="6FFDB262" w14:textId="77777777" w:rsidR="005A23D8" w:rsidRDefault="005A23D8" w:rsidP="00827801"/>
        </w:tc>
        <w:tc>
          <w:tcPr>
            <w:tcW w:w="8632" w:type="dxa"/>
            <w:gridSpan w:val="7"/>
            <w:tcBorders>
              <w:top w:val="single" w:sz="18" w:space="0" w:color="3494BA" w:themeColor="accent1"/>
              <w:bottom w:val="single" w:sz="18" w:space="0" w:color="3494BA" w:themeColor="accent1"/>
            </w:tcBorders>
          </w:tcPr>
          <w:p w14:paraId="761A984B" w14:textId="413A1E55" w:rsidR="006D78F0" w:rsidRDefault="006D78F0" w:rsidP="00BF72F7">
            <w:pPr>
              <w:pStyle w:val="ListParagraph"/>
              <w:numPr>
                <w:ilvl w:val="0"/>
                <w:numId w:val="16"/>
              </w:numPr>
              <w:spacing w:after="200" w:line="240" w:lineRule="auto"/>
              <w:contextualSpacing w:val="0"/>
            </w:pPr>
            <w:r w:rsidRPr="0057181D">
              <w:rPr>
                <w:b/>
                <w:bCs/>
              </w:rPr>
              <w:t>Conceptual Data Model</w:t>
            </w:r>
            <w:r w:rsidR="00A160D8">
              <w:rPr>
                <w:b/>
                <w:bCs/>
              </w:rPr>
              <w:t xml:space="preserve"> (</w:t>
            </w:r>
            <w:r w:rsidR="00C92EEF">
              <w:rPr>
                <w:b/>
                <w:bCs/>
              </w:rPr>
              <w:t xml:space="preserve">see </w:t>
            </w:r>
            <w:r w:rsidR="00D90129" w:rsidRPr="00130B6D">
              <w:rPr>
                <w:b/>
                <w:bCs/>
                <w:color w:val="0000FF"/>
                <w:sz w:val="24"/>
                <w:szCs w:val="24"/>
              </w:rPr>
              <w:fldChar w:fldCharType="begin"/>
            </w:r>
            <w:r w:rsidR="00D90129" w:rsidRPr="00130B6D">
              <w:rPr>
                <w:b/>
                <w:bCs/>
                <w:color w:val="0000FF"/>
                <w:sz w:val="24"/>
                <w:szCs w:val="24"/>
              </w:rPr>
              <w:instrText xml:space="preserve"> REF _Ref79017898 \h </w:instrText>
            </w:r>
            <w:r w:rsidR="00D90129" w:rsidRPr="00130B6D">
              <w:rPr>
                <w:b/>
                <w:bCs/>
                <w:color w:val="0000FF"/>
                <w:sz w:val="24"/>
                <w:szCs w:val="24"/>
              </w:rPr>
            </w:r>
            <w:r w:rsidR="00130B6D" w:rsidRPr="00130B6D">
              <w:rPr>
                <w:b/>
                <w:bCs/>
                <w:color w:val="0000FF"/>
                <w:sz w:val="24"/>
                <w:szCs w:val="24"/>
              </w:rPr>
              <w:instrText xml:space="preserve"> \* MERGEFORMAT </w:instrText>
            </w:r>
            <w:r w:rsidR="00D90129" w:rsidRPr="00130B6D">
              <w:rPr>
                <w:b/>
                <w:bCs/>
                <w:color w:val="0000FF"/>
                <w:sz w:val="24"/>
                <w:szCs w:val="24"/>
              </w:rPr>
              <w:fldChar w:fldCharType="separate"/>
            </w:r>
            <w:r w:rsidR="00D90129" w:rsidRPr="00130B6D">
              <w:rPr>
                <w:color w:val="0000FF"/>
                <w:sz w:val="24"/>
                <w:szCs w:val="24"/>
              </w:rPr>
              <w:t xml:space="preserve">Figure </w:t>
            </w:r>
            <w:r w:rsidR="00D90129" w:rsidRPr="00130B6D">
              <w:rPr>
                <w:noProof/>
                <w:color w:val="0000FF"/>
                <w:sz w:val="24"/>
                <w:szCs w:val="24"/>
              </w:rPr>
              <w:t>5</w:t>
            </w:r>
            <w:r w:rsidR="00D90129" w:rsidRPr="00130B6D">
              <w:rPr>
                <w:b/>
                <w:bCs/>
                <w:color w:val="0000FF"/>
                <w:sz w:val="24"/>
                <w:szCs w:val="24"/>
              </w:rPr>
              <w:fldChar w:fldCharType="end"/>
            </w:r>
            <w:r w:rsidR="00A160D8">
              <w:rPr>
                <w:b/>
                <w:bCs/>
              </w:rPr>
              <w:t>)</w:t>
            </w:r>
          </w:p>
          <w:p w14:paraId="75515946" w14:textId="6AC72382" w:rsidR="006D78F0" w:rsidRDefault="00B65DB3" w:rsidP="00BF72F7">
            <w:pPr>
              <w:pStyle w:val="ListParagraph"/>
              <w:numPr>
                <w:ilvl w:val="1"/>
                <w:numId w:val="16"/>
              </w:numPr>
              <w:spacing w:after="200" w:line="240" w:lineRule="auto"/>
              <w:contextualSpacing w:val="0"/>
            </w:pPr>
            <w:r>
              <w:t>Offers big-picture view of</w:t>
            </w:r>
            <w:r w:rsidR="00536494">
              <w:t>…</w:t>
            </w:r>
          </w:p>
          <w:p w14:paraId="74AA2C95" w14:textId="7502BC4D" w:rsidR="00536494" w:rsidRDefault="00B9250E" w:rsidP="00BF72F7">
            <w:pPr>
              <w:pStyle w:val="ListParagraph"/>
              <w:numPr>
                <w:ilvl w:val="2"/>
                <w:numId w:val="16"/>
              </w:numPr>
              <w:spacing w:after="200" w:line="240" w:lineRule="auto"/>
              <w:contextualSpacing w:val="0"/>
            </w:pPr>
            <w:r>
              <w:t>What system will contain</w:t>
            </w:r>
            <w:r w:rsidR="002A5433">
              <w:t>?</w:t>
            </w:r>
          </w:p>
          <w:p w14:paraId="1F891631" w14:textId="6F93DE72" w:rsidR="00B9250E" w:rsidRDefault="00B9250E" w:rsidP="00BF72F7">
            <w:pPr>
              <w:pStyle w:val="ListParagraph"/>
              <w:numPr>
                <w:ilvl w:val="2"/>
                <w:numId w:val="16"/>
              </w:numPr>
              <w:spacing w:after="200" w:line="240" w:lineRule="auto"/>
              <w:contextualSpacing w:val="0"/>
            </w:pPr>
            <w:r>
              <w:t xml:space="preserve">How </w:t>
            </w:r>
            <w:r w:rsidR="005673C5">
              <w:t>system</w:t>
            </w:r>
            <w:r>
              <w:t xml:space="preserve"> will be organized</w:t>
            </w:r>
            <w:r w:rsidR="002A5433">
              <w:t>?</w:t>
            </w:r>
          </w:p>
          <w:p w14:paraId="5C69E69E" w14:textId="6B81AAE4" w:rsidR="00B9250E" w:rsidRDefault="00B9250E" w:rsidP="00BF72F7">
            <w:pPr>
              <w:pStyle w:val="ListParagraph"/>
              <w:numPr>
                <w:ilvl w:val="2"/>
                <w:numId w:val="16"/>
              </w:numPr>
              <w:spacing w:after="200" w:line="240" w:lineRule="auto"/>
              <w:contextualSpacing w:val="0"/>
            </w:pPr>
            <w:r>
              <w:t xml:space="preserve">Which business rules are </w:t>
            </w:r>
            <w:r w:rsidR="002A5433">
              <w:t>involved?</w:t>
            </w:r>
          </w:p>
          <w:p w14:paraId="42A1C957" w14:textId="34D38E0F" w:rsidR="00B65DB3" w:rsidRDefault="00CB2C43" w:rsidP="00BF72F7">
            <w:pPr>
              <w:pStyle w:val="ListParagraph"/>
              <w:numPr>
                <w:ilvl w:val="1"/>
                <w:numId w:val="16"/>
              </w:numPr>
              <w:spacing w:after="200" w:line="240" w:lineRule="auto"/>
              <w:contextualSpacing w:val="0"/>
            </w:pPr>
            <w:r>
              <w:t>C</w:t>
            </w:r>
            <w:r w:rsidR="002A5433">
              <w:t>reated</w:t>
            </w:r>
            <w:r w:rsidR="0003678B">
              <w:t xml:space="preserve"> during initial project requirement gathering</w:t>
            </w:r>
          </w:p>
          <w:p w14:paraId="2CA68B0C" w14:textId="77777777" w:rsidR="008B16A6" w:rsidRDefault="00613082" w:rsidP="00BF72F7">
            <w:pPr>
              <w:pStyle w:val="ListParagraph"/>
              <w:numPr>
                <w:ilvl w:val="1"/>
                <w:numId w:val="16"/>
              </w:numPr>
              <w:spacing w:after="200" w:line="240" w:lineRule="auto"/>
              <w:contextualSpacing w:val="0"/>
            </w:pPr>
            <w:r>
              <w:t>Includes</w:t>
            </w:r>
            <w:r w:rsidR="008B16A6">
              <w:t>:</w:t>
            </w:r>
          </w:p>
          <w:p w14:paraId="32FDAEEA" w14:textId="55026079" w:rsidR="00B80B00" w:rsidRDefault="008B16A6" w:rsidP="00BF72F7">
            <w:pPr>
              <w:pStyle w:val="ListParagraph"/>
              <w:numPr>
                <w:ilvl w:val="2"/>
                <w:numId w:val="16"/>
              </w:numPr>
              <w:spacing w:after="200" w:line="240" w:lineRule="auto"/>
              <w:contextualSpacing w:val="0"/>
            </w:pPr>
            <w:r>
              <w:t>E</w:t>
            </w:r>
            <w:r w:rsidR="00F76F5C">
              <w:t>ntity classes</w:t>
            </w:r>
            <w:r w:rsidR="009F0EA0">
              <w:t xml:space="preserve"> (types of items important to business)</w:t>
            </w:r>
          </w:p>
          <w:p w14:paraId="7E828201" w14:textId="1F1EECAA" w:rsidR="004E7BEE" w:rsidRDefault="00CC1C78" w:rsidP="00BF72F7">
            <w:pPr>
              <w:pStyle w:val="ListParagraph"/>
              <w:numPr>
                <w:ilvl w:val="2"/>
                <w:numId w:val="16"/>
              </w:numPr>
              <w:spacing w:after="200" w:line="240" w:lineRule="auto"/>
              <w:contextualSpacing w:val="0"/>
            </w:pPr>
            <w:r>
              <w:t>Entity characteristics and constraints</w:t>
            </w:r>
          </w:p>
          <w:p w14:paraId="0069FAC5" w14:textId="625817AF" w:rsidR="00CC1C78" w:rsidRDefault="00A8291B" w:rsidP="00BF72F7">
            <w:pPr>
              <w:pStyle w:val="ListParagraph"/>
              <w:numPr>
                <w:ilvl w:val="2"/>
                <w:numId w:val="16"/>
              </w:numPr>
              <w:spacing w:after="200" w:line="240" w:lineRule="auto"/>
              <w:contextualSpacing w:val="0"/>
            </w:pPr>
            <w:r>
              <w:t>R</w:t>
            </w:r>
            <w:r w:rsidR="00CC1C78">
              <w:t>elationships</w:t>
            </w:r>
            <w:r w:rsidR="00DE1246">
              <w:t xml:space="preserve"> between entit</w:t>
            </w:r>
            <w:r w:rsidR="00E1698E">
              <w:t>ies</w:t>
            </w:r>
            <w:r w:rsidR="00DE1246">
              <w:t xml:space="preserve"> and security/data</w:t>
            </w:r>
            <w:r w:rsidR="00E1698E">
              <w:t xml:space="preserve"> integrity requirements</w:t>
            </w:r>
          </w:p>
          <w:p w14:paraId="1E7A32E3" w14:textId="2E611065" w:rsidR="00AB0F6C" w:rsidRPr="006120D0" w:rsidRDefault="00AB0F6C" w:rsidP="00BF72F7">
            <w:pPr>
              <w:pStyle w:val="ListParagraph"/>
              <w:numPr>
                <w:ilvl w:val="1"/>
                <w:numId w:val="16"/>
              </w:numPr>
              <w:spacing w:after="200" w:line="240" w:lineRule="auto"/>
              <w:contextualSpacing w:val="0"/>
            </w:pPr>
            <w:r>
              <w:t>Uses simple notation</w:t>
            </w:r>
          </w:p>
          <w:p w14:paraId="4CDABF26" w14:textId="45F33368" w:rsidR="006D78F0" w:rsidRPr="00836EAA" w:rsidRDefault="006D78F0" w:rsidP="00BF72F7">
            <w:pPr>
              <w:pStyle w:val="ListParagraph"/>
              <w:numPr>
                <w:ilvl w:val="0"/>
                <w:numId w:val="16"/>
              </w:numPr>
              <w:spacing w:after="200" w:line="240" w:lineRule="auto"/>
              <w:contextualSpacing w:val="0"/>
            </w:pPr>
            <w:r w:rsidRPr="0057181D">
              <w:rPr>
                <w:b/>
                <w:bCs/>
              </w:rPr>
              <w:t>Logical Data Model</w:t>
            </w:r>
            <w:r w:rsidR="00C11E4D">
              <w:rPr>
                <w:b/>
                <w:bCs/>
              </w:rPr>
              <w:t xml:space="preserve"> (</w:t>
            </w:r>
            <w:r w:rsidR="007D107A">
              <w:rPr>
                <w:b/>
                <w:bCs/>
              </w:rPr>
              <w:t xml:space="preserve">see </w:t>
            </w:r>
            <w:r w:rsidR="00D90129" w:rsidRPr="00130B6D">
              <w:rPr>
                <w:b/>
                <w:bCs/>
                <w:color w:val="0000FF"/>
                <w:sz w:val="24"/>
                <w:szCs w:val="24"/>
              </w:rPr>
              <w:fldChar w:fldCharType="begin"/>
            </w:r>
            <w:r w:rsidR="00D90129" w:rsidRPr="00130B6D">
              <w:rPr>
                <w:b/>
                <w:bCs/>
                <w:color w:val="0000FF"/>
                <w:sz w:val="24"/>
                <w:szCs w:val="24"/>
              </w:rPr>
              <w:instrText xml:space="preserve"> REF _Ref79017921 \h </w:instrText>
            </w:r>
            <w:r w:rsidR="00D90129" w:rsidRPr="00130B6D">
              <w:rPr>
                <w:b/>
                <w:bCs/>
                <w:color w:val="0000FF"/>
                <w:sz w:val="24"/>
                <w:szCs w:val="24"/>
              </w:rPr>
            </w:r>
            <w:r w:rsidR="00130B6D" w:rsidRPr="00130B6D">
              <w:rPr>
                <w:b/>
                <w:bCs/>
                <w:color w:val="0000FF"/>
                <w:sz w:val="24"/>
                <w:szCs w:val="24"/>
              </w:rPr>
              <w:instrText xml:space="preserve"> \* MERGEFORMAT </w:instrText>
            </w:r>
            <w:r w:rsidR="00D90129" w:rsidRPr="00130B6D">
              <w:rPr>
                <w:b/>
                <w:bCs/>
                <w:color w:val="0000FF"/>
                <w:sz w:val="24"/>
                <w:szCs w:val="24"/>
              </w:rPr>
              <w:fldChar w:fldCharType="separate"/>
            </w:r>
            <w:r w:rsidR="00D90129" w:rsidRPr="00130B6D">
              <w:rPr>
                <w:color w:val="0000FF"/>
                <w:sz w:val="24"/>
                <w:szCs w:val="24"/>
              </w:rPr>
              <w:t xml:space="preserve">Figure </w:t>
            </w:r>
            <w:r w:rsidR="00D90129" w:rsidRPr="00130B6D">
              <w:rPr>
                <w:noProof/>
                <w:color w:val="0000FF"/>
                <w:sz w:val="24"/>
                <w:szCs w:val="24"/>
              </w:rPr>
              <w:t>6</w:t>
            </w:r>
            <w:r w:rsidR="00D90129" w:rsidRPr="00130B6D">
              <w:rPr>
                <w:b/>
                <w:bCs/>
                <w:color w:val="0000FF"/>
                <w:sz w:val="24"/>
                <w:szCs w:val="24"/>
              </w:rPr>
              <w:fldChar w:fldCharType="end"/>
            </w:r>
            <w:r w:rsidR="0014287E">
              <w:rPr>
                <w:b/>
                <w:bCs/>
              </w:rPr>
              <w:t>)</w:t>
            </w:r>
          </w:p>
          <w:p w14:paraId="5867F031" w14:textId="4BA35619" w:rsidR="002449F1" w:rsidRPr="002449F1" w:rsidRDefault="002449F1" w:rsidP="00BF72F7">
            <w:pPr>
              <w:pStyle w:val="ListParagraph"/>
              <w:numPr>
                <w:ilvl w:val="1"/>
                <w:numId w:val="16"/>
              </w:numPr>
              <w:spacing w:after="200" w:line="240" w:lineRule="auto"/>
              <w:contextualSpacing w:val="0"/>
            </w:pPr>
            <w:r>
              <w:t>F</w:t>
            </w:r>
            <w:r w:rsidRPr="002449F1">
              <w:t>requently omitted in Agile/DevOps</w:t>
            </w:r>
            <w:r>
              <w:t xml:space="preserve"> practices</w:t>
            </w:r>
          </w:p>
          <w:p w14:paraId="7EE40438" w14:textId="6E33E869" w:rsidR="006D78F0" w:rsidRDefault="00AB0F6C" w:rsidP="00BF72F7">
            <w:pPr>
              <w:pStyle w:val="ListParagraph"/>
              <w:numPr>
                <w:ilvl w:val="1"/>
                <w:numId w:val="16"/>
              </w:numPr>
              <w:spacing w:after="200" w:line="240" w:lineRule="auto"/>
              <w:contextualSpacing w:val="0"/>
            </w:pPr>
            <w:r>
              <w:t>Less abstract</w:t>
            </w:r>
          </w:p>
          <w:p w14:paraId="25727539" w14:textId="5FF669A1" w:rsidR="0000757B" w:rsidRDefault="0000757B" w:rsidP="00BF72F7">
            <w:pPr>
              <w:pStyle w:val="ListParagraph"/>
              <w:numPr>
                <w:ilvl w:val="1"/>
                <w:numId w:val="16"/>
              </w:numPr>
              <w:spacing w:after="200" w:line="240" w:lineRule="auto"/>
              <w:contextualSpacing w:val="0"/>
            </w:pPr>
            <w:r>
              <w:t>Contain more detail</w:t>
            </w:r>
            <w:r w:rsidR="00A65385">
              <w:t xml:space="preserve"> about entities and relationships</w:t>
            </w:r>
          </w:p>
          <w:p w14:paraId="6648C890" w14:textId="38DAC3C5" w:rsidR="00436C38" w:rsidRDefault="00436C38" w:rsidP="00BF72F7">
            <w:pPr>
              <w:pStyle w:val="ListParagraph"/>
              <w:numPr>
                <w:ilvl w:val="1"/>
                <w:numId w:val="16"/>
              </w:numPr>
              <w:spacing w:after="200" w:line="240" w:lineRule="auto"/>
              <w:contextualSpacing w:val="0"/>
            </w:pPr>
            <w:r>
              <w:t>Includes:</w:t>
            </w:r>
          </w:p>
          <w:p w14:paraId="3B952972" w14:textId="7EB6BD29" w:rsidR="00436C38" w:rsidRDefault="00436C38" w:rsidP="00BF72F7">
            <w:pPr>
              <w:pStyle w:val="ListParagraph"/>
              <w:numPr>
                <w:ilvl w:val="2"/>
                <w:numId w:val="16"/>
              </w:numPr>
              <w:spacing w:after="200" w:line="240" w:lineRule="auto"/>
              <w:contextualSpacing w:val="0"/>
            </w:pPr>
            <w:r>
              <w:t>Data attributes (e.g., type</w:t>
            </w:r>
            <w:r w:rsidR="00892F27">
              <w:t>, length</w:t>
            </w:r>
            <w:r w:rsidR="005C4446">
              <w:t>)</w:t>
            </w:r>
          </w:p>
          <w:p w14:paraId="4383BC30" w14:textId="0D955740" w:rsidR="005C4446" w:rsidRDefault="005C4446" w:rsidP="00BF72F7">
            <w:pPr>
              <w:pStyle w:val="ListParagraph"/>
              <w:numPr>
                <w:ilvl w:val="2"/>
                <w:numId w:val="16"/>
              </w:numPr>
              <w:spacing w:after="200" w:line="240" w:lineRule="auto"/>
              <w:contextualSpacing w:val="0"/>
            </w:pPr>
            <w:r>
              <w:t>Relationships</w:t>
            </w:r>
            <w:r w:rsidR="005F11DD">
              <w:t xml:space="preserve"> among entities</w:t>
            </w:r>
          </w:p>
          <w:p w14:paraId="3540D937" w14:textId="26104B83" w:rsidR="005F11DD" w:rsidRDefault="005F11DD" w:rsidP="00BF72F7">
            <w:pPr>
              <w:pStyle w:val="ListParagraph"/>
              <w:numPr>
                <w:ilvl w:val="1"/>
                <w:numId w:val="16"/>
              </w:numPr>
              <w:spacing w:after="200" w:line="240" w:lineRule="auto"/>
              <w:contextualSpacing w:val="0"/>
            </w:pPr>
            <w:r>
              <w:t>Useful</w:t>
            </w:r>
            <w:r w:rsidR="00305795">
              <w:t xml:space="preserve"> in highly procedural implementation environments</w:t>
            </w:r>
          </w:p>
          <w:p w14:paraId="47BD6F3D" w14:textId="36ECEE30" w:rsidR="00602294" w:rsidRPr="00836EAA" w:rsidRDefault="00387474" w:rsidP="00BF72F7">
            <w:pPr>
              <w:pStyle w:val="ListParagraph"/>
              <w:numPr>
                <w:ilvl w:val="1"/>
                <w:numId w:val="16"/>
              </w:numPr>
              <w:spacing w:after="200" w:line="240" w:lineRule="auto"/>
              <w:contextualSpacing w:val="0"/>
            </w:pPr>
            <w:r>
              <w:t>Uses formal notation</w:t>
            </w:r>
          </w:p>
          <w:p w14:paraId="0C82DC5F" w14:textId="514C4E66" w:rsidR="006D78F0" w:rsidRDefault="006D78F0" w:rsidP="00BF72F7">
            <w:pPr>
              <w:pStyle w:val="ListParagraph"/>
              <w:numPr>
                <w:ilvl w:val="0"/>
                <w:numId w:val="16"/>
              </w:numPr>
              <w:spacing w:after="200" w:line="240" w:lineRule="auto"/>
              <w:contextualSpacing w:val="0"/>
            </w:pPr>
            <w:r w:rsidRPr="0057181D">
              <w:rPr>
                <w:b/>
                <w:bCs/>
              </w:rPr>
              <w:t>Physical Data Model</w:t>
            </w:r>
            <w:r w:rsidR="00D90129">
              <w:rPr>
                <w:b/>
                <w:bCs/>
              </w:rPr>
              <w:t xml:space="preserve"> (see </w:t>
            </w:r>
            <w:r w:rsidR="00D90129" w:rsidRPr="000D2990">
              <w:rPr>
                <w:b/>
                <w:bCs/>
                <w:color w:val="0000FF"/>
                <w:sz w:val="24"/>
                <w:szCs w:val="24"/>
              </w:rPr>
              <w:fldChar w:fldCharType="begin"/>
            </w:r>
            <w:r w:rsidR="00D90129" w:rsidRPr="000D2990">
              <w:rPr>
                <w:b/>
                <w:bCs/>
                <w:color w:val="0000FF"/>
                <w:sz w:val="24"/>
                <w:szCs w:val="24"/>
              </w:rPr>
              <w:instrText xml:space="preserve"> REF _Ref79017937 \h </w:instrText>
            </w:r>
            <w:r w:rsidR="00D90129" w:rsidRPr="000D2990">
              <w:rPr>
                <w:b/>
                <w:bCs/>
                <w:color w:val="0000FF"/>
                <w:sz w:val="24"/>
                <w:szCs w:val="24"/>
              </w:rPr>
            </w:r>
            <w:r w:rsidR="000D2990" w:rsidRPr="000D2990">
              <w:rPr>
                <w:b/>
                <w:bCs/>
                <w:color w:val="0000FF"/>
                <w:sz w:val="24"/>
                <w:szCs w:val="24"/>
              </w:rPr>
              <w:instrText xml:space="preserve"> \* MERGEFORMAT </w:instrText>
            </w:r>
            <w:r w:rsidR="00D90129" w:rsidRPr="000D2990">
              <w:rPr>
                <w:b/>
                <w:bCs/>
                <w:color w:val="0000FF"/>
                <w:sz w:val="24"/>
                <w:szCs w:val="24"/>
              </w:rPr>
              <w:fldChar w:fldCharType="separate"/>
            </w:r>
            <w:r w:rsidR="00D90129" w:rsidRPr="000D2990">
              <w:rPr>
                <w:color w:val="0000FF"/>
                <w:sz w:val="24"/>
                <w:szCs w:val="24"/>
              </w:rPr>
              <w:t xml:space="preserve">Figure </w:t>
            </w:r>
            <w:r w:rsidR="00D90129" w:rsidRPr="000D2990">
              <w:rPr>
                <w:noProof/>
                <w:color w:val="0000FF"/>
                <w:sz w:val="24"/>
                <w:szCs w:val="24"/>
              </w:rPr>
              <w:t>7</w:t>
            </w:r>
            <w:r w:rsidR="00D90129" w:rsidRPr="000D2990">
              <w:rPr>
                <w:b/>
                <w:bCs/>
                <w:color w:val="0000FF"/>
                <w:sz w:val="24"/>
                <w:szCs w:val="24"/>
              </w:rPr>
              <w:fldChar w:fldCharType="end"/>
            </w:r>
            <w:r w:rsidR="00D90129">
              <w:rPr>
                <w:b/>
                <w:bCs/>
              </w:rPr>
              <w:t>)</w:t>
            </w:r>
          </w:p>
          <w:p w14:paraId="134CDE17" w14:textId="39FC0B6B" w:rsidR="006D78F0" w:rsidRDefault="004E5D43" w:rsidP="00BF72F7">
            <w:pPr>
              <w:pStyle w:val="ListParagraph"/>
              <w:numPr>
                <w:ilvl w:val="1"/>
                <w:numId w:val="16"/>
              </w:numPr>
              <w:spacing w:after="200" w:line="240" w:lineRule="auto"/>
              <w:contextualSpacing w:val="0"/>
            </w:pPr>
            <w:r>
              <w:t>Provides schema for how data will be physically stored</w:t>
            </w:r>
          </w:p>
          <w:p w14:paraId="154ED1AE" w14:textId="2990DF66" w:rsidR="007F3B96" w:rsidRDefault="007F3B96" w:rsidP="00BF72F7">
            <w:pPr>
              <w:pStyle w:val="ListParagraph"/>
              <w:numPr>
                <w:ilvl w:val="1"/>
                <w:numId w:val="16"/>
              </w:numPr>
              <w:spacing w:after="200" w:line="240" w:lineRule="auto"/>
              <w:contextualSpacing w:val="0"/>
            </w:pPr>
            <w:r>
              <w:t>Least abstract model</w:t>
            </w:r>
          </w:p>
          <w:p w14:paraId="35D71616" w14:textId="662E4238" w:rsidR="007F3B96" w:rsidRDefault="007F3B96" w:rsidP="00BF72F7">
            <w:pPr>
              <w:pStyle w:val="ListParagraph"/>
              <w:numPr>
                <w:ilvl w:val="1"/>
                <w:numId w:val="16"/>
              </w:numPr>
              <w:spacing w:after="200" w:line="240" w:lineRule="auto"/>
              <w:contextualSpacing w:val="0"/>
            </w:pPr>
            <w:r>
              <w:t>Offers finalized design</w:t>
            </w:r>
          </w:p>
          <w:p w14:paraId="17AF57A8" w14:textId="6C9C16D3" w:rsidR="00BA74D5" w:rsidRDefault="00BA74D5" w:rsidP="00BF72F7">
            <w:pPr>
              <w:pStyle w:val="ListParagraph"/>
              <w:numPr>
                <w:ilvl w:val="1"/>
                <w:numId w:val="16"/>
              </w:numPr>
              <w:spacing w:after="200" w:line="240" w:lineRule="auto"/>
              <w:contextualSpacing w:val="0"/>
            </w:pPr>
            <w:r>
              <w:t>Includes associative tables</w:t>
            </w:r>
          </w:p>
          <w:p w14:paraId="6EC0B9DA" w14:textId="7F1FAC6C" w:rsidR="005A23D8" w:rsidRDefault="00B143E3" w:rsidP="00BF72F7">
            <w:pPr>
              <w:pStyle w:val="ListParagraph"/>
              <w:numPr>
                <w:ilvl w:val="1"/>
                <w:numId w:val="16"/>
              </w:numPr>
              <w:spacing w:after="200" w:line="240" w:lineRule="auto"/>
              <w:contextualSpacing w:val="0"/>
            </w:pPr>
            <w:r>
              <w:t>Primary and foreign keys are added</w:t>
            </w:r>
          </w:p>
        </w:tc>
        <w:tc>
          <w:tcPr>
            <w:tcW w:w="1079" w:type="dxa"/>
            <w:gridSpan w:val="4"/>
          </w:tcPr>
          <w:p w14:paraId="72A6C86B" w14:textId="77777777" w:rsidR="005A23D8" w:rsidRDefault="005A23D8" w:rsidP="00827801"/>
        </w:tc>
      </w:tr>
      <w:tr w:rsidR="004220A0" w14:paraId="07D98C3C" w14:textId="77777777" w:rsidTr="00D75B4D">
        <w:trPr>
          <w:gridAfter w:val="2"/>
          <w:wAfter w:w="103" w:type="dxa"/>
          <w:trHeight w:val="720"/>
        </w:trPr>
        <w:tc>
          <w:tcPr>
            <w:tcW w:w="10790" w:type="dxa"/>
            <w:gridSpan w:val="13"/>
          </w:tcPr>
          <w:p w14:paraId="226495F5" w14:textId="77777777" w:rsidR="004220A0" w:rsidRDefault="004220A0" w:rsidP="00401331">
            <w:pPr>
              <w:pageBreakBefore/>
            </w:pPr>
            <w:r w:rsidRPr="004909D9">
              <w:rPr>
                <w:noProof/>
                <w:lang w:eastAsia="en-AU"/>
              </w:rPr>
              <w:lastRenderedPageBreak/>
              <w:drawing>
                <wp:anchor distT="0" distB="0" distL="114300" distR="114300" simplePos="0" relativeHeight="251670528" behindDoc="1" locked="0" layoutInCell="1" allowOverlap="1" wp14:anchorId="061EC503" wp14:editId="3BC34D9C">
                  <wp:simplePos x="0" y="0"/>
                  <wp:positionH relativeFrom="margin">
                    <wp:posOffset>0</wp:posOffset>
                  </wp:positionH>
                  <wp:positionV relativeFrom="margin">
                    <wp:posOffset>0</wp:posOffset>
                  </wp:positionV>
                  <wp:extent cx="6859905" cy="1190625"/>
                  <wp:effectExtent l="0" t="0" r="0" b="9525"/>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3218" cy="119120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073614CF" w14:textId="77777777" w:rsidTr="00D75B4D">
        <w:trPr>
          <w:gridAfter w:val="2"/>
          <w:wAfter w:w="103" w:type="dxa"/>
          <w:trHeight w:val="800"/>
        </w:trPr>
        <w:tc>
          <w:tcPr>
            <w:tcW w:w="1620" w:type="dxa"/>
            <w:gridSpan w:val="4"/>
            <w:tcBorders>
              <w:right w:val="single" w:sz="18" w:space="0" w:color="3494BA" w:themeColor="accent1"/>
            </w:tcBorders>
          </w:tcPr>
          <w:p w14:paraId="3FE57E10" w14:textId="77777777" w:rsidR="004220A0" w:rsidRDefault="004220A0" w:rsidP="00401331"/>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222025A" w14:textId="77A5039E" w:rsidR="004220A0" w:rsidRDefault="00A83875" w:rsidP="00C56CA5">
            <w:pPr>
              <w:pStyle w:val="Heading3"/>
            </w:pPr>
            <w:r>
              <w:t>Best Practices/Conclusion</w:t>
            </w:r>
          </w:p>
        </w:tc>
        <w:tc>
          <w:tcPr>
            <w:tcW w:w="1700" w:type="dxa"/>
            <w:gridSpan w:val="6"/>
            <w:tcBorders>
              <w:left w:val="single" w:sz="18" w:space="0" w:color="3494BA" w:themeColor="accent1"/>
            </w:tcBorders>
          </w:tcPr>
          <w:p w14:paraId="4DC12F08" w14:textId="77777777" w:rsidR="004220A0" w:rsidRDefault="004220A0" w:rsidP="00401331"/>
        </w:tc>
      </w:tr>
      <w:tr w:rsidR="004220A0" w14:paraId="36DC6F00" w14:textId="77777777" w:rsidTr="00D75B4D">
        <w:trPr>
          <w:gridAfter w:val="2"/>
          <w:wAfter w:w="103" w:type="dxa"/>
          <w:trHeight w:val="369"/>
        </w:trPr>
        <w:tc>
          <w:tcPr>
            <w:tcW w:w="1620" w:type="dxa"/>
            <w:gridSpan w:val="4"/>
          </w:tcPr>
          <w:p w14:paraId="40C906F1" w14:textId="77777777" w:rsidR="004220A0" w:rsidRDefault="004220A0" w:rsidP="00401331"/>
        </w:tc>
        <w:tc>
          <w:tcPr>
            <w:tcW w:w="2696" w:type="dxa"/>
            <w:tcBorders>
              <w:top w:val="single" w:sz="18" w:space="0" w:color="3494BA" w:themeColor="accent1"/>
            </w:tcBorders>
          </w:tcPr>
          <w:p w14:paraId="7B1C18CC" w14:textId="77777777" w:rsidR="004220A0" w:rsidRDefault="004220A0" w:rsidP="00401331"/>
        </w:tc>
        <w:tc>
          <w:tcPr>
            <w:tcW w:w="2158" w:type="dxa"/>
            <w:tcBorders>
              <w:top w:val="single" w:sz="18" w:space="0" w:color="3494BA" w:themeColor="accent1"/>
            </w:tcBorders>
          </w:tcPr>
          <w:p w14:paraId="7FF054B9" w14:textId="77777777" w:rsidR="004220A0" w:rsidRDefault="004220A0" w:rsidP="00401331"/>
        </w:tc>
        <w:tc>
          <w:tcPr>
            <w:tcW w:w="2616" w:type="dxa"/>
            <w:tcBorders>
              <w:top w:val="single" w:sz="18" w:space="0" w:color="3494BA" w:themeColor="accent1"/>
            </w:tcBorders>
          </w:tcPr>
          <w:p w14:paraId="41EF3EE8" w14:textId="77777777" w:rsidR="004220A0" w:rsidRDefault="004220A0" w:rsidP="00401331"/>
        </w:tc>
        <w:tc>
          <w:tcPr>
            <w:tcW w:w="1700" w:type="dxa"/>
            <w:gridSpan w:val="6"/>
          </w:tcPr>
          <w:p w14:paraId="124D344F" w14:textId="77777777" w:rsidR="004220A0" w:rsidRDefault="004220A0" w:rsidP="00401331"/>
        </w:tc>
      </w:tr>
      <w:tr w:rsidR="004220A0" w14:paraId="6F39DFA6" w14:textId="77777777" w:rsidTr="00D75B4D">
        <w:trPr>
          <w:gridAfter w:val="2"/>
          <w:wAfter w:w="103" w:type="dxa"/>
          <w:trHeight w:val="4546"/>
        </w:trPr>
        <w:tc>
          <w:tcPr>
            <w:tcW w:w="1079" w:type="dxa"/>
            <w:gridSpan w:val="2"/>
          </w:tcPr>
          <w:p w14:paraId="419B2499" w14:textId="77777777" w:rsidR="004220A0" w:rsidRDefault="004220A0" w:rsidP="00401331"/>
        </w:tc>
        <w:tc>
          <w:tcPr>
            <w:tcW w:w="8632" w:type="dxa"/>
            <w:gridSpan w:val="7"/>
            <w:tcBorders>
              <w:top w:val="single" w:sz="18" w:space="0" w:color="3494BA" w:themeColor="accent1"/>
              <w:bottom w:val="single" w:sz="18" w:space="0" w:color="3494BA" w:themeColor="accent1"/>
            </w:tcBorders>
          </w:tcPr>
          <w:p w14:paraId="78071338" w14:textId="6ADC1F10" w:rsidR="0084553D" w:rsidRDefault="008D26A3" w:rsidP="00E3490A">
            <w:pPr>
              <w:pStyle w:val="Heading4"/>
              <w:spacing w:line="360" w:lineRule="auto"/>
              <w:rPr>
                <w:shd w:val="clear" w:color="auto" w:fill="FFFFFF"/>
              </w:rPr>
            </w:pPr>
            <w:r w:rsidRPr="008D26A3">
              <w:rPr>
                <w:shd w:val="clear" w:color="auto" w:fill="FFFFFF"/>
              </w:rPr>
              <w:t>Best Practices</w:t>
            </w:r>
          </w:p>
          <w:p w14:paraId="06C28B4A" w14:textId="031D5183" w:rsidR="00A34903" w:rsidRDefault="00112067" w:rsidP="00C65850">
            <w:pPr>
              <w:pStyle w:val="ListParagraph"/>
              <w:numPr>
                <w:ilvl w:val="0"/>
                <w:numId w:val="17"/>
              </w:numPr>
              <w:spacing w:after="0" w:line="480" w:lineRule="auto"/>
              <w:contextualSpacing w:val="0"/>
            </w:pPr>
            <w:r>
              <w:t>R</w:t>
            </w:r>
            <w:r w:rsidR="00FB0209">
              <w:t>ight resources</w:t>
            </w:r>
            <w:r>
              <w:t xml:space="preserve"> and talent with </w:t>
            </w:r>
            <w:r w:rsidR="00953F67">
              <w:t>appropriate skills and experience is vital to project’s success</w:t>
            </w:r>
          </w:p>
          <w:p w14:paraId="4DA23947" w14:textId="4097486E" w:rsidR="00486FB8" w:rsidRDefault="00C64C62" w:rsidP="00C65850">
            <w:pPr>
              <w:pStyle w:val="ListParagraph"/>
              <w:numPr>
                <w:ilvl w:val="0"/>
                <w:numId w:val="17"/>
              </w:numPr>
              <w:spacing w:after="0" w:line="480" w:lineRule="auto"/>
              <w:contextualSpacing w:val="0"/>
            </w:pPr>
            <w:r>
              <w:t xml:space="preserve">Strong collaboration </w:t>
            </w:r>
            <w:r w:rsidR="006E0E35">
              <w:t>between team members throughout process</w:t>
            </w:r>
          </w:p>
          <w:p w14:paraId="53B4681D" w14:textId="4C01DB7A" w:rsidR="00C54662" w:rsidRDefault="0005360A" w:rsidP="00C65850">
            <w:pPr>
              <w:pStyle w:val="ListParagraph"/>
              <w:numPr>
                <w:ilvl w:val="0"/>
                <w:numId w:val="17"/>
              </w:numPr>
              <w:spacing w:after="0" w:line="480" w:lineRule="auto"/>
              <w:contextualSpacing w:val="0"/>
            </w:pPr>
            <w:r>
              <w:t>Communicate well and communicate often</w:t>
            </w:r>
          </w:p>
          <w:p w14:paraId="19A08F2B" w14:textId="2D75EF7C" w:rsidR="008D26A3" w:rsidRDefault="00C74102" w:rsidP="00C65850">
            <w:pPr>
              <w:pStyle w:val="ListParagraph"/>
              <w:numPr>
                <w:ilvl w:val="0"/>
                <w:numId w:val="17"/>
              </w:numPr>
              <w:spacing w:after="0" w:line="480" w:lineRule="auto"/>
              <w:contextualSpacing w:val="0"/>
            </w:pPr>
            <w:r>
              <w:t>Teams are self-managing, making their own decisions for executing work</w:t>
            </w:r>
          </w:p>
          <w:p w14:paraId="20713BAB" w14:textId="008F953B" w:rsidR="00D55BF2" w:rsidRDefault="006360B7" w:rsidP="00C65850">
            <w:pPr>
              <w:pStyle w:val="ListParagraph"/>
              <w:numPr>
                <w:ilvl w:val="0"/>
                <w:numId w:val="17"/>
              </w:numPr>
              <w:spacing w:after="0" w:line="480" w:lineRule="auto"/>
              <w:contextualSpacing w:val="0"/>
            </w:pPr>
            <w:r w:rsidRPr="006360B7">
              <w:t>Agile teams should not be commanded and controlled, they should be given the freedom to choose their processes and working style</w:t>
            </w:r>
          </w:p>
          <w:p w14:paraId="1F5CAD2F" w14:textId="0CDABD93" w:rsidR="00201B89" w:rsidRDefault="003F258B" w:rsidP="00C65850">
            <w:pPr>
              <w:pStyle w:val="ListParagraph"/>
              <w:numPr>
                <w:ilvl w:val="0"/>
                <w:numId w:val="17"/>
              </w:numPr>
              <w:spacing w:after="0" w:line="480" w:lineRule="auto"/>
              <w:contextualSpacing w:val="0"/>
            </w:pPr>
            <w:r>
              <w:t>Agile leaders need to emphasize humans over</w:t>
            </w:r>
            <w:r w:rsidR="0065157A">
              <w:t xml:space="preserve"> processes</w:t>
            </w:r>
          </w:p>
          <w:p w14:paraId="3EA75AAA" w14:textId="52FDBE7B" w:rsidR="002B03B3" w:rsidRPr="008D26A3" w:rsidRDefault="009A4E77" w:rsidP="00C65850">
            <w:pPr>
              <w:pStyle w:val="ListParagraph"/>
              <w:numPr>
                <w:ilvl w:val="0"/>
                <w:numId w:val="17"/>
              </w:numPr>
              <w:spacing w:after="0" w:line="480" w:lineRule="auto"/>
              <w:contextualSpacing w:val="0"/>
            </w:pPr>
            <w:r>
              <w:t>Educate managers and leaders about the agile mindset and engage them early in the agile transformation</w:t>
            </w:r>
          </w:p>
          <w:p w14:paraId="6D5A7933" w14:textId="04A01B9B" w:rsidR="008D26A3" w:rsidRDefault="008D26A3" w:rsidP="00E3490A">
            <w:pPr>
              <w:pStyle w:val="Heading4"/>
              <w:spacing w:line="360" w:lineRule="auto"/>
              <w:rPr>
                <w:shd w:val="clear" w:color="auto" w:fill="FFFFFF"/>
              </w:rPr>
            </w:pPr>
            <w:r w:rsidRPr="008D26A3">
              <w:rPr>
                <w:shd w:val="clear" w:color="auto" w:fill="FFFFFF"/>
              </w:rPr>
              <w:t>Conclusion</w:t>
            </w:r>
          </w:p>
          <w:p w14:paraId="0393CEF5" w14:textId="1D4C1220" w:rsidR="008D26A3" w:rsidRDefault="002166CF" w:rsidP="00C65850">
            <w:pPr>
              <w:spacing w:line="480" w:lineRule="auto"/>
            </w:pPr>
            <w:r w:rsidRPr="002166CF">
              <w:t>As you can see there is much information to discuss and gather for this database implementation project; however, the right team, the right leader, and the right SDLC process will help ensure a successful project.  With this report, we covered many aspects from reasons for initiation of project to best practices.  The current inventory process was included to further support the critical need for an inventory management system.  Next, we reviewed the importance of choosing the best SDLC approach and learned why the Disciplined Agile method was recommended.  In addition, a high-level overview of the major steps for the SDLC and DBLC processes were identified and included within the respective sections.</w:t>
            </w:r>
            <w:r w:rsidR="00EA5441">
              <w:t xml:space="preserve">  </w:t>
            </w:r>
            <w:r w:rsidR="005D1565">
              <w:t xml:space="preserve">The report </w:t>
            </w:r>
            <w:r w:rsidR="0032155D">
              <w:t xml:space="preserve">then </w:t>
            </w:r>
            <w:r w:rsidR="005D1565">
              <w:t>concluded with best practices for ensuring a successful pro</w:t>
            </w:r>
            <w:r w:rsidR="00B27ED7">
              <w:t>ject.</w:t>
            </w:r>
          </w:p>
        </w:tc>
        <w:tc>
          <w:tcPr>
            <w:tcW w:w="1079" w:type="dxa"/>
            <w:gridSpan w:val="4"/>
          </w:tcPr>
          <w:p w14:paraId="58772E59" w14:textId="77777777" w:rsidR="004220A0" w:rsidRDefault="004220A0" w:rsidP="00401331"/>
        </w:tc>
      </w:tr>
      <w:tr w:rsidR="0069700F" w14:paraId="55F77FE5" w14:textId="77777777" w:rsidTr="00D75B4D">
        <w:trPr>
          <w:gridAfter w:val="2"/>
          <w:wAfter w:w="103" w:type="dxa"/>
          <w:trHeight w:val="720"/>
        </w:trPr>
        <w:tc>
          <w:tcPr>
            <w:tcW w:w="10790" w:type="dxa"/>
            <w:gridSpan w:val="13"/>
          </w:tcPr>
          <w:p w14:paraId="66C60695" w14:textId="77777777" w:rsidR="0069700F" w:rsidRDefault="0069700F" w:rsidP="00DD3A8E">
            <w:pPr>
              <w:pageBreakBefore/>
            </w:pPr>
            <w:r w:rsidRPr="004909D9">
              <w:rPr>
                <w:noProof/>
                <w:lang w:eastAsia="en-AU"/>
              </w:rPr>
              <w:lastRenderedPageBreak/>
              <w:drawing>
                <wp:anchor distT="0" distB="0" distL="114300" distR="114300" simplePos="0" relativeHeight="251678720" behindDoc="1" locked="0" layoutInCell="1" allowOverlap="1" wp14:anchorId="74E6D928" wp14:editId="4E85226D">
                  <wp:simplePos x="0" y="0"/>
                  <wp:positionH relativeFrom="margin">
                    <wp:posOffset>4713</wp:posOffset>
                  </wp:positionH>
                  <wp:positionV relativeFrom="margin">
                    <wp:posOffset>4713</wp:posOffset>
                  </wp:positionV>
                  <wp:extent cx="6859905" cy="1352550"/>
                  <wp:effectExtent l="0" t="0" r="0" b="0"/>
                  <wp:wrapNone/>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69700F" w14:paraId="47AC8B87" w14:textId="77777777" w:rsidTr="00D75B4D">
        <w:trPr>
          <w:gridAfter w:val="2"/>
          <w:wAfter w:w="103" w:type="dxa"/>
          <w:trHeight w:val="800"/>
        </w:trPr>
        <w:tc>
          <w:tcPr>
            <w:tcW w:w="1620" w:type="dxa"/>
            <w:gridSpan w:val="4"/>
            <w:tcBorders>
              <w:right w:val="single" w:sz="18" w:space="0" w:color="3494BA" w:themeColor="accent1"/>
            </w:tcBorders>
          </w:tcPr>
          <w:p w14:paraId="12F245CB" w14:textId="77777777" w:rsidR="0069700F" w:rsidRDefault="0069700F" w:rsidP="00DD3A8E"/>
        </w:tc>
        <w:tc>
          <w:tcPr>
            <w:tcW w:w="7650" w:type="dxa"/>
            <w:gridSpan w:val="4"/>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736C28CD" w14:textId="77777777" w:rsidR="0069700F" w:rsidRDefault="0069700F" w:rsidP="00C26292">
            <w:pPr>
              <w:pStyle w:val="Heading3"/>
            </w:pPr>
            <w:r>
              <w:t>FIGURE(S)</w:t>
            </w:r>
          </w:p>
        </w:tc>
        <w:tc>
          <w:tcPr>
            <w:tcW w:w="1520" w:type="dxa"/>
            <w:gridSpan w:val="5"/>
            <w:tcBorders>
              <w:left w:val="single" w:sz="18" w:space="0" w:color="3494BA" w:themeColor="accent1"/>
            </w:tcBorders>
          </w:tcPr>
          <w:p w14:paraId="1766392F" w14:textId="77777777" w:rsidR="0069700F" w:rsidRDefault="0069700F" w:rsidP="00DD3A8E"/>
        </w:tc>
      </w:tr>
      <w:tr w:rsidR="0069700F" w14:paraId="07C0F251" w14:textId="77777777" w:rsidTr="00D75B4D">
        <w:trPr>
          <w:gridAfter w:val="2"/>
          <w:wAfter w:w="103" w:type="dxa"/>
        </w:trPr>
        <w:tc>
          <w:tcPr>
            <w:tcW w:w="1620" w:type="dxa"/>
            <w:gridSpan w:val="4"/>
          </w:tcPr>
          <w:p w14:paraId="41719083" w14:textId="77777777" w:rsidR="0069700F" w:rsidRDefault="0069700F" w:rsidP="00DD3A8E"/>
        </w:tc>
        <w:tc>
          <w:tcPr>
            <w:tcW w:w="2696" w:type="dxa"/>
            <w:tcBorders>
              <w:top w:val="single" w:sz="18" w:space="0" w:color="3494BA" w:themeColor="accent1"/>
            </w:tcBorders>
          </w:tcPr>
          <w:p w14:paraId="3CC1BC98" w14:textId="77777777" w:rsidR="0069700F" w:rsidRDefault="0069700F" w:rsidP="00DD3A8E"/>
        </w:tc>
        <w:tc>
          <w:tcPr>
            <w:tcW w:w="2158" w:type="dxa"/>
            <w:tcBorders>
              <w:top w:val="single" w:sz="18" w:space="0" w:color="3494BA" w:themeColor="accent1"/>
            </w:tcBorders>
          </w:tcPr>
          <w:p w14:paraId="6F6CE63D" w14:textId="77777777" w:rsidR="0069700F" w:rsidRDefault="0069700F" w:rsidP="00DD3A8E"/>
        </w:tc>
        <w:tc>
          <w:tcPr>
            <w:tcW w:w="2796" w:type="dxa"/>
            <w:gridSpan w:val="2"/>
            <w:tcBorders>
              <w:top w:val="single" w:sz="18" w:space="0" w:color="3494BA" w:themeColor="accent1"/>
            </w:tcBorders>
          </w:tcPr>
          <w:p w14:paraId="3FC995E4" w14:textId="77777777" w:rsidR="0069700F" w:rsidRDefault="0069700F" w:rsidP="00DD3A8E"/>
        </w:tc>
        <w:tc>
          <w:tcPr>
            <w:tcW w:w="1520" w:type="dxa"/>
            <w:gridSpan w:val="5"/>
          </w:tcPr>
          <w:p w14:paraId="33881CAD" w14:textId="77777777" w:rsidR="0069700F" w:rsidRDefault="0069700F" w:rsidP="00DD3A8E"/>
        </w:tc>
      </w:tr>
    </w:tbl>
    <w:p w14:paraId="101CBC42" w14:textId="77777777" w:rsidR="0069700F" w:rsidRDefault="0069700F" w:rsidP="0069700F"/>
    <w:p w14:paraId="396EF79C" w14:textId="77777777" w:rsidR="0069700F" w:rsidRDefault="0069700F" w:rsidP="0069700F"/>
    <w:p w14:paraId="43A9BA4B" w14:textId="7177DCCA" w:rsidR="00D87560" w:rsidRDefault="0069700F" w:rsidP="00D87560">
      <w:pPr>
        <w:pStyle w:val="TableofFigures"/>
        <w:tabs>
          <w:tab w:val="right" w:leader="dot" w:pos="10790"/>
        </w:tabs>
        <w:spacing w:line="480" w:lineRule="auto"/>
        <w:rPr>
          <w:rFonts w:asciiTheme="minorHAnsi" w:eastAsiaTheme="minorEastAsia" w:hAnsiTheme="minorHAnsi"/>
          <w:noProof/>
          <w:sz w:val="22"/>
          <w:szCs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79019383" w:history="1">
        <w:r w:rsidR="00D87560" w:rsidRPr="00B571AD">
          <w:rPr>
            <w:rStyle w:val="Hyperlink"/>
            <w:noProof/>
          </w:rPr>
          <w:t xml:space="preserve">Figure 1. </w:t>
        </w:r>
        <w:r w:rsidR="00D87560" w:rsidRPr="00B571AD">
          <w:rPr>
            <w:rStyle w:val="Hyperlink"/>
            <w:rFonts w:cs="Times New Roman"/>
            <w:noProof/>
          </w:rPr>
          <w:t>The Agile Software Development Life Cycle (SDLC)</w:t>
        </w:r>
        <w:r w:rsidR="00D87560">
          <w:rPr>
            <w:noProof/>
            <w:webHidden/>
          </w:rPr>
          <w:tab/>
        </w:r>
        <w:r w:rsidR="00D87560">
          <w:rPr>
            <w:noProof/>
            <w:webHidden/>
          </w:rPr>
          <w:fldChar w:fldCharType="begin"/>
        </w:r>
        <w:r w:rsidR="00D87560">
          <w:rPr>
            <w:noProof/>
            <w:webHidden/>
          </w:rPr>
          <w:instrText xml:space="preserve"> PAGEREF _Toc79019383 \h </w:instrText>
        </w:r>
        <w:r w:rsidR="00D87560">
          <w:rPr>
            <w:noProof/>
            <w:webHidden/>
          </w:rPr>
        </w:r>
        <w:r w:rsidR="00D87560">
          <w:rPr>
            <w:noProof/>
            <w:webHidden/>
          </w:rPr>
          <w:fldChar w:fldCharType="separate"/>
        </w:r>
        <w:r w:rsidR="00F84E57">
          <w:rPr>
            <w:noProof/>
            <w:webHidden/>
          </w:rPr>
          <w:t>11</w:t>
        </w:r>
        <w:r w:rsidR="00D87560">
          <w:rPr>
            <w:noProof/>
            <w:webHidden/>
          </w:rPr>
          <w:fldChar w:fldCharType="end"/>
        </w:r>
      </w:hyperlink>
    </w:p>
    <w:p w14:paraId="615CA902" w14:textId="1A0C4E02"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4" w:history="1">
        <w:r w:rsidRPr="00B571AD">
          <w:rPr>
            <w:rStyle w:val="Hyperlink"/>
            <w:noProof/>
          </w:rPr>
          <w:t>Figure 2</w:t>
        </w:r>
        <w:r w:rsidRPr="00B571AD">
          <w:rPr>
            <w:rStyle w:val="Hyperlink"/>
            <w:rFonts w:cs="Times New Roman"/>
            <w:noProof/>
          </w:rPr>
          <w:t>. Software Development Life Cycle (SDLC) Methodologies</w:t>
        </w:r>
        <w:r>
          <w:rPr>
            <w:noProof/>
            <w:webHidden/>
          </w:rPr>
          <w:tab/>
        </w:r>
        <w:r>
          <w:rPr>
            <w:noProof/>
            <w:webHidden/>
          </w:rPr>
          <w:fldChar w:fldCharType="begin"/>
        </w:r>
        <w:r>
          <w:rPr>
            <w:noProof/>
            <w:webHidden/>
          </w:rPr>
          <w:instrText xml:space="preserve"> PAGEREF _Toc79019384 \h </w:instrText>
        </w:r>
        <w:r>
          <w:rPr>
            <w:noProof/>
            <w:webHidden/>
          </w:rPr>
        </w:r>
        <w:r>
          <w:rPr>
            <w:noProof/>
            <w:webHidden/>
          </w:rPr>
          <w:fldChar w:fldCharType="separate"/>
        </w:r>
        <w:r w:rsidR="00F84E57">
          <w:rPr>
            <w:noProof/>
            <w:webHidden/>
          </w:rPr>
          <w:t>12</w:t>
        </w:r>
        <w:r>
          <w:rPr>
            <w:noProof/>
            <w:webHidden/>
          </w:rPr>
          <w:fldChar w:fldCharType="end"/>
        </w:r>
      </w:hyperlink>
    </w:p>
    <w:p w14:paraId="3ACCA2CB" w14:textId="1809FAB2"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5" w:history="1">
        <w:r w:rsidRPr="00B571AD">
          <w:rPr>
            <w:rStyle w:val="Hyperlink"/>
            <w:noProof/>
          </w:rPr>
          <w:t>Figure 3</w:t>
        </w:r>
        <w:r w:rsidRPr="00B571AD">
          <w:rPr>
            <w:rStyle w:val="Hyperlink"/>
            <w:rFonts w:cs="Times New Roman"/>
            <w:noProof/>
          </w:rPr>
          <w:t>. The Disciplined Agile (DA) Layers</w:t>
        </w:r>
        <w:r>
          <w:rPr>
            <w:noProof/>
            <w:webHidden/>
          </w:rPr>
          <w:tab/>
        </w:r>
        <w:r>
          <w:rPr>
            <w:noProof/>
            <w:webHidden/>
          </w:rPr>
          <w:fldChar w:fldCharType="begin"/>
        </w:r>
        <w:r>
          <w:rPr>
            <w:noProof/>
            <w:webHidden/>
          </w:rPr>
          <w:instrText xml:space="preserve"> PAGEREF _Toc79019385 \h </w:instrText>
        </w:r>
        <w:r>
          <w:rPr>
            <w:noProof/>
            <w:webHidden/>
          </w:rPr>
        </w:r>
        <w:r>
          <w:rPr>
            <w:noProof/>
            <w:webHidden/>
          </w:rPr>
          <w:fldChar w:fldCharType="separate"/>
        </w:r>
        <w:r w:rsidR="00F84E57">
          <w:rPr>
            <w:noProof/>
            <w:webHidden/>
          </w:rPr>
          <w:t>13</w:t>
        </w:r>
        <w:r>
          <w:rPr>
            <w:noProof/>
            <w:webHidden/>
          </w:rPr>
          <w:fldChar w:fldCharType="end"/>
        </w:r>
      </w:hyperlink>
    </w:p>
    <w:p w14:paraId="578E2341" w14:textId="14943A6A"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6" w:history="1">
        <w:r w:rsidRPr="00B571AD">
          <w:rPr>
            <w:rStyle w:val="Hyperlink"/>
            <w:noProof/>
          </w:rPr>
          <w:t>Figure 4</w:t>
        </w:r>
        <w:r w:rsidRPr="00B571AD">
          <w:rPr>
            <w:rStyle w:val="Hyperlink"/>
            <w:rFonts w:cs="Times New Roman"/>
            <w:noProof/>
          </w:rPr>
          <w:t>. The Disciplined Agile (DA) Tool Kit</w:t>
        </w:r>
        <w:r>
          <w:rPr>
            <w:noProof/>
            <w:webHidden/>
          </w:rPr>
          <w:tab/>
        </w:r>
        <w:r>
          <w:rPr>
            <w:noProof/>
            <w:webHidden/>
          </w:rPr>
          <w:fldChar w:fldCharType="begin"/>
        </w:r>
        <w:r>
          <w:rPr>
            <w:noProof/>
            <w:webHidden/>
          </w:rPr>
          <w:instrText xml:space="preserve"> PAGEREF _Toc79019386 \h </w:instrText>
        </w:r>
        <w:r>
          <w:rPr>
            <w:noProof/>
            <w:webHidden/>
          </w:rPr>
        </w:r>
        <w:r>
          <w:rPr>
            <w:noProof/>
            <w:webHidden/>
          </w:rPr>
          <w:fldChar w:fldCharType="separate"/>
        </w:r>
        <w:r w:rsidR="00F84E57">
          <w:rPr>
            <w:noProof/>
            <w:webHidden/>
          </w:rPr>
          <w:t>14</w:t>
        </w:r>
        <w:r>
          <w:rPr>
            <w:noProof/>
            <w:webHidden/>
          </w:rPr>
          <w:fldChar w:fldCharType="end"/>
        </w:r>
      </w:hyperlink>
    </w:p>
    <w:p w14:paraId="02EB68D5" w14:textId="1410B03E"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7" w:history="1">
        <w:r w:rsidRPr="00B571AD">
          <w:rPr>
            <w:rStyle w:val="Hyperlink"/>
            <w:noProof/>
          </w:rPr>
          <w:t>Figure 5</w:t>
        </w:r>
        <w:r w:rsidRPr="00B571AD">
          <w:rPr>
            <w:rStyle w:val="Hyperlink"/>
            <w:rFonts w:cs="Times New Roman"/>
            <w:noProof/>
          </w:rPr>
          <w:t>. Database Design Process Stage – Conceptual</w:t>
        </w:r>
        <w:r>
          <w:rPr>
            <w:noProof/>
            <w:webHidden/>
          </w:rPr>
          <w:tab/>
        </w:r>
        <w:r>
          <w:rPr>
            <w:noProof/>
            <w:webHidden/>
          </w:rPr>
          <w:fldChar w:fldCharType="begin"/>
        </w:r>
        <w:r>
          <w:rPr>
            <w:noProof/>
            <w:webHidden/>
          </w:rPr>
          <w:instrText xml:space="preserve"> PAGEREF _Toc79019387 \h </w:instrText>
        </w:r>
        <w:r>
          <w:rPr>
            <w:noProof/>
            <w:webHidden/>
          </w:rPr>
        </w:r>
        <w:r>
          <w:rPr>
            <w:noProof/>
            <w:webHidden/>
          </w:rPr>
          <w:fldChar w:fldCharType="separate"/>
        </w:r>
        <w:r w:rsidR="00F84E57">
          <w:rPr>
            <w:noProof/>
            <w:webHidden/>
          </w:rPr>
          <w:t>15</w:t>
        </w:r>
        <w:r>
          <w:rPr>
            <w:noProof/>
            <w:webHidden/>
          </w:rPr>
          <w:fldChar w:fldCharType="end"/>
        </w:r>
      </w:hyperlink>
    </w:p>
    <w:p w14:paraId="1C215C4B" w14:textId="198E9EC0"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8" w:history="1">
        <w:r w:rsidRPr="00B571AD">
          <w:rPr>
            <w:rStyle w:val="Hyperlink"/>
            <w:noProof/>
          </w:rPr>
          <w:t>Figure 6</w:t>
        </w:r>
        <w:r w:rsidRPr="00B571AD">
          <w:rPr>
            <w:rStyle w:val="Hyperlink"/>
            <w:rFonts w:cs="Times New Roman"/>
            <w:noProof/>
          </w:rPr>
          <w:t>. Database Design Process Stage – Logical</w:t>
        </w:r>
        <w:r>
          <w:rPr>
            <w:noProof/>
            <w:webHidden/>
          </w:rPr>
          <w:tab/>
        </w:r>
        <w:r>
          <w:rPr>
            <w:noProof/>
            <w:webHidden/>
          </w:rPr>
          <w:fldChar w:fldCharType="begin"/>
        </w:r>
        <w:r>
          <w:rPr>
            <w:noProof/>
            <w:webHidden/>
          </w:rPr>
          <w:instrText xml:space="preserve"> PAGEREF _Toc79019388 \h </w:instrText>
        </w:r>
        <w:r>
          <w:rPr>
            <w:noProof/>
            <w:webHidden/>
          </w:rPr>
        </w:r>
        <w:r>
          <w:rPr>
            <w:noProof/>
            <w:webHidden/>
          </w:rPr>
          <w:fldChar w:fldCharType="separate"/>
        </w:r>
        <w:r w:rsidR="00F84E57">
          <w:rPr>
            <w:noProof/>
            <w:webHidden/>
          </w:rPr>
          <w:t>16</w:t>
        </w:r>
        <w:r>
          <w:rPr>
            <w:noProof/>
            <w:webHidden/>
          </w:rPr>
          <w:fldChar w:fldCharType="end"/>
        </w:r>
      </w:hyperlink>
    </w:p>
    <w:p w14:paraId="46DE6378" w14:textId="620C7F97" w:rsidR="00D87560" w:rsidRDefault="00D87560" w:rsidP="00D87560">
      <w:pPr>
        <w:pStyle w:val="TableofFigures"/>
        <w:tabs>
          <w:tab w:val="right" w:leader="dot" w:pos="10790"/>
        </w:tabs>
        <w:spacing w:line="480" w:lineRule="auto"/>
        <w:rPr>
          <w:rFonts w:asciiTheme="minorHAnsi" w:eastAsiaTheme="minorEastAsia" w:hAnsiTheme="minorHAnsi"/>
          <w:noProof/>
          <w:sz w:val="22"/>
          <w:szCs w:val="22"/>
        </w:rPr>
      </w:pPr>
      <w:hyperlink w:anchor="_Toc79019389" w:history="1">
        <w:r w:rsidRPr="00B571AD">
          <w:rPr>
            <w:rStyle w:val="Hyperlink"/>
            <w:noProof/>
          </w:rPr>
          <w:t>Figure 7</w:t>
        </w:r>
        <w:r w:rsidRPr="00B571AD">
          <w:rPr>
            <w:rStyle w:val="Hyperlink"/>
            <w:rFonts w:cs="Times New Roman"/>
            <w:noProof/>
          </w:rPr>
          <w:t>. Database Design Process Stage – Physical</w:t>
        </w:r>
        <w:r>
          <w:rPr>
            <w:noProof/>
            <w:webHidden/>
          </w:rPr>
          <w:tab/>
        </w:r>
        <w:r>
          <w:rPr>
            <w:noProof/>
            <w:webHidden/>
          </w:rPr>
          <w:fldChar w:fldCharType="begin"/>
        </w:r>
        <w:r>
          <w:rPr>
            <w:noProof/>
            <w:webHidden/>
          </w:rPr>
          <w:instrText xml:space="preserve"> PAGEREF _Toc79019389 \h </w:instrText>
        </w:r>
        <w:r>
          <w:rPr>
            <w:noProof/>
            <w:webHidden/>
          </w:rPr>
        </w:r>
        <w:r>
          <w:rPr>
            <w:noProof/>
            <w:webHidden/>
          </w:rPr>
          <w:fldChar w:fldCharType="separate"/>
        </w:r>
        <w:r w:rsidR="00F84E57">
          <w:rPr>
            <w:noProof/>
            <w:webHidden/>
          </w:rPr>
          <w:t>17</w:t>
        </w:r>
        <w:r>
          <w:rPr>
            <w:noProof/>
            <w:webHidden/>
          </w:rPr>
          <w:fldChar w:fldCharType="end"/>
        </w:r>
      </w:hyperlink>
    </w:p>
    <w:p w14:paraId="70D0418B" w14:textId="5C9AC23E" w:rsidR="00145D62" w:rsidRDefault="0069700F" w:rsidP="00A60806">
      <w:pPr>
        <w:spacing w:line="480" w:lineRule="auto"/>
        <w:ind w:right="864"/>
      </w:pPr>
      <w:r>
        <w:rPr>
          <w:rFonts w:cs="Times New Roman"/>
        </w:rPr>
        <w:fldChar w:fldCharType="end"/>
      </w:r>
    </w:p>
    <w:p w14:paraId="28D31E63" w14:textId="1F118FD1" w:rsidR="00B97487" w:rsidRDefault="00B97487" w:rsidP="006134FD">
      <w:pPr>
        <w:sectPr w:rsidR="00B97487" w:rsidSect="008526FB">
          <w:footerReference w:type="even" r:id="rId18"/>
          <w:footerReference w:type="default" r:id="rId19"/>
          <w:pgSz w:w="12240" w:h="15840" w:code="1"/>
          <w:pgMar w:top="720" w:right="720" w:bottom="720" w:left="720" w:header="576" w:footer="576" w:gutter="0"/>
          <w:cols w:space="708"/>
          <w:titlePg/>
          <w:docGrid w:linePitch="360"/>
        </w:sectPr>
      </w:pPr>
    </w:p>
    <w:p w14:paraId="4583CB25" w14:textId="78C839EA" w:rsidR="002F5A4B" w:rsidRPr="00B1578E" w:rsidRDefault="002F5A4B" w:rsidP="002F5A4B">
      <w:pPr>
        <w:pStyle w:val="Caption"/>
        <w:keepNext/>
        <w:pageBreakBefore/>
        <w:rPr>
          <w:i w:val="0"/>
          <w:iCs w:val="0"/>
          <w:sz w:val="28"/>
          <w:szCs w:val="28"/>
        </w:rPr>
      </w:pPr>
      <w:bookmarkStart w:id="0" w:name="_Ref78935227"/>
      <w:bookmarkStart w:id="1" w:name="_Ref78908107"/>
      <w:bookmarkStart w:id="2" w:name="_Ref77529846"/>
      <w:bookmarkStart w:id="3" w:name="_Toc79019383"/>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926B05">
        <w:rPr>
          <w:i w:val="0"/>
          <w:iCs w:val="0"/>
          <w:noProof/>
          <w:sz w:val="28"/>
          <w:szCs w:val="28"/>
        </w:rPr>
        <w:t>1</w:t>
      </w:r>
      <w:r w:rsidRPr="0051101A">
        <w:rPr>
          <w:i w:val="0"/>
          <w:iCs w:val="0"/>
          <w:sz w:val="28"/>
          <w:szCs w:val="28"/>
        </w:rPr>
        <w:fldChar w:fldCharType="end"/>
      </w:r>
      <w:bookmarkEnd w:id="0"/>
      <w:r w:rsidRPr="00B1578E">
        <w:rPr>
          <w:i w:val="0"/>
          <w:iCs w:val="0"/>
          <w:sz w:val="28"/>
          <w:szCs w:val="28"/>
        </w:rPr>
        <w:t xml:space="preserve">. </w:t>
      </w:r>
      <w:r>
        <w:rPr>
          <w:rFonts w:cs="Times New Roman"/>
          <w:i w:val="0"/>
          <w:iCs w:val="0"/>
          <w:sz w:val="28"/>
          <w:szCs w:val="28"/>
        </w:rPr>
        <w:t xml:space="preserve">The </w:t>
      </w:r>
      <w:r w:rsidR="00454005">
        <w:rPr>
          <w:rFonts w:cs="Times New Roman"/>
          <w:i w:val="0"/>
          <w:iCs w:val="0"/>
          <w:sz w:val="28"/>
          <w:szCs w:val="28"/>
        </w:rPr>
        <w:t xml:space="preserve">Agile </w:t>
      </w:r>
      <w:r>
        <w:rPr>
          <w:rFonts w:cs="Times New Roman"/>
          <w:i w:val="0"/>
          <w:iCs w:val="0"/>
          <w:sz w:val="28"/>
          <w:szCs w:val="28"/>
        </w:rPr>
        <w:t>Software Development Life Cycle (SDLC)</w:t>
      </w:r>
      <w:bookmarkEnd w:id="3"/>
    </w:p>
    <w:p w14:paraId="6C15251A" w14:textId="6EDA71FB" w:rsidR="002F5A4B" w:rsidRDefault="00FA53C8" w:rsidP="002F5A4B">
      <w:pPr>
        <w:pStyle w:val="Caption"/>
        <w:spacing w:after="0"/>
        <w:rPr>
          <w:i w:val="0"/>
          <w:iCs w:val="0"/>
          <w:sz w:val="28"/>
          <w:szCs w:val="28"/>
        </w:rPr>
      </w:pPr>
      <w:r>
        <w:rPr>
          <w:noProof/>
        </w:rPr>
        <w:drawing>
          <wp:inline distT="0" distB="0" distL="0" distR="0" wp14:anchorId="544207F2" wp14:editId="66C35B83">
            <wp:extent cx="8220075" cy="3467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0075" cy="3467100"/>
                    </a:xfrm>
                    <a:prstGeom prst="rect">
                      <a:avLst/>
                    </a:prstGeom>
                    <a:noFill/>
                    <a:ln>
                      <a:noFill/>
                    </a:ln>
                  </pic:spPr>
                </pic:pic>
              </a:graphicData>
            </a:graphic>
          </wp:inline>
        </w:drawing>
      </w:r>
    </w:p>
    <w:p w14:paraId="023D4E69" w14:textId="05F4EA94" w:rsidR="002F5A4B" w:rsidRPr="00FC09F9" w:rsidRDefault="002F5A4B" w:rsidP="002F5A4B">
      <w:r>
        <w:t xml:space="preserve">Source:  </w:t>
      </w:r>
      <w:r w:rsidR="00B56E4E">
        <w:fldChar w:fldCharType="begin"/>
      </w:r>
      <w:r w:rsidR="00B56E4E">
        <w:instrText>ADDIN RW.CITE{{doc:61070d558f084cd6a69627e2 PMI 2021}}</w:instrText>
      </w:r>
      <w:r w:rsidR="00B56E4E">
        <w:fldChar w:fldCharType="separate"/>
      </w:r>
      <w:r w:rsidR="00B56E4E" w:rsidRPr="00B56E4E">
        <w:rPr>
          <w:rFonts w:cs="Times New Roman"/>
          <w:bCs/>
        </w:rPr>
        <w:t>(PMI, 2021)</w:t>
      </w:r>
      <w:r w:rsidR="00B56E4E">
        <w:fldChar w:fldCharType="end"/>
      </w:r>
    </w:p>
    <w:p w14:paraId="704E35D1" w14:textId="4275148A" w:rsidR="00D3183A" w:rsidRPr="0051101A" w:rsidRDefault="00D3183A" w:rsidP="00926B05">
      <w:pPr>
        <w:pStyle w:val="Caption"/>
        <w:keepNext/>
        <w:rPr>
          <w:rFonts w:cs="Times New Roman"/>
          <w:i w:val="0"/>
          <w:iCs w:val="0"/>
          <w:sz w:val="28"/>
          <w:szCs w:val="28"/>
        </w:rPr>
      </w:pPr>
      <w:bookmarkStart w:id="4" w:name="_Ref78935536"/>
      <w:bookmarkStart w:id="5" w:name="_Toc79019384"/>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926B05">
        <w:rPr>
          <w:i w:val="0"/>
          <w:iCs w:val="0"/>
          <w:noProof/>
          <w:sz w:val="28"/>
          <w:szCs w:val="28"/>
        </w:rPr>
        <w:t>2</w:t>
      </w:r>
      <w:r w:rsidRPr="0051101A">
        <w:rPr>
          <w:i w:val="0"/>
          <w:iCs w:val="0"/>
          <w:sz w:val="28"/>
          <w:szCs w:val="28"/>
        </w:rPr>
        <w:fldChar w:fldCharType="end"/>
      </w:r>
      <w:bookmarkEnd w:id="4"/>
      <w:r w:rsidRPr="0051101A">
        <w:rPr>
          <w:rFonts w:cs="Times New Roman"/>
          <w:i w:val="0"/>
          <w:iCs w:val="0"/>
          <w:sz w:val="28"/>
          <w:szCs w:val="28"/>
        </w:rPr>
        <w:t xml:space="preserve">. </w:t>
      </w:r>
      <w:r w:rsidR="00CA45E0">
        <w:rPr>
          <w:rFonts w:cs="Times New Roman"/>
          <w:i w:val="0"/>
          <w:iCs w:val="0"/>
          <w:sz w:val="28"/>
          <w:szCs w:val="28"/>
        </w:rPr>
        <w:t>Software Development Life Cycle (SDLC) Methodologies</w:t>
      </w:r>
      <w:bookmarkEnd w:id="5"/>
    </w:p>
    <w:p w14:paraId="037394A1" w14:textId="77044A5F" w:rsidR="00D3183A" w:rsidRDefault="0099267E" w:rsidP="00D3183A">
      <w:r>
        <w:rPr>
          <w:noProof/>
        </w:rPr>
        <w:drawing>
          <wp:inline distT="0" distB="0" distL="0" distR="0" wp14:anchorId="080090A8" wp14:editId="1A7866A9">
            <wp:extent cx="6219825" cy="519355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8269" r="17628" b="5650"/>
                    <a:stretch/>
                  </pic:blipFill>
                  <pic:spPr bwMode="auto">
                    <a:xfrm>
                      <a:off x="0" y="0"/>
                      <a:ext cx="6253386" cy="5221578"/>
                    </a:xfrm>
                    <a:prstGeom prst="rect">
                      <a:avLst/>
                    </a:prstGeom>
                    <a:noFill/>
                    <a:ln>
                      <a:noFill/>
                    </a:ln>
                    <a:extLst>
                      <a:ext uri="{53640926-AAD7-44D8-BBD7-CCE9431645EC}">
                        <a14:shadowObscured xmlns:a14="http://schemas.microsoft.com/office/drawing/2010/main"/>
                      </a:ext>
                    </a:extLst>
                  </pic:spPr>
                </pic:pic>
              </a:graphicData>
            </a:graphic>
          </wp:inline>
        </w:drawing>
      </w:r>
    </w:p>
    <w:p w14:paraId="0419A827" w14:textId="707C4634" w:rsidR="00D3183A" w:rsidRPr="00290AB5" w:rsidRDefault="00D3183A" w:rsidP="00D3183A">
      <w:r>
        <w:t xml:space="preserve">Source:  </w:t>
      </w:r>
      <w:r w:rsidR="00461DE0">
        <w:fldChar w:fldCharType="begin"/>
      </w:r>
      <w:r w:rsidR="00461DE0">
        <w:instrText>ADDIN RW.CITE{{doc:610a35928f08e07762760479 Techuz 2018}}</w:instrText>
      </w:r>
      <w:r w:rsidR="00461DE0">
        <w:fldChar w:fldCharType="separate"/>
      </w:r>
      <w:r w:rsidR="00461DE0" w:rsidRPr="00461DE0">
        <w:rPr>
          <w:rFonts w:cs="Times New Roman"/>
          <w:bCs/>
        </w:rPr>
        <w:t>(Techuz, 2018)</w:t>
      </w:r>
      <w:r w:rsidR="00461DE0">
        <w:fldChar w:fldCharType="end"/>
      </w:r>
    </w:p>
    <w:p w14:paraId="39E9B4AD" w14:textId="11803AB8" w:rsidR="00BF16F8" w:rsidRDefault="00BF16F8" w:rsidP="00BF16F8">
      <w:pPr>
        <w:pStyle w:val="Caption"/>
        <w:keepNext/>
        <w:pageBreakBefore/>
        <w:rPr>
          <w:rFonts w:cs="Times New Roman"/>
          <w:i w:val="0"/>
          <w:iCs w:val="0"/>
          <w:sz w:val="28"/>
          <w:szCs w:val="28"/>
        </w:rPr>
      </w:pPr>
      <w:bookmarkStart w:id="6" w:name="_Ref78935688"/>
      <w:bookmarkStart w:id="7" w:name="_Toc79019385"/>
      <w:bookmarkEnd w:id="1"/>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606688">
        <w:rPr>
          <w:i w:val="0"/>
          <w:iCs w:val="0"/>
          <w:noProof/>
          <w:sz w:val="28"/>
          <w:szCs w:val="28"/>
        </w:rPr>
        <w:t>3</w:t>
      </w:r>
      <w:r w:rsidRPr="0051101A">
        <w:rPr>
          <w:i w:val="0"/>
          <w:iCs w:val="0"/>
          <w:sz w:val="28"/>
          <w:szCs w:val="28"/>
        </w:rPr>
        <w:fldChar w:fldCharType="end"/>
      </w:r>
      <w:bookmarkEnd w:id="6"/>
      <w:r w:rsidRPr="0051101A">
        <w:rPr>
          <w:rFonts w:cs="Times New Roman"/>
          <w:i w:val="0"/>
          <w:iCs w:val="0"/>
          <w:sz w:val="28"/>
          <w:szCs w:val="28"/>
        </w:rPr>
        <w:t xml:space="preserve">. </w:t>
      </w:r>
      <w:r>
        <w:rPr>
          <w:rFonts w:cs="Times New Roman"/>
          <w:i w:val="0"/>
          <w:iCs w:val="0"/>
          <w:sz w:val="28"/>
          <w:szCs w:val="28"/>
        </w:rPr>
        <w:t xml:space="preserve">The </w:t>
      </w:r>
      <w:r w:rsidR="00265D23">
        <w:rPr>
          <w:rFonts w:cs="Times New Roman"/>
          <w:i w:val="0"/>
          <w:iCs w:val="0"/>
          <w:sz w:val="28"/>
          <w:szCs w:val="28"/>
        </w:rPr>
        <w:t>Disciplined Agile (DA) Layer</w:t>
      </w:r>
      <w:r w:rsidR="00BA0A3D">
        <w:rPr>
          <w:rFonts w:cs="Times New Roman"/>
          <w:i w:val="0"/>
          <w:iCs w:val="0"/>
          <w:sz w:val="28"/>
          <w:szCs w:val="28"/>
        </w:rPr>
        <w:t>s</w:t>
      </w:r>
      <w:bookmarkEnd w:id="7"/>
    </w:p>
    <w:p w14:paraId="55C533D4" w14:textId="77777777" w:rsidR="00BF16F8" w:rsidRDefault="00BF16F8" w:rsidP="00BF16F8">
      <w:r>
        <w:rPr>
          <w:noProof/>
        </w:rPr>
        <w:drawing>
          <wp:inline distT="0" distB="0" distL="0" distR="0" wp14:anchorId="150577BA" wp14:editId="180726EE">
            <wp:extent cx="6221750" cy="28575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8346"/>
                    <a:stretch/>
                  </pic:blipFill>
                  <pic:spPr bwMode="auto">
                    <a:xfrm>
                      <a:off x="0" y="0"/>
                      <a:ext cx="6244755" cy="2868066"/>
                    </a:xfrm>
                    <a:prstGeom prst="rect">
                      <a:avLst/>
                    </a:prstGeom>
                    <a:noFill/>
                    <a:ln>
                      <a:noFill/>
                    </a:ln>
                    <a:extLst>
                      <a:ext uri="{53640926-AAD7-44D8-BBD7-CCE9431645EC}">
                        <a14:shadowObscured xmlns:a14="http://schemas.microsoft.com/office/drawing/2010/main"/>
                      </a:ext>
                    </a:extLst>
                  </pic:spPr>
                </pic:pic>
              </a:graphicData>
            </a:graphic>
          </wp:inline>
        </w:drawing>
      </w:r>
    </w:p>
    <w:p w14:paraId="096223D6" w14:textId="77777777" w:rsidR="00BF16F8" w:rsidRPr="00290AB5" w:rsidRDefault="00BF16F8" w:rsidP="00BF16F8">
      <w:r>
        <w:t xml:space="preserve">Source:  </w:t>
      </w:r>
      <w:r>
        <w:fldChar w:fldCharType="begin"/>
      </w:r>
      <w:r>
        <w:instrText>ADDIN RW.CITE{{doc:61070d558f084cd6a69627e2 PMI 2021}}</w:instrText>
      </w:r>
      <w:r>
        <w:fldChar w:fldCharType="separate"/>
      </w:r>
      <w:r w:rsidRPr="00754D11">
        <w:rPr>
          <w:rFonts w:cs="Times New Roman"/>
          <w:bCs/>
        </w:rPr>
        <w:t>(PMI, 2021)</w:t>
      </w:r>
      <w:r>
        <w:fldChar w:fldCharType="end"/>
      </w:r>
    </w:p>
    <w:p w14:paraId="6D282FE7" w14:textId="120C3209" w:rsidR="00DE04EA" w:rsidRDefault="00DE04EA" w:rsidP="00DE04EA">
      <w:pPr>
        <w:pStyle w:val="Caption"/>
        <w:keepNext/>
        <w:pageBreakBefore/>
        <w:rPr>
          <w:rFonts w:cs="Times New Roman"/>
          <w:i w:val="0"/>
          <w:iCs w:val="0"/>
          <w:sz w:val="28"/>
          <w:szCs w:val="28"/>
        </w:rPr>
      </w:pPr>
      <w:bookmarkStart w:id="8" w:name="_Ref78942787"/>
      <w:bookmarkStart w:id="9" w:name="_Toc79019386"/>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606688">
        <w:rPr>
          <w:i w:val="0"/>
          <w:iCs w:val="0"/>
          <w:noProof/>
          <w:sz w:val="28"/>
          <w:szCs w:val="28"/>
        </w:rPr>
        <w:t>4</w:t>
      </w:r>
      <w:r w:rsidRPr="0051101A">
        <w:rPr>
          <w:i w:val="0"/>
          <w:iCs w:val="0"/>
          <w:sz w:val="28"/>
          <w:szCs w:val="28"/>
        </w:rPr>
        <w:fldChar w:fldCharType="end"/>
      </w:r>
      <w:bookmarkEnd w:id="8"/>
      <w:r w:rsidRPr="0051101A">
        <w:rPr>
          <w:rFonts w:cs="Times New Roman"/>
          <w:i w:val="0"/>
          <w:iCs w:val="0"/>
          <w:sz w:val="28"/>
          <w:szCs w:val="28"/>
        </w:rPr>
        <w:t xml:space="preserve">. </w:t>
      </w:r>
      <w:r>
        <w:rPr>
          <w:rFonts w:cs="Times New Roman"/>
          <w:i w:val="0"/>
          <w:iCs w:val="0"/>
          <w:sz w:val="28"/>
          <w:szCs w:val="28"/>
        </w:rPr>
        <w:t xml:space="preserve">The </w:t>
      </w:r>
      <w:r w:rsidR="00E67E44">
        <w:rPr>
          <w:rFonts w:cs="Times New Roman"/>
          <w:i w:val="0"/>
          <w:iCs w:val="0"/>
          <w:sz w:val="28"/>
          <w:szCs w:val="28"/>
        </w:rPr>
        <w:t>Disciplined Agile</w:t>
      </w:r>
      <w:r w:rsidR="006D2629">
        <w:rPr>
          <w:rFonts w:cs="Times New Roman"/>
          <w:i w:val="0"/>
          <w:iCs w:val="0"/>
          <w:sz w:val="28"/>
          <w:szCs w:val="28"/>
        </w:rPr>
        <w:t xml:space="preserve"> (DA) Tool Kit</w:t>
      </w:r>
      <w:bookmarkEnd w:id="9"/>
    </w:p>
    <w:p w14:paraId="39C2927A" w14:textId="4DCCE9C9" w:rsidR="00DE04EA" w:rsidRDefault="00C368CF" w:rsidP="00DE04EA">
      <w:r>
        <w:rPr>
          <w:noProof/>
        </w:rPr>
        <w:drawing>
          <wp:inline distT="0" distB="0" distL="0" distR="0" wp14:anchorId="543E11B3" wp14:editId="656D4184">
            <wp:extent cx="82296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280"/>
                    <a:stretch/>
                  </pic:blipFill>
                  <pic:spPr bwMode="auto">
                    <a:xfrm>
                      <a:off x="0" y="0"/>
                      <a:ext cx="8229600" cy="5391150"/>
                    </a:xfrm>
                    <a:prstGeom prst="rect">
                      <a:avLst/>
                    </a:prstGeom>
                    <a:noFill/>
                    <a:ln>
                      <a:noFill/>
                    </a:ln>
                    <a:extLst>
                      <a:ext uri="{53640926-AAD7-44D8-BBD7-CCE9431645EC}">
                        <a14:shadowObscured xmlns:a14="http://schemas.microsoft.com/office/drawing/2010/main"/>
                      </a:ext>
                    </a:extLst>
                  </pic:spPr>
                </pic:pic>
              </a:graphicData>
            </a:graphic>
          </wp:inline>
        </w:drawing>
      </w:r>
    </w:p>
    <w:p w14:paraId="787A18F9" w14:textId="66E68341" w:rsidR="00DE04EA" w:rsidRPr="00290AB5" w:rsidRDefault="00DE04EA" w:rsidP="00DE04EA">
      <w:r>
        <w:t xml:space="preserve">Source:  </w:t>
      </w:r>
      <w:r>
        <w:fldChar w:fldCharType="begin"/>
      </w:r>
      <w:r>
        <w:instrText>ADDIN RW.CITE{{doc:61070d558f084cd6a69627e2 PMI 2021}}</w:instrText>
      </w:r>
      <w:r>
        <w:fldChar w:fldCharType="separate"/>
      </w:r>
      <w:r w:rsidRPr="00754D11">
        <w:rPr>
          <w:rFonts w:cs="Times New Roman"/>
          <w:bCs/>
        </w:rPr>
        <w:t>(PMI, 2021)</w:t>
      </w:r>
      <w:r>
        <w:fldChar w:fldCharType="end"/>
      </w:r>
    </w:p>
    <w:p w14:paraId="73E4CA89" w14:textId="3F17CDA1" w:rsidR="00AC0ED3" w:rsidRPr="0051101A" w:rsidRDefault="002D2685" w:rsidP="00D72564">
      <w:pPr>
        <w:pStyle w:val="Caption"/>
        <w:keepNext/>
        <w:rPr>
          <w:rFonts w:cs="Times New Roman"/>
          <w:i w:val="0"/>
          <w:iCs w:val="0"/>
          <w:sz w:val="28"/>
          <w:szCs w:val="28"/>
        </w:rPr>
      </w:pPr>
      <w:bookmarkStart w:id="10" w:name="_Ref79017898"/>
      <w:bookmarkStart w:id="11" w:name="_Toc79019387"/>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D94921">
        <w:rPr>
          <w:i w:val="0"/>
          <w:iCs w:val="0"/>
          <w:noProof/>
          <w:sz w:val="28"/>
          <w:szCs w:val="28"/>
        </w:rPr>
        <w:t>5</w:t>
      </w:r>
      <w:r w:rsidRPr="0051101A">
        <w:rPr>
          <w:i w:val="0"/>
          <w:iCs w:val="0"/>
          <w:sz w:val="28"/>
          <w:szCs w:val="28"/>
        </w:rPr>
        <w:fldChar w:fldCharType="end"/>
      </w:r>
      <w:bookmarkEnd w:id="10"/>
      <w:r w:rsidRPr="0051101A">
        <w:rPr>
          <w:rFonts w:cs="Times New Roman"/>
          <w:i w:val="0"/>
          <w:iCs w:val="0"/>
          <w:sz w:val="28"/>
          <w:szCs w:val="28"/>
        </w:rPr>
        <w:t xml:space="preserve">. Database </w:t>
      </w:r>
      <w:bookmarkEnd w:id="2"/>
      <w:r w:rsidR="00C50FE2">
        <w:rPr>
          <w:rFonts w:cs="Times New Roman"/>
          <w:i w:val="0"/>
          <w:iCs w:val="0"/>
          <w:sz w:val="28"/>
          <w:szCs w:val="28"/>
        </w:rPr>
        <w:t>Design Process</w:t>
      </w:r>
      <w:r w:rsidR="00692CF5">
        <w:rPr>
          <w:rFonts w:cs="Times New Roman"/>
          <w:i w:val="0"/>
          <w:iCs w:val="0"/>
          <w:sz w:val="28"/>
          <w:szCs w:val="28"/>
        </w:rPr>
        <w:t xml:space="preserve"> Stage</w:t>
      </w:r>
      <w:r w:rsidR="000949DA">
        <w:rPr>
          <w:rFonts w:cs="Times New Roman"/>
          <w:i w:val="0"/>
          <w:iCs w:val="0"/>
          <w:sz w:val="28"/>
          <w:szCs w:val="28"/>
        </w:rPr>
        <w:t xml:space="preserve"> – Conceptual</w:t>
      </w:r>
      <w:bookmarkEnd w:id="11"/>
    </w:p>
    <w:p w14:paraId="0670F73B" w14:textId="5485B768" w:rsidR="00863B19" w:rsidRDefault="00B04273" w:rsidP="005472CF">
      <w:r>
        <w:rPr>
          <w:noProof/>
        </w:rPr>
        <mc:AlternateContent>
          <mc:Choice Requires="wps">
            <w:drawing>
              <wp:anchor distT="0" distB="0" distL="114300" distR="114300" simplePos="0" relativeHeight="251703296" behindDoc="0" locked="0" layoutInCell="1" allowOverlap="1" wp14:anchorId="61D7F0E6" wp14:editId="5AA16B5C">
                <wp:simplePos x="0" y="0"/>
                <wp:positionH relativeFrom="column">
                  <wp:posOffset>6315075</wp:posOffset>
                </wp:positionH>
                <wp:positionV relativeFrom="paragraph">
                  <wp:posOffset>916305</wp:posOffset>
                </wp:positionV>
                <wp:extent cx="685800" cy="2333625"/>
                <wp:effectExtent l="114300" t="114300" r="133350" b="142875"/>
                <wp:wrapNone/>
                <wp:docPr id="37" name="Rectangle 37"/>
                <wp:cNvGraphicFramePr/>
                <a:graphic xmlns:a="http://schemas.openxmlformats.org/drawingml/2006/main">
                  <a:graphicData uri="http://schemas.microsoft.com/office/word/2010/wordprocessingShape">
                    <wps:wsp>
                      <wps:cNvSpPr/>
                      <wps:spPr>
                        <a:xfrm>
                          <a:off x="0" y="0"/>
                          <a:ext cx="685800" cy="2333625"/>
                        </a:xfrm>
                        <a:prstGeom prst="rect">
                          <a:avLst/>
                        </a:prstGeom>
                        <a:noFill/>
                        <a:ln w="25400" cap="flat">
                          <a:solidFill>
                            <a:srgbClr val="000000"/>
                          </a:solidFill>
                          <a:prstDash val="solid"/>
                          <a:miter lim="400000"/>
                        </a:ln>
                        <a:effectLst>
                          <a:glow rad="101600">
                            <a:schemeClr val="accent1">
                              <a:satMod val="175000"/>
                              <a:alpha val="40000"/>
                            </a:schemeClr>
                          </a:glow>
                        </a:effectLst>
                        <a:sp3d/>
                      </wps:spPr>
                      <wps:style>
                        <a:lnRef idx="0">
                          <a:scrgbClr r="0" g="0" b="0"/>
                        </a:lnRef>
                        <a:fillRef idx="0">
                          <a:scrgbClr r="0" g="0" b="0"/>
                        </a:fillRef>
                        <a:effectRef idx="0">
                          <a:scrgbClr r="0" g="0" b="0"/>
                        </a:effectRef>
                        <a:fontRef idx="none"/>
                      </wps:style>
                      <wps:txbx>
                        <w:txbxContent>
                          <w:p w14:paraId="61537AF8" w14:textId="77777777" w:rsidR="00A06590" w:rsidRDefault="00A06590" w:rsidP="00A06590">
                            <w:pPr>
                              <w:jc w:val="cente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7F0E6" id="Rectangle 37" o:spid="_x0000_s1026" style="position:absolute;margin-left:497.25pt;margin-top:72.15pt;width:54pt;height:18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" filled="f" strokeweight="2pt">
                <v:stroke miterlimit="4"/>
                <v:textbox inset="3pt,3pt,3pt,3pt">
                  <w:txbxContent>
                    <w:p w14:paraId="61537AF8" w14:textId="77777777" w:rsidR="00A06590" w:rsidRDefault="00A06590" w:rsidP="00A06590">
                      <w:pPr>
                        <w:jc w:val="center"/>
                      </w:pPr>
                    </w:p>
                  </w:txbxContent>
                </v:textbox>
              </v:rect>
            </w:pict>
          </mc:Fallback>
        </mc:AlternateContent>
      </w:r>
      <w:r w:rsidR="005472CF">
        <w:rPr>
          <w:noProof/>
        </w:rPr>
        <w:drawing>
          <wp:anchor distT="0" distB="0" distL="0" distR="0" simplePos="0" relativeHeight="251692032" behindDoc="0" locked="0" layoutInCell="1" allowOverlap="1" wp14:anchorId="108190DE" wp14:editId="2B77429D">
            <wp:simplePos x="0" y="0"/>
            <wp:positionH relativeFrom="column">
              <wp:posOffset>5143500</wp:posOffset>
            </wp:positionH>
            <wp:positionV relativeFrom="paragraph">
              <wp:posOffset>916305</wp:posOffset>
            </wp:positionV>
            <wp:extent cx="2790825" cy="2414885"/>
            <wp:effectExtent l="0" t="0" r="0" b="5080"/>
            <wp:wrapNone/>
            <wp:docPr id="28" name="Picture 28"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rossword puzz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90825" cy="2414885"/>
                    </a:xfrm>
                    <a:prstGeom prst="rect">
                      <a:avLst/>
                    </a:prstGeom>
                  </pic:spPr>
                </pic:pic>
              </a:graphicData>
            </a:graphic>
            <wp14:sizeRelH relativeFrom="margin">
              <wp14:pctWidth>0</wp14:pctWidth>
            </wp14:sizeRelH>
            <wp14:sizeRelV relativeFrom="margin">
              <wp14:pctHeight>0</wp14:pctHeight>
            </wp14:sizeRelV>
          </wp:anchor>
        </w:drawing>
      </w:r>
      <w:r w:rsidR="00E9401A">
        <w:rPr>
          <w:noProof/>
        </w:rPr>
        <w:drawing>
          <wp:inline distT="0" distB="0" distL="0" distR="0" wp14:anchorId="6297ED36" wp14:editId="19435CD3">
            <wp:extent cx="6810375" cy="5162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10375" cy="5162550"/>
                    </a:xfrm>
                    <a:prstGeom prst="rect">
                      <a:avLst/>
                    </a:prstGeom>
                    <a:noFill/>
                    <a:ln>
                      <a:noFill/>
                    </a:ln>
                  </pic:spPr>
                </pic:pic>
              </a:graphicData>
            </a:graphic>
          </wp:inline>
        </w:drawing>
      </w:r>
    </w:p>
    <w:p w14:paraId="36C9562B" w14:textId="27D61BBB" w:rsidR="00863B19" w:rsidRDefault="00863B19" w:rsidP="00863B19">
      <w:pPr>
        <w:ind w:left="144"/>
      </w:pPr>
      <w:r>
        <w:t xml:space="preserve">Source:  </w:t>
      </w:r>
      <w:r w:rsidR="00007C9A">
        <w:fldChar w:fldCharType="begin"/>
      </w:r>
      <w:r w:rsidR="00007C9A">
        <w:instrText>ADDIN RW.CITE{{doc:610b6c948f08e0776276335b IBM 2021}}</w:instrText>
      </w:r>
      <w:r w:rsidR="00007C9A">
        <w:fldChar w:fldCharType="separate"/>
      </w:r>
      <w:r w:rsidR="00007C9A" w:rsidRPr="00007C9A">
        <w:rPr>
          <w:rFonts w:cs="Times New Roman"/>
          <w:bCs/>
        </w:rPr>
        <w:t>(IBM, 2021)</w:t>
      </w:r>
      <w:r w:rsidR="00007C9A">
        <w:fldChar w:fldCharType="end"/>
      </w:r>
    </w:p>
    <w:p w14:paraId="604EFF62" w14:textId="250FB657" w:rsidR="009C11FD" w:rsidRDefault="009C11FD" w:rsidP="00336A97">
      <w:pPr>
        <w:rPr>
          <w:rFonts w:cs="Times New Roman"/>
        </w:rPr>
      </w:pPr>
    </w:p>
    <w:p w14:paraId="5A3D4EAD" w14:textId="21060B32" w:rsidR="00623D8D" w:rsidRPr="0051101A" w:rsidRDefault="00623D8D" w:rsidP="00623D8D">
      <w:pPr>
        <w:pStyle w:val="Caption"/>
        <w:keepNext/>
        <w:rPr>
          <w:rFonts w:cs="Times New Roman"/>
          <w:i w:val="0"/>
          <w:iCs w:val="0"/>
          <w:sz w:val="28"/>
          <w:szCs w:val="28"/>
        </w:rPr>
      </w:pPr>
      <w:bookmarkStart w:id="12" w:name="_Ref79017921"/>
      <w:bookmarkStart w:id="13" w:name="_Toc79019388"/>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D94921">
        <w:rPr>
          <w:i w:val="0"/>
          <w:iCs w:val="0"/>
          <w:noProof/>
          <w:sz w:val="28"/>
          <w:szCs w:val="28"/>
        </w:rPr>
        <w:t>6</w:t>
      </w:r>
      <w:r w:rsidRPr="0051101A">
        <w:rPr>
          <w:i w:val="0"/>
          <w:iCs w:val="0"/>
          <w:sz w:val="28"/>
          <w:szCs w:val="28"/>
        </w:rPr>
        <w:fldChar w:fldCharType="end"/>
      </w:r>
      <w:bookmarkEnd w:id="12"/>
      <w:r w:rsidRPr="0051101A">
        <w:rPr>
          <w:rFonts w:cs="Times New Roman"/>
          <w:i w:val="0"/>
          <w:iCs w:val="0"/>
          <w:sz w:val="28"/>
          <w:szCs w:val="28"/>
        </w:rPr>
        <w:t xml:space="preserve">. </w:t>
      </w:r>
      <w:r w:rsidR="000E1AF7" w:rsidRPr="0051101A">
        <w:rPr>
          <w:rFonts w:cs="Times New Roman"/>
          <w:i w:val="0"/>
          <w:iCs w:val="0"/>
          <w:sz w:val="28"/>
          <w:szCs w:val="28"/>
        </w:rPr>
        <w:t xml:space="preserve">Database </w:t>
      </w:r>
      <w:r w:rsidR="000E1AF7">
        <w:rPr>
          <w:rFonts w:cs="Times New Roman"/>
          <w:i w:val="0"/>
          <w:iCs w:val="0"/>
          <w:sz w:val="28"/>
          <w:szCs w:val="28"/>
        </w:rPr>
        <w:t>Design Process</w:t>
      </w:r>
      <w:r w:rsidR="00692CF5">
        <w:rPr>
          <w:rFonts w:cs="Times New Roman"/>
          <w:i w:val="0"/>
          <w:iCs w:val="0"/>
          <w:sz w:val="28"/>
          <w:szCs w:val="28"/>
        </w:rPr>
        <w:t xml:space="preserve"> Stage</w:t>
      </w:r>
      <w:r w:rsidR="000E1AF7">
        <w:rPr>
          <w:rFonts w:cs="Times New Roman"/>
          <w:i w:val="0"/>
          <w:iCs w:val="0"/>
          <w:sz w:val="28"/>
          <w:szCs w:val="28"/>
        </w:rPr>
        <w:t xml:space="preserve"> – </w:t>
      </w:r>
      <w:r w:rsidR="000E1AF7">
        <w:rPr>
          <w:rFonts w:cs="Times New Roman"/>
          <w:i w:val="0"/>
          <w:iCs w:val="0"/>
          <w:sz w:val="28"/>
          <w:szCs w:val="28"/>
        </w:rPr>
        <w:t>Logical</w:t>
      </w:r>
      <w:bookmarkEnd w:id="13"/>
    </w:p>
    <w:p w14:paraId="7D001D35" w14:textId="49DDAEFD" w:rsidR="00623D8D" w:rsidRDefault="00B04273" w:rsidP="00623D8D">
      <w:pPr>
        <w:jc w:val="center"/>
      </w:pPr>
      <w:r>
        <w:rPr>
          <w:noProof/>
        </w:rPr>
        <mc:AlternateContent>
          <mc:Choice Requires="wpg">
            <w:drawing>
              <wp:anchor distT="0" distB="0" distL="114300" distR="114300" simplePos="0" relativeHeight="251701248" behindDoc="0" locked="0" layoutInCell="1" allowOverlap="1" wp14:anchorId="588EFA46" wp14:editId="5FA3D8ED">
                <wp:simplePos x="0" y="0"/>
                <wp:positionH relativeFrom="column">
                  <wp:posOffset>5838825</wp:posOffset>
                </wp:positionH>
                <wp:positionV relativeFrom="paragraph">
                  <wp:posOffset>1249680</wp:posOffset>
                </wp:positionV>
                <wp:extent cx="2454275" cy="2124075"/>
                <wp:effectExtent l="0" t="95250" r="3175" b="104775"/>
                <wp:wrapNone/>
                <wp:docPr id="36" name="Group 36"/>
                <wp:cNvGraphicFramePr/>
                <a:graphic xmlns:a="http://schemas.openxmlformats.org/drawingml/2006/main">
                  <a:graphicData uri="http://schemas.microsoft.com/office/word/2010/wordprocessingGroup">
                    <wpg:wgp>
                      <wpg:cNvGrpSpPr/>
                      <wpg:grpSpPr>
                        <a:xfrm>
                          <a:off x="0" y="0"/>
                          <a:ext cx="2454275" cy="2124075"/>
                          <a:chOff x="0" y="0"/>
                          <a:chExt cx="2454275" cy="2124075"/>
                        </a:xfrm>
                      </wpg:grpSpPr>
                      <pic:pic xmlns:pic="http://schemas.openxmlformats.org/drawingml/2006/picture">
                        <pic:nvPicPr>
                          <pic:cNvPr id="29" name="Picture 29" descr="A picture containing text, crossword puzzl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4275" cy="2124075"/>
                          </a:xfrm>
                          <a:prstGeom prst="rect">
                            <a:avLst/>
                          </a:prstGeom>
                        </pic:spPr>
                      </pic:pic>
                      <wps:wsp>
                        <wps:cNvPr id="34" name="Rectangle 34"/>
                        <wps:cNvSpPr/>
                        <wps:spPr>
                          <a:xfrm>
                            <a:off x="1609725" y="9525"/>
                            <a:ext cx="409575" cy="2076450"/>
                          </a:xfrm>
                          <a:prstGeom prst="rect">
                            <a:avLst/>
                          </a:prstGeom>
                          <a:noFill/>
                          <a:ln w="25400" cap="flat">
                            <a:solidFill>
                              <a:srgbClr val="000000"/>
                            </a:solidFill>
                            <a:prstDash val="solid"/>
                            <a:miter lim="400000"/>
                          </a:ln>
                          <a:effectLst>
                            <a:glow rad="101600">
                              <a:schemeClr val="accent1">
                                <a:satMod val="175000"/>
                                <a:alpha val="40000"/>
                              </a:schemeClr>
                            </a:glo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g:wgp>
                  </a:graphicData>
                </a:graphic>
              </wp:anchor>
            </w:drawing>
          </mc:Choice>
          <mc:Fallback>
            <w:pict>
              <v:group w14:anchorId="1689A7F9" id="Group 36" o:spid="_x0000_s1026" style="position:absolute;margin-left:459.75pt;margin-top:98.4pt;width:193.25pt;height:167.25pt;z-index:251701248" coordsize="24542,21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alt="A picture containing text, crossword puzzle&#10;&#10;Description automatically generated" style="position:absolute;width:24542;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">
                  <v:imagedata r:id="rId26" o:title="A picture containing text, crossword puzzle&#10;&#10;Description automatically generated"/>
                </v:shape>
                <v:rect id="Rectangle 34" o:spid="_x0000_s1028" style="position:absolute;left:16097;top:95;width:4096;height:20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" filled="f" strokeweight="2pt">
                  <v:stroke miterlimit="4"/>
                  <v:textbox inset="3pt,3pt,3pt,3pt"/>
                </v:rect>
              </v:group>
            </w:pict>
          </mc:Fallback>
        </mc:AlternateContent>
      </w:r>
      <w:r w:rsidR="00D94921">
        <w:rPr>
          <w:noProof/>
        </w:rPr>
        <w:drawing>
          <wp:inline distT="0" distB="0" distL="0" distR="0" wp14:anchorId="38C038C4" wp14:editId="15E9786A">
            <wp:extent cx="6972300" cy="5210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72300" cy="5210175"/>
                    </a:xfrm>
                    <a:prstGeom prst="rect">
                      <a:avLst/>
                    </a:prstGeom>
                    <a:noFill/>
                    <a:ln>
                      <a:noFill/>
                    </a:ln>
                  </pic:spPr>
                </pic:pic>
              </a:graphicData>
            </a:graphic>
          </wp:inline>
        </w:drawing>
      </w:r>
    </w:p>
    <w:p w14:paraId="086D7CB5" w14:textId="77777777" w:rsidR="00623D8D" w:rsidRDefault="00623D8D" w:rsidP="00623D8D">
      <w:pPr>
        <w:ind w:left="144"/>
      </w:pPr>
      <w:r>
        <w:t xml:space="preserve">Source:  </w:t>
      </w:r>
      <w:r>
        <w:fldChar w:fldCharType="begin"/>
      </w:r>
      <w:r>
        <w:instrText>ADDIN RW.CITE{{doc:610b6c948f08e0776276335b IBM 2021}}</w:instrText>
      </w:r>
      <w:r>
        <w:fldChar w:fldCharType="separate"/>
      </w:r>
      <w:r w:rsidRPr="00007C9A">
        <w:rPr>
          <w:rFonts w:cs="Times New Roman"/>
          <w:bCs/>
        </w:rPr>
        <w:t>(IBM, 2021)</w:t>
      </w:r>
      <w:r>
        <w:fldChar w:fldCharType="end"/>
      </w:r>
    </w:p>
    <w:p w14:paraId="6B55E85E" w14:textId="43B5DAB7" w:rsidR="00623D8D" w:rsidRDefault="00623D8D" w:rsidP="00623D8D">
      <w:pPr>
        <w:rPr>
          <w:rFonts w:cs="Times New Roman"/>
        </w:rPr>
      </w:pPr>
    </w:p>
    <w:p w14:paraId="593FE87D" w14:textId="0ABE4852" w:rsidR="00623D8D" w:rsidRPr="0051101A" w:rsidRDefault="00623D8D" w:rsidP="00623D8D">
      <w:pPr>
        <w:pStyle w:val="Caption"/>
        <w:keepNext/>
        <w:rPr>
          <w:rFonts w:cs="Times New Roman"/>
          <w:i w:val="0"/>
          <w:iCs w:val="0"/>
          <w:sz w:val="28"/>
          <w:szCs w:val="28"/>
        </w:rPr>
      </w:pPr>
      <w:bookmarkStart w:id="14" w:name="_Ref79017937"/>
      <w:bookmarkStart w:id="15" w:name="_Toc79019389"/>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D94921">
        <w:rPr>
          <w:i w:val="0"/>
          <w:iCs w:val="0"/>
          <w:noProof/>
          <w:sz w:val="28"/>
          <w:szCs w:val="28"/>
        </w:rPr>
        <w:t>7</w:t>
      </w:r>
      <w:r w:rsidRPr="0051101A">
        <w:rPr>
          <w:i w:val="0"/>
          <w:iCs w:val="0"/>
          <w:sz w:val="28"/>
          <w:szCs w:val="28"/>
        </w:rPr>
        <w:fldChar w:fldCharType="end"/>
      </w:r>
      <w:bookmarkEnd w:id="14"/>
      <w:r w:rsidRPr="0051101A">
        <w:rPr>
          <w:rFonts w:cs="Times New Roman"/>
          <w:i w:val="0"/>
          <w:iCs w:val="0"/>
          <w:sz w:val="28"/>
          <w:szCs w:val="28"/>
        </w:rPr>
        <w:t xml:space="preserve">. </w:t>
      </w:r>
      <w:r w:rsidR="00D94921" w:rsidRPr="0051101A">
        <w:rPr>
          <w:rFonts w:cs="Times New Roman"/>
          <w:i w:val="0"/>
          <w:iCs w:val="0"/>
          <w:sz w:val="28"/>
          <w:szCs w:val="28"/>
        </w:rPr>
        <w:t xml:space="preserve">Database </w:t>
      </w:r>
      <w:r w:rsidR="00D94921">
        <w:rPr>
          <w:rFonts w:cs="Times New Roman"/>
          <w:i w:val="0"/>
          <w:iCs w:val="0"/>
          <w:sz w:val="28"/>
          <w:szCs w:val="28"/>
        </w:rPr>
        <w:t>Design Process</w:t>
      </w:r>
      <w:r w:rsidR="00692CF5">
        <w:rPr>
          <w:rFonts w:cs="Times New Roman"/>
          <w:i w:val="0"/>
          <w:iCs w:val="0"/>
          <w:sz w:val="28"/>
          <w:szCs w:val="28"/>
        </w:rPr>
        <w:t xml:space="preserve"> Stage</w:t>
      </w:r>
      <w:r w:rsidR="00D94921">
        <w:rPr>
          <w:rFonts w:cs="Times New Roman"/>
          <w:i w:val="0"/>
          <w:iCs w:val="0"/>
          <w:sz w:val="28"/>
          <w:szCs w:val="28"/>
        </w:rPr>
        <w:t xml:space="preserve"> – </w:t>
      </w:r>
      <w:r w:rsidR="000E1AF7">
        <w:rPr>
          <w:rFonts w:cs="Times New Roman"/>
          <w:i w:val="0"/>
          <w:iCs w:val="0"/>
          <w:sz w:val="28"/>
          <w:szCs w:val="28"/>
        </w:rPr>
        <w:t>Physical</w:t>
      </w:r>
      <w:bookmarkEnd w:id="15"/>
    </w:p>
    <w:p w14:paraId="03C6EDE3" w14:textId="356B7353" w:rsidR="00623D8D" w:rsidRDefault="00D07ECB" w:rsidP="00623D8D">
      <w:pPr>
        <w:jc w:val="center"/>
      </w:pPr>
      <w:r>
        <w:rPr>
          <w:noProof/>
        </w:rPr>
        <mc:AlternateContent>
          <mc:Choice Requires="wpg">
            <w:drawing>
              <wp:anchor distT="0" distB="0" distL="114300" distR="114300" simplePos="0" relativeHeight="251698176" behindDoc="0" locked="0" layoutInCell="1" allowOverlap="1" wp14:anchorId="7634127D" wp14:editId="2FDD2740">
                <wp:simplePos x="0" y="0"/>
                <wp:positionH relativeFrom="column">
                  <wp:posOffset>5905500</wp:posOffset>
                </wp:positionH>
                <wp:positionV relativeFrom="paragraph">
                  <wp:posOffset>1459230</wp:posOffset>
                </wp:positionV>
                <wp:extent cx="2238375" cy="1936750"/>
                <wp:effectExtent l="0" t="114300" r="123825" b="82550"/>
                <wp:wrapNone/>
                <wp:docPr id="33" name="Group 33"/>
                <wp:cNvGraphicFramePr/>
                <a:graphic xmlns:a="http://schemas.openxmlformats.org/drawingml/2006/main">
                  <a:graphicData uri="http://schemas.microsoft.com/office/word/2010/wordprocessingGroup">
                    <wpg:wgp>
                      <wpg:cNvGrpSpPr/>
                      <wpg:grpSpPr>
                        <a:xfrm>
                          <a:off x="0" y="0"/>
                          <a:ext cx="2238375" cy="1936750"/>
                          <a:chOff x="0" y="0"/>
                          <a:chExt cx="2238375" cy="1936750"/>
                        </a:xfrm>
                      </wpg:grpSpPr>
                      <pic:pic xmlns:pic="http://schemas.openxmlformats.org/drawingml/2006/picture">
                        <pic:nvPicPr>
                          <pic:cNvPr id="31" name="Picture 31" descr="A picture containing text, crossword puzzl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238375" cy="1936750"/>
                          </a:xfrm>
                          <a:prstGeom prst="rect">
                            <a:avLst/>
                          </a:prstGeom>
                        </pic:spPr>
                      </pic:pic>
                      <wps:wsp>
                        <wps:cNvPr id="32" name="Rectangle 32"/>
                        <wps:cNvSpPr/>
                        <wps:spPr>
                          <a:xfrm>
                            <a:off x="1819275" y="0"/>
                            <a:ext cx="409575" cy="1885950"/>
                          </a:xfrm>
                          <a:prstGeom prst="rect">
                            <a:avLst/>
                          </a:prstGeom>
                          <a:noFill/>
                          <a:ln w="25400" cap="flat">
                            <a:solidFill>
                              <a:srgbClr val="000000"/>
                            </a:solidFill>
                            <a:prstDash val="solid"/>
                            <a:miter lim="400000"/>
                          </a:ln>
                          <a:effectLst>
                            <a:glow rad="101600">
                              <a:schemeClr val="accent1">
                                <a:satMod val="175000"/>
                                <a:alpha val="40000"/>
                              </a:schemeClr>
                            </a:glo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g:wgp>
                  </a:graphicData>
                </a:graphic>
              </wp:anchor>
            </w:drawing>
          </mc:Choice>
          <mc:Fallback>
            <w:pict>
              <v:group w14:anchorId="5373421C" id="Group 33" o:spid="_x0000_s1026" style="position:absolute;margin-left:465pt;margin-top:114.9pt;width:176.25pt;height:152.5pt;z-index:251698176" coordsize="22383,19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">
                <v:shape id="Picture 31" o:spid="_x0000_s1027" type="#_x0000_t75" alt="A picture containing text, crossword puzzle&#10;&#10;Description automatically generated" style="position:absolute;width:22383;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">
                  <v:imagedata r:id="rId26" o:title="A picture containing text, crossword puzzle&#10;&#10;Description automatically generated"/>
                </v:shape>
                <v:rect id="Rectangle 32" o:spid="_x0000_s1028" style="position:absolute;left:18192;width:4096;height:18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" filled="f" strokeweight="2pt">
                  <v:stroke miterlimit="4"/>
                  <v:textbox style="mso-fit-shape-to-text:t" inset="3pt,3pt,3pt,3pt"/>
                </v:rect>
              </v:group>
            </w:pict>
          </mc:Fallback>
        </mc:AlternateContent>
      </w:r>
      <w:r w:rsidR="00101308">
        <w:rPr>
          <w:noProof/>
        </w:rPr>
        <w:drawing>
          <wp:inline distT="0" distB="0" distL="0" distR="0" wp14:anchorId="3CC41F8B" wp14:editId="52377F2A">
            <wp:extent cx="6991350" cy="521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91350" cy="5219700"/>
                    </a:xfrm>
                    <a:prstGeom prst="rect">
                      <a:avLst/>
                    </a:prstGeom>
                    <a:noFill/>
                    <a:ln>
                      <a:noFill/>
                    </a:ln>
                  </pic:spPr>
                </pic:pic>
              </a:graphicData>
            </a:graphic>
          </wp:inline>
        </w:drawing>
      </w:r>
    </w:p>
    <w:p w14:paraId="01A0D537" w14:textId="77777777" w:rsidR="00623D8D" w:rsidRDefault="00623D8D" w:rsidP="00623D8D">
      <w:pPr>
        <w:ind w:left="144"/>
      </w:pPr>
      <w:r>
        <w:t xml:space="preserve">Source:  </w:t>
      </w:r>
      <w:r>
        <w:fldChar w:fldCharType="begin"/>
      </w:r>
      <w:r>
        <w:instrText>ADDIN RW.CITE{{doc:610b6c948f08e0776276335b IBM 2021}}</w:instrText>
      </w:r>
      <w:r>
        <w:fldChar w:fldCharType="separate"/>
      </w:r>
      <w:r w:rsidRPr="00007C9A">
        <w:rPr>
          <w:rFonts w:cs="Times New Roman"/>
          <w:bCs/>
        </w:rPr>
        <w:t>(IBM, 2021)</w:t>
      </w:r>
      <w:r>
        <w:fldChar w:fldCharType="end"/>
      </w:r>
    </w:p>
    <w:p w14:paraId="122057DB" w14:textId="77777777" w:rsidR="00623D8D" w:rsidRDefault="00623D8D" w:rsidP="00623D8D">
      <w:pPr>
        <w:rPr>
          <w:rFonts w:cs="Times New Roman"/>
        </w:rPr>
      </w:pPr>
    </w:p>
    <w:p w14:paraId="39EA00B1" w14:textId="0F07959E" w:rsidR="0015543F" w:rsidRDefault="0015543F" w:rsidP="0015543F">
      <w:pPr>
        <w:spacing w:line="60" w:lineRule="exact"/>
      </w:pPr>
    </w:p>
    <w:p w14:paraId="1C930D48" w14:textId="25F6C028" w:rsidR="00DC4789" w:rsidRDefault="00DC4789" w:rsidP="005E44BF">
      <w:pPr>
        <w:spacing w:line="60" w:lineRule="exact"/>
        <w:sectPr w:rsidR="00DC4789" w:rsidSect="0098783C">
          <w:footerReference w:type="default" r:id="rId29"/>
          <w:footerReference w:type="first" r:id="rId30"/>
          <w:pgSz w:w="15840" w:h="12240" w:code="1"/>
          <w:pgMar w:top="1440" w:right="1440" w:bottom="1440" w:left="1440" w:header="576" w:footer="576"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30"/>
        <w:gridCol w:w="2786"/>
        <w:gridCol w:w="2158"/>
        <w:gridCol w:w="2706"/>
        <w:gridCol w:w="1610"/>
      </w:tblGrid>
      <w:tr w:rsidR="00DF00F1" w14:paraId="701F4EE9" w14:textId="77777777" w:rsidTr="00817D79">
        <w:trPr>
          <w:trHeight w:val="720"/>
        </w:trPr>
        <w:tc>
          <w:tcPr>
            <w:tcW w:w="10790" w:type="dxa"/>
            <w:gridSpan w:val="5"/>
          </w:tcPr>
          <w:p w14:paraId="49B2EC47" w14:textId="77777777" w:rsidR="00DF00F1" w:rsidRDefault="00DF00F1" w:rsidP="0063040A">
            <w:pPr>
              <w:pageBreakBefore/>
            </w:pPr>
            <w:r w:rsidRPr="004909D9">
              <w:rPr>
                <w:noProof/>
                <w:lang w:eastAsia="en-AU"/>
              </w:rPr>
              <w:lastRenderedPageBreak/>
              <w:drawing>
                <wp:anchor distT="0" distB="0" distL="114300" distR="114300" simplePos="0" relativeHeight="251664384" behindDoc="1" locked="0" layoutInCell="1" allowOverlap="1" wp14:anchorId="1630E571" wp14:editId="251951C9">
                  <wp:simplePos x="0" y="0"/>
                  <wp:positionH relativeFrom="margin">
                    <wp:posOffset>0</wp:posOffset>
                  </wp:positionH>
                  <wp:positionV relativeFrom="margin">
                    <wp:posOffset>0</wp:posOffset>
                  </wp:positionV>
                  <wp:extent cx="6860241" cy="1190625"/>
                  <wp:effectExtent l="0" t="0" r="0" b="0"/>
                  <wp:wrapNone/>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77662" cy="1193648"/>
                          </a:xfrm>
                          <a:prstGeom prst="rect">
                            <a:avLst/>
                          </a:prstGeom>
                        </pic:spPr>
                      </pic:pic>
                    </a:graphicData>
                  </a:graphic>
                  <wp14:sizeRelH relativeFrom="page">
                    <wp14:pctWidth>0</wp14:pctWidth>
                  </wp14:sizeRelH>
                  <wp14:sizeRelV relativeFrom="page">
                    <wp14:pctHeight>0</wp14:pctHeight>
                  </wp14:sizeRelV>
                </wp:anchor>
              </w:drawing>
            </w:r>
          </w:p>
        </w:tc>
      </w:tr>
      <w:tr w:rsidR="00DF00F1" w14:paraId="2C7EEED6" w14:textId="77777777" w:rsidTr="00621358">
        <w:trPr>
          <w:trHeight w:val="800"/>
        </w:trPr>
        <w:tc>
          <w:tcPr>
            <w:tcW w:w="1530" w:type="dxa"/>
            <w:tcBorders>
              <w:right w:val="single" w:sz="18" w:space="0" w:color="3494BA" w:themeColor="accent1"/>
            </w:tcBorders>
          </w:tcPr>
          <w:p w14:paraId="7C233FCB" w14:textId="77777777" w:rsidR="00DF00F1" w:rsidRDefault="00DF00F1" w:rsidP="0063040A"/>
        </w:tc>
        <w:tc>
          <w:tcPr>
            <w:tcW w:w="765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F535863" w14:textId="6825B59C" w:rsidR="00DF00F1" w:rsidRDefault="00DF00F1" w:rsidP="00C26292">
            <w:pPr>
              <w:pStyle w:val="Heading3"/>
            </w:pPr>
            <w:r>
              <w:t>References</w:t>
            </w:r>
          </w:p>
        </w:tc>
        <w:tc>
          <w:tcPr>
            <w:tcW w:w="1610" w:type="dxa"/>
            <w:tcBorders>
              <w:left w:val="single" w:sz="18" w:space="0" w:color="3494BA" w:themeColor="accent1"/>
            </w:tcBorders>
          </w:tcPr>
          <w:p w14:paraId="6B72C1BA" w14:textId="77777777" w:rsidR="00DF00F1" w:rsidRDefault="00DF00F1" w:rsidP="0063040A"/>
        </w:tc>
      </w:tr>
      <w:tr w:rsidR="00DF00F1" w14:paraId="27CB3DC3" w14:textId="77777777" w:rsidTr="00621358">
        <w:tc>
          <w:tcPr>
            <w:tcW w:w="1530" w:type="dxa"/>
          </w:tcPr>
          <w:p w14:paraId="1C9D61BC" w14:textId="77777777" w:rsidR="00DF00F1" w:rsidRDefault="00DF00F1" w:rsidP="0063040A"/>
        </w:tc>
        <w:tc>
          <w:tcPr>
            <w:tcW w:w="2786" w:type="dxa"/>
            <w:tcBorders>
              <w:top w:val="single" w:sz="18" w:space="0" w:color="3494BA" w:themeColor="accent1"/>
            </w:tcBorders>
          </w:tcPr>
          <w:p w14:paraId="5CBB228A" w14:textId="77777777" w:rsidR="00DF00F1" w:rsidRDefault="00DF00F1" w:rsidP="0063040A"/>
        </w:tc>
        <w:tc>
          <w:tcPr>
            <w:tcW w:w="2158" w:type="dxa"/>
            <w:tcBorders>
              <w:top w:val="single" w:sz="18" w:space="0" w:color="3494BA" w:themeColor="accent1"/>
            </w:tcBorders>
          </w:tcPr>
          <w:p w14:paraId="1228FFA6" w14:textId="77777777" w:rsidR="00DF00F1" w:rsidRDefault="00DF00F1" w:rsidP="0063040A"/>
        </w:tc>
        <w:tc>
          <w:tcPr>
            <w:tcW w:w="2706" w:type="dxa"/>
            <w:tcBorders>
              <w:top w:val="single" w:sz="18" w:space="0" w:color="3494BA" w:themeColor="accent1"/>
            </w:tcBorders>
          </w:tcPr>
          <w:p w14:paraId="49E42BEA" w14:textId="77777777" w:rsidR="00DF00F1" w:rsidRDefault="00DF00F1" w:rsidP="0063040A"/>
        </w:tc>
        <w:tc>
          <w:tcPr>
            <w:tcW w:w="1610" w:type="dxa"/>
          </w:tcPr>
          <w:p w14:paraId="51759B14" w14:textId="77777777" w:rsidR="00DF00F1" w:rsidRDefault="00DF00F1" w:rsidP="0063040A"/>
        </w:tc>
      </w:tr>
      <w:tr w:rsidR="00DF00F1" w14:paraId="697F0568" w14:textId="77777777" w:rsidTr="00A24E65">
        <w:trPr>
          <w:trHeight w:val="339"/>
        </w:trPr>
        <w:tc>
          <w:tcPr>
            <w:tcW w:w="10790" w:type="dxa"/>
            <w:gridSpan w:val="5"/>
          </w:tcPr>
          <w:p w14:paraId="2452404C" w14:textId="7C4685E3" w:rsidR="00751715" w:rsidRPr="00751715" w:rsidRDefault="00693C7B" w:rsidP="004F3D82">
            <w:pPr>
              <w:pStyle w:val="NormalWeb"/>
              <w:jc w:val="center"/>
            </w:pPr>
            <w:r>
              <w:fldChar w:fldCharType="begin"/>
            </w:r>
            <w:r w:rsidR="00751715">
              <w:instrText>ADDIN RW.BIB</w:instrText>
            </w:r>
            <w:r>
              <w:fldChar w:fldCharType="separate"/>
            </w:r>
          </w:p>
          <w:p w14:paraId="027975F6" w14:textId="2CF02FDE" w:rsidR="00751715" w:rsidRPr="00751715" w:rsidRDefault="00751715" w:rsidP="00751715">
            <w:pPr>
              <w:pStyle w:val="NormalWeb"/>
              <w:spacing w:line="480" w:lineRule="auto"/>
              <w:ind w:left="450" w:hanging="450"/>
            </w:pPr>
            <w:r w:rsidRPr="00751715">
              <w:t xml:space="preserve">DelVecchio, L. (2020). </w:t>
            </w:r>
            <w:r w:rsidRPr="00751715">
              <w:rPr>
                <w:i/>
                <w:iCs/>
              </w:rPr>
              <w:t xml:space="preserve">What is inventory management process? flow explained. </w:t>
            </w:r>
            <w:hyperlink r:id="rId32" w:tgtFrame="_blank" w:history="1">
              <w:r w:rsidRPr="00751715">
                <w:rPr>
                  <w:rStyle w:val="Hyperlink"/>
                </w:rPr>
                <w:t>https://planergy.com/blog/inventory-management-process-flow/</w:t>
              </w:r>
            </w:hyperlink>
          </w:p>
          <w:p w14:paraId="08AF0EE3" w14:textId="15692607" w:rsidR="00751715" w:rsidRPr="00751715" w:rsidRDefault="00751715" w:rsidP="00751715">
            <w:pPr>
              <w:pStyle w:val="NormalWeb"/>
              <w:spacing w:line="480" w:lineRule="auto"/>
              <w:ind w:left="450" w:hanging="450"/>
            </w:pPr>
            <w:r w:rsidRPr="00751715">
              <w:t xml:space="preserve">IBM. (2021). </w:t>
            </w:r>
            <w:r w:rsidRPr="00751715">
              <w:rPr>
                <w:i/>
                <w:iCs/>
              </w:rPr>
              <w:t xml:space="preserve">What is data modeling? </w:t>
            </w:r>
            <w:hyperlink r:id="rId33" w:tgtFrame="_blank" w:history="1">
              <w:r w:rsidRPr="00751715">
                <w:rPr>
                  <w:rStyle w:val="Hyperlink"/>
                </w:rPr>
                <w:t>https://www.ibm.com/cloud/learn/data-modeling</w:t>
              </w:r>
            </w:hyperlink>
          </w:p>
          <w:p w14:paraId="3EDAD240" w14:textId="7DE48DDE" w:rsidR="00751715" w:rsidRPr="00751715" w:rsidRDefault="00751715" w:rsidP="00751715">
            <w:pPr>
              <w:pStyle w:val="NormalWeb"/>
              <w:spacing w:line="480" w:lineRule="auto"/>
              <w:ind w:left="450" w:hanging="450"/>
            </w:pPr>
            <w:r w:rsidRPr="00751715">
              <w:t xml:space="preserve">monday.com. (2020, -09-30T14:08:25+00:00). What is the agile SDLC? beginner's guide. </w:t>
            </w:r>
            <w:hyperlink r:id="rId34" w:tgtFrame="_blank" w:history="1">
              <w:r w:rsidRPr="00751715">
                <w:rPr>
                  <w:rStyle w:val="Hyperlink"/>
                </w:rPr>
                <w:t>https://monday.com/blog/rnd/agile-sdlc/</w:t>
              </w:r>
            </w:hyperlink>
          </w:p>
          <w:p w14:paraId="6BC0C7C7" w14:textId="77777777" w:rsidR="00751715" w:rsidRPr="00751715" w:rsidRDefault="00751715" w:rsidP="00751715">
            <w:pPr>
              <w:pStyle w:val="NormalWeb"/>
              <w:spacing w:line="480" w:lineRule="auto"/>
              <w:ind w:left="450" w:hanging="450"/>
            </w:pPr>
            <w:r w:rsidRPr="00751715">
              <w:t>Neelu, L., &amp; Kavitha, D. (2021). Estimation of software quality parameters for hybrid agile process model.</w:t>
            </w:r>
            <w:r w:rsidRPr="00751715">
              <w:rPr>
                <w:i/>
                <w:iCs/>
              </w:rPr>
              <w:t xml:space="preserve"> SN Applied Sciences, 3</w:t>
            </w:r>
            <w:r w:rsidRPr="00751715">
              <w:t>(3), 296. 10.1007/s42452-021-04305-0</w:t>
            </w:r>
          </w:p>
          <w:p w14:paraId="5DBD1121" w14:textId="442367BF" w:rsidR="00751715" w:rsidRPr="00751715" w:rsidRDefault="00751715" w:rsidP="00751715">
            <w:pPr>
              <w:pStyle w:val="NormalWeb"/>
              <w:spacing w:line="480" w:lineRule="auto"/>
              <w:ind w:left="450" w:hanging="450"/>
            </w:pPr>
            <w:r w:rsidRPr="00751715">
              <w:t xml:space="preserve">PMI. (2021). </w:t>
            </w:r>
            <w:r w:rsidRPr="00751715">
              <w:rPr>
                <w:i/>
                <w:iCs/>
              </w:rPr>
              <w:t xml:space="preserve">Intro to disciplined agile | disciplined agile. </w:t>
            </w:r>
            <w:hyperlink r:id="rId35" w:tgtFrame="_blank" w:history="1">
              <w:r w:rsidRPr="00751715">
                <w:rPr>
                  <w:rStyle w:val="Hyperlink"/>
                </w:rPr>
                <w:t>https://www.pmi.org/disciplined-agile/introduction-to-disciplined-agile</w:t>
              </w:r>
            </w:hyperlink>
          </w:p>
          <w:p w14:paraId="3947184C" w14:textId="1D4FEC05" w:rsidR="00751715" w:rsidRPr="00751715" w:rsidRDefault="00751715" w:rsidP="00751715">
            <w:pPr>
              <w:pStyle w:val="NormalWeb"/>
              <w:spacing w:line="480" w:lineRule="auto"/>
              <w:ind w:left="450" w:hanging="450"/>
            </w:pPr>
            <w:r w:rsidRPr="00751715">
              <w:t xml:space="preserve">SKUBANA. (2020). </w:t>
            </w:r>
            <w:r w:rsidRPr="00751715">
              <w:rPr>
                <w:i/>
                <w:iCs/>
              </w:rPr>
              <w:t xml:space="preserve">How to choose the best inventory management system. </w:t>
            </w:r>
            <w:hyperlink r:id="rId36" w:tgtFrame="_blank" w:history="1">
              <w:r w:rsidRPr="00751715">
                <w:rPr>
                  <w:rStyle w:val="Hyperlink"/>
                </w:rPr>
                <w:t>https://www.skubana.com/blog/inventory-management-system</w:t>
              </w:r>
            </w:hyperlink>
          </w:p>
          <w:p w14:paraId="777BF85E" w14:textId="1E1E494B" w:rsidR="00751715" w:rsidRPr="00751715" w:rsidRDefault="00751715" w:rsidP="00751715">
            <w:pPr>
              <w:pStyle w:val="NormalWeb"/>
              <w:spacing w:line="480" w:lineRule="auto"/>
              <w:ind w:left="450" w:hanging="450"/>
            </w:pPr>
            <w:r w:rsidRPr="00751715">
              <w:t xml:space="preserve">Sonmez, J. (2017, -07-19T07:41:28+00:00). All you need to know about software development methodologies! </w:t>
            </w:r>
            <w:hyperlink r:id="rId37" w:tgtFrame="_blank" w:history="1">
              <w:r w:rsidRPr="00751715">
                <w:rPr>
                  <w:rStyle w:val="Hyperlink"/>
                </w:rPr>
                <w:t>https://usersnap.com/blog/software-development-methodologies/</w:t>
              </w:r>
            </w:hyperlink>
          </w:p>
          <w:p w14:paraId="69F42967" w14:textId="0AEE950C" w:rsidR="00751715" w:rsidRPr="00751715" w:rsidRDefault="00751715" w:rsidP="00751715">
            <w:pPr>
              <w:pStyle w:val="NormalWeb"/>
              <w:spacing w:line="480" w:lineRule="auto"/>
              <w:ind w:left="450" w:hanging="450"/>
            </w:pPr>
            <w:r w:rsidRPr="00751715">
              <w:t xml:space="preserve">Techuz. (2018, -10-17T18:52:30+00:00). SDLC methodologies with pros &amp; cons | software development lifecycle. </w:t>
            </w:r>
            <w:hyperlink r:id="rId38" w:tgtFrame="_blank" w:history="1">
              <w:r w:rsidRPr="00751715">
                <w:rPr>
                  <w:rStyle w:val="Hyperlink"/>
                </w:rPr>
                <w:t>https://www.techuz.com/blog/top-12-sdlc-methodologies-with-pros-and-cons/</w:t>
              </w:r>
            </w:hyperlink>
          </w:p>
          <w:p w14:paraId="2263CB67" w14:textId="42525F13" w:rsidR="00DF00F1" w:rsidRDefault="00693C7B" w:rsidP="00751715">
            <w:r>
              <w:fldChar w:fldCharType="end"/>
            </w:r>
          </w:p>
        </w:tc>
      </w:tr>
    </w:tbl>
    <w:p w14:paraId="71B523A9" w14:textId="77777777" w:rsidR="0048120C" w:rsidRDefault="0048120C" w:rsidP="009E39E4"/>
    <w:sectPr w:rsidR="0048120C" w:rsidSect="008526FB">
      <w:footerReference w:type="first" r:id="rId39"/>
      <w:pgSz w:w="12240" w:h="15840" w:code="1"/>
      <w:pgMar w:top="720" w:right="720" w:bottom="720" w:left="720" w:header="576"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320C9" w14:textId="77777777" w:rsidR="00DF1CD1" w:rsidRDefault="00DF1CD1" w:rsidP="00E74B29">
      <w:r>
        <w:separator/>
      </w:r>
    </w:p>
  </w:endnote>
  <w:endnote w:type="continuationSeparator" w:id="0">
    <w:p w14:paraId="28CED4FF" w14:textId="77777777" w:rsidR="00DF1CD1" w:rsidRDefault="00DF1CD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D48B39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E05B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3A96" w14:textId="77777777" w:rsidR="00E74B29" w:rsidRDefault="00E74B29" w:rsidP="008227CE">
    <w:pPr>
      <w:pStyle w:val="Footer"/>
      <w:spacing w:line="160" w:lineRule="exact"/>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994A80" w14:paraId="0C22B338" w14:textId="77777777" w:rsidTr="00B438B8">
      <w:tc>
        <w:tcPr>
          <w:tcW w:w="6474" w:type="dxa"/>
        </w:tcPr>
        <w:p w14:paraId="6DDA7B54" w14:textId="4D1CCE66" w:rsidR="00994A80" w:rsidRPr="00874FE7" w:rsidRDefault="00DF1CD1" w:rsidP="006709F1">
          <w:pPr>
            <w:pStyle w:val="Footer"/>
          </w:pPr>
          <w:sdt>
            <w:sdtPr>
              <w:alias w:val="Title"/>
              <w:tag w:val=""/>
              <w:id w:val="-1317034489"/>
              <w:placeholder>
                <w:docPart w:val="AC5A32B83D2440D3820110A82A2EC2D0"/>
              </w:placeholder>
              <w:dataBinding w:prefixMappings="xmlns:ns0='http://purl.org/dc/elements/1.1/' xmlns:ns1='http://schemas.openxmlformats.org/package/2006/metadata/core-properties' " w:xpath="/ns1:coreProperties[1]/ns0:title[1]" w:storeItemID="{6C3C8BC8-F283-45AE-878A-BAB7291924A1}"/>
              <w:text/>
            </w:sdtPr>
            <w:sdtEndPr/>
            <w:sdtContent>
              <w:r w:rsidR="00976A49">
                <w:t>Week 4 Lab: Green Vehicles Inc.</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71BA34A2" w14:textId="77777777" w:rsidR="00994A80" w:rsidRPr="00E74B29" w:rsidRDefault="00994A8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0F821315" w14:textId="77777777" w:rsidR="00994A80" w:rsidRPr="00E74B29" w:rsidRDefault="00994A80" w:rsidP="006709F1">
          <w:pPr>
            <w:pStyle w:val="Footer"/>
          </w:pPr>
        </w:p>
      </w:tc>
    </w:tr>
  </w:tbl>
  <w:p w14:paraId="2A4233BA" w14:textId="77777777" w:rsidR="00E74B29" w:rsidRDefault="00E74B29" w:rsidP="008227CE">
    <w:pPr>
      <w:pStyle w:val="Footer"/>
      <w:spacing w:line="160"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90C7" w14:textId="77777777" w:rsidR="004E3F1A" w:rsidRDefault="004E3F1A" w:rsidP="000242F7">
    <w:pPr>
      <w:pStyle w:val="Footer"/>
      <w:spacing w:line="180" w:lineRule="exact"/>
      <w:rPr>
        <w:rStyle w:val="PageNumber"/>
      </w:rPr>
    </w:pPr>
  </w:p>
  <w:tbl>
    <w:tblPr>
      <w:tblStyle w:val="TableGrid"/>
      <w:tblW w:w="13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6576"/>
      <w:gridCol w:w="360"/>
    </w:tblGrid>
    <w:tr w:rsidR="004E3F1A" w14:paraId="61CD442E" w14:textId="77777777" w:rsidTr="004E3F1A">
      <w:tc>
        <w:tcPr>
          <w:tcW w:w="6474" w:type="dxa"/>
        </w:tcPr>
        <w:p w14:paraId="4BE842D6" w14:textId="4CAFC674" w:rsidR="004E3F1A" w:rsidRPr="00874FE7" w:rsidRDefault="00DF1CD1" w:rsidP="004E3F1A">
          <w:pPr>
            <w:pStyle w:val="Footer"/>
          </w:pPr>
          <w:sdt>
            <w:sdtPr>
              <w:alias w:val="Title"/>
              <w:tag w:val=""/>
              <w:id w:val="-1268463181"/>
              <w:placeholder>
                <w:docPart w:val="56DC0063B68749898D1A0C66DFF2B954"/>
              </w:placeholder>
              <w:dataBinding w:prefixMappings="xmlns:ns0='http://purl.org/dc/elements/1.1/' xmlns:ns1='http://schemas.openxmlformats.org/package/2006/metadata/core-properties' " w:xpath="/ns1:coreProperties[1]/ns0:title[1]" w:storeItemID="{6C3C8BC8-F283-45AE-878A-BAB7291924A1}"/>
              <w:text/>
            </w:sdtPr>
            <w:sdtEndPr/>
            <w:sdtContent>
              <w:r w:rsidR="00976A49">
                <w:t>Week 4 Lab: Green Vehicles Inc.</w:t>
              </w:r>
            </w:sdtContent>
          </w:sdt>
        </w:p>
      </w:tc>
      <w:tc>
        <w:tcPr>
          <w:tcW w:w="6576" w:type="dxa"/>
        </w:tcPr>
        <w:sdt>
          <w:sdtPr>
            <w:rPr>
              <w:rStyle w:val="PageNumber"/>
            </w:rPr>
            <w:id w:val="883140142"/>
            <w:docPartObj>
              <w:docPartGallery w:val="Page Numbers (Bottom of Page)"/>
              <w:docPartUnique/>
            </w:docPartObj>
          </w:sdtPr>
          <w:sdtEndPr>
            <w:rPr>
              <w:rStyle w:val="PageNumber"/>
            </w:rPr>
          </w:sdtEndPr>
          <w:sdtContent>
            <w:p w14:paraId="2858F312" w14:textId="77777777" w:rsidR="004E3F1A" w:rsidRPr="00E74B29" w:rsidRDefault="004E3F1A" w:rsidP="004E3F1A">
              <w:pPr>
                <w:pStyle w:val="Footer"/>
                <w:tabs>
                  <w:tab w:val="clear" w:pos="4680"/>
                </w:tabs>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360" w:type="dxa"/>
        </w:tcPr>
        <w:p w14:paraId="7771BF85" w14:textId="77777777" w:rsidR="004E3F1A" w:rsidRPr="00E74B29" w:rsidRDefault="004E3F1A" w:rsidP="004E3F1A">
          <w:pPr>
            <w:pStyle w:val="Footer"/>
          </w:pPr>
        </w:p>
      </w:tc>
    </w:tr>
  </w:tbl>
  <w:p w14:paraId="3077362B" w14:textId="77777777" w:rsidR="004E3F1A" w:rsidRDefault="004E3F1A" w:rsidP="003D0212">
    <w:pPr>
      <w:pStyle w:val="Footer"/>
      <w:spacing w:line="160" w:lineRule="exac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75433" w14:textId="77777777" w:rsidR="00E32331" w:rsidRDefault="00E32331" w:rsidP="000242F7">
    <w:pPr>
      <w:pStyle w:val="Footer"/>
      <w:spacing w:line="160" w:lineRule="exact"/>
      <w:rPr>
        <w:rStyle w:val="PageNumber"/>
      </w:rPr>
    </w:pPr>
  </w:p>
  <w:tbl>
    <w:tblPr>
      <w:tblStyle w:val="TableGrid"/>
      <w:tblW w:w="13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6576"/>
      <w:gridCol w:w="360"/>
    </w:tblGrid>
    <w:tr w:rsidR="00E32331" w14:paraId="1793F988" w14:textId="77777777" w:rsidTr="00F11484">
      <w:tc>
        <w:tcPr>
          <w:tcW w:w="6474" w:type="dxa"/>
        </w:tcPr>
        <w:p w14:paraId="7CE5D555" w14:textId="66E7B758" w:rsidR="00E32331" w:rsidRPr="00874FE7" w:rsidRDefault="00DF1CD1" w:rsidP="00E32331">
          <w:pPr>
            <w:pStyle w:val="Footer"/>
          </w:pPr>
          <w:sdt>
            <w:sdtPr>
              <w:alias w:val="Title"/>
              <w:tag w:val=""/>
              <w:id w:val="1983730609"/>
              <w:placeholder>
                <w:docPart w:val="932E591FC80E428A8810390815879E1D"/>
              </w:placeholder>
              <w:dataBinding w:prefixMappings="xmlns:ns0='http://purl.org/dc/elements/1.1/' xmlns:ns1='http://schemas.openxmlformats.org/package/2006/metadata/core-properties' " w:xpath="/ns1:coreProperties[1]/ns0:title[1]" w:storeItemID="{6C3C8BC8-F283-45AE-878A-BAB7291924A1}"/>
              <w:text/>
            </w:sdtPr>
            <w:sdtEndPr/>
            <w:sdtContent>
              <w:r w:rsidR="00976A49">
                <w:t>Week 4 Lab: Green Vehicles Inc.</w:t>
              </w:r>
            </w:sdtContent>
          </w:sdt>
        </w:p>
      </w:tc>
      <w:tc>
        <w:tcPr>
          <w:tcW w:w="6576" w:type="dxa"/>
        </w:tcPr>
        <w:sdt>
          <w:sdtPr>
            <w:rPr>
              <w:rStyle w:val="PageNumber"/>
            </w:rPr>
            <w:id w:val="-111441518"/>
            <w:docPartObj>
              <w:docPartGallery w:val="Page Numbers (Bottom of Page)"/>
              <w:docPartUnique/>
            </w:docPartObj>
          </w:sdtPr>
          <w:sdtEndPr>
            <w:rPr>
              <w:rStyle w:val="PageNumber"/>
            </w:rPr>
          </w:sdtEndPr>
          <w:sdtContent>
            <w:p w14:paraId="18360F8D" w14:textId="77777777" w:rsidR="00E32331" w:rsidRPr="00E74B29" w:rsidRDefault="00E32331" w:rsidP="00F11484">
              <w:pPr>
                <w:pStyle w:val="Footer"/>
                <w:tabs>
                  <w:tab w:val="clear" w:pos="4680"/>
                </w:tabs>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360" w:type="dxa"/>
        </w:tcPr>
        <w:p w14:paraId="6CFF4200" w14:textId="77777777" w:rsidR="00E32331" w:rsidRPr="00E74B29" w:rsidRDefault="00E32331" w:rsidP="00E32331">
          <w:pPr>
            <w:pStyle w:val="Footer"/>
          </w:pPr>
        </w:p>
      </w:tc>
    </w:tr>
  </w:tbl>
  <w:p w14:paraId="22D88FE1" w14:textId="77777777" w:rsidR="00E32331" w:rsidRDefault="00E32331" w:rsidP="000242F7">
    <w:pPr>
      <w:pStyle w:val="Footer"/>
      <w:spacing w:line="160"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598B" w14:textId="77777777" w:rsidR="00E32331" w:rsidRDefault="00E32331" w:rsidP="00E3233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E32331" w14:paraId="110FD976" w14:textId="77777777" w:rsidTr="006134FD">
      <w:tc>
        <w:tcPr>
          <w:tcW w:w="6474" w:type="dxa"/>
        </w:tcPr>
        <w:p w14:paraId="2A010835" w14:textId="456C853B" w:rsidR="00E32331" w:rsidRPr="00874FE7" w:rsidRDefault="00DF1CD1" w:rsidP="00E32331">
          <w:pPr>
            <w:pStyle w:val="Footer"/>
          </w:pPr>
          <w:sdt>
            <w:sdtPr>
              <w:alias w:val="Title"/>
              <w:tag w:val=""/>
              <w:id w:val="503557808"/>
              <w:placeholder>
                <w:docPart w:val="7677F86732BF4AF0B512D053CC589148"/>
              </w:placeholder>
              <w:dataBinding w:prefixMappings="xmlns:ns0='http://purl.org/dc/elements/1.1/' xmlns:ns1='http://schemas.openxmlformats.org/package/2006/metadata/core-properties' " w:xpath="/ns1:coreProperties[1]/ns0:title[1]" w:storeItemID="{6C3C8BC8-F283-45AE-878A-BAB7291924A1}"/>
              <w:text/>
            </w:sdtPr>
            <w:sdtEndPr/>
            <w:sdtContent>
              <w:r w:rsidR="00976A49">
                <w:t>Week 4 Lab: Green Vehicles Inc.</w:t>
              </w:r>
            </w:sdtContent>
          </w:sdt>
        </w:p>
      </w:tc>
      <w:tc>
        <w:tcPr>
          <w:tcW w:w="3237" w:type="dxa"/>
        </w:tcPr>
        <w:sdt>
          <w:sdtPr>
            <w:rPr>
              <w:rStyle w:val="PageNumber"/>
            </w:rPr>
            <w:id w:val="-307253380"/>
            <w:docPartObj>
              <w:docPartGallery w:val="Page Numbers (Bottom of Page)"/>
              <w:docPartUnique/>
            </w:docPartObj>
          </w:sdtPr>
          <w:sdtEndPr>
            <w:rPr>
              <w:rStyle w:val="PageNumber"/>
            </w:rPr>
          </w:sdtEndPr>
          <w:sdtContent>
            <w:p w14:paraId="04A4A383" w14:textId="77777777" w:rsidR="00E32331" w:rsidRPr="00E74B29" w:rsidRDefault="00E32331" w:rsidP="00E32331">
              <w:pPr>
                <w:pStyle w:val="Footer"/>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1079" w:type="dxa"/>
        </w:tcPr>
        <w:p w14:paraId="3B218C4A" w14:textId="77777777" w:rsidR="00E32331" w:rsidRPr="00E74B29" w:rsidRDefault="00E32331" w:rsidP="00E32331">
          <w:pPr>
            <w:pStyle w:val="Footer"/>
          </w:pPr>
        </w:p>
      </w:tc>
    </w:tr>
  </w:tbl>
  <w:p w14:paraId="281650E5" w14:textId="77777777" w:rsidR="00E32331" w:rsidRDefault="00E32331" w:rsidP="00E32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2E643" w14:textId="77777777" w:rsidR="00DF1CD1" w:rsidRDefault="00DF1CD1" w:rsidP="00E74B29">
      <w:r>
        <w:separator/>
      </w:r>
    </w:p>
  </w:footnote>
  <w:footnote w:type="continuationSeparator" w:id="0">
    <w:p w14:paraId="34CA7870" w14:textId="77777777" w:rsidR="00DF1CD1" w:rsidRDefault="00DF1CD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590F"/>
    <w:multiLevelType w:val="hybridMultilevel"/>
    <w:tmpl w:val="3920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05E"/>
    <w:multiLevelType w:val="hybridMultilevel"/>
    <w:tmpl w:val="0AB8B28C"/>
    <w:lvl w:ilvl="0" w:tplc="6568C3E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05E0C"/>
    <w:multiLevelType w:val="hybridMultilevel"/>
    <w:tmpl w:val="EF123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41AFC"/>
    <w:multiLevelType w:val="hybridMultilevel"/>
    <w:tmpl w:val="EF123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55D90"/>
    <w:multiLevelType w:val="hybridMultilevel"/>
    <w:tmpl w:val="64C67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CEB2CCC"/>
    <w:multiLevelType w:val="multilevel"/>
    <w:tmpl w:val="B60C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8528EB"/>
    <w:multiLevelType w:val="hybridMultilevel"/>
    <w:tmpl w:val="AD3E8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5806E2"/>
    <w:multiLevelType w:val="hybridMultilevel"/>
    <w:tmpl w:val="E49CDDC0"/>
    <w:lvl w:ilvl="0" w:tplc="DB7A8586">
      <w:numFmt w:val="bullet"/>
      <w:lvlText w:val="-"/>
      <w:lvlJc w:val="left"/>
      <w:pPr>
        <w:ind w:left="360" w:hanging="360"/>
      </w:pPr>
      <w:rPr>
        <w:rFonts w:ascii="Georgia" w:eastAsiaTheme="minorHAnsi" w:hAnsi="Georg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BF0375"/>
    <w:multiLevelType w:val="hybridMultilevel"/>
    <w:tmpl w:val="95926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5E7159"/>
    <w:multiLevelType w:val="hybridMultilevel"/>
    <w:tmpl w:val="AD5A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60F8C"/>
    <w:multiLevelType w:val="hybridMultilevel"/>
    <w:tmpl w:val="3920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7E4825"/>
    <w:multiLevelType w:val="hybridMultilevel"/>
    <w:tmpl w:val="9FA05CBE"/>
    <w:lvl w:ilvl="0" w:tplc="67F0E9EC">
      <w:start w:val="1"/>
      <w:numFmt w:val="decimal"/>
      <w:lvlText w:val="%1."/>
      <w:lvlJc w:val="left"/>
      <w:pPr>
        <w:ind w:left="5346" w:hanging="216"/>
      </w:pPr>
      <w:rPr>
        <w:rFonts w:hint="default"/>
      </w:rPr>
    </w:lvl>
    <w:lvl w:ilvl="1" w:tplc="04090019" w:tentative="1">
      <w:start w:val="1"/>
      <w:numFmt w:val="lowerLetter"/>
      <w:lvlText w:val="%2."/>
      <w:lvlJc w:val="left"/>
      <w:pPr>
        <w:ind w:left="5706" w:hanging="360"/>
      </w:pPr>
    </w:lvl>
    <w:lvl w:ilvl="2" w:tplc="0409001B" w:tentative="1">
      <w:start w:val="1"/>
      <w:numFmt w:val="lowerRoman"/>
      <w:lvlText w:val="%3."/>
      <w:lvlJc w:val="right"/>
      <w:pPr>
        <w:ind w:left="6426" w:hanging="180"/>
      </w:pPr>
    </w:lvl>
    <w:lvl w:ilvl="3" w:tplc="0409000F" w:tentative="1">
      <w:start w:val="1"/>
      <w:numFmt w:val="decimal"/>
      <w:lvlText w:val="%4."/>
      <w:lvlJc w:val="left"/>
      <w:pPr>
        <w:ind w:left="7146" w:hanging="360"/>
      </w:pPr>
    </w:lvl>
    <w:lvl w:ilvl="4" w:tplc="04090019" w:tentative="1">
      <w:start w:val="1"/>
      <w:numFmt w:val="lowerLetter"/>
      <w:lvlText w:val="%5."/>
      <w:lvlJc w:val="left"/>
      <w:pPr>
        <w:ind w:left="7866" w:hanging="360"/>
      </w:pPr>
    </w:lvl>
    <w:lvl w:ilvl="5" w:tplc="0409001B" w:tentative="1">
      <w:start w:val="1"/>
      <w:numFmt w:val="lowerRoman"/>
      <w:lvlText w:val="%6."/>
      <w:lvlJc w:val="right"/>
      <w:pPr>
        <w:ind w:left="8586" w:hanging="180"/>
      </w:pPr>
    </w:lvl>
    <w:lvl w:ilvl="6" w:tplc="0409000F" w:tentative="1">
      <w:start w:val="1"/>
      <w:numFmt w:val="decimal"/>
      <w:lvlText w:val="%7."/>
      <w:lvlJc w:val="left"/>
      <w:pPr>
        <w:ind w:left="9306" w:hanging="360"/>
      </w:pPr>
    </w:lvl>
    <w:lvl w:ilvl="7" w:tplc="04090019" w:tentative="1">
      <w:start w:val="1"/>
      <w:numFmt w:val="lowerLetter"/>
      <w:lvlText w:val="%8."/>
      <w:lvlJc w:val="left"/>
      <w:pPr>
        <w:ind w:left="10026" w:hanging="360"/>
      </w:pPr>
    </w:lvl>
    <w:lvl w:ilvl="8" w:tplc="0409001B" w:tentative="1">
      <w:start w:val="1"/>
      <w:numFmt w:val="lowerRoman"/>
      <w:lvlText w:val="%9."/>
      <w:lvlJc w:val="right"/>
      <w:pPr>
        <w:ind w:left="10746" w:hanging="180"/>
      </w:pPr>
    </w:lvl>
  </w:abstractNum>
  <w:abstractNum w:abstractNumId="13" w15:restartNumberingAfterBreak="0">
    <w:nsid w:val="3DEB240F"/>
    <w:multiLevelType w:val="hybridMultilevel"/>
    <w:tmpl w:val="570CB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C78C0"/>
    <w:multiLevelType w:val="hybridMultilevel"/>
    <w:tmpl w:val="41DE4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D40491"/>
    <w:multiLevelType w:val="hybridMultilevel"/>
    <w:tmpl w:val="C5DAB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A450C8"/>
    <w:multiLevelType w:val="multilevel"/>
    <w:tmpl w:val="BCCE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0"/>
  </w:num>
  <w:num w:numId="4">
    <w:abstractNumId w:val="8"/>
  </w:num>
  <w:num w:numId="5">
    <w:abstractNumId w:val="12"/>
  </w:num>
  <w:num w:numId="6">
    <w:abstractNumId w:val="15"/>
  </w:num>
  <w:num w:numId="7">
    <w:abstractNumId w:val="1"/>
  </w:num>
  <w:num w:numId="8">
    <w:abstractNumId w:val="13"/>
  </w:num>
  <w:num w:numId="9">
    <w:abstractNumId w:val="7"/>
  </w:num>
  <w:num w:numId="10">
    <w:abstractNumId w:val="0"/>
  </w:num>
  <w:num w:numId="11">
    <w:abstractNumId w:val="16"/>
  </w:num>
  <w:num w:numId="12">
    <w:abstractNumId w:val="11"/>
  </w:num>
  <w:num w:numId="13">
    <w:abstractNumId w:val="14"/>
  </w:num>
  <w:num w:numId="14">
    <w:abstractNumId w:val="4"/>
  </w:num>
  <w:num w:numId="15">
    <w:abstractNumId w:val="3"/>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6AE"/>
    <w:rsid w:val="000007C0"/>
    <w:rsid w:val="00000C01"/>
    <w:rsid w:val="00002781"/>
    <w:rsid w:val="0000373C"/>
    <w:rsid w:val="000039FA"/>
    <w:rsid w:val="00003B87"/>
    <w:rsid w:val="00003F9C"/>
    <w:rsid w:val="00005249"/>
    <w:rsid w:val="0000757B"/>
    <w:rsid w:val="00007C9A"/>
    <w:rsid w:val="00007DD3"/>
    <w:rsid w:val="00010302"/>
    <w:rsid w:val="00010396"/>
    <w:rsid w:val="00011EDB"/>
    <w:rsid w:val="00011FB4"/>
    <w:rsid w:val="00012123"/>
    <w:rsid w:val="00014EBD"/>
    <w:rsid w:val="00014F96"/>
    <w:rsid w:val="000159E5"/>
    <w:rsid w:val="00016352"/>
    <w:rsid w:val="000165A9"/>
    <w:rsid w:val="00017357"/>
    <w:rsid w:val="00017615"/>
    <w:rsid w:val="0002103C"/>
    <w:rsid w:val="00021BDE"/>
    <w:rsid w:val="000242F7"/>
    <w:rsid w:val="00024638"/>
    <w:rsid w:val="0002550E"/>
    <w:rsid w:val="0002616B"/>
    <w:rsid w:val="00026484"/>
    <w:rsid w:val="000267F2"/>
    <w:rsid w:val="00027AB2"/>
    <w:rsid w:val="00030D4E"/>
    <w:rsid w:val="00031723"/>
    <w:rsid w:val="00032C5D"/>
    <w:rsid w:val="00033445"/>
    <w:rsid w:val="00033736"/>
    <w:rsid w:val="00033754"/>
    <w:rsid w:val="00033E26"/>
    <w:rsid w:val="000362A6"/>
    <w:rsid w:val="0003678B"/>
    <w:rsid w:val="00036CE1"/>
    <w:rsid w:val="00037C81"/>
    <w:rsid w:val="00040385"/>
    <w:rsid w:val="00040533"/>
    <w:rsid w:val="000407AC"/>
    <w:rsid w:val="00040BBD"/>
    <w:rsid w:val="00041B2F"/>
    <w:rsid w:val="00044E0F"/>
    <w:rsid w:val="00044E8B"/>
    <w:rsid w:val="0004529E"/>
    <w:rsid w:val="000460AE"/>
    <w:rsid w:val="000466D0"/>
    <w:rsid w:val="000466E9"/>
    <w:rsid w:val="00047FED"/>
    <w:rsid w:val="000507F6"/>
    <w:rsid w:val="00051199"/>
    <w:rsid w:val="0005168E"/>
    <w:rsid w:val="00051F83"/>
    <w:rsid w:val="0005360A"/>
    <w:rsid w:val="000544A9"/>
    <w:rsid w:val="000556EF"/>
    <w:rsid w:val="00055E39"/>
    <w:rsid w:val="0006030D"/>
    <w:rsid w:val="000611F4"/>
    <w:rsid w:val="00061F5B"/>
    <w:rsid w:val="00062054"/>
    <w:rsid w:val="0006299F"/>
    <w:rsid w:val="00064930"/>
    <w:rsid w:val="00065B67"/>
    <w:rsid w:val="000660F9"/>
    <w:rsid w:val="00066344"/>
    <w:rsid w:val="00066AE5"/>
    <w:rsid w:val="0006724A"/>
    <w:rsid w:val="0006745B"/>
    <w:rsid w:val="0006761C"/>
    <w:rsid w:val="000700DD"/>
    <w:rsid w:val="0007079B"/>
    <w:rsid w:val="000711F6"/>
    <w:rsid w:val="00071E5B"/>
    <w:rsid w:val="000729C3"/>
    <w:rsid w:val="00073777"/>
    <w:rsid w:val="00073E8F"/>
    <w:rsid w:val="000745A6"/>
    <w:rsid w:val="00075255"/>
    <w:rsid w:val="00076AC0"/>
    <w:rsid w:val="00076B46"/>
    <w:rsid w:val="00077423"/>
    <w:rsid w:val="0008008B"/>
    <w:rsid w:val="00080AE8"/>
    <w:rsid w:val="0008140F"/>
    <w:rsid w:val="0008309F"/>
    <w:rsid w:val="00083167"/>
    <w:rsid w:val="00083567"/>
    <w:rsid w:val="00083AD3"/>
    <w:rsid w:val="000866EF"/>
    <w:rsid w:val="00086A19"/>
    <w:rsid w:val="00086AF1"/>
    <w:rsid w:val="00086BE8"/>
    <w:rsid w:val="00086DB7"/>
    <w:rsid w:val="00086FA5"/>
    <w:rsid w:val="00087420"/>
    <w:rsid w:val="00092C7E"/>
    <w:rsid w:val="0009303D"/>
    <w:rsid w:val="00094824"/>
    <w:rsid w:val="000949DA"/>
    <w:rsid w:val="0009750A"/>
    <w:rsid w:val="00097C3D"/>
    <w:rsid w:val="000A15EF"/>
    <w:rsid w:val="000A26C3"/>
    <w:rsid w:val="000A2821"/>
    <w:rsid w:val="000A3C66"/>
    <w:rsid w:val="000A3DDE"/>
    <w:rsid w:val="000A407F"/>
    <w:rsid w:val="000A5154"/>
    <w:rsid w:val="000A57BC"/>
    <w:rsid w:val="000A650E"/>
    <w:rsid w:val="000A68DB"/>
    <w:rsid w:val="000A6F3B"/>
    <w:rsid w:val="000A7724"/>
    <w:rsid w:val="000A7AB0"/>
    <w:rsid w:val="000B07CB"/>
    <w:rsid w:val="000B174C"/>
    <w:rsid w:val="000B1EAB"/>
    <w:rsid w:val="000B21D1"/>
    <w:rsid w:val="000B3657"/>
    <w:rsid w:val="000B59D6"/>
    <w:rsid w:val="000B62EF"/>
    <w:rsid w:val="000B7BB6"/>
    <w:rsid w:val="000C0239"/>
    <w:rsid w:val="000C11B8"/>
    <w:rsid w:val="000C2234"/>
    <w:rsid w:val="000C2B78"/>
    <w:rsid w:val="000C3306"/>
    <w:rsid w:val="000C4280"/>
    <w:rsid w:val="000C42ED"/>
    <w:rsid w:val="000C4630"/>
    <w:rsid w:val="000C4EBC"/>
    <w:rsid w:val="000C6229"/>
    <w:rsid w:val="000C75F2"/>
    <w:rsid w:val="000D190C"/>
    <w:rsid w:val="000D1C87"/>
    <w:rsid w:val="000D1FA7"/>
    <w:rsid w:val="000D23FF"/>
    <w:rsid w:val="000D2990"/>
    <w:rsid w:val="000D2AB8"/>
    <w:rsid w:val="000D586C"/>
    <w:rsid w:val="000D6534"/>
    <w:rsid w:val="000D6A80"/>
    <w:rsid w:val="000E1AF7"/>
    <w:rsid w:val="000E3AA8"/>
    <w:rsid w:val="000E4227"/>
    <w:rsid w:val="000E4641"/>
    <w:rsid w:val="000E4A41"/>
    <w:rsid w:val="000E4BA3"/>
    <w:rsid w:val="000E4C5F"/>
    <w:rsid w:val="000E5200"/>
    <w:rsid w:val="000E68D9"/>
    <w:rsid w:val="000E77FE"/>
    <w:rsid w:val="000E7D4B"/>
    <w:rsid w:val="000E7FF6"/>
    <w:rsid w:val="000F1517"/>
    <w:rsid w:val="000F1B04"/>
    <w:rsid w:val="000F1DE6"/>
    <w:rsid w:val="000F1FAD"/>
    <w:rsid w:val="000F368A"/>
    <w:rsid w:val="000F3D76"/>
    <w:rsid w:val="000F4A5A"/>
    <w:rsid w:val="000F55FF"/>
    <w:rsid w:val="000F6D22"/>
    <w:rsid w:val="00100B9F"/>
    <w:rsid w:val="00101308"/>
    <w:rsid w:val="00101EA5"/>
    <w:rsid w:val="001038EE"/>
    <w:rsid w:val="001038EF"/>
    <w:rsid w:val="00104807"/>
    <w:rsid w:val="00104B52"/>
    <w:rsid w:val="00105412"/>
    <w:rsid w:val="00105821"/>
    <w:rsid w:val="00105B67"/>
    <w:rsid w:val="001067B3"/>
    <w:rsid w:val="00106D33"/>
    <w:rsid w:val="00106FED"/>
    <w:rsid w:val="00107D93"/>
    <w:rsid w:val="00111CC3"/>
    <w:rsid w:val="00112067"/>
    <w:rsid w:val="0011386D"/>
    <w:rsid w:val="00113B2F"/>
    <w:rsid w:val="00113D91"/>
    <w:rsid w:val="00113DDC"/>
    <w:rsid w:val="00114752"/>
    <w:rsid w:val="001149E2"/>
    <w:rsid w:val="00116F10"/>
    <w:rsid w:val="001201CF"/>
    <w:rsid w:val="001216A1"/>
    <w:rsid w:val="00122506"/>
    <w:rsid w:val="00125864"/>
    <w:rsid w:val="00126FBC"/>
    <w:rsid w:val="00127889"/>
    <w:rsid w:val="00130976"/>
    <w:rsid w:val="00130B6D"/>
    <w:rsid w:val="001312B0"/>
    <w:rsid w:val="0013137B"/>
    <w:rsid w:val="0013248F"/>
    <w:rsid w:val="001334AE"/>
    <w:rsid w:val="0013364E"/>
    <w:rsid w:val="0013532F"/>
    <w:rsid w:val="001375E9"/>
    <w:rsid w:val="00137BE3"/>
    <w:rsid w:val="0014287E"/>
    <w:rsid w:val="00143051"/>
    <w:rsid w:val="00144EDE"/>
    <w:rsid w:val="00145D62"/>
    <w:rsid w:val="001462AE"/>
    <w:rsid w:val="0014715F"/>
    <w:rsid w:val="00147F6B"/>
    <w:rsid w:val="00150459"/>
    <w:rsid w:val="00150D70"/>
    <w:rsid w:val="00151B2A"/>
    <w:rsid w:val="00151F66"/>
    <w:rsid w:val="0015252F"/>
    <w:rsid w:val="00152615"/>
    <w:rsid w:val="00152830"/>
    <w:rsid w:val="00153E70"/>
    <w:rsid w:val="001541A6"/>
    <w:rsid w:val="001541FC"/>
    <w:rsid w:val="0015543F"/>
    <w:rsid w:val="0015545D"/>
    <w:rsid w:val="00155BE6"/>
    <w:rsid w:val="00155E99"/>
    <w:rsid w:val="00156101"/>
    <w:rsid w:val="00156276"/>
    <w:rsid w:val="001573A4"/>
    <w:rsid w:val="0016007C"/>
    <w:rsid w:val="00162AFD"/>
    <w:rsid w:val="001631AB"/>
    <w:rsid w:val="001631D1"/>
    <w:rsid w:val="0016372F"/>
    <w:rsid w:val="001639C6"/>
    <w:rsid w:val="001643F2"/>
    <w:rsid w:val="001649FC"/>
    <w:rsid w:val="00167852"/>
    <w:rsid w:val="00170531"/>
    <w:rsid w:val="001716E9"/>
    <w:rsid w:val="00171B2B"/>
    <w:rsid w:val="00171DB5"/>
    <w:rsid w:val="0017406A"/>
    <w:rsid w:val="00174411"/>
    <w:rsid w:val="00175A90"/>
    <w:rsid w:val="00176ACD"/>
    <w:rsid w:val="00176E73"/>
    <w:rsid w:val="00177712"/>
    <w:rsid w:val="00177F8D"/>
    <w:rsid w:val="00180E0B"/>
    <w:rsid w:val="00181277"/>
    <w:rsid w:val="00181826"/>
    <w:rsid w:val="001825F9"/>
    <w:rsid w:val="00182B42"/>
    <w:rsid w:val="00184EBA"/>
    <w:rsid w:val="00185E77"/>
    <w:rsid w:val="00185F4A"/>
    <w:rsid w:val="0018638F"/>
    <w:rsid w:val="0018696B"/>
    <w:rsid w:val="001874B5"/>
    <w:rsid w:val="00187734"/>
    <w:rsid w:val="00192A07"/>
    <w:rsid w:val="00193F61"/>
    <w:rsid w:val="00195206"/>
    <w:rsid w:val="001952CE"/>
    <w:rsid w:val="001A091C"/>
    <w:rsid w:val="001A09F7"/>
    <w:rsid w:val="001A0E0B"/>
    <w:rsid w:val="001A117B"/>
    <w:rsid w:val="001A2171"/>
    <w:rsid w:val="001A345C"/>
    <w:rsid w:val="001A3761"/>
    <w:rsid w:val="001A3CBD"/>
    <w:rsid w:val="001A3FA0"/>
    <w:rsid w:val="001A4FB4"/>
    <w:rsid w:val="001A5B02"/>
    <w:rsid w:val="001A6AAD"/>
    <w:rsid w:val="001B0181"/>
    <w:rsid w:val="001B038D"/>
    <w:rsid w:val="001B0B9A"/>
    <w:rsid w:val="001B1831"/>
    <w:rsid w:val="001B32E1"/>
    <w:rsid w:val="001B3A58"/>
    <w:rsid w:val="001B76F2"/>
    <w:rsid w:val="001B7B8D"/>
    <w:rsid w:val="001C37DF"/>
    <w:rsid w:val="001C3C7F"/>
    <w:rsid w:val="001C4E52"/>
    <w:rsid w:val="001C4F05"/>
    <w:rsid w:val="001C5189"/>
    <w:rsid w:val="001C53C9"/>
    <w:rsid w:val="001C56AD"/>
    <w:rsid w:val="001C5ECA"/>
    <w:rsid w:val="001C635C"/>
    <w:rsid w:val="001C6ED0"/>
    <w:rsid w:val="001C7C64"/>
    <w:rsid w:val="001D0947"/>
    <w:rsid w:val="001D1CDC"/>
    <w:rsid w:val="001D25E4"/>
    <w:rsid w:val="001D266B"/>
    <w:rsid w:val="001D26F7"/>
    <w:rsid w:val="001D3EF8"/>
    <w:rsid w:val="001D4C67"/>
    <w:rsid w:val="001D505B"/>
    <w:rsid w:val="001D5109"/>
    <w:rsid w:val="001D5431"/>
    <w:rsid w:val="001D5821"/>
    <w:rsid w:val="001D590F"/>
    <w:rsid w:val="001D62E4"/>
    <w:rsid w:val="001D652F"/>
    <w:rsid w:val="001D6DDB"/>
    <w:rsid w:val="001D720E"/>
    <w:rsid w:val="001D7EFC"/>
    <w:rsid w:val="001E0C04"/>
    <w:rsid w:val="001E1C62"/>
    <w:rsid w:val="001E1EB3"/>
    <w:rsid w:val="001E261B"/>
    <w:rsid w:val="001E40A8"/>
    <w:rsid w:val="001E47D6"/>
    <w:rsid w:val="001E4B62"/>
    <w:rsid w:val="001E5030"/>
    <w:rsid w:val="001E6244"/>
    <w:rsid w:val="001E703B"/>
    <w:rsid w:val="001F03E2"/>
    <w:rsid w:val="001F0414"/>
    <w:rsid w:val="001F0577"/>
    <w:rsid w:val="001F0A5A"/>
    <w:rsid w:val="001F1183"/>
    <w:rsid w:val="001F1F0C"/>
    <w:rsid w:val="001F2832"/>
    <w:rsid w:val="001F3CB8"/>
    <w:rsid w:val="001F577B"/>
    <w:rsid w:val="001F7934"/>
    <w:rsid w:val="001F7FF2"/>
    <w:rsid w:val="00201B89"/>
    <w:rsid w:val="002020A6"/>
    <w:rsid w:val="002026B3"/>
    <w:rsid w:val="0020302D"/>
    <w:rsid w:val="00203346"/>
    <w:rsid w:val="0020349C"/>
    <w:rsid w:val="00205940"/>
    <w:rsid w:val="00206A28"/>
    <w:rsid w:val="00210FBA"/>
    <w:rsid w:val="00211784"/>
    <w:rsid w:val="00211B9B"/>
    <w:rsid w:val="00211CA7"/>
    <w:rsid w:val="00211F2F"/>
    <w:rsid w:val="00213B96"/>
    <w:rsid w:val="002161D3"/>
    <w:rsid w:val="002166CF"/>
    <w:rsid w:val="00221F23"/>
    <w:rsid w:val="00222E03"/>
    <w:rsid w:val="00222F31"/>
    <w:rsid w:val="0022340E"/>
    <w:rsid w:val="00223A72"/>
    <w:rsid w:val="00223A8B"/>
    <w:rsid w:val="00223FCC"/>
    <w:rsid w:val="00224446"/>
    <w:rsid w:val="0022482B"/>
    <w:rsid w:val="002248B5"/>
    <w:rsid w:val="00224AC2"/>
    <w:rsid w:val="00224FF0"/>
    <w:rsid w:val="002255B5"/>
    <w:rsid w:val="00225850"/>
    <w:rsid w:val="00226211"/>
    <w:rsid w:val="00226883"/>
    <w:rsid w:val="00226BCD"/>
    <w:rsid w:val="00227EA4"/>
    <w:rsid w:val="002309D6"/>
    <w:rsid w:val="00232593"/>
    <w:rsid w:val="002329F1"/>
    <w:rsid w:val="00232DE2"/>
    <w:rsid w:val="00234DA4"/>
    <w:rsid w:val="00235EEE"/>
    <w:rsid w:val="00235F1C"/>
    <w:rsid w:val="002370B3"/>
    <w:rsid w:val="00237461"/>
    <w:rsid w:val="00240ACE"/>
    <w:rsid w:val="00243122"/>
    <w:rsid w:val="002441CA"/>
    <w:rsid w:val="002445B5"/>
    <w:rsid w:val="002449F1"/>
    <w:rsid w:val="00244A34"/>
    <w:rsid w:val="00244AE0"/>
    <w:rsid w:val="00245828"/>
    <w:rsid w:val="00245CB8"/>
    <w:rsid w:val="002471A9"/>
    <w:rsid w:val="00247E1B"/>
    <w:rsid w:val="00247EE2"/>
    <w:rsid w:val="00247F61"/>
    <w:rsid w:val="00251539"/>
    <w:rsid w:val="002519CB"/>
    <w:rsid w:val="002524C9"/>
    <w:rsid w:val="0025256C"/>
    <w:rsid w:val="00253382"/>
    <w:rsid w:val="002549EC"/>
    <w:rsid w:val="0025562C"/>
    <w:rsid w:val="0025583D"/>
    <w:rsid w:val="0025696B"/>
    <w:rsid w:val="00257070"/>
    <w:rsid w:val="0025793D"/>
    <w:rsid w:val="00257C94"/>
    <w:rsid w:val="00260495"/>
    <w:rsid w:val="00260B81"/>
    <w:rsid w:val="0026210D"/>
    <w:rsid w:val="002623A2"/>
    <w:rsid w:val="0026296F"/>
    <w:rsid w:val="002631B0"/>
    <w:rsid w:val="00264843"/>
    <w:rsid w:val="00265C8A"/>
    <w:rsid w:val="00265D23"/>
    <w:rsid w:val="00266A1E"/>
    <w:rsid w:val="00270931"/>
    <w:rsid w:val="002712EB"/>
    <w:rsid w:val="00271FB7"/>
    <w:rsid w:val="0027224F"/>
    <w:rsid w:val="00272B19"/>
    <w:rsid w:val="002731FD"/>
    <w:rsid w:val="00273A9F"/>
    <w:rsid w:val="00274F91"/>
    <w:rsid w:val="00275204"/>
    <w:rsid w:val="00275A01"/>
    <w:rsid w:val="00275D2B"/>
    <w:rsid w:val="00276F64"/>
    <w:rsid w:val="00277078"/>
    <w:rsid w:val="00277840"/>
    <w:rsid w:val="002807A4"/>
    <w:rsid w:val="00281601"/>
    <w:rsid w:val="002817D7"/>
    <w:rsid w:val="0028197E"/>
    <w:rsid w:val="00282D09"/>
    <w:rsid w:val="0028316C"/>
    <w:rsid w:val="002833C1"/>
    <w:rsid w:val="00283AF6"/>
    <w:rsid w:val="00283D1A"/>
    <w:rsid w:val="00283EFC"/>
    <w:rsid w:val="00284B49"/>
    <w:rsid w:val="00284F30"/>
    <w:rsid w:val="00285CE4"/>
    <w:rsid w:val="002871B2"/>
    <w:rsid w:val="002874B4"/>
    <w:rsid w:val="002908E1"/>
    <w:rsid w:val="00290AB5"/>
    <w:rsid w:val="002913BD"/>
    <w:rsid w:val="00291F48"/>
    <w:rsid w:val="002927D7"/>
    <w:rsid w:val="00292962"/>
    <w:rsid w:val="00294C9B"/>
    <w:rsid w:val="0029605A"/>
    <w:rsid w:val="002A053E"/>
    <w:rsid w:val="002A07F0"/>
    <w:rsid w:val="002A33A6"/>
    <w:rsid w:val="002A4080"/>
    <w:rsid w:val="002A51F3"/>
    <w:rsid w:val="002A5433"/>
    <w:rsid w:val="002A62EF"/>
    <w:rsid w:val="002A6C41"/>
    <w:rsid w:val="002B03B3"/>
    <w:rsid w:val="002B08A5"/>
    <w:rsid w:val="002B2314"/>
    <w:rsid w:val="002B3229"/>
    <w:rsid w:val="002B472B"/>
    <w:rsid w:val="002B5B7E"/>
    <w:rsid w:val="002C15B3"/>
    <w:rsid w:val="002C2D4D"/>
    <w:rsid w:val="002C2DF5"/>
    <w:rsid w:val="002C37F4"/>
    <w:rsid w:val="002C3F51"/>
    <w:rsid w:val="002C4F0E"/>
    <w:rsid w:val="002C530D"/>
    <w:rsid w:val="002C615F"/>
    <w:rsid w:val="002C7351"/>
    <w:rsid w:val="002D0DA3"/>
    <w:rsid w:val="002D0EB4"/>
    <w:rsid w:val="002D185C"/>
    <w:rsid w:val="002D2200"/>
    <w:rsid w:val="002D2506"/>
    <w:rsid w:val="002D2685"/>
    <w:rsid w:val="002D4301"/>
    <w:rsid w:val="002D4582"/>
    <w:rsid w:val="002D4E45"/>
    <w:rsid w:val="002D5304"/>
    <w:rsid w:val="002D626A"/>
    <w:rsid w:val="002D687C"/>
    <w:rsid w:val="002D6B70"/>
    <w:rsid w:val="002D6C9B"/>
    <w:rsid w:val="002D6E1E"/>
    <w:rsid w:val="002D7381"/>
    <w:rsid w:val="002E00D4"/>
    <w:rsid w:val="002E02C1"/>
    <w:rsid w:val="002E0466"/>
    <w:rsid w:val="002E2769"/>
    <w:rsid w:val="002E3482"/>
    <w:rsid w:val="002E3AC6"/>
    <w:rsid w:val="002E3F25"/>
    <w:rsid w:val="002E4302"/>
    <w:rsid w:val="002E69AD"/>
    <w:rsid w:val="002E6DC7"/>
    <w:rsid w:val="002E75F9"/>
    <w:rsid w:val="002E7E01"/>
    <w:rsid w:val="002F2C33"/>
    <w:rsid w:val="002F4E44"/>
    <w:rsid w:val="002F5423"/>
    <w:rsid w:val="002F5A4B"/>
    <w:rsid w:val="002F6AF7"/>
    <w:rsid w:val="002F7009"/>
    <w:rsid w:val="002F7684"/>
    <w:rsid w:val="002F7A99"/>
    <w:rsid w:val="002F7C31"/>
    <w:rsid w:val="00300058"/>
    <w:rsid w:val="00302003"/>
    <w:rsid w:val="003034DA"/>
    <w:rsid w:val="003053CF"/>
    <w:rsid w:val="00305795"/>
    <w:rsid w:val="00306ECB"/>
    <w:rsid w:val="003072FF"/>
    <w:rsid w:val="003079C0"/>
    <w:rsid w:val="00310D88"/>
    <w:rsid w:val="003112FE"/>
    <w:rsid w:val="00312971"/>
    <w:rsid w:val="00312A12"/>
    <w:rsid w:val="003138E0"/>
    <w:rsid w:val="003141F6"/>
    <w:rsid w:val="003158E0"/>
    <w:rsid w:val="00320F74"/>
    <w:rsid w:val="0032155D"/>
    <w:rsid w:val="00323002"/>
    <w:rsid w:val="00323611"/>
    <w:rsid w:val="0032405B"/>
    <w:rsid w:val="0032449F"/>
    <w:rsid w:val="00325132"/>
    <w:rsid w:val="00325795"/>
    <w:rsid w:val="00326CA5"/>
    <w:rsid w:val="00326EED"/>
    <w:rsid w:val="00327BA6"/>
    <w:rsid w:val="00330F0D"/>
    <w:rsid w:val="00331638"/>
    <w:rsid w:val="0033244B"/>
    <w:rsid w:val="00332530"/>
    <w:rsid w:val="00332BA8"/>
    <w:rsid w:val="003335F8"/>
    <w:rsid w:val="00333E93"/>
    <w:rsid w:val="00335B35"/>
    <w:rsid w:val="00335BFE"/>
    <w:rsid w:val="00336A97"/>
    <w:rsid w:val="00336C32"/>
    <w:rsid w:val="003370D0"/>
    <w:rsid w:val="0033741A"/>
    <w:rsid w:val="00337921"/>
    <w:rsid w:val="00340525"/>
    <w:rsid w:val="003405DA"/>
    <w:rsid w:val="003406C7"/>
    <w:rsid w:val="00340955"/>
    <w:rsid w:val="00340AC2"/>
    <w:rsid w:val="00340F15"/>
    <w:rsid w:val="003419B2"/>
    <w:rsid w:val="00341F10"/>
    <w:rsid w:val="0034674B"/>
    <w:rsid w:val="00346EB1"/>
    <w:rsid w:val="00347572"/>
    <w:rsid w:val="0035029C"/>
    <w:rsid w:val="00351463"/>
    <w:rsid w:val="00351708"/>
    <w:rsid w:val="00352817"/>
    <w:rsid w:val="00352BFF"/>
    <w:rsid w:val="00352EE4"/>
    <w:rsid w:val="0035327F"/>
    <w:rsid w:val="00353C64"/>
    <w:rsid w:val="00354F39"/>
    <w:rsid w:val="00355933"/>
    <w:rsid w:val="00355EB3"/>
    <w:rsid w:val="003569E1"/>
    <w:rsid w:val="00356B84"/>
    <w:rsid w:val="00357A91"/>
    <w:rsid w:val="00357D01"/>
    <w:rsid w:val="00360A7B"/>
    <w:rsid w:val="0036134C"/>
    <w:rsid w:val="00361F58"/>
    <w:rsid w:val="003631B3"/>
    <w:rsid w:val="00366295"/>
    <w:rsid w:val="0036630A"/>
    <w:rsid w:val="00367EC1"/>
    <w:rsid w:val="0037176B"/>
    <w:rsid w:val="00372CEF"/>
    <w:rsid w:val="0037321F"/>
    <w:rsid w:val="00373B12"/>
    <w:rsid w:val="00374105"/>
    <w:rsid w:val="00376A13"/>
    <w:rsid w:val="00376C75"/>
    <w:rsid w:val="00380076"/>
    <w:rsid w:val="00380780"/>
    <w:rsid w:val="00384DFD"/>
    <w:rsid w:val="003871E6"/>
    <w:rsid w:val="00387474"/>
    <w:rsid w:val="0039090D"/>
    <w:rsid w:val="00391CDC"/>
    <w:rsid w:val="003925D0"/>
    <w:rsid w:val="00393DDB"/>
    <w:rsid w:val="00394C21"/>
    <w:rsid w:val="00394D91"/>
    <w:rsid w:val="00394FB8"/>
    <w:rsid w:val="00395674"/>
    <w:rsid w:val="00396BD7"/>
    <w:rsid w:val="00397A03"/>
    <w:rsid w:val="003A0E55"/>
    <w:rsid w:val="003A188B"/>
    <w:rsid w:val="003A3B47"/>
    <w:rsid w:val="003A3E0B"/>
    <w:rsid w:val="003A4B17"/>
    <w:rsid w:val="003A4F2F"/>
    <w:rsid w:val="003A62DE"/>
    <w:rsid w:val="003B03C6"/>
    <w:rsid w:val="003B161F"/>
    <w:rsid w:val="003B2B89"/>
    <w:rsid w:val="003B2DD5"/>
    <w:rsid w:val="003B316D"/>
    <w:rsid w:val="003B31BB"/>
    <w:rsid w:val="003B35CD"/>
    <w:rsid w:val="003B39EA"/>
    <w:rsid w:val="003B3B67"/>
    <w:rsid w:val="003B3BAE"/>
    <w:rsid w:val="003B3DDD"/>
    <w:rsid w:val="003B3DE9"/>
    <w:rsid w:val="003B3F89"/>
    <w:rsid w:val="003B40B7"/>
    <w:rsid w:val="003B48B8"/>
    <w:rsid w:val="003B5770"/>
    <w:rsid w:val="003B66D5"/>
    <w:rsid w:val="003B7112"/>
    <w:rsid w:val="003C050E"/>
    <w:rsid w:val="003C16F2"/>
    <w:rsid w:val="003C1D09"/>
    <w:rsid w:val="003C265E"/>
    <w:rsid w:val="003C2DB2"/>
    <w:rsid w:val="003C2F2C"/>
    <w:rsid w:val="003C4865"/>
    <w:rsid w:val="003C4AB0"/>
    <w:rsid w:val="003C4E90"/>
    <w:rsid w:val="003C54EF"/>
    <w:rsid w:val="003C5BBB"/>
    <w:rsid w:val="003C6146"/>
    <w:rsid w:val="003C6828"/>
    <w:rsid w:val="003C76F4"/>
    <w:rsid w:val="003D0212"/>
    <w:rsid w:val="003D1A41"/>
    <w:rsid w:val="003D1A95"/>
    <w:rsid w:val="003D2469"/>
    <w:rsid w:val="003D25DB"/>
    <w:rsid w:val="003D2D6C"/>
    <w:rsid w:val="003D439B"/>
    <w:rsid w:val="003D568E"/>
    <w:rsid w:val="003D6871"/>
    <w:rsid w:val="003E0083"/>
    <w:rsid w:val="003E0270"/>
    <w:rsid w:val="003E0CC6"/>
    <w:rsid w:val="003E0D41"/>
    <w:rsid w:val="003E105C"/>
    <w:rsid w:val="003E1BAD"/>
    <w:rsid w:val="003E1D4D"/>
    <w:rsid w:val="003E2B61"/>
    <w:rsid w:val="003E3B38"/>
    <w:rsid w:val="003E47B0"/>
    <w:rsid w:val="003E52C6"/>
    <w:rsid w:val="003E59E1"/>
    <w:rsid w:val="003E7D2D"/>
    <w:rsid w:val="003E7E26"/>
    <w:rsid w:val="003F1E0F"/>
    <w:rsid w:val="003F258B"/>
    <w:rsid w:val="003F325F"/>
    <w:rsid w:val="003F39CE"/>
    <w:rsid w:val="003F3EF7"/>
    <w:rsid w:val="003F4F87"/>
    <w:rsid w:val="003F645E"/>
    <w:rsid w:val="003F6808"/>
    <w:rsid w:val="003F7D86"/>
    <w:rsid w:val="00400C89"/>
    <w:rsid w:val="00403043"/>
    <w:rsid w:val="004040CF"/>
    <w:rsid w:val="0040564B"/>
    <w:rsid w:val="00406840"/>
    <w:rsid w:val="004068B8"/>
    <w:rsid w:val="0040691B"/>
    <w:rsid w:val="0040693F"/>
    <w:rsid w:val="0041117A"/>
    <w:rsid w:val="0041171A"/>
    <w:rsid w:val="00411847"/>
    <w:rsid w:val="00412923"/>
    <w:rsid w:val="004130BD"/>
    <w:rsid w:val="00413CA1"/>
    <w:rsid w:val="004158C9"/>
    <w:rsid w:val="00416D8F"/>
    <w:rsid w:val="00420FBD"/>
    <w:rsid w:val="004210C0"/>
    <w:rsid w:val="004212C3"/>
    <w:rsid w:val="004219A0"/>
    <w:rsid w:val="004220A0"/>
    <w:rsid w:val="00424E82"/>
    <w:rsid w:val="00425F60"/>
    <w:rsid w:val="0042644A"/>
    <w:rsid w:val="004303DE"/>
    <w:rsid w:val="00431402"/>
    <w:rsid w:val="004316E4"/>
    <w:rsid w:val="004319E1"/>
    <w:rsid w:val="00433A74"/>
    <w:rsid w:val="00433E0D"/>
    <w:rsid w:val="00434FEA"/>
    <w:rsid w:val="00435555"/>
    <w:rsid w:val="00435BEC"/>
    <w:rsid w:val="00435CF9"/>
    <w:rsid w:val="004366FF"/>
    <w:rsid w:val="00436C38"/>
    <w:rsid w:val="00436E1D"/>
    <w:rsid w:val="00437F68"/>
    <w:rsid w:val="00440085"/>
    <w:rsid w:val="0044074C"/>
    <w:rsid w:val="00441B81"/>
    <w:rsid w:val="004420D7"/>
    <w:rsid w:val="00443932"/>
    <w:rsid w:val="00443E91"/>
    <w:rsid w:val="0044566A"/>
    <w:rsid w:val="00445DA2"/>
    <w:rsid w:val="00447244"/>
    <w:rsid w:val="00447356"/>
    <w:rsid w:val="00452AB7"/>
    <w:rsid w:val="00453130"/>
    <w:rsid w:val="00453262"/>
    <w:rsid w:val="0045330A"/>
    <w:rsid w:val="0045362B"/>
    <w:rsid w:val="00453993"/>
    <w:rsid w:val="00454005"/>
    <w:rsid w:val="00455039"/>
    <w:rsid w:val="00455633"/>
    <w:rsid w:val="004557EE"/>
    <w:rsid w:val="00455E60"/>
    <w:rsid w:val="00456827"/>
    <w:rsid w:val="00457A55"/>
    <w:rsid w:val="00457D47"/>
    <w:rsid w:val="00460DA8"/>
    <w:rsid w:val="0046124C"/>
    <w:rsid w:val="004615B6"/>
    <w:rsid w:val="004619D9"/>
    <w:rsid w:val="00461DE0"/>
    <w:rsid w:val="00462E52"/>
    <w:rsid w:val="0046377B"/>
    <w:rsid w:val="00463A12"/>
    <w:rsid w:val="00464118"/>
    <w:rsid w:val="00464549"/>
    <w:rsid w:val="00464716"/>
    <w:rsid w:val="00465A4A"/>
    <w:rsid w:val="00465ABA"/>
    <w:rsid w:val="00466C4B"/>
    <w:rsid w:val="00467A4A"/>
    <w:rsid w:val="00471B13"/>
    <w:rsid w:val="004758B2"/>
    <w:rsid w:val="00476083"/>
    <w:rsid w:val="004771C4"/>
    <w:rsid w:val="00480691"/>
    <w:rsid w:val="0048120C"/>
    <w:rsid w:val="004821EF"/>
    <w:rsid w:val="00483939"/>
    <w:rsid w:val="00483F3E"/>
    <w:rsid w:val="00484E19"/>
    <w:rsid w:val="00486FB8"/>
    <w:rsid w:val="00487D61"/>
    <w:rsid w:val="004909D9"/>
    <w:rsid w:val="00490BD1"/>
    <w:rsid w:val="00491D79"/>
    <w:rsid w:val="004928FC"/>
    <w:rsid w:val="00493D99"/>
    <w:rsid w:val="00494A19"/>
    <w:rsid w:val="00495F07"/>
    <w:rsid w:val="00496756"/>
    <w:rsid w:val="00497576"/>
    <w:rsid w:val="00497642"/>
    <w:rsid w:val="00497C21"/>
    <w:rsid w:val="004A1CFF"/>
    <w:rsid w:val="004A229B"/>
    <w:rsid w:val="004A24CD"/>
    <w:rsid w:val="004A32A2"/>
    <w:rsid w:val="004A4C5A"/>
    <w:rsid w:val="004A5B5D"/>
    <w:rsid w:val="004A67EC"/>
    <w:rsid w:val="004A688D"/>
    <w:rsid w:val="004A6E53"/>
    <w:rsid w:val="004A77E0"/>
    <w:rsid w:val="004B1AF3"/>
    <w:rsid w:val="004B2126"/>
    <w:rsid w:val="004C128D"/>
    <w:rsid w:val="004C243B"/>
    <w:rsid w:val="004C250C"/>
    <w:rsid w:val="004C3B7F"/>
    <w:rsid w:val="004C3DFA"/>
    <w:rsid w:val="004C46E1"/>
    <w:rsid w:val="004C483A"/>
    <w:rsid w:val="004C66E9"/>
    <w:rsid w:val="004C6EED"/>
    <w:rsid w:val="004C77A4"/>
    <w:rsid w:val="004D1D9A"/>
    <w:rsid w:val="004D1ED9"/>
    <w:rsid w:val="004D3815"/>
    <w:rsid w:val="004D4D1E"/>
    <w:rsid w:val="004D6042"/>
    <w:rsid w:val="004E0871"/>
    <w:rsid w:val="004E0B71"/>
    <w:rsid w:val="004E2EC0"/>
    <w:rsid w:val="004E30EB"/>
    <w:rsid w:val="004E3F1A"/>
    <w:rsid w:val="004E3FCB"/>
    <w:rsid w:val="004E5D43"/>
    <w:rsid w:val="004E6DEA"/>
    <w:rsid w:val="004E7BEE"/>
    <w:rsid w:val="004F1BB6"/>
    <w:rsid w:val="004F3056"/>
    <w:rsid w:val="004F3626"/>
    <w:rsid w:val="004F3D82"/>
    <w:rsid w:val="004F3EC8"/>
    <w:rsid w:val="004F4215"/>
    <w:rsid w:val="004F56DA"/>
    <w:rsid w:val="004F5FC1"/>
    <w:rsid w:val="004F6247"/>
    <w:rsid w:val="005014DE"/>
    <w:rsid w:val="00501F91"/>
    <w:rsid w:val="0050206E"/>
    <w:rsid w:val="005023C3"/>
    <w:rsid w:val="00503408"/>
    <w:rsid w:val="00504DD2"/>
    <w:rsid w:val="005050C4"/>
    <w:rsid w:val="0050640D"/>
    <w:rsid w:val="00507EFF"/>
    <w:rsid w:val="0051101A"/>
    <w:rsid w:val="00511E41"/>
    <w:rsid w:val="00512023"/>
    <w:rsid w:val="00512D17"/>
    <w:rsid w:val="0051325F"/>
    <w:rsid w:val="00513D55"/>
    <w:rsid w:val="00513DAE"/>
    <w:rsid w:val="00514701"/>
    <w:rsid w:val="0052065D"/>
    <w:rsid w:val="00520A89"/>
    <w:rsid w:val="00521481"/>
    <w:rsid w:val="00521544"/>
    <w:rsid w:val="00521A18"/>
    <w:rsid w:val="0052204B"/>
    <w:rsid w:val="00522427"/>
    <w:rsid w:val="00522F44"/>
    <w:rsid w:val="00523989"/>
    <w:rsid w:val="00523ABB"/>
    <w:rsid w:val="00524C30"/>
    <w:rsid w:val="00527803"/>
    <w:rsid w:val="0053017C"/>
    <w:rsid w:val="00531197"/>
    <w:rsid w:val="0053192F"/>
    <w:rsid w:val="00534D93"/>
    <w:rsid w:val="005354B4"/>
    <w:rsid w:val="00536494"/>
    <w:rsid w:val="005367EC"/>
    <w:rsid w:val="00537111"/>
    <w:rsid w:val="005418A1"/>
    <w:rsid w:val="00541A3F"/>
    <w:rsid w:val="00543F7F"/>
    <w:rsid w:val="0054458A"/>
    <w:rsid w:val="00544A91"/>
    <w:rsid w:val="00544B97"/>
    <w:rsid w:val="00544F39"/>
    <w:rsid w:val="005455DA"/>
    <w:rsid w:val="00545D8B"/>
    <w:rsid w:val="0054674A"/>
    <w:rsid w:val="005472CF"/>
    <w:rsid w:val="0054748C"/>
    <w:rsid w:val="00547C26"/>
    <w:rsid w:val="005504F8"/>
    <w:rsid w:val="00550729"/>
    <w:rsid w:val="00552FF8"/>
    <w:rsid w:val="0055328B"/>
    <w:rsid w:val="00554F90"/>
    <w:rsid w:val="00555FE0"/>
    <w:rsid w:val="00556D02"/>
    <w:rsid w:val="0055750E"/>
    <w:rsid w:val="005577B3"/>
    <w:rsid w:val="005602AA"/>
    <w:rsid w:val="00561992"/>
    <w:rsid w:val="005624AA"/>
    <w:rsid w:val="0056375D"/>
    <w:rsid w:val="0056381D"/>
    <w:rsid w:val="00565B31"/>
    <w:rsid w:val="005673C5"/>
    <w:rsid w:val="005676E8"/>
    <w:rsid w:val="005677B0"/>
    <w:rsid w:val="005679CD"/>
    <w:rsid w:val="005703CE"/>
    <w:rsid w:val="005704C5"/>
    <w:rsid w:val="0057076F"/>
    <w:rsid w:val="00571249"/>
    <w:rsid w:val="0057181D"/>
    <w:rsid w:val="005718F5"/>
    <w:rsid w:val="005724DE"/>
    <w:rsid w:val="00572B6F"/>
    <w:rsid w:val="00574F72"/>
    <w:rsid w:val="005754F7"/>
    <w:rsid w:val="00576C2F"/>
    <w:rsid w:val="00580F1F"/>
    <w:rsid w:val="00583F9A"/>
    <w:rsid w:val="00585405"/>
    <w:rsid w:val="00585441"/>
    <w:rsid w:val="00585A73"/>
    <w:rsid w:val="00585CB9"/>
    <w:rsid w:val="005865E0"/>
    <w:rsid w:val="0059062D"/>
    <w:rsid w:val="00590F4E"/>
    <w:rsid w:val="00590F7A"/>
    <w:rsid w:val="005915F7"/>
    <w:rsid w:val="005929C3"/>
    <w:rsid w:val="00593928"/>
    <w:rsid w:val="00594192"/>
    <w:rsid w:val="00595919"/>
    <w:rsid w:val="00595C8A"/>
    <w:rsid w:val="00595E44"/>
    <w:rsid w:val="00596550"/>
    <w:rsid w:val="0059662C"/>
    <w:rsid w:val="005A06E6"/>
    <w:rsid w:val="005A0F4E"/>
    <w:rsid w:val="005A23D8"/>
    <w:rsid w:val="005A24F7"/>
    <w:rsid w:val="005A27FF"/>
    <w:rsid w:val="005A3902"/>
    <w:rsid w:val="005A3C00"/>
    <w:rsid w:val="005A3EC3"/>
    <w:rsid w:val="005A4D6B"/>
    <w:rsid w:val="005A4F90"/>
    <w:rsid w:val="005A5D3A"/>
    <w:rsid w:val="005A6996"/>
    <w:rsid w:val="005B070C"/>
    <w:rsid w:val="005B1624"/>
    <w:rsid w:val="005B19B2"/>
    <w:rsid w:val="005B1A18"/>
    <w:rsid w:val="005B1EA5"/>
    <w:rsid w:val="005B26DE"/>
    <w:rsid w:val="005B3F95"/>
    <w:rsid w:val="005B4810"/>
    <w:rsid w:val="005B510B"/>
    <w:rsid w:val="005B5A51"/>
    <w:rsid w:val="005B6A04"/>
    <w:rsid w:val="005B6AF5"/>
    <w:rsid w:val="005B6FD6"/>
    <w:rsid w:val="005C256C"/>
    <w:rsid w:val="005C38A1"/>
    <w:rsid w:val="005C41CF"/>
    <w:rsid w:val="005C4359"/>
    <w:rsid w:val="005C4446"/>
    <w:rsid w:val="005C4711"/>
    <w:rsid w:val="005C67BD"/>
    <w:rsid w:val="005C6989"/>
    <w:rsid w:val="005C76D1"/>
    <w:rsid w:val="005C7D35"/>
    <w:rsid w:val="005D047F"/>
    <w:rsid w:val="005D07F2"/>
    <w:rsid w:val="005D1565"/>
    <w:rsid w:val="005D1A13"/>
    <w:rsid w:val="005D30B4"/>
    <w:rsid w:val="005D39D6"/>
    <w:rsid w:val="005D401A"/>
    <w:rsid w:val="005D5995"/>
    <w:rsid w:val="005D6110"/>
    <w:rsid w:val="005D6E2E"/>
    <w:rsid w:val="005D6E39"/>
    <w:rsid w:val="005D79CE"/>
    <w:rsid w:val="005E11C9"/>
    <w:rsid w:val="005E171B"/>
    <w:rsid w:val="005E2EDB"/>
    <w:rsid w:val="005E44BF"/>
    <w:rsid w:val="005E4B8F"/>
    <w:rsid w:val="005E523C"/>
    <w:rsid w:val="005E548B"/>
    <w:rsid w:val="005E5817"/>
    <w:rsid w:val="005E5B9E"/>
    <w:rsid w:val="005E6BFD"/>
    <w:rsid w:val="005E7C08"/>
    <w:rsid w:val="005E7C81"/>
    <w:rsid w:val="005E7CCD"/>
    <w:rsid w:val="005F11DD"/>
    <w:rsid w:val="005F13CA"/>
    <w:rsid w:val="005F145D"/>
    <w:rsid w:val="005F1548"/>
    <w:rsid w:val="005F54D3"/>
    <w:rsid w:val="005F594A"/>
    <w:rsid w:val="005F6E6F"/>
    <w:rsid w:val="005F73ED"/>
    <w:rsid w:val="005F7D1D"/>
    <w:rsid w:val="00600C30"/>
    <w:rsid w:val="00602228"/>
    <w:rsid w:val="00602294"/>
    <w:rsid w:val="006034AA"/>
    <w:rsid w:val="00604019"/>
    <w:rsid w:val="00604A5F"/>
    <w:rsid w:val="006053AD"/>
    <w:rsid w:val="00605E18"/>
    <w:rsid w:val="00606688"/>
    <w:rsid w:val="0060682F"/>
    <w:rsid w:val="00606D7B"/>
    <w:rsid w:val="00607A88"/>
    <w:rsid w:val="006120D0"/>
    <w:rsid w:val="00612797"/>
    <w:rsid w:val="00613082"/>
    <w:rsid w:val="006140F5"/>
    <w:rsid w:val="00614DD1"/>
    <w:rsid w:val="00614F08"/>
    <w:rsid w:val="00616BD2"/>
    <w:rsid w:val="00616DBE"/>
    <w:rsid w:val="006173F3"/>
    <w:rsid w:val="0061789D"/>
    <w:rsid w:val="00620845"/>
    <w:rsid w:val="00621358"/>
    <w:rsid w:val="00623D8D"/>
    <w:rsid w:val="006240C7"/>
    <w:rsid w:val="00624341"/>
    <w:rsid w:val="00624C4B"/>
    <w:rsid w:val="00626EF9"/>
    <w:rsid w:val="006306C8"/>
    <w:rsid w:val="006311ED"/>
    <w:rsid w:val="00631FA1"/>
    <w:rsid w:val="00634E11"/>
    <w:rsid w:val="00635EFD"/>
    <w:rsid w:val="00635F38"/>
    <w:rsid w:val="006360B7"/>
    <w:rsid w:val="00636376"/>
    <w:rsid w:val="0063684B"/>
    <w:rsid w:val="00637872"/>
    <w:rsid w:val="00644115"/>
    <w:rsid w:val="00645035"/>
    <w:rsid w:val="006456D1"/>
    <w:rsid w:val="00645FFE"/>
    <w:rsid w:val="006466B6"/>
    <w:rsid w:val="00646CEB"/>
    <w:rsid w:val="00646F7A"/>
    <w:rsid w:val="00647622"/>
    <w:rsid w:val="006508F2"/>
    <w:rsid w:val="00650A10"/>
    <w:rsid w:val="0065157A"/>
    <w:rsid w:val="006531A3"/>
    <w:rsid w:val="00655302"/>
    <w:rsid w:val="00657EF2"/>
    <w:rsid w:val="00660723"/>
    <w:rsid w:val="0066136D"/>
    <w:rsid w:val="00661510"/>
    <w:rsid w:val="00663FFC"/>
    <w:rsid w:val="00664818"/>
    <w:rsid w:val="00664C4E"/>
    <w:rsid w:val="00664CE2"/>
    <w:rsid w:val="00664DB3"/>
    <w:rsid w:val="00664F96"/>
    <w:rsid w:val="00665110"/>
    <w:rsid w:val="00665BF5"/>
    <w:rsid w:val="00665C96"/>
    <w:rsid w:val="006668BA"/>
    <w:rsid w:val="00667E2C"/>
    <w:rsid w:val="00667F02"/>
    <w:rsid w:val="00670137"/>
    <w:rsid w:val="006709F1"/>
    <w:rsid w:val="00670C68"/>
    <w:rsid w:val="006710CD"/>
    <w:rsid w:val="00672126"/>
    <w:rsid w:val="0067457A"/>
    <w:rsid w:val="00674A8C"/>
    <w:rsid w:val="00674CA6"/>
    <w:rsid w:val="00674CE3"/>
    <w:rsid w:val="0067525B"/>
    <w:rsid w:val="00675FF2"/>
    <w:rsid w:val="00676AA2"/>
    <w:rsid w:val="00677659"/>
    <w:rsid w:val="00680116"/>
    <w:rsid w:val="00680F6C"/>
    <w:rsid w:val="00683335"/>
    <w:rsid w:val="00684904"/>
    <w:rsid w:val="006850DE"/>
    <w:rsid w:val="0068560C"/>
    <w:rsid w:val="00686442"/>
    <w:rsid w:val="00686A40"/>
    <w:rsid w:val="0068776C"/>
    <w:rsid w:val="00687DFB"/>
    <w:rsid w:val="00690981"/>
    <w:rsid w:val="00691BD2"/>
    <w:rsid w:val="00692CF5"/>
    <w:rsid w:val="00692FD3"/>
    <w:rsid w:val="006935E9"/>
    <w:rsid w:val="00693C7B"/>
    <w:rsid w:val="00693E54"/>
    <w:rsid w:val="00694252"/>
    <w:rsid w:val="00695386"/>
    <w:rsid w:val="00695DDC"/>
    <w:rsid w:val="00696E81"/>
    <w:rsid w:val="0069700F"/>
    <w:rsid w:val="00697503"/>
    <w:rsid w:val="00697D8B"/>
    <w:rsid w:val="006A11C8"/>
    <w:rsid w:val="006A1F5E"/>
    <w:rsid w:val="006A37DE"/>
    <w:rsid w:val="006A449B"/>
    <w:rsid w:val="006A496A"/>
    <w:rsid w:val="006A4D6A"/>
    <w:rsid w:val="006B0881"/>
    <w:rsid w:val="006B1702"/>
    <w:rsid w:val="006B19F1"/>
    <w:rsid w:val="006B29B6"/>
    <w:rsid w:val="006B351E"/>
    <w:rsid w:val="006B3AC4"/>
    <w:rsid w:val="006B5090"/>
    <w:rsid w:val="006B69C2"/>
    <w:rsid w:val="006B6B38"/>
    <w:rsid w:val="006B744F"/>
    <w:rsid w:val="006C0286"/>
    <w:rsid w:val="006C0ED8"/>
    <w:rsid w:val="006C11CC"/>
    <w:rsid w:val="006C1E85"/>
    <w:rsid w:val="006C1FA4"/>
    <w:rsid w:val="006C2785"/>
    <w:rsid w:val="006C282F"/>
    <w:rsid w:val="006C4B55"/>
    <w:rsid w:val="006C540E"/>
    <w:rsid w:val="006C57EC"/>
    <w:rsid w:val="006C5ADD"/>
    <w:rsid w:val="006C5EA1"/>
    <w:rsid w:val="006C5F03"/>
    <w:rsid w:val="006C60E6"/>
    <w:rsid w:val="006C65FB"/>
    <w:rsid w:val="006C66C0"/>
    <w:rsid w:val="006C6767"/>
    <w:rsid w:val="006C7B38"/>
    <w:rsid w:val="006D047B"/>
    <w:rsid w:val="006D095B"/>
    <w:rsid w:val="006D0D96"/>
    <w:rsid w:val="006D14C9"/>
    <w:rsid w:val="006D2197"/>
    <w:rsid w:val="006D2629"/>
    <w:rsid w:val="006D3BF6"/>
    <w:rsid w:val="006D4116"/>
    <w:rsid w:val="006D4433"/>
    <w:rsid w:val="006D5124"/>
    <w:rsid w:val="006D6292"/>
    <w:rsid w:val="006D78F0"/>
    <w:rsid w:val="006D7CA7"/>
    <w:rsid w:val="006E0E35"/>
    <w:rsid w:val="006E11D9"/>
    <w:rsid w:val="006E17D2"/>
    <w:rsid w:val="006E1CFA"/>
    <w:rsid w:val="006E2D33"/>
    <w:rsid w:val="006E3BAE"/>
    <w:rsid w:val="006E5D47"/>
    <w:rsid w:val="006E669E"/>
    <w:rsid w:val="006E737A"/>
    <w:rsid w:val="006E7AC7"/>
    <w:rsid w:val="006F0AC1"/>
    <w:rsid w:val="006F1674"/>
    <w:rsid w:val="006F16EC"/>
    <w:rsid w:val="006F2938"/>
    <w:rsid w:val="006F2B5E"/>
    <w:rsid w:val="006F3086"/>
    <w:rsid w:val="006F4EE7"/>
    <w:rsid w:val="006F737C"/>
    <w:rsid w:val="006F7AEF"/>
    <w:rsid w:val="007013E1"/>
    <w:rsid w:val="00701CDE"/>
    <w:rsid w:val="00704A9A"/>
    <w:rsid w:val="00705207"/>
    <w:rsid w:val="00705D98"/>
    <w:rsid w:val="007071CD"/>
    <w:rsid w:val="00707A65"/>
    <w:rsid w:val="00710E45"/>
    <w:rsid w:val="00712793"/>
    <w:rsid w:val="00712D85"/>
    <w:rsid w:val="007134E6"/>
    <w:rsid w:val="007145A5"/>
    <w:rsid w:val="007145EE"/>
    <w:rsid w:val="0071560C"/>
    <w:rsid w:val="00715FD2"/>
    <w:rsid w:val="00716484"/>
    <w:rsid w:val="00716625"/>
    <w:rsid w:val="00716B08"/>
    <w:rsid w:val="0071744C"/>
    <w:rsid w:val="00717C44"/>
    <w:rsid w:val="00720A34"/>
    <w:rsid w:val="00720C33"/>
    <w:rsid w:val="00721D4E"/>
    <w:rsid w:val="0072307C"/>
    <w:rsid w:val="00725D06"/>
    <w:rsid w:val="00725D80"/>
    <w:rsid w:val="00730373"/>
    <w:rsid w:val="007318D4"/>
    <w:rsid w:val="007332F1"/>
    <w:rsid w:val="00733E17"/>
    <w:rsid w:val="0073528C"/>
    <w:rsid w:val="00735EBA"/>
    <w:rsid w:val="00735FF7"/>
    <w:rsid w:val="00736DAD"/>
    <w:rsid w:val="007374BA"/>
    <w:rsid w:val="00740B30"/>
    <w:rsid w:val="00741E0B"/>
    <w:rsid w:val="00742DFA"/>
    <w:rsid w:val="00743DA7"/>
    <w:rsid w:val="0074451C"/>
    <w:rsid w:val="00744789"/>
    <w:rsid w:val="00744F03"/>
    <w:rsid w:val="00747133"/>
    <w:rsid w:val="007475F7"/>
    <w:rsid w:val="00747AA8"/>
    <w:rsid w:val="0075114B"/>
    <w:rsid w:val="00751715"/>
    <w:rsid w:val="00751733"/>
    <w:rsid w:val="00751E50"/>
    <w:rsid w:val="00752081"/>
    <w:rsid w:val="00752352"/>
    <w:rsid w:val="007526AA"/>
    <w:rsid w:val="00752C6F"/>
    <w:rsid w:val="00753A0F"/>
    <w:rsid w:val="0075410B"/>
    <w:rsid w:val="00754D11"/>
    <w:rsid w:val="0075574D"/>
    <w:rsid w:val="00756144"/>
    <w:rsid w:val="00756648"/>
    <w:rsid w:val="00757785"/>
    <w:rsid w:val="0076019F"/>
    <w:rsid w:val="007604D2"/>
    <w:rsid w:val="00760686"/>
    <w:rsid w:val="00762573"/>
    <w:rsid w:val="00762FE9"/>
    <w:rsid w:val="00763953"/>
    <w:rsid w:val="00764993"/>
    <w:rsid w:val="00765512"/>
    <w:rsid w:val="00766FA4"/>
    <w:rsid w:val="00767C7D"/>
    <w:rsid w:val="00767EED"/>
    <w:rsid w:val="007702DA"/>
    <w:rsid w:val="00770FDE"/>
    <w:rsid w:val="0077146E"/>
    <w:rsid w:val="007716B0"/>
    <w:rsid w:val="00772D9D"/>
    <w:rsid w:val="00772F43"/>
    <w:rsid w:val="0077310E"/>
    <w:rsid w:val="00773393"/>
    <w:rsid w:val="00774908"/>
    <w:rsid w:val="00774D3A"/>
    <w:rsid w:val="0077523E"/>
    <w:rsid w:val="00775D96"/>
    <w:rsid w:val="00776A5B"/>
    <w:rsid w:val="007841DA"/>
    <w:rsid w:val="007842C0"/>
    <w:rsid w:val="007843D6"/>
    <w:rsid w:val="00785DCE"/>
    <w:rsid w:val="00785E3C"/>
    <w:rsid w:val="00786290"/>
    <w:rsid w:val="00787005"/>
    <w:rsid w:val="00787173"/>
    <w:rsid w:val="0078773D"/>
    <w:rsid w:val="0079190E"/>
    <w:rsid w:val="00792581"/>
    <w:rsid w:val="00794C9F"/>
    <w:rsid w:val="00794DC9"/>
    <w:rsid w:val="00794F2C"/>
    <w:rsid w:val="00795606"/>
    <w:rsid w:val="00795C6B"/>
    <w:rsid w:val="007961D2"/>
    <w:rsid w:val="00796A42"/>
    <w:rsid w:val="00797F0C"/>
    <w:rsid w:val="007A0619"/>
    <w:rsid w:val="007A2F37"/>
    <w:rsid w:val="007A3D5F"/>
    <w:rsid w:val="007A3F67"/>
    <w:rsid w:val="007A5B79"/>
    <w:rsid w:val="007A5B9A"/>
    <w:rsid w:val="007A5FC5"/>
    <w:rsid w:val="007A735A"/>
    <w:rsid w:val="007A7F2B"/>
    <w:rsid w:val="007B1CC8"/>
    <w:rsid w:val="007B23E5"/>
    <w:rsid w:val="007B278E"/>
    <w:rsid w:val="007B5FB2"/>
    <w:rsid w:val="007B72B9"/>
    <w:rsid w:val="007C24A4"/>
    <w:rsid w:val="007C4E04"/>
    <w:rsid w:val="007C5A1A"/>
    <w:rsid w:val="007C6054"/>
    <w:rsid w:val="007C6580"/>
    <w:rsid w:val="007C6840"/>
    <w:rsid w:val="007C68D6"/>
    <w:rsid w:val="007C71EC"/>
    <w:rsid w:val="007C7F0D"/>
    <w:rsid w:val="007D0362"/>
    <w:rsid w:val="007D0557"/>
    <w:rsid w:val="007D107A"/>
    <w:rsid w:val="007D39E7"/>
    <w:rsid w:val="007D70A6"/>
    <w:rsid w:val="007D76AE"/>
    <w:rsid w:val="007D76F2"/>
    <w:rsid w:val="007E01CA"/>
    <w:rsid w:val="007E0E6F"/>
    <w:rsid w:val="007E0EDC"/>
    <w:rsid w:val="007E133F"/>
    <w:rsid w:val="007E1E13"/>
    <w:rsid w:val="007E351C"/>
    <w:rsid w:val="007E3EC7"/>
    <w:rsid w:val="007E4361"/>
    <w:rsid w:val="007E7300"/>
    <w:rsid w:val="007E7D4B"/>
    <w:rsid w:val="007F0132"/>
    <w:rsid w:val="007F0FCE"/>
    <w:rsid w:val="007F226C"/>
    <w:rsid w:val="007F2BD8"/>
    <w:rsid w:val="007F37BE"/>
    <w:rsid w:val="007F3B96"/>
    <w:rsid w:val="007F3CB1"/>
    <w:rsid w:val="007F4C74"/>
    <w:rsid w:val="007F57F8"/>
    <w:rsid w:val="007F6FD4"/>
    <w:rsid w:val="007F76F3"/>
    <w:rsid w:val="007F79AE"/>
    <w:rsid w:val="00800894"/>
    <w:rsid w:val="00801325"/>
    <w:rsid w:val="0080229A"/>
    <w:rsid w:val="00803136"/>
    <w:rsid w:val="00803522"/>
    <w:rsid w:val="008037B2"/>
    <w:rsid w:val="008037CC"/>
    <w:rsid w:val="008048E0"/>
    <w:rsid w:val="00806DBB"/>
    <w:rsid w:val="00807655"/>
    <w:rsid w:val="00807FC7"/>
    <w:rsid w:val="00811EF0"/>
    <w:rsid w:val="00812028"/>
    <w:rsid w:val="0081240A"/>
    <w:rsid w:val="008138BE"/>
    <w:rsid w:val="00813AE3"/>
    <w:rsid w:val="00813C87"/>
    <w:rsid w:val="008143D0"/>
    <w:rsid w:val="00814782"/>
    <w:rsid w:val="00814B8F"/>
    <w:rsid w:val="00815122"/>
    <w:rsid w:val="0081558A"/>
    <w:rsid w:val="00815678"/>
    <w:rsid w:val="00816499"/>
    <w:rsid w:val="008166F2"/>
    <w:rsid w:val="00816F71"/>
    <w:rsid w:val="00817D79"/>
    <w:rsid w:val="00820AAC"/>
    <w:rsid w:val="008227CE"/>
    <w:rsid w:val="00822A8C"/>
    <w:rsid w:val="00822D77"/>
    <w:rsid w:val="008240CB"/>
    <w:rsid w:val="00824214"/>
    <w:rsid w:val="008247C8"/>
    <w:rsid w:val="008260DE"/>
    <w:rsid w:val="00826259"/>
    <w:rsid w:val="00826292"/>
    <w:rsid w:val="00826B0A"/>
    <w:rsid w:val="00827BE1"/>
    <w:rsid w:val="00830124"/>
    <w:rsid w:val="008324CE"/>
    <w:rsid w:val="00832A70"/>
    <w:rsid w:val="00832BCF"/>
    <w:rsid w:val="008332FC"/>
    <w:rsid w:val="00834213"/>
    <w:rsid w:val="008345BA"/>
    <w:rsid w:val="00834658"/>
    <w:rsid w:val="0083471E"/>
    <w:rsid w:val="00835CBA"/>
    <w:rsid w:val="008361C3"/>
    <w:rsid w:val="00836E2C"/>
    <w:rsid w:val="00836EAA"/>
    <w:rsid w:val="00837914"/>
    <w:rsid w:val="0084062C"/>
    <w:rsid w:val="00841BBD"/>
    <w:rsid w:val="0084222A"/>
    <w:rsid w:val="00842954"/>
    <w:rsid w:val="00842B3B"/>
    <w:rsid w:val="00842C2A"/>
    <w:rsid w:val="0084553D"/>
    <w:rsid w:val="008456CB"/>
    <w:rsid w:val="00847EAB"/>
    <w:rsid w:val="00847FF5"/>
    <w:rsid w:val="008510ED"/>
    <w:rsid w:val="00851375"/>
    <w:rsid w:val="00851CED"/>
    <w:rsid w:val="00851DFF"/>
    <w:rsid w:val="008526FB"/>
    <w:rsid w:val="00852956"/>
    <w:rsid w:val="00853505"/>
    <w:rsid w:val="00855C53"/>
    <w:rsid w:val="00856227"/>
    <w:rsid w:val="00856CB7"/>
    <w:rsid w:val="00861314"/>
    <w:rsid w:val="00862156"/>
    <w:rsid w:val="00862A3D"/>
    <w:rsid w:val="00862D32"/>
    <w:rsid w:val="0086360C"/>
    <w:rsid w:val="00863B19"/>
    <w:rsid w:val="00864F54"/>
    <w:rsid w:val="008651D8"/>
    <w:rsid w:val="00870AD5"/>
    <w:rsid w:val="008714C4"/>
    <w:rsid w:val="00871618"/>
    <w:rsid w:val="0087260C"/>
    <w:rsid w:val="00872CD0"/>
    <w:rsid w:val="00873107"/>
    <w:rsid w:val="00874FE7"/>
    <w:rsid w:val="008764B6"/>
    <w:rsid w:val="00876EB5"/>
    <w:rsid w:val="0087760C"/>
    <w:rsid w:val="00877832"/>
    <w:rsid w:val="00880135"/>
    <w:rsid w:val="00881080"/>
    <w:rsid w:val="008811E2"/>
    <w:rsid w:val="0088120F"/>
    <w:rsid w:val="00881514"/>
    <w:rsid w:val="0088296A"/>
    <w:rsid w:val="00882F17"/>
    <w:rsid w:val="00883874"/>
    <w:rsid w:val="00885070"/>
    <w:rsid w:val="00885995"/>
    <w:rsid w:val="008864C5"/>
    <w:rsid w:val="008871E3"/>
    <w:rsid w:val="00887BD4"/>
    <w:rsid w:val="0089003F"/>
    <w:rsid w:val="0089038D"/>
    <w:rsid w:val="00890F41"/>
    <w:rsid w:val="00890FA4"/>
    <w:rsid w:val="0089134B"/>
    <w:rsid w:val="00891B36"/>
    <w:rsid w:val="00891B8B"/>
    <w:rsid w:val="00892F27"/>
    <w:rsid w:val="00893065"/>
    <w:rsid w:val="008A15E8"/>
    <w:rsid w:val="008A17F6"/>
    <w:rsid w:val="008A1BAC"/>
    <w:rsid w:val="008A204C"/>
    <w:rsid w:val="008A27F9"/>
    <w:rsid w:val="008A4DA5"/>
    <w:rsid w:val="008A53EC"/>
    <w:rsid w:val="008A6366"/>
    <w:rsid w:val="008B000E"/>
    <w:rsid w:val="008B0F2F"/>
    <w:rsid w:val="008B1239"/>
    <w:rsid w:val="008B15ED"/>
    <w:rsid w:val="008B16A6"/>
    <w:rsid w:val="008B1F25"/>
    <w:rsid w:val="008B68CA"/>
    <w:rsid w:val="008B6B93"/>
    <w:rsid w:val="008B6E4E"/>
    <w:rsid w:val="008B75DB"/>
    <w:rsid w:val="008B78E1"/>
    <w:rsid w:val="008C0A68"/>
    <w:rsid w:val="008C2DD1"/>
    <w:rsid w:val="008C2E32"/>
    <w:rsid w:val="008C32EA"/>
    <w:rsid w:val="008C3AE9"/>
    <w:rsid w:val="008C47ED"/>
    <w:rsid w:val="008C4FC2"/>
    <w:rsid w:val="008C561A"/>
    <w:rsid w:val="008C653E"/>
    <w:rsid w:val="008C667D"/>
    <w:rsid w:val="008C7450"/>
    <w:rsid w:val="008C792B"/>
    <w:rsid w:val="008C7955"/>
    <w:rsid w:val="008D11EA"/>
    <w:rsid w:val="008D1325"/>
    <w:rsid w:val="008D26A3"/>
    <w:rsid w:val="008D426E"/>
    <w:rsid w:val="008D4740"/>
    <w:rsid w:val="008D4AA5"/>
    <w:rsid w:val="008D56D9"/>
    <w:rsid w:val="008D64BF"/>
    <w:rsid w:val="008D664C"/>
    <w:rsid w:val="008E006C"/>
    <w:rsid w:val="008E12E1"/>
    <w:rsid w:val="008E33FB"/>
    <w:rsid w:val="008E34CE"/>
    <w:rsid w:val="008E3525"/>
    <w:rsid w:val="008E5382"/>
    <w:rsid w:val="008E6B69"/>
    <w:rsid w:val="008E7132"/>
    <w:rsid w:val="008E7838"/>
    <w:rsid w:val="008F19CB"/>
    <w:rsid w:val="008F1AED"/>
    <w:rsid w:val="008F2555"/>
    <w:rsid w:val="008F2858"/>
    <w:rsid w:val="008F31BD"/>
    <w:rsid w:val="008F3A7A"/>
    <w:rsid w:val="008F4B83"/>
    <w:rsid w:val="008F51AC"/>
    <w:rsid w:val="008F70FE"/>
    <w:rsid w:val="008F74AC"/>
    <w:rsid w:val="00900772"/>
    <w:rsid w:val="0090105B"/>
    <w:rsid w:val="0090278C"/>
    <w:rsid w:val="00902FED"/>
    <w:rsid w:val="00903583"/>
    <w:rsid w:val="0090381F"/>
    <w:rsid w:val="009040E0"/>
    <w:rsid w:val="009058FC"/>
    <w:rsid w:val="009063A6"/>
    <w:rsid w:val="00907B9F"/>
    <w:rsid w:val="00910816"/>
    <w:rsid w:val="00910C51"/>
    <w:rsid w:val="0091144E"/>
    <w:rsid w:val="00911A1E"/>
    <w:rsid w:val="00912AEE"/>
    <w:rsid w:val="00912B5A"/>
    <w:rsid w:val="00912B88"/>
    <w:rsid w:val="009150FF"/>
    <w:rsid w:val="00915613"/>
    <w:rsid w:val="00915B08"/>
    <w:rsid w:val="00915E08"/>
    <w:rsid w:val="009160E0"/>
    <w:rsid w:val="00917CDF"/>
    <w:rsid w:val="00920E0F"/>
    <w:rsid w:val="009214DB"/>
    <w:rsid w:val="0092184D"/>
    <w:rsid w:val="00921D79"/>
    <w:rsid w:val="00922283"/>
    <w:rsid w:val="009223D1"/>
    <w:rsid w:val="00923258"/>
    <w:rsid w:val="00924F86"/>
    <w:rsid w:val="00926B05"/>
    <w:rsid w:val="00926B1D"/>
    <w:rsid w:val="009279D7"/>
    <w:rsid w:val="009300F8"/>
    <w:rsid w:val="00932C8C"/>
    <w:rsid w:val="00934206"/>
    <w:rsid w:val="00934BE7"/>
    <w:rsid w:val="009357F0"/>
    <w:rsid w:val="00935D7D"/>
    <w:rsid w:val="00937B22"/>
    <w:rsid w:val="00940F8C"/>
    <w:rsid w:val="00941758"/>
    <w:rsid w:val="00941A92"/>
    <w:rsid w:val="00941B0E"/>
    <w:rsid w:val="00941BD7"/>
    <w:rsid w:val="00943E35"/>
    <w:rsid w:val="00945872"/>
    <w:rsid w:val="00945EA0"/>
    <w:rsid w:val="009462A8"/>
    <w:rsid w:val="00946A8E"/>
    <w:rsid w:val="009500E3"/>
    <w:rsid w:val="0095125E"/>
    <w:rsid w:val="00951333"/>
    <w:rsid w:val="0095140F"/>
    <w:rsid w:val="00951E6A"/>
    <w:rsid w:val="0095284D"/>
    <w:rsid w:val="00952EB2"/>
    <w:rsid w:val="00952F7D"/>
    <w:rsid w:val="00953029"/>
    <w:rsid w:val="009537AB"/>
    <w:rsid w:val="00953DA0"/>
    <w:rsid w:val="00953E22"/>
    <w:rsid w:val="00953F67"/>
    <w:rsid w:val="009547BB"/>
    <w:rsid w:val="009547CB"/>
    <w:rsid w:val="0095496A"/>
    <w:rsid w:val="00954F52"/>
    <w:rsid w:val="009551A4"/>
    <w:rsid w:val="00956886"/>
    <w:rsid w:val="00957618"/>
    <w:rsid w:val="00960699"/>
    <w:rsid w:val="00961364"/>
    <w:rsid w:val="009631D3"/>
    <w:rsid w:val="00963271"/>
    <w:rsid w:val="009649D7"/>
    <w:rsid w:val="00964F59"/>
    <w:rsid w:val="009651A8"/>
    <w:rsid w:val="009659FD"/>
    <w:rsid w:val="00965BE6"/>
    <w:rsid w:val="00965C94"/>
    <w:rsid w:val="00965EDB"/>
    <w:rsid w:val="00966FCF"/>
    <w:rsid w:val="00967680"/>
    <w:rsid w:val="00970084"/>
    <w:rsid w:val="0097080B"/>
    <w:rsid w:val="009709D3"/>
    <w:rsid w:val="00970D0C"/>
    <w:rsid w:val="009715A5"/>
    <w:rsid w:val="009743F2"/>
    <w:rsid w:val="0097456F"/>
    <w:rsid w:val="009751C3"/>
    <w:rsid w:val="00976535"/>
    <w:rsid w:val="00976960"/>
    <w:rsid w:val="00976A49"/>
    <w:rsid w:val="00976C77"/>
    <w:rsid w:val="00976E48"/>
    <w:rsid w:val="009802D6"/>
    <w:rsid w:val="00981126"/>
    <w:rsid w:val="00981EEF"/>
    <w:rsid w:val="00982674"/>
    <w:rsid w:val="00983D9A"/>
    <w:rsid w:val="009866A7"/>
    <w:rsid w:val="00986F3B"/>
    <w:rsid w:val="00986F59"/>
    <w:rsid w:val="009873F2"/>
    <w:rsid w:val="00987473"/>
    <w:rsid w:val="00987800"/>
    <w:rsid w:val="0098783C"/>
    <w:rsid w:val="009901E9"/>
    <w:rsid w:val="00992379"/>
    <w:rsid w:val="0099267E"/>
    <w:rsid w:val="00993B15"/>
    <w:rsid w:val="00994A80"/>
    <w:rsid w:val="00995314"/>
    <w:rsid w:val="00995615"/>
    <w:rsid w:val="009956B5"/>
    <w:rsid w:val="0099595D"/>
    <w:rsid w:val="00995C98"/>
    <w:rsid w:val="00996C15"/>
    <w:rsid w:val="00996FA7"/>
    <w:rsid w:val="009A0927"/>
    <w:rsid w:val="009A0AF3"/>
    <w:rsid w:val="009A23E9"/>
    <w:rsid w:val="009A2731"/>
    <w:rsid w:val="009A38BA"/>
    <w:rsid w:val="009A49D2"/>
    <w:rsid w:val="009A4E77"/>
    <w:rsid w:val="009A7096"/>
    <w:rsid w:val="009A70CD"/>
    <w:rsid w:val="009B06BF"/>
    <w:rsid w:val="009B06EF"/>
    <w:rsid w:val="009B10A0"/>
    <w:rsid w:val="009B21EA"/>
    <w:rsid w:val="009B2A3F"/>
    <w:rsid w:val="009B4538"/>
    <w:rsid w:val="009B49E7"/>
    <w:rsid w:val="009B4CD1"/>
    <w:rsid w:val="009B4F5E"/>
    <w:rsid w:val="009B78C0"/>
    <w:rsid w:val="009B7B3C"/>
    <w:rsid w:val="009C01ED"/>
    <w:rsid w:val="009C11FD"/>
    <w:rsid w:val="009C14C8"/>
    <w:rsid w:val="009C17A0"/>
    <w:rsid w:val="009C1A59"/>
    <w:rsid w:val="009C4338"/>
    <w:rsid w:val="009C4CEF"/>
    <w:rsid w:val="009C576B"/>
    <w:rsid w:val="009C5C65"/>
    <w:rsid w:val="009C6CAC"/>
    <w:rsid w:val="009C791E"/>
    <w:rsid w:val="009D0161"/>
    <w:rsid w:val="009D190B"/>
    <w:rsid w:val="009D35FC"/>
    <w:rsid w:val="009D3A61"/>
    <w:rsid w:val="009E095C"/>
    <w:rsid w:val="009E0B41"/>
    <w:rsid w:val="009E11D4"/>
    <w:rsid w:val="009E1A95"/>
    <w:rsid w:val="009E239C"/>
    <w:rsid w:val="009E297C"/>
    <w:rsid w:val="009E39E4"/>
    <w:rsid w:val="009E4636"/>
    <w:rsid w:val="009E4A96"/>
    <w:rsid w:val="009E4AC8"/>
    <w:rsid w:val="009E4D72"/>
    <w:rsid w:val="009E5A91"/>
    <w:rsid w:val="009E6878"/>
    <w:rsid w:val="009E7550"/>
    <w:rsid w:val="009F013E"/>
    <w:rsid w:val="009F0C02"/>
    <w:rsid w:val="009F0EA0"/>
    <w:rsid w:val="009F127A"/>
    <w:rsid w:val="009F1793"/>
    <w:rsid w:val="009F1A19"/>
    <w:rsid w:val="009F3B86"/>
    <w:rsid w:val="009F6730"/>
    <w:rsid w:val="009F6F91"/>
    <w:rsid w:val="009F75C1"/>
    <w:rsid w:val="00A0032E"/>
    <w:rsid w:val="00A03073"/>
    <w:rsid w:val="00A03432"/>
    <w:rsid w:val="00A035E6"/>
    <w:rsid w:val="00A03B70"/>
    <w:rsid w:val="00A0534B"/>
    <w:rsid w:val="00A05ECC"/>
    <w:rsid w:val="00A05EDA"/>
    <w:rsid w:val="00A06590"/>
    <w:rsid w:val="00A07521"/>
    <w:rsid w:val="00A07D72"/>
    <w:rsid w:val="00A10787"/>
    <w:rsid w:val="00A1143B"/>
    <w:rsid w:val="00A12615"/>
    <w:rsid w:val="00A12629"/>
    <w:rsid w:val="00A130C3"/>
    <w:rsid w:val="00A135FB"/>
    <w:rsid w:val="00A143CB"/>
    <w:rsid w:val="00A14A83"/>
    <w:rsid w:val="00A14B96"/>
    <w:rsid w:val="00A155E1"/>
    <w:rsid w:val="00A15DDD"/>
    <w:rsid w:val="00A160D8"/>
    <w:rsid w:val="00A164B8"/>
    <w:rsid w:val="00A16CBE"/>
    <w:rsid w:val="00A17CB8"/>
    <w:rsid w:val="00A21456"/>
    <w:rsid w:val="00A228E9"/>
    <w:rsid w:val="00A232F7"/>
    <w:rsid w:val="00A254EF"/>
    <w:rsid w:val="00A25888"/>
    <w:rsid w:val="00A25D37"/>
    <w:rsid w:val="00A2638B"/>
    <w:rsid w:val="00A269B7"/>
    <w:rsid w:val="00A30348"/>
    <w:rsid w:val="00A30944"/>
    <w:rsid w:val="00A3135A"/>
    <w:rsid w:val="00A31D0F"/>
    <w:rsid w:val="00A3277E"/>
    <w:rsid w:val="00A34903"/>
    <w:rsid w:val="00A34D95"/>
    <w:rsid w:val="00A35C22"/>
    <w:rsid w:val="00A3613C"/>
    <w:rsid w:val="00A3735C"/>
    <w:rsid w:val="00A37483"/>
    <w:rsid w:val="00A37863"/>
    <w:rsid w:val="00A41D91"/>
    <w:rsid w:val="00A42798"/>
    <w:rsid w:val="00A42A00"/>
    <w:rsid w:val="00A42E1B"/>
    <w:rsid w:val="00A43885"/>
    <w:rsid w:val="00A4786D"/>
    <w:rsid w:val="00A50360"/>
    <w:rsid w:val="00A50F6B"/>
    <w:rsid w:val="00A513DA"/>
    <w:rsid w:val="00A51735"/>
    <w:rsid w:val="00A52838"/>
    <w:rsid w:val="00A549A8"/>
    <w:rsid w:val="00A54A64"/>
    <w:rsid w:val="00A54BAC"/>
    <w:rsid w:val="00A5627A"/>
    <w:rsid w:val="00A56EEA"/>
    <w:rsid w:val="00A60806"/>
    <w:rsid w:val="00A609D5"/>
    <w:rsid w:val="00A618DA"/>
    <w:rsid w:val="00A62716"/>
    <w:rsid w:val="00A62D84"/>
    <w:rsid w:val="00A65385"/>
    <w:rsid w:val="00A66259"/>
    <w:rsid w:val="00A67A62"/>
    <w:rsid w:val="00A67ADB"/>
    <w:rsid w:val="00A712D9"/>
    <w:rsid w:val="00A7179C"/>
    <w:rsid w:val="00A722B3"/>
    <w:rsid w:val="00A72868"/>
    <w:rsid w:val="00A758AF"/>
    <w:rsid w:val="00A76552"/>
    <w:rsid w:val="00A77726"/>
    <w:rsid w:val="00A77E28"/>
    <w:rsid w:val="00A77FAF"/>
    <w:rsid w:val="00A8291B"/>
    <w:rsid w:val="00A83875"/>
    <w:rsid w:val="00A8531C"/>
    <w:rsid w:val="00A86A41"/>
    <w:rsid w:val="00A912FC"/>
    <w:rsid w:val="00A92100"/>
    <w:rsid w:val="00A9270C"/>
    <w:rsid w:val="00A92B8D"/>
    <w:rsid w:val="00A92E58"/>
    <w:rsid w:val="00A92FB1"/>
    <w:rsid w:val="00A9324C"/>
    <w:rsid w:val="00A958E8"/>
    <w:rsid w:val="00A95A2E"/>
    <w:rsid w:val="00A9664A"/>
    <w:rsid w:val="00A966A6"/>
    <w:rsid w:val="00A97719"/>
    <w:rsid w:val="00A97F47"/>
    <w:rsid w:val="00AA0473"/>
    <w:rsid w:val="00AA31C8"/>
    <w:rsid w:val="00AA37D8"/>
    <w:rsid w:val="00AA3A01"/>
    <w:rsid w:val="00AA424C"/>
    <w:rsid w:val="00AA4370"/>
    <w:rsid w:val="00AA5F5C"/>
    <w:rsid w:val="00AA61B5"/>
    <w:rsid w:val="00AA75B4"/>
    <w:rsid w:val="00AB0F6C"/>
    <w:rsid w:val="00AB2509"/>
    <w:rsid w:val="00AB2E6C"/>
    <w:rsid w:val="00AB3557"/>
    <w:rsid w:val="00AB44E4"/>
    <w:rsid w:val="00AB52E4"/>
    <w:rsid w:val="00AB5AB4"/>
    <w:rsid w:val="00AB5B1B"/>
    <w:rsid w:val="00AB763C"/>
    <w:rsid w:val="00AC026F"/>
    <w:rsid w:val="00AC079D"/>
    <w:rsid w:val="00AC0D47"/>
    <w:rsid w:val="00AC0D60"/>
    <w:rsid w:val="00AC0ED3"/>
    <w:rsid w:val="00AC1274"/>
    <w:rsid w:val="00AC1D6D"/>
    <w:rsid w:val="00AC2350"/>
    <w:rsid w:val="00AC243B"/>
    <w:rsid w:val="00AC39B7"/>
    <w:rsid w:val="00AC3BBF"/>
    <w:rsid w:val="00AC4631"/>
    <w:rsid w:val="00AC5A51"/>
    <w:rsid w:val="00AC5DFE"/>
    <w:rsid w:val="00AC6084"/>
    <w:rsid w:val="00AC61C8"/>
    <w:rsid w:val="00AC6696"/>
    <w:rsid w:val="00AC6FD7"/>
    <w:rsid w:val="00AC7817"/>
    <w:rsid w:val="00AC7829"/>
    <w:rsid w:val="00AD009D"/>
    <w:rsid w:val="00AD0388"/>
    <w:rsid w:val="00AD0FA1"/>
    <w:rsid w:val="00AD1475"/>
    <w:rsid w:val="00AD290A"/>
    <w:rsid w:val="00AD3B6B"/>
    <w:rsid w:val="00AD44DC"/>
    <w:rsid w:val="00AD7EA1"/>
    <w:rsid w:val="00AE1E59"/>
    <w:rsid w:val="00AE2E39"/>
    <w:rsid w:val="00AE2EE2"/>
    <w:rsid w:val="00AE36F5"/>
    <w:rsid w:val="00AE3DC1"/>
    <w:rsid w:val="00AE4423"/>
    <w:rsid w:val="00AF0F44"/>
    <w:rsid w:val="00AF17FF"/>
    <w:rsid w:val="00AF1863"/>
    <w:rsid w:val="00AF3393"/>
    <w:rsid w:val="00AF487F"/>
    <w:rsid w:val="00B0053F"/>
    <w:rsid w:val="00B00D2F"/>
    <w:rsid w:val="00B01062"/>
    <w:rsid w:val="00B01B6D"/>
    <w:rsid w:val="00B02357"/>
    <w:rsid w:val="00B02DD3"/>
    <w:rsid w:val="00B03593"/>
    <w:rsid w:val="00B03BAF"/>
    <w:rsid w:val="00B04273"/>
    <w:rsid w:val="00B043EB"/>
    <w:rsid w:val="00B05B76"/>
    <w:rsid w:val="00B05E48"/>
    <w:rsid w:val="00B065F2"/>
    <w:rsid w:val="00B07A77"/>
    <w:rsid w:val="00B10B74"/>
    <w:rsid w:val="00B117E3"/>
    <w:rsid w:val="00B143E3"/>
    <w:rsid w:val="00B1578E"/>
    <w:rsid w:val="00B15EBC"/>
    <w:rsid w:val="00B16B5C"/>
    <w:rsid w:val="00B17692"/>
    <w:rsid w:val="00B207BF"/>
    <w:rsid w:val="00B208A3"/>
    <w:rsid w:val="00B2229D"/>
    <w:rsid w:val="00B22CC4"/>
    <w:rsid w:val="00B23061"/>
    <w:rsid w:val="00B23C0C"/>
    <w:rsid w:val="00B24ADC"/>
    <w:rsid w:val="00B27138"/>
    <w:rsid w:val="00B27ED7"/>
    <w:rsid w:val="00B30CE2"/>
    <w:rsid w:val="00B325C3"/>
    <w:rsid w:val="00B33207"/>
    <w:rsid w:val="00B3374F"/>
    <w:rsid w:val="00B34068"/>
    <w:rsid w:val="00B3539D"/>
    <w:rsid w:val="00B35580"/>
    <w:rsid w:val="00B35DF1"/>
    <w:rsid w:val="00B3604E"/>
    <w:rsid w:val="00B367B0"/>
    <w:rsid w:val="00B36DB0"/>
    <w:rsid w:val="00B37167"/>
    <w:rsid w:val="00B3740B"/>
    <w:rsid w:val="00B375EC"/>
    <w:rsid w:val="00B37C39"/>
    <w:rsid w:val="00B40BDE"/>
    <w:rsid w:val="00B42130"/>
    <w:rsid w:val="00B4245F"/>
    <w:rsid w:val="00B43789"/>
    <w:rsid w:val="00B43D93"/>
    <w:rsid w:val="00B43E11"/>
    <w:rsid w:val="00B43F87"/>
    <w:rsid w:val="00B44875"/>
    <w:rsid w:val="00B4572E"/>
    <w:rsid w:val="00B4584D"/>
    <w:rsid w:val="00B4664F"/>
    <w:rsid w:val="00B46665"/>
    <w:rsid w:val="00B475E5"/>
    <w:rsid w:val="00B47C2A"/>
    <w:rsid w:val="00B513B2"/>
    <w:rsid w:val="00B519AE"/>
    <w:rsid w:val="00B51B2A"/>
    <w:rsid w:val="00B51B53"/>
    <w:rsid w:val="00B51D31"/>
    <w:rsid w:val="00B53383"/>
    <w:rsid w:val="00B5391B"/>
    <w:rsid w:val="00B53E6F"/>
    <w:rsid w:val="00B54468"/>
    <w:rsid w:val="00B54619"/>
    <w:rsid w:val="00B5527C"/>
    <w:rsid w:val="00B560A8"/>
    <w:rsid w:val="00B566DB"/>
    <w:rsid w:val="00B56E4E"/>
    <w:rsid w:val="00B57DB1"/>
    <w:rsid w:val="00B6009A"/>
    <w:rsid w:val="00B60D3B"/>
    <w:rsid w:val="00B61E0A"/>
    <w:rsid w:val="00B62882"/>
    <w:rsid w:val="00B629B6"/>
    <w:rsid w:val="00B63478"/>
    <w:rsid w:val="00B64473"/>
    <w:rsid w:val="00B644F5"/>
    <w:rsid w:val="00B65106"/>
    <w:rsid w:val="00B658B9"/>
    <w:rsid w:val="00B65DB3"/>
    <w:rsid w:val="00B66F9C"/>
    <w:rsid w:val="00B67032"/>
    <w:rsid w:val="00B719F3"/>
    <w:rsid w:val="00B7245B"/>
    <w:rsid w:val="00B724B0"/>
    <w:rsid w:val="00B72AC0"/>
    <w:rsid w:val="00B738EA"/>
    <w:rsid w:val="00B742EB"/>
    <w:rsid w:val="00B74738"/>
    <w:rsid w:val="00B7547D"/>
    <w:rsid w:val="00B755D5"/>
    <w:rsid w:val="00B768BB"/>
    <w:rsid w:val="00B76901"/>
    <w:rsid w:val="00B80421"/>
    <w:rsid w:val="00B80B00"/>
    <w:rsid w:val="00B8130F"/>
    <w:rsid w:val="00B817BB"/>
    <w:rsid w:val="00B83EA5"/>
    <w:rsid w:val="00B84AE3"/>
    <w:rsid w:val="00B857B1"/>
    <w:rsid w:val="00B86321"/>
    <w:rsid w:val="00B86B1C"/>
    <w:rsid w:val="00B90092"/>
    <w:rsid w:val="00B90BBD"/>
    <w:rsid w:val="00B91065"/>
    <w:rsid w:val="00B913C2"/>
    <w:rsid w:val="00B9250E"/>
    <w:rsid w:val="00B925AF"/>
    <w:rsid w:val="00B927F7"/>
    <w:rsid w:val="00B92C2D"/>
    <w:rsid w:val="00B93DD7"/>
    <w:rsid w:val="00B950B4"/>
    <w:rsid w:val="00B953A3"/>
    <w:rsid w:val="00B959CB"/>
    <w:rsid w:val="00B96278"/>
    <w:rsid w:val="00B97487"/>
    <w:rsid w:val="00BA0A3D"/>
    <w:rsid w:val="00BA1CFA"/>
    <w:rsid w:val="00BA375A"/>
    <w:rsid w:val="00BA4424"/>
    <w:rsid w:val="00BA586A"/>
    <w:rsid w:val="00BA5F3D"/>
    <w:rsid w:val="00BA6FCA"/>
    <w:rsid w:val="00BA74D5"/>
    <w:rsid w:val="00BA75C1"/>
    <w:rsid w:val="00BA7E02"/>
    <w:rsid w:val="00BB1AA4"/>
    <w:rsid w:val="00BB1B0C"/>
    <w:rsid w:val="00BB260A"/>
    <w:rsid w:val="00BB29CA"/>
    <w:rsid w:val="00BB31EA"/>
    <w:rsid w:val="00BB4B69"/>
    <w:rsid w:val="00BB5BA3"/>
    <w:rsid w:val="00BB70F0"/>
    <w:rsid w:val="00BB732C"/>
    <w:rsid w:val="00BC0758"/>
    <w:rsid w:val="00BC1443"/>
    <w:rsid w:val="00BC2084"/>
    <w:rsid w:val="00BC3085"/>
    <w:rsid w:val="00BC49B8"/>
    <w:rsid w:val="00BC4A52"/>
    <w:rsid w:val="00BC64AF"/>
    <w:rsid w:val="00BC671B"/>
    <w:rsid w:val="00BC7FF5"/>
    <w:rsid w:val="00BD00DC"/>
    <w:rsid w:val="00BD0BDC"/>
    <w:rsid w:val="00BD201C"/>
    <w:rsid w:val="00BD2319"/>
    <w:rsid w:val="00BD2372"/>
    <w:rsid w:val="00BD2DD0"/>
    <w:rsid w:val="00BD349C"/>
    <w:rsid w:val="00BD4C54"/>
    <w:rsid w:val="00BD5519"/>
    <w:rsid w:val="00BD594C"/>
    <w:rsid w:val="00BD5F9A"/>
    <w:rsid w:val="00BD6E36"/>
    <w:rsid w:val="00BD7D82"/>
    <w:rsid w:val="00BE0F1C"/>
    <w:rsid w:val="00BE1945"/>
    <w:rsid w:val="00BE26F1"/>
    <w:rsid w:val="00BE45FB"/>
    <w:rsid w:val="00BE4C30"/>
    <w:rsid w:val="00BE6647"/>
    <w:rsid w:val="00BE7305"/>
    <w:rsid w:val="00BE75B2"/>
    <w:rsid w:val="00BF01C3"/>
    <w:rsid w:val="00BF16F8"/>
    <w:rsid w:val="00BF1EF6"/>
    <w:rsid w:val="00BF433F"/>
    <w:rsid w:val="00BF43B1"/>
    <w:rsid w:val="00BF72F7"/>
    <w:rsid w:val="00BF7F53"/>
    <w:rsid w:val="00C020B2"/>
    <w:rsid w:val="00C023A8"/>
    <w:rsid w:val="00C0241B"/>
    <w:rsid w:val="00C02FC9"/>
    <w:rsid w:val="00C03252"/>
    <w:rsid w:val="00C03388"/>
    <w:rsid w:val="00C03DBD"/>
    <w:rsid w:val="00C04A4F"/>
    <w:rsid w:val="00C05D25"/>
    <w:rsid w:val="00C11B0D"/>
    <w:rsid w:val="00C11E4D"/>
    <w:rsid w:val="00C123FF"/>
    <w:rsid w:val="00C148CC"/>
    <w:rsid w:val="00C16491"/>
    <w:rsid w:val="00C167AB"/>
    <w:rsid w:val="00C203D3"/>
    <w:rsid w:val="00C21A3B"/>
    <w:rsid w:val="00C21DAA"/>
    <w:rsid w:val="00C21DBB"/>
    <w:rsid w:val="00C2413A"/>
    <w:rsid w:val="00C24A68"/>
    <w:rsid w:val="00C254C7"/>
    <w:rsid w:val="00C26292"/>
    <w:rsid w:val="00C26942"/>
    <w:rsid w:val="00C2754C"/>
    <w:rsid w:val="00C2769A"/>
    <w:rsid w:val="00C27D53"/>
    <w:rsid w:val="00C27DC2"/>
    <w:rsid w:val="00C27EB6"/>
    <w:rsid w:val="00C325CC"/>
    <w:rsid w:val="00C33DBB"/>
    <w:rsid w:val="00C344E3"/>
    <w:rsid w:val="00C351CB"/>
    <w:rsid w:val="00C36363"/>
    <w:rsid w:val="00C368CF"/>
    <w:rsid w:val="00C3791E"/>
    <w:rsid w:val="00C401C4"/>
    <w:rsid w:val="00C40E39"/>
    <w:rsid w:val="00C41549"/>
    <w:rsid w:val="00C4173E"/>
    <w:rsid w:val="00C43869"/>
    <w:rsid w:val="00C4516B"/>
    <w:rsid w:val="00C47ECA"/>
    <w:rsid w:val="00C50FE2"/>
    <w:rsid w:val="00C5105B"/>
    <w:rsid w:val="00C510A8"/>
    <w:rsid w:val="00C53089"/>
    <w:rsid w:val="00C53C56"/>
    <w:rsid w:val="00C54662"/>
    <w:rsid w:val="00C55A34"/>
    <w:rsid w:val="00C56A0E"/>
    <w:rsid w:val="00C56CA5"/>
    <w:rsid w:val="00C57EE9"/>
    <w:rsid w:val="00C57EEC"/>
    <w:rsid w:val="00C60AB5"/>
    <w:rsid w:val="00C61833"/>
    <w:rsid w:val="00C61D29"/>
    <w:rsid w:val="00C62222"/>
    <w:rsid w:val="00C626AA"/>
    <w:rsid w:val="00C62765"/>
    <w:rsid w:val="00C63369"/>
    <w:rsid w:val="00C633DA"/>
    <w:rsid w:val="00C64C62"/>
    <w:rsid w:val="00C64F98"/>
    <w:rsid w:val="00C65850"/>
    <w:rsid w:val="00C66724"/>
    <w:rsid w:val="00C6763A"/>
    <w:rsid w:val="00C7001B"/>
    <w:rsid w:val="00C70B9E"/>
    <w:rsid w:val="00C71D14"/>
    <w:rsid w:val="00C72642"/>
    <w:rsid w:val="00C72DA8"/>
    <w:rsid w:val="00C72E5A"/>
    <w:rsid w:val="00C73615"/>
    <w:rsid w:val="00C74102"/>
    <w:rsid w:val="00C748D8"/>
    <w:rsid w:val="00C755AB"/>
    <w:rsid w:val="00C7583D"/>
    <w:rsid w:val="00C75CCC"/>
    <w:rsid w:val="00C763DD"/>
    <w:rsid w:val="00C76B85"/>
    <w:rsid w:val="00C7734D"/>
    <w:rsid w:val="00C77A01"/>
    <w:rsid w:val="00C80A52"/>
    <w:rsid w:val="00C80DCD"/>
    <w:rsid w:val="00C82B90"/>
    <w:rsid w:val="00C82BC1"/>
    <w:rsid w:val="00C82EB5"/>
    <w:rsid w:val="00C8359D"/>
    <w:rsid w:val="00C84623"/>
    <w:rsid w:val="00C8583E"/>
    <w:rsid w:val="00C8672A"/>
    <w:rsid w:val="00C87DDF"/>
    <w:rsid w:val="00C91842"/>
    <w:rsid w:val="00C920CA"/>
    <w:rsid w:val="00C921F6"/>
    <w:rsid w:val="00C925B9"/>
    <w:rsid w:val="00C92EEF"/>
    <w:rsid w:val="00C931BE"/>
    <w:rsid w:val="00C93A4F"/>
    <w:rsid w:val="00C94010"/>
    <w:rsid w:val="00C94387"/>
    <w:rsid w:val="00C946FA"/>
    <w:rsid w:val="00C951A5"/>
    <w:rsid w:val="00C97321"/>
    <w:rsid w:val="00C974EB"/>
    <w:rsid w:val="00C97D43"/>
    <w:rsid w:val="00CA0D5B"/>
    <w:rsid w:val="00CA11D4"/>
    <w:rsid w:val="00CA3322"/>
    <w:rsid w:val="00CA3464"/>
    <w:rsid w:val="00CA3BD7"/>
    <w:rsid w:val="00CA45E0"/>
    <w:rsid w:val="00CA507F"/>
    <w:rsid w:val="00CB107A"/>
    <w:rsid w:val="00CB21A2"/>
    <w:rsid w:val="00CB23F2"/>
    <w:rsid w:val="00CB2C43"/>
    <w:rsid w:val="00CB2DA0"/>
    <w:rsid w:val="00CB34BC"/>
    <w:rsid w:val="00CB47A0"/>
    <w:rsid w:val="00CB47DD"/>
    <w:rsid w:val="00CB5CD2"/>
    <w:rsid w:val="00CB6DDA"/>
    <w:rsid w:val="00CC07FF"/>
    <w:rsid w:val="00CC1C78"/>
    <w:rsid w:val="00CC237B"/>
    <w:rsid w:val="00CC2690"/>
    <w:rsid w:val="00CC2D20"/>
    <w:rsid w:val="00CC43D4"/>
    <w:rsid w:val="00CC5031"/>
    <w:rsid w:val="00CC55EF"/>
    <w:rsid w:val="00CC61AD"/>
    <w:rsid w:val="00CC6B93"/>
    <w:rsid w:val="00CD141A"/>
    <w:rsid w:val="00CD159C"/>
    <w:rsid w:val="00CD250C"/>
    <w:rsid w:val="00CD26E0"/>
    <w:rsid w:val="00CD4084"/>
    <w:rsid w:val="00CD5251"/>
    <w:rsid w:val="00CD59BD"/>
    <w:rsid w:val="00CD59D5"/>
    <w:rsid w:val="00CD5EE3"/>
    <w:rsid w:val="00CD6DE0"/>
    <w:rsid w:val="00CD71B5"/>
    <w:rsid w:val="00CD7567"/>
    <w:rsid w:val="00CE09B9"/>
    <w:rsid w:val="00CE2528"/>
    <w:rsid w:val="00CE2E1F"/>
    <w:rsid w:val="00CE31F6"/>
    <w:rsid w:val="00CE4121"/>
    <w:rsid w:val="00CE4268"/>
    <w:rsid w:val="00CE50DB"/>
    <w:rsid w:val="00CE5751"/>
    <w:rsid w:val="00CE7155"/>
    <w:rsid w:val="00CF15B2"/>
    <w:rsid w:val="00CF1DDC"/>
    <w:rsid w:val="00CF29BC"/>
    <w:rsid w:val="00CF393A"/>
    <w:rsid w:val="00CF51DB"/>
    <w:rsid w:val="00CF5851"/>
    <w:rsid w:val="00CF5C62"/>
    <w:rsid w:val="00CF640D"/>
    <w:rsid w:val="00CF67A6"/>
    <w:rsid w:val="00CF75F0"/>
    <w:rsid w:val="00D007C0"/>
    <w:rsid w:val="00D00C34"/>
    <w:rsid w:val="00D016E0"/>
    <w:rsid w:val="00D01841"/>
    <w:rsid w:val="00D03DD5"/>
    <w:rsid w:val="00D04B01"/>
    <w:rsid w:val="00D07ECB"/>
    <w:rsid w:val="00D10CDD"/>
    <w:rsid w:val="00D13126"/>
    <w:rsid w:val="00D13FE4"/>
    <w:rsid w:val="00D16ACE"/>
    <w:rsid w:val="00D214C2"/>
    <w:rsid w:val="00D2209A"/>
    <w:rsid w:val="00D2250A"/>
    <w:rsid w:val="00D23F89"/>
    <w:rsid w:val="00D25408"/>
    <w:rsid w:val="00D2768A"/>
    <w:rsid w:val="00D27B54"/>
    <w:rsid w:val="00D31016"/>
    <w:rsid w:val="00D3183A"/>
    <w:rsid w:val="00D332E2"/>
    <w:rsid w:val="00D33C0C"/>
    <w:rsid w:val="00D340AD"/>
    <w:rsid w:val="00D3496E"/>
    <w:rsid w:val="00D35647"/>
    <w:rsid w:val="00D35851"/>
    <w:rsid w:val="00D36195"/>
    <w:rsid w:val="00D36679"/>
    <w:rsid w:val="00D36F74"/>
    <w:rsid w:val="00D40CAD"/>
    <w:rsid w:val="00D4116F"/>
    <w:rsid w:val="00D4121E"/>
    <w:rsid w:val="00D41634"/>
    <w:rsid w:val="00D41B08"/>
    <w:rsid w:val="00D42A1D"/>
    <w:rsid w:val="00D43125"/>
    <w:rsid w:val="00D43741"/>
    <w:rsid w:val="00D44C77"/>
    <w:rsid w:val="00D45128"/>
    <w:rsid w:val="00D45A0C"/>
    <w:rsid w:val="00D45FC2"/>
    <w:rsid w:val="00D46449"/>
    <w:rsid w:val="00D46B0D"/>
    <w:rsid w:val="00D46F85"/>
    <w:rsid w:val="00D47327"/>
    <w:rsid w:val="00D50067"/>
    <w:rsid w:val="00D51247"/>
    <w:rsid w:val="00D51C3D"/>
    <w:rsid w:val="00D5202F"/>
    <w:rsid w:val="00D5367A"/>
    <w:rsid w:val="00D53A82"/>
    <w:rsid w:val="00D5452E"/>
    <w:rsid w:val="00D54606"/>
    <w:rsid w:val="00D55BF2"/>
    <w:rsid w:val="00D55D57"/>
    <w:rsid w:val="00D573DF"/>
    <w:rsid w:val="00D60F41"/>
    <w:rsid w:val="00D614BD"/>
    <w:rsid w:val="00D61F0B"/>
    <w:rsid w:val="00D61FC5"/>
    <w:rsid w:val="00D62AAC"/>
    <w:rsid w:val="00D62D7B"/>
    <w:rsid w:val="00D6390C"/>
    <w:rsid w:val="00D6394B"/>
    <w:rsid w:val="00D639D5"/>
    <w:rsid w:val="00D63C23"/>
    <w:rsid w:val="00D64BE8"/>
    <w:rsid w:val="00D659D2"/>
    <w:rsid w:val="00D65E29"/>
    <w:rsid w:val="00D66087"/>
    <w:rsid w:val="00D66A3A"/>
    <w:rsid w:val="00D66FAD"/>
    <w:rsid w:val="00D67655"/>
    <w:rsid w:val="00D679A7"/>
    <w:rsid w:val="00D7024D"/>
    <w:rsid w:val="00D71417"/>
    <w:rsid w:val="00D71C8E"/>
    <w:rsid w:val="00D72564"/>
    <w:rsid w:val="00D72FF6"/>
    <w:rsid w:val="00D75B4D"/>
    <w:rsid w:val="00D76C31"/>
    <w:rsid w:val="00D7718C"/>
    <w:rsid w:val="00D827BA"/>
    <w:rsid w:val="00D82CC8"/>
    <w:rsid w:val="00D83ECB"/>
    <w:rsid w:val="00D84551"/>
    <w:rsid w:val="00D854C1"/>
    <w:rsid w:val="00D85CFE"/>
    <w:rsid w:val="00D86131"/>
    <w:rsid w:val="00D861F6"/>
    <w:rsid w:val="00D86B2D"/>
    <w:rsid w:val="00D87560"/>
    <w:rsid w:val="00D87E3E"/>
    <w:rsid w:val="00D90129"/>
    <w:rsid w:val="00D90D10"/>
    <w:rsid w:val="00D91127"/>
    <w:rsid w:val="00D935BC"/>
    <w:rsid w:val="00D93649"/>
    <w:rsid w:val="00D94007"/>
    <w:rsid w:val="00D9416F"/>
    <w:rsid w:val="00D94921"/>
    <w:rsid w:val="00D95D29"/>
    <w:rsid w:val="00D95E38"/>
    <w:rsid w:val="00D96120"/>
    <w:rsid w:val="00D966BA"/>
    <w:rsid w:val="00D96762"/>
    <w:rsid w:val="00D96CEA"/>
    <w:rsid w:val="00D96FE0"/>
    <w:rsid w:val="00D971ED"/>
    <w:rsid w:val="00DA15EA"/>
    <w:rsid w:val="00DA1B0B"/>
    <w:rsid w:val="00DA1DA4"/>
    <w:rsid w:val="00DA2CE7"/>
    <w:rsid w:val="00DA3E64"/>
    <w:rsid w:val="00DA404C"/>
    <w:rsid w:val="00DA439B"/>
    <w:rsid w:val="00DA557A"/>
    <w:rsid w:val="00DA6A5B"/>
    <w:rsid w:val="00DA712C"/>
    <w:rsid w:val="00DB0E51"/>
    <w:rsid w:val="00DB0EDE"/>
    <w:rsid w:val="00DB3015"/>
    <w:rsid w:val="00DB32C7"/>
    <w:rsid w:val="00DB42C2"/>
    <w:rsid w:val="00DB4C3D"/>
    <w:rsid w:val="00DB529B"/>
    <w:rsid w:val="00DB63B7"/>
    <w:rsid w:val="00DC0BA8"/>
    <w:rsid w:val="00DC1CD8"/>
    <w:rsid w:val="00DC2773"/>
    <w:rsid w:val="00DC39C9"/>
    <w:rsid w:val="00DC3A02"/>
    <w:rsid w:val="00DC4789"/>
    <w:rsid w:val="00DC5272"/>
    <w:rsid w:val="00DC60DD"/>
    <w:rsid w:val="00DC660B"/>
    <w:rsid w:val="00DC69D8"/>
    <w:rsid w:val="00DC743B"/>
    <w:rsid w:val="00DC7804"/>
    <w:rsid w:val="00DD07FC"/>
    <w:rsid w:val="00DD2ECA"/>
    <w:rsid w:val="00DD3B4E"/>
    <w:rsid w:val="00DD4911"/>
    <w:rsid w:val="00DD556B"/>
    <w:rsid w:val="00DD7E6D"/>
    <w:rsid w:val="00DE04EA"/>
    <w:rsid w:val="00DE0971"/>
    <w:rsid w:val="00DE1246"/>
    <w:rsid w:val="00DE260D"/>
    <w:rsid w:val="00DE2632"/>
    <w:rsid w:val="00DE2B69"/>
    <w:rsid w:val="00DE38EC"/>
    <w:rsid w:val="00DE3A84"/>
    <w:rsid w:val="00DE472C"/>
    <w:rsid w:val="00DE525E"/>
    <w:rsid w:val="00DE5B45"/>
    <w:rsid w:val="00DE6BD4"/>
    <w:rsid w:val="00DF00F1"/>
    <w:rsid w:val="00DF0697"/>
    <w:rsid w:val="00DF0729"/>
    <w:rsid w:val="00DF198B"/>
    <w:rsid w:val="00DF1CD1"/>
    <w:rsid w:val="00DF4218"/>
    <w:rsid w:val="00DF4D00"/>
    <w:rsid w:val="00DF55B5"/>
    <w:rsid w:val="00DF57D2"/>
    <w:rsid w:val="00DF63E7"/>
    <w:rsid w:val="00DF70C2"/>
    <w:rsid w:val="00E016B1"/>
    <w:rsid w:val="00E019B4"/>
    <w:rsid w:val="00E038A7"/>
    <w:rsid w:val="00E0395B"/>
    <w:rsid w:val="00E04221"/>
    <w:rsid w:val="00E069AC"/>
    <w:rsid w:val="00E07201"/>
    <w:rsid w:val="00E10CB6"/>
    <w:rsid w:val="00E11E0B"/>
    <w:rsid w:val="00E12826"/>
    <w:rsid w:val="00E132AA"/>
    <w:rsid w:val="00E159AC"/>
    <w:rsid w:val="00E1698E"/>
    <w:rsid w:val="00E177F0"/>
    <w:rsid w:val="00E20D61"/>
    <w:rsid w:val="00E2149A"/>
    <w:rsid w:val="00E22188"/>
    <w:rsid w:val="00E22B44"/>
    <w:rsid w:val="00E23717"/>
    <w:rsid w:val="00E23750"/>
    <w:rsid w:val="00E2377B"/>
    <w:rsid w:val="00E23A60"/>
    <w:rsid w:val="00E23C94"/>
    <w:rsid w:val="00E24E75"/>
    <w:rsid w:val="00E25398"/>
    <w:rsid w:val="00E26F87"/>
    <w:rsid w:val="00E27F30"/>
    <w:rsid w:val="00E30656"/>
    <w:rsid w:val="00E318D7"/>
    <w:rsid w:val="00E322AA"/>
    <w:rsid w:val="00E32331"/>
    <w:rsid w:val="00E33106"/>
    <w:rsid w:val="00E33EEC"/>
    <w:rsid w:val="00E3490A"/>
    <w:rsid w:val="00E3498B"/>
    <w:rsid w:val="00E34DDB"/>
    <w:rsid w:val="00E3777C"/>
    <w:rsid w:val="00E40565"/>
    <w:rsid w:val="00E405D0"/>
    <w:rsid w:val="00E410B7"/>
    <w:rsid w:val="00E41656"/>
    <w:rsid w:val="00E416EE"/>
    <w:rsid w:val="00E41B8A"/>
    <w:rsid w:val="00E41BA2"/>
    <w:rsid w:val="00E41E4E"/>
    <w:rsid w:val="00E41FC1"/>
    <w:rsid w:val="00E4207C"/>
    <w:rsid w:val="00E43FB7"/>
    <w:rsid w:val="00E47623"/>
    <w:rsid w:val="00E51B96"/>
    <w:rsid w:val="00E5284E"/>
    <w:rsid w:val="00E53781"/>
    <w:rsid w:val="00E541E4"/>
    <w:rsid w:val="00E543D8"/>
    <w:rsid w:val="00E544D2"/>
    <w:rsid w:val="00E5524B"/>
    <w:rsid w:val="00E56176"/>
    <w:rsid w:val="00E60455"/>
    <w:rsid w:val="00E60AD4"/>
    <w:rsid w:val="00E61CED"/>
    <w:rsid w:val="00E622C3"/>
    <w:rsid w:val="00E62570"/>
    <w:rsid w:val="00E6355D"/>
    <w:rsid w:val="00E63ABF"/>
    <w:rsid w:val="00E63CEB"/>
    <w:rsid w:val="00E647F0"/>
    <w:rsid w:val="00E651A9"/>
    <w:rsid w:val="00E665D7"/>
    <w:rsid w:val="00E67E44"/>
    <w:rsid w:val="00E70173"/>
    <w:rsid w:val="00E70F0D"/>
    <w:rsid w:val="00E71A23"/>
    <w:rsid w:val="00E73380"/>
    <w:rsid w:val="00E73CB7"/>
    <w:rsid w:val="00E743A1"/>
    <w:rsid w:val="00E74B11"/>
    <w:rsid w:val="00E74B29"/>
    <w:rsid w:val="00E75603"/>
    <w:rsid w:val="00E7714B"/>
    <w:rsid w:val="00E77819"/>
    <w:rsid w:val="00E8060F"/>
    <w:rsid w:val="00E8134C"/>
    <w:rsid w:val="00E81557"/>
    <w:rsid w:val="00E81562"/>
    <w:rsid w:val="00E81A55"/>
    <w:rsid w:val="00E81F57"/>
    <w:rsid w:val="00E82984"/>
    <w:rsid w:val="00E829AC"/>
    <w:rsid w:val="00E82B65"/>
    <w:rsid w:val="00E82E08"/>
    <w:rsid w:val="00E82E23"/>
    <w:rsid w:val="00E83863"/>
    <w:rsid w:val="00E83A3F"/>
    <w:rsid w:val="00E84F6D"/>
    <w:rsid w:val="00E8552F"/>
    <w:rsid w:val="00E85A4A"/>
    <w:rsid w:val="00E86A14"/>
    <w:rsid w:val="00E86AE8"/>
    <w:rsid w:val="00E92D5D"/>
    <w:rsid w:val="00E939F8"/>
    <w:rsid w:val="00E9401A"/>
    <w:rsid w:val="00E9475A"/>
    <w:rsid w:val="00E96B23"/>
    <w:rsid w:val="00E96F2B"/>
    <w:rsid w:val="00E970FA"/>
    <w:rsid w:val="00E9749E"/>
    <w:rsid w:val="00E97D16"/>
    <w:rsid w:val="00EA2EE5"/>
    <w:rsid w:val="00EA3E70"/>
    <w:rsid w:val="00EA4848"/>
    <w:rsid w:val="00EA5441"/>
    <w:rsid w:val="00EA5F90"/>
    <w:rsid w:val="00EA6789"/>
    <w:rsid w:val="00EA6996"/>
    <w:rsid w:val="00EA7095"/>
    <w:rsid w:val="00EA79E1"/>
    <w:rsid w:val="00EB01CA"/>
    <w:rsid w:val="00EB0847"/>
    <w:rsid w:val="00EB1012"/>
    <w:rsid w:val="00EB10AD"/>
    <w:rsid w:val="00EB12DE"/>
    <w:rsid w:val="00EB318D"/>
    <w:rsid w:val="00EB332A"/>
    <w:rsid w:val="00EB495F"/>
    <w:rsid w:val="00EB6C01"/>
    <w:rsid w:val="00EB77A2"/>
    <w:rsid w:val="00EC0943"/>
    <w:rsid w:val="00EC12E2"/>
    <w:rsid w:val="00EC1461"/>
    <w:rsid w:val="00EC1A0F"/>
    <w:rsid w:val="00EC21F9"/>
    <w:rsid w:val="00EC2A73"/>
    <w:rsid w:val="00EC37F5"/>
    <w:rsid w:val="00EC441E"/>
    <w:rsid w:val="00EC6294"/>
    <w:rsid w:val="00EC6F7A"/>
    <w:rsid w:val="00EC7279"/>
    <w:rsid w:val="00EC75A7"/>
    <w:rsid w:val="00EC7D11"/>
    <w:rsid w:val="00ED0455"/>
    <w:rsid w:val="00ED08D9"/>
    <w:rsid w:val="00ED0EBC"/>
    <w:rsid w:val="00ED3899"/>
    <w:rsid w:val="00ED3DC5"/>
    <w:rsid w:val="00ED4890"/>
    <w:rsid w:val="00ED62CD"/>
    <w:rsid w:val="00ED6E8A"/>
    <w:rsid w:val="00EE0619"/>
    <w:rsid w:val="00EE072F"/>
    <w:rsid w:val="00EE193B"/>
    <w:rsid w:val="00EE1D25"/>
    <w:rsid w:val="00EE1D7E"/>
    <w:rsid w:val="00EE249C"/>
    <w:rsid w:val="00EE2A25"/>
    <w:rsid w:val="00EE3C2F"/>
    <w:rsid w:val="00EE3C72"/>
    <w:rsid w:val="00EE41BB"/>
    <w:rsid w:val="00EE4891"/>
    <w:rsid w:val="00EE4B46"/>
    <w:rsid w:val="00EE5801"/>
    <w:rsid w:val="00EE5FF6"/>
    <w:rsid w:val="00EE60EE"/>
    <w:rsid w:val="00EE6569"/>
    <w:rsid w:val="00EE7612"/>
    <w:rsid w:val="00EE76A2"/>
    <w:rsid w:val="00EE7F1C"/>
    <w:rsid w:val="00EF04F9"/>
    <w:rsid w:val="00EF0CEF"/>
    <w:rsid w:val="00EF0D77"/>
    <w:rsid w:val="00EF2525"/>
    <w:rsid w:val="00EF467C"/>
    <w:rsid w:val="00EF48AD"/>
    <w:rsid w:val="00EF48D0"/>
    <w:rsid w:val="00EF5BE3"/>
    <w:rsid w:val="00EF5BEC"/>
    <w:rsid w:val="00EF61B0"/>
    <w:rsid w:val="00EF69AC"/>
    <w:rsid w:val="00EF6A1A"/>
    <w:rsid w:val="00F013A2"/>
    <w:rsid w:val="00F0157E"/>
    <w:rsid w:val="00F01C25"/>
    <w:rsid w:val="00F02E40"/>
    <w:rsid w:val="00F06724"/>
    <w:rsid w:val="00F0720E"/>
    <w:rsid w:val="00F078D1"/>
    <w:rsid w:val="00F1086C"/>
    <w:rsid w:val="00F11484"/>
    <w:rsid w:val="00F11526"/>
    <w:rsid w:val="00F11813"/>
    <w:rsid w:val="00F1203B"/>
    <w:rsid w:val="00F1272D"/>
    <w:rsid w:val="00F12E72"/>
    <w:rsid w:val="00F12F33"/>
    <w:rsid w:val="00F13272"/>
    <w:rsid w:val="00F13A1D"/>
    <w:rsid w:val="00F14441"/>
    <w:rsid w:val="00F144EB"/>
    <w:rsid w:val="00F1530A"/>
    <w:rsid w:val="00F16FEF"/>
    <w:rsid w:val="00F173DA"/>
    <w:rsid w:val="00F17698"/>
    <w:rsid w:val="00F1771B"/>
    <w:rsid w:val="00F17B75"/>
    <w:rsid w:val="00F205DD"/>
    <w:rsid w:val="00F23ACC"/>
    <w:rsid w:val="00F23D2D"/>
    <w:rsid w:val="00F24D6B"/>
    <w:rsid w:val="00F27361"/>
    <w:rsid w:val="00F306ED"/>
    <w:rsid w:val="00F313E1"/>
    <w:rsid w:val="00F34491"/>
    <w:rsid w:val="00F34602"/>
    <w:rsid w:val="00F35320"/>
    <w:rsid w:val="00F36801"/>
    <w:rsid w:val="00F40DFD"/>
    <w:rsid w:val="00F41A9E"/>
    <w:rsid w:val="00F41B32"/>
    <w:rsid w:val="00F41EBC"/>
    <w:rsid w:val="00F43DC4"/>
    <w:rsid w:val="00F43F64"/>
    <w:rsid w:val="00F4477D"/>
    <w:rsid w:val="00F447B0"/>
    <w:rsid w:val="00F46841"/>
    <w:rsid w:val="00F470EE"/>
    <w:rsid w:val="00F504D2"/>
    <w:rsid w:val="00F506EF"/>
    <w:rsid w:val="00F5078F"/>
    <w:rsid w:val="00F50791"/>
    <w:rsid w:val="00F5105E"/>
    <w:rsid w:val="00F516CD"/>
    <w:rsid w:val="00F51A38"/>
    <w:rsid w:val="00F51D1B"/>
    <w:rsid w:val="00F52251"/>
    <w:rsid w:val="00F52A61"/>
    <w:rsid w:val="00F52ED9"/>
    <w:rsid w:val="00F53637"/>
    <w:rsid w:val="00F54262"/>
    <w:rsid w:val="00F5580B"/>
    <w:rsid w:val="00F55D83"/>
    <w:rsid w:val="00F56B2F"/>
    <w:rsid w:val="00F573C7"/>
    <w:rsid w:val="00F57E08"/>
    <w:rsid w:val="00F605B6"/>
    <w:rsid w:val="00F61C00"/>
    <w:rsid w:val="00F6301B"/>
    <w:rsid w:val="00F641AD"/>
    <w:rsid w:val="00F6480F"/>
    <w:rsid w:val="00F66A78"/>
    <w:rsid w:val="00F6738D"/>
    <w:rsid w:val="00F7054B"/>
    <w:rsid w:val="00F70A2C"/>
    <w:rsid w:val="00F70CC5"/>
    <w:rsid w:val="00F7222B"/>
    <w:rsid w:val="00F72CF2"/>
    <w:rsid w:val="00F73FEB"/>
    <w:rsid w:val="00F74057"/>
    <w:rsid w:val="00F74ADC"/>
    <w:rsid w:val="00F754A0"/>
    <w:rsid w:val="00F75AC1"/>
    <w:rsid w:val="00F76F5C"/>
    <w:rsid w:val="00F806FE"/>
    <w:rsid w:val="00F83C62"/>
    <w:rsid w:val="00F83D49"/>
    <w:rsid w:val="00F84E3A"/>
    <w:rsid w:val="00F84E57"/>
    <w:rsid w:val="00F85036"/>
    <w:rsid w:val="00F85449"/>
    <w:rsid w:val="00F87267"/>
    <w:rsid w:val="00F9039D"/>
    <w:rsid w:val="00F90847"/>
    <w:rsid w:val="00F9088F"/>
    <w:rsid w:val="00F911A6"/>
    <w:rsid w:val="00F91540"/>
    <w:rsid w:val="00F92F3F"/>
    <w:rsid w:val="00F9341F"/>
    <w:rsid w:val="00F94AE0"/>
    <w:rsid w:val="00F956EF"/>
    <w:rsid w:val="00F96111"/>
    <w:rsid w:val="00F96D8A"/>
    <w:rsid w:val="00FA3F73"/>
    <w:rsid w:val="00FA4012"/>
    <w:rsid w:val="00FA4DD9"/>
    <w:rsid w:val="00FA53C8"/>
    <w:rsid w:val="00FA65A4"/>
    <w:rsid w:val="00FA6783"/>
    <w:rsid w:val="00FA7FA0"/>
    <w:rsid w:val="00FB0209"/>
    <w:rsid w:val="00FB0372"/>
    <w:rsid w:val="00FB15DC"/>
    <w:rsid w:val="00FB188B"/>
    <w:rsid w:val="00FB1F6A"/>
    <w:rsid w:val="00FB2B75"/>
    <w:rsid w:val="00FB2C75"/>
    <w:rsid w:val="00FB2EDD"/>
    <w:rsid w:val="00FB2F1A"/>
    <w:rsid w:val="00FB38C8"/>
    <w:rsid w:val="00FB48AC"/>
    <w:rsid w:val="00FB4AC5"/>
    <w:rsid w:val="00FB4C75"/>
    <w:rsid w:val="00FB6423"/>
    <w:rsid w:val="00FB6D56"/>
    <w:rsid w:val="00FB7514"/>
    <w:rsid w:val="00FB773D"/>
    <w:rsid w:val="00FB7F84"/>
    <w:rsid w:val="00FC06E8"/>
    <w:rsid w:val="00FC09F9"/>
    <w:rsid w:val="00FC0C23"/>
    <w:rsid w:val="00FC233F"/>
    <w:rsid w:val="00FC27B0"/>
    <w:rsid w:val="00FC304E"/>
    <w:rsid w:val="00FC4A05"/>
    <w:rsid w:val="00FC4C4F"/>
    <w:rsid w:val="00FC5083"/>
    <w:rsid w:val="00FC5C8A"/>
    <w:rsid w:val="00FC6EA1"/>
    <w:rsid w:val="00FD0AEA"/>
    <w:rsid w:val="00FD10D5"/>
    <w:rsid w:val="00FD15F7"/>
    <w:rsid w:val="00FD2553"/>
    <w:rsid w:val="00FD256E"/>
    <w:rsid w:val="00FD333C"/>
    <w:rsid w:val="00FD3873"/>
    <w:rsid w:val="00FD39DF"/>
    <w:rsid w:val="00FD4C9D"/>
    <w:rsid w:val="00FD57D0"/>
    <w:rsid w:val="00FD71E7"/>
    <w:rsid w:val="00FD7F8C"/>
    <w:rsid w:val="00FE126C"/>
    <w:rsid w:val="00FE2B3F"/>
    <w:rsid w:val="00FE374B"/>
    <w:rsid w:val="00FE37C9"/>
    <w:rsid w:val="00FE3B0B"/>
    <w:rsid w:val="00FE452D"/>
    <w:rsid w:val="00FE5821"/>
    <w:rsid w:val="00FE6BAC"/>
    <w:rsid w:val="00FE7309"/>
    <w:rsid w:val="00FE7D38"/>
    <w:rsid w:val="00FF1AC9"/>
    <w:rsid w:val="00FF2C44"/>
    <w:rsid w:val="00FF3092"/>
    <w:rsid w:val="00FF32B8"/>
    <w:rsid w:val="00FF3F59"/>
    <w:rsid w:val="00FF5127"/>
    <w:rsid w:val="00FF53CE"/>
    <w:rsid w:val="00FF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0AE17"/>
  <w15:chartTrackingRefBased/>
  <w15:docId w15:val="{0D49F9C9-E313-4E24-9732-D0A923D1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61CED"/>
    <w:rPr>
      <w:rFonts w:ascii="Times New Roman" w:hAnsi="Times New Roman"/>
    </w:rPr>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3494BA"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E61CED"/>
    <w:pPr>
      <w:spacing w:before="120" w:after="120"/>
      <w:outlineLvl w:val="2"/>
    </w:pPr>
    <w:rPr>
      <w:b w:val="0"/>
      <w:sz w:val="36"/>
      <w:szCs w:val="36"/>
    </w:rPr>
  </w:style>
  <w:style w:type="paragraph" w:styleId="Heading4">
    <w:name w:val="heading 4"/>
    <w:basedOn w:val="Normal"/>
    <w:next w:val="Normal"/>
    <w:link w:val="Heading4Char"/>
    <w:uiPriority w:val="3"/>
    <w:qFormat/>
    <w:rsid w:val="005D6E39"/>
    <w:pPr>
      <w:spacing w:line="480" w:lineRule="auto"/>
      <w:jc w:val="center"/>
      <w:outlineLvl w:val="3"/>
    </w:pPr>
    <w:rPr>
      <w:b/>
      <w:color w:val="3494BA" w:themeColor="accent1"/>
      <w:sz w:val="32"/>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3494BA"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3494BA"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E61CED"/>
    <w:rPr>
      <w:rFonts w:ascii="Times New Roman" w:hAnsi="Times New Roman"/>
      <w:sz w:val="36"/>
      <w:szCs w:val="36"/>
    </w:rPr>
  </w:style>
  <w:style w:type="character" w:customStyle="1" w:styleId="Heading4Char">
    <w:name w:val="Heading 4 Char"/>
    <w:basedOn w:val="DefaultParagraphFont"/>
    <w:link w:val="Heading4"/>
    <w:uiPriority w:val="3"/>
    <w:rsid w:val="005D6E39"/>
    <w:rPr>
      <w:rFonts w:ascii="Times New Roman" w:hAnsi="Times New Roman"/>
      <w:b/>
      <w:color w:val="3494BA" w:themeColor="accent1"/>
      <w:sz w:val="32"/>
      <w:szCs w:val="28"/>
    </w:rPr>
  </w:style>
  <w:style w:type="paragraph" w:customStyle="1" w:styleId="Text">
    <w:name w:val="Text"/>
    <w:basedOn w:val="Normal"/>
    <w:uiPriority w:val="5"/>
    <w:qFormat/>
    <w:rsid w:val="00225850"/>
    <w:rPr>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3494BA" w:themeColor="accent1"/>
    </w:rPr>
  </w:style>
  <w:style w:type="character" w:customStyle="1" w:styleId="FooterChar">
    <w:name w:val="Footer Char"/>
    <w:basedOn w:val="DefaultParagraphFont"/>
    <w:link w:val="Footer"/>
    <w:uiPriority w:val="99"/>
    <w:rsid w:val="006709F1"/>
    <w:rPr>
      <w:rFonts w:asciiTheme="majorHAnsi" w:hAnsiTheme="majorHAnsi"/>
      <w:b/>
      <w:color w:val="3494BA"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3494BA" w:themeColor="accent1"/>
      <w:sz w:val="28"/>
      <w:szCs w:val="28"/>
    </w:rPr>
  </w:style>
  <w:style w:type="paragraph" w:styleId="Quote">
    <w:name w:val="Quote"/>
    <w:basedOn w:val="Normal"/>
    <w:next w:val="Normal"/>
    <w:link w:val="QuoteChar"/>
    <w:uiPriority w:val="6"/>
    <w:qFormat/>
    <w:rsid w:val="00874FE7"/>
    <w:rPr>
      <w:color w:val="3494BA" w:themeColor="accent1"/>
      <w:sz w:val="96"/>
      <w:szCs w:val="96"/>
    </w:rPr>
  </w:style>
  <w:style w:type="character" w:customStyle="1" w:styleId="QuoteChar">
    <w:name w:val="Quote Char"/>
    <w:basedOn w:val="DefaultParagraphFont"/>
    <w:link w:val="Quote"/>
    <w:uiPriority w:val="6"/>
    <w:rsid w:val="00874FE7"/>
    <w:rPr>
      <w:color w:val="3494BA" w:themeColor="accent1"/>
      <w:sz w:val="96"/>
      <w:szCs w:val="96"/>
    </w:rPr>
  </w:style>
  <w:style w:type="character" w:styleId="PlaceholderText">
    <w:name w:val="Placeholder Text"/>
    <w:basedOn w:val="DefaultParagraphFont"/>
    <w:uiPriority w:val="99"/>
    <w:semiHidden/>
    <w:rsid w:val="00874FE7"/>
    <w:rPr>
      <w:color w:val="808080"/>
    </w:rPr>
  </w:style>
  <w:style w:type="paragraph" w:styleId="Bibliography">
    <w:name w:val="Bibliography"/>
    <w:basedOn w:val="Normal"/>
    <w:next w:val="Normal"/>
    <w:uiPriority w:val="37"/>
    <w:unhideWhenUsed/>
    <w:rsid w:val="00DA404C"/>
  </w:style>
  <w:style w:type="paragraph" w:styleId="NormalWeb">
    <w:name w:val="Normal (Web)"/>
    <w:basedOn w:val="Normal"/>
    <w:uiPriority w:val="99"/>
    <w:semiHidden/>
    <w:unhideWhenUsed/>
    <w:rsid w:val="009357F0"/>
    <w:pPr>
      <w:spacing w:before="100" w:beforeAutospacing="1" w:after="100" w:afterAutospacing="1"/>
    </w:pPr>
    <w:rPr>
      <w:rFonts w:eastAsia="Times New Roman" w:cs="Times New Roman"/>
    </w:rPr>
  </w:style>
  <w:style w:type="paragraph" w:customStyle="1" w:styleId="overviewitem---objectiveitem---zio-e">
    <w:name w:val="overviewitem---objectiveitem---zio-e"/>
    <w:basedOn w:val="Normal"/>
    <w:rsid w:val="005A6996"/>
    <w:pPr>
      <w:spacing w:before="100" w:beforeAutospacing="1" w:after="100" w:afterAutospacing="1"/>
    </w:pPr>
    <w:rPr>
      <w:rFonts w:eastAsia="Times New Roman" w:cs="Times New Roman"/>
    </w:rPr>
  </w:style>
  <w:style w:type="paragraph" w:styleId="Caption">
    <w:name w:val="caption"/>
    <w:basedOn w:val="Normal"/>
    <w:next w:val="Normal"/>
    <w:uiPriority w:val="35"/>
    <w:qFormat/>
    <w:rsid w:val="00DA712C"/>
    <w:pPr>
      <w:spacing w:after="200"/>
    </w:pPr>
    <w:rPr>
      <w:i/>
      <w:iCs/>
      <w:color w:val="373545" w:themeColor="text2"/>
      <w:sz w:val="18"/>
      <w:szCs w:val="18"/>
    </w:rPr>
  </w:style>
  <w:style w:type="character" w:styleId="Hyperlink">
    <w:name w:val="Hyperlink"/>
    <w:basedOn w:val="DefaultParagraphFont"/>
    <w:uiPriority w:val="99"/>
    <w:rsid w:val="00C0241B"/>
    <w:rPr>
      <w:rFonts w:ascii="Times New Roman" w:hAnsi="Times New Roman"/>
      <w:color w:val="6B9F25" w:themeColor="hyperlink"/>
      <w:sz w:val="24"/>
      <w:u w:val="none"/>
    </w:rPr>
  </w:style>
  <w:style w:type="paragraph" w:styleId="TableofFigures">
    <w:name w:val="table of figures"/>
    <w:basedOn w:val="Normal"/>
    <w:next w:val="Normal"/>
    <w:uiPriority w:val="99"/>
    <w:rsid w:val="00D96CEA"/>
  </w:style>
  <w:style w:type="paragraph" w:styleId="ListParagraph">
    <w:name w:val="List Paragraph"/>
    <w:basedOn w:val="Normal"/>
    <w:uiPriority w:val="34"/>
    <w:qFormat/>
    <w:rsid w:val="00B367B0"/>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3725">
      <w:bodyDiv w:val="1"/>
      <w:marLeft w:val="0"/>
      <w:marRight w:val="0"/>
      <w:marTop w:val="0"/>
      <w:marBottom w:val="0"/>
      <w:divBdr>
        <w:top w:val="none" w:sz="0" w:space="0" w:color="auto"/>
        <w:left w:val="none" w:sz="0" w:space="0" w:color="auto"/>
        <w:bottom w:val="none" w:sz="0" w:space="0" w:color="auto"/>
        <w:right w:val="none" w:sz="0" w:space="0" w:color="auto"/>
      </w:divBdr>
    </w:div>
    <w:div w:id="13851244">
      <w:bodyDiv w:val="1"/>
      <w:marLeft w:val="0"/>
      <w:marRight w:val="0"/>
      <w:marTop w:val="0"/>
      <w:marBottom w:val="0"/>
      <w:divBdr>
        <w:top w:val="none" w:sz="0" w:space="0" w:color="auto"/>
        <w:left w:val="none" w:sz="0" w:space="0" w:color="auto"/>
        <w:bottom w:val="none" w:sz="0" w:space="0" w:color="auto"/>
        <w:right w:val="none" w:sz="0" w:space="0" w:color="auto"/>
      </w:divBdr>
    </w:div>
    <w:div w:id="50546296">
      <w:bodyDiv w:val="1"/>
      <w:marLeft w:val="0"/>
      <w:marRight w:val="0"/>
      <w:marTop w:val="0"/>
      <w:marBottom w:val="0"/>
      <w:divBdr>
        <w:top w:val="none" w:sz="0" w:space="0" w:color="auto"/>
        <w:left w:val="none" w:sz="0" w:space="0" w:color="auto"/>
        <w:bottom w:val="none" w:sz="0" w:space="0" w:color="auto"/>
        <w:right w:val="none" w:sz="0" w:space="0" w:color="auto"/>
      </w:divBdr>
    </w:div>
    <w:div w:id="64575728">
      <w:bodyDiv w:val="1"/>
      <w:marLeft w:val="0"/>
      <w:marRight w:val="0"/>
      <w:marTop w:val="0"/>
      <w:marBottom w:val="0"/>
      <w:divBdr>
        <w:top w:val="none" w:sz="0" w:space="0" w:color="auto"/>
        <w:left w:val="none" w:sz="0" w:space="0" w:color="auto"/>
        <w:bottom w:val="none" w:sz="0" w:space="0" w:color="auto"/>
        <w:right w:val="none" w:sz="0" w:space="0" w:color="auto"/>
      </w:divBdr>
    </w:div>
    <w:div w:id="90661096">
      <w:bodyDiv w:val="1"/>
      <w:marLeft w:val="0"/>
      <w:marRight w:val="0"/>
      <w:marTop w:val="0"/>
      <w:marBottom w:val="0"/>
      <w:divBdr>
        <w:top w:val="none" w:sz="0" w:space="0" w:color="auto"/>
        <w:left w:val="none" w:sz="0" w:space="0" w:color="auto"/>
        <w:bottom w:val="none" w:sz="0" w:space="0" w:color="auto"/>
        <w:right w:val="none" w:sz="0" w:space="0" w:color="auto"/>
      </w:divBdr>
    </w:div>
    <w:div w:id="91823752">
      <w:bodyDiv w:val="1"/>
      <w:marLeft w:val="0"/>
      <w:marRight w:val="0"/>
      <w:marTop w:val="0"/>
      <w:marBottom w:val="0"/>
      <w:divBdr>
        <w:top w:val="none" w:sz="0" w:space="0" w:color="auto"/>
        <w:left w:val="none" w:sz="0" w:space="0" w:color="auto"/>
        <w:bottom w:val="none" w:sz="0" w:space="0" w:color="auto"/>
        <w:right w:val="none" w:sz="0" w:space="0" w:color="auto"/>
      </w:divBdr>
    </w:div>
    <w:div w:id="91902502">
      <w:bodyDiv w:val="1"/>
      <w:marLeft w:val="0"/>
      <w:marRight w:val="0"/>
      <w:marTop w:val="0"/>
      <w:marBottom w:val="0"/>
      <w:divBdr>
        <w:top w:val="none" w:sz="0" w:space="0" w:color="auto"/>
        <w:left w:val="none" w:sz="0" w:space="0" w:color="auto"/>
        <w:bottom w:val="none" w:sz="0" w:space="0" w:color="auto"/>
        <w:right w:val="none" w:sz="0" w:space="0" w:color="auto"/>
      </w:divBdr>
    </w:div>
    <w:div w:id="99036152">
      <w:bodyDiv w:val="1"/>
      <w:marLeft w:val="0"/>
      <w:marRight w:val="0"/>
      <w:marTop w:val="0"/>
      <w:marBottom w:val="0"/>
      <w:divBdr>
        <w:top w:val="none" w:sz="0" w:space="0" w:color="auto"/>
        <w:left w:val="none" w:sz="0" w:space="0" w:color="auto"/>
        <w:bottom w:val="none" w:sz="0" w:space="0" w:color="auto"/>
        <w:right w:val="none" w:sz="0" w:space="0" w:color="auto"/>
      </w:divBdr>
    </w:div>
    <w:div w:id="138621013">
      <w:bodyDiv w:val="1"/>
      <w:marLeft w:val="0"/>
      <w:marRight w:val="0"/>
      <w:marTop w:val="0"/>
      <w:marBottom w:val="0"/>
      <w:divBdr>
        <w:top w:val="none" w:sz="0" w:space="0" w:color="auto"/>
        <w:left w:val="none" w:sz="0" w:space="0" w:color="auto"/>
        <w:bottom w:val="none" w:sz="0" w:space="0" w:color="auto"/>
        <w:right w:val="none" w:sz="0" w:space="0" w:color="auto"/>
      </w:divBdr>
    </w:div>
    <w:div w:id="148524865">
      <w:bodyDiv w:val="1"/>
      <w:marLeft w:val="0"/>
      <w:marRight w:val="0"/>
      <w:marTop w:val="0"/>
      <w:marBottom w:val="0"/>
      <w:divBdr>
        <w:top w:val="none" w:sz="0" w:space="0" w:color="auto"/>
        <w:left w:val="none" w:sz="0" w:space="0" w:color="auto"/>
        <w:bottom w:val="none" w:sz="0" w:space="0" w:color="auto"/>
        <w:right w:val="none" w:sz="0" w:space="0" w:color="auto"/>
      </w:divBdr>
    </w:div>
    <w:div w:id="154490974">
      <w:bodyDiv w:val="1"/>
      <w:marLeft w:val="0"/>
      <w:marRight w:val="0"/>
      <w:marTop w:val="0"/>
      <w:marBottom w:val="0"/>
      <w:divBdr>
        <w:top w:val="none" w:sz="0" w:space="0" w:color="auto"/>
        <w:left w:val="none" w:sz="0" w:space="0" w:color="auto"/>
        <w:bottom w:val="none" w:sz="0" w:space="0" w:color="auto"/>
        <w:right w:val="none" w:sz="0" w:space="0" w:color="auto"/>
      </w:divBdr>
    </w:div>
    <w:div w:id="159586909">
      <w:bodyDiv w:val="1"/>
      <w:marLeft w:val="0"/>
      <w:marRight w:val="0"/>
      <w:marTop w:val="0"/>
      <w:marBottom w:val="0"/>
      <w:divBdr>
        <w:top w:val="none" w:sz="0" w:space="0" w:color="auto"/>
        <w:left w:val="none" w:sz="0" w:space="0" w:color="auto"/>
        <w:bottom w:val="none" w:sz="0" w:space="0" w:color="auto"/>
        <w:right w:val="none" w:sz="0" w:space="0" w:color="auto"/>
      </w:divBdr>
    </w:div>
    <w:div w:id="167526681">
      <w:bodyDiv w:val="1"/>
      <w:marLeft w:val="0"/>
      <w:marRight w:val="0"/>
      <w:marTop w:val="0"/>
      <w:marBottom w:val="0"/>
      <w:divBdr>
        <w:top w:val="none" w:sz="0" w:space="0" w:color="auto"/>
        <w:left w:val="none" w:sz="0" w:space="0" w:color="auto"/>
        <w:bottom w:val="none" w:sz="0" w:space="0" w:color="auto"/>
        <w:right w:val="none" w:sz="0" w:space="0" w:color="auto"/>
      </w:divBdr>
    </w:div>
    <w:div w:id="169485979">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184908505">
      <w:bodyDiv w:val="1"/>
      <w:marLeft w:val="0"/>
      <w:marRight w:val="0"/>
      <w:marTop w:val="0"/>
      <w:marBottom w:val="0"/>
      <w:divBdr>
        <w:top w:val="none" w:sz="0" w:space="0" w:color="auto"/>
        <w:left w:val="none" w:sz="0" w:space="0" w:color="auto"/>
        <w:bottom w:val="none" w:sz="0" w:space="0" w:color="auto"/>
        <w:right w:val="none" w:sz="0" w:space="0" w:color="auto"/>
      </w:divBdr>
    </w:div>
    <w:div w:id="205721694">
      <w:bodyDiv w:val="1"/>
      <w:marLeft w:val="0"/>
      <w:marRight w:val="0"/>
      <w:marTop w:val="0"/>
      <w:marBottom w:val="0"/>
      <w:divBdr>
        <w:top w:val="none" w:sz="0" w:space="0" w:color="auto"/>
        <w:left w:val="none" w:sz="0" w:space="0" w:color="auto"/>
        <w:bottom w:val="none" w:sz="0" w:space="0" w:color="auto"/>
        <w:right w:val="none" w:sz="0" w:space="0" w:color="auto"/>
      </w:divBdr>
    </w:div>
    <w:div w:id="214585237">
      <w:bodyDiv w:val="1"/>
      <w:marLeft w:val="0"/>
      <w:marRight w:val="0"/>
      <w:marTop w:val="0"/>
      <w:marBottom w:val="0"/>
      <w:divBdr>
        <w:top w:val="none" w:sz="0" w:space="0" w:color="auto"/>
        <w:left w:val="none" w:sz="0" w:space="0" w:color="auto"/>
        <w:bottom w:val="none" w:sz="0" w:space="0" w:color="auto"/>
        <w:right w:val="none" w:sz="0" w:space="0" w:color="auto"/>
      </w:divBdr>
    </w:div>
    <w:div w:id="225340693">
      <w:bodyDiv w:val="1"/>
      <w:marLeft w:val="0"/>
      <w:marRight w:val="0"/>
      <w:marTop w:val="0"/>
      <w:marBottom w:val="0"/>
      <w:divBdr>
        <w:top w:val="none" w:sz="0" w:space="0" w:color="auto"/>
        <w:left w:val="none" w:sz="0" w:space="0" w:color="auto"/>
        <w:bottom w:val="none" w:sz="0" w:space="0" w:color="auto"/>
        <w:right w:val="none" w:sz="0" w:space="0" w:color="auto"/>
      </w:divBdr>
    </w:div>
    <w:div w:id="241836515">
      <w:bodyDiv w:val="1"/>
      <w:marLeft w:val="0"/>
      <w:marRight w:val="0"/>
      <w:marTop w:val="0"/>
      <w:marBottom w:val="0"/>
      <w:divBdr>
        <w:top w:val="none" w:sz="0" w:space="0" w:color="auto"/>
        <w:left w:val="none" w:sz="0" w:space="0" w:color="auto"/>
        <w:bottom w:val="none" w:sz="0" w:space="0" w:color="auto"/>
        <w:right w:val="none" w:sz="0" w:space="0" w:color="auto"/>
      </w:divBdr>
    </w:div>
    <w:div w:id="245042652">
      <w:bodyDiv w:val="1"/>
      <w:marLeft w:val="0"/>
      <w:marRight w:val="0"/>
      <w:marTop w:val="0"/>
      <w:marBottom w:val="0"/>
      <w:divBdr>
        <w:top w:val="none" w:sz="0" w:space="0" w:color="auto"/>
        <w:left w:val="none" w:sz="0" w:space="0" w:color="auto"/>
        <w:bottom w:val="none" w:sz="0" w:space="0" w:color="auto"/>
        <w:right w:val="none" w:sz="0" w:space="0" w:color="auto"/>
      </w:divBdr>
    </w:div>
    <w:div w:id="249512637">
      <w:bodyDiv w:val="1"/>
      <w:marLeft w:val="0"/>
      <w:marRight w:val="0"/>
      <w:marTop w:val="0"/>
      <w:marBottom w:val="0"/>
      <w:divBdr>
        <w:top w:val="none" w:sz="0" w:space="0" w:color="auto"/>
        <w:left w:val="none" w:sz="0" w:space="0" w:color="auto"/>
        <w:bottom w:val="none" w:sz="0" w:space="0" w:color="auto"/>
        <w:right w:val="none" w:sz="0" w:space="0" w:color="auto"/>
      </w:divBdr>
    </w:div>
    <w:div w:id="258635935">
      <w:bodyDiv w:val="1"/>
      <w:marLeft w:val="0"/>
      <w:marRight w:val="0"/>
      <w:marTop w:val="0"/>
      <w:marBottom w:val="0"/>
      <w:divBdr>
        <w:top w:val="none" w:sz="0" w:space="0" w:color="auto"/>
        <w:left w:val="none" w:sz="0" w:space="0" w:color="auto"/>
        <w:bottom w:val="none" w:sz="0" w:space="0" w:color="auto"/>
        <w:right w:val="none" w:sz="0" w:space="0" w:color="auto"/>
      </w:divBdr>
    </w:div>
    <w:div w:id="271983616">
      <w:bodyDiv w:val="1"/>
      <w:marLeft w:val="0"/>
      <w:marRight w:val="0"/>
      <w:marTop w:val="0"/>
      <w:marBottom w:val="0"/>
      <w:divBdr>
        <w:top w:val="none" w:sz="0" w:space="0" w:color="auto"/>
        <w:left w:val="none" w:sz="0" w:space="0" w:color="auto"/>
        <w:bottom w:val="none" w:sz="0" w:space="0" w:color="auto"/>
        <w:right w:val="none" w:sz="0" w:space="0" w:color="auto"/>
      </w:divBdr>
    </w:div>
    <w:div w:id="279604827">
      <w:bodyDiv w:val="1"/>
      <w:marLeft w:val="0"/>
      <w:marRight w:val="0"/>
      <w:marTop w:val="0"/>
      <w:marBottom w:val="0"/>
      <w:divBdr>
        <w:top w:val="none" w:sz="0" w:space="0" w:color="auto"/>
        <w:left w:val="none" w:sz="0" w:space="0" w:color="auto"/>
        <w:bottom w:val="none" w:sz="0" w:space="0" w:color="auto"/>
        <w:right w:val="none" w:sz="0" w:space="0" w:color="auto"/>
      </w:divBdr>
    </w:div>
    <w:div w:id="302583214">
      <w:bodyDiv w:val="1"/>
      <w:marLeft w:val="0"/>
      <w:marRight w:val="0"/>
      <w:marTop w:val="0"/>
      <w:marBottom w:val="0"/>
      <w:divBdr>
        <w:top w:val="none" w:sz="0" w:space="0" w:color="auto"/>
        <w:left w:val="none" w:sz="0" w:space="0" w:color="auto"/>
        <w:bottom w:val="none" w:sz="0" w:space="0" w:color="auto"/>
        <w:right w:val="none" w:sz="0" w:space="0" w:color="auto"/>
      </w:divBdr>
    </w:div>
    <w:div w:id="311064253">
      <w:bodyDiv w:val="1"/>
      <w:marLeft w:val="0"/>
      <w:marRight w:val="0"/>
      <w:marTop w:val="0"/>
      <w:marBottom w:val="0"/>
      <w:divBdr>
        <w:top w:val="none" w:sz="0" w:space="0" w:color="auto"/>
        <w:left w:val="none" w:sz="0" w:space="0" w:color="auto"/>
        <w:bottom w:val="none" w:sz="0" w:space="0" w:color="auto"/>
        <w:right w:val="none" w:sz="0" w:space="0" w:color="auto"/>
      </w:divBdr>
    </w:div>
    <w:div w:id="318777269">
      <w:bodyDiv w:val="1"/>
      <w:marLeft w:val="0"/>
      <w:marRight w:val="0"/>
      <w:marTop w:val="0"/>
      <w:marBottom w:val="0"/>
      <w:divBdr>
        <w:top w:val="none" w:sz="0" w:space="0" w:color="auto"/>
        <w:left w:val="none" w:sz="0" w:space="0" w:color="auto"/>
        <w:bottom w:val="none" w:sz="0" w:space="0" w:color="auto"/>
        <w:right w:val="none" w:sz="0" w:space="0" w:color="auto"/>
      </w:divBdr>
    </w:div>
    <w:div w:id="330763551">
      <w:bodyDiv w:val="1"/>
      <w:marLeft w:val="0"/>
      <w:marRight w:val="0"/>
      <w:marTop w:val="0"/>
      <w:marBottom w:val="0"/>
      <w:divBdr>
        <w:top w:val="none" w:sz="0" w:space="0" w:color="auto"/>
        <w:left w:val="none" w:sz="0" w:space="0" w:color="auto"/>
        <w:bottom w:val="none" w:sz="0" w:space="0" w:color="auto"/>
        <w:right w:val="none" w:sz="0" w:space="0" w:color="auto"/>
      </w:divBdr>
    </w:div>
    <w:div w:id="356931036">
      <w:bodyDiv w:val="1"/>
      <w:marLeft w:val="0"/>
      <w:marRight w:val="0"/>
      <w:marTop w:val="0"/>
      <w:marBottom w:val="0"/>
      <w:divBdr>
        <w:top w:val="none" w:sz="0" w:space="0" w:color="auto"/>
        <w:left w:val="none" w:sz="0" w:space="0" w:color="auto"/>
        <w:bottom w:val="none" w:sz="0" w:space="0" w:color="auto"/>
        <w:right w:val="none" w:sz="0" w:space="0" w:color="auto"/>
      </w:divBdr>
    </w:div>
    <w:div w:id="359017874">
      <w:bodyDiv w:val="1"/>
      <w:marLeft w:val="0"/>
      <w:marRight w:val="0"/>
      <w:marTop w:val="0"/>
      <w:marBottom w:val="0"/>
      <w:divBdr>
        <w:top w:val="none" w:sz="0" w:space="0" w:color="auto"/>
        <w:left w:val="none" w:sz="0" w:space="0" w:color="auto"/>
        <w:bottom w:val="none" w:sz="0" w:space="0" w:color="auto"/>
        <w:right w:val="none" w:sz="0" w:space="0" w:color="auto"/>
      </w:divBdr>
    </w:div>
    <w:div w:id="370879683">
      <w:bodyDiv w:val="1"/>
      <w:marLeft w:val="0"/>
      <w:marRight w:val="0"/>
      <w:marTop w:val="0"/>
      <w:marBottom w:val="0"/>
      <w:divBdr>
        <w:top w:val="none" w:sz="0" w:space="0" w:color="auto"/>
        <w:left w:val="none" w:sz="0" w:space="0" w:color="auto"/>
        <w:bottom w:val="none" w:sz="0" w:space="0" w:color="auto"/>
        <w:right w:val="none" w:sz="0" w:space="0" w:color="auto"/>
      </w:divBdr>
    </w:div>
    <w:div w:id="371271634">
      <w:bodyDiv w:val="1"/>
      <w:marLeft w:val="0"/>
      <w:marRight w:val="0"/>
      <w:marTop w:val="0"/>
      <w:marBottom w:val="0"/>
      <w:divBdr>
        <w:top w:val="none" w:sz="0" w:space="0" w:color="auto"/>
        <w:left w:val="none" w:sz="0" w:space="0" w:color="auto"/>
        <w:bottom w:val="none" w:sz="0" w:space="0" w:color="auto"/>
        <w:right w:val="none" w:sz="0" w:space="0" w:color="auto"/>
      </w:divBdr>
    </w:div>
    <w:div w:id="402796302">
      <w:bodyDiv w:val="1"/>
      <w:marLeft w:val="0"/>
      <w:marRight w:val="0"/>
      <w:marTop w:val="0"/>
      <w:marBottom w:val="0"/>
      <w:divBdr>
        <w:top w:val="none" w:sz="0" w:space="0" w:color="auto"/>
        <w:left w:val="none" w:sz="0" w:space="0" w:color="auto"/>
        <w:bottom w:val="none" w:sz="0" w:space="0" w:color="auto"/>
        <w:right w:val="none" w:sz="0" w:space="0" w:color="auto"/>
      </w:divBdr>
    </w:div>
    <w:div w:id="448552752">
      <w:bodyDiv w:val="1"/>
      <w:marLeft w:val="0"/>
      <w:marRight w:val="0"/>
      <w:marTop w:val="0"/>
      <w:marBottom w:val="0"/>
      <w:divBdr>
        <w:top w:val="none" w:sz="0" w:space="0" w:color="auto"/>
        <w:left w:val="none" w:sz="0" w:space="0" w:color="auto"/>
        <w:bottom w:val="none" w:sz="0" w:space="0" w:color="auto"/>
        <w:right w:val="none" w:sz="0" w:space="0" w:color="auto"/>
      </w:divBdr>
    </w:div>
    <w:div w:id="454716151">
      <w:bodyDiv w:val="1"/>
      <w:marLeft w:val="0"/>
      <w:marRight w:val="0"/>
      <w:marTop w:val="0"/>
      <w:marBottom w:val="0"/>
      <w:divBdr>
        <w:top w:val="none" w:sz="0" w:space="0" w:color="auto"/>
        <w:left w:val="none" w:sz="0" w:space="0" w:color="auto"/>
        <w:bottom w:val="none" w:sz="0" w:space="0" w:color="auto"/>
        <w:right w:val="none" w:sz="0" w:space="0" w:color="auto"/>
      </w:divBdr>
    </w:div>
    <w:div w:id="458842365">
      <w:bodyDiv w:val="1"/>
      <w:marLeft w:val="0"/>
      <w:marRight w:val="0"/>
      <w:marTop w:val="0"/>
      <w:marBottom w:val="0"/>
      <w:divBdr>
        <w:top w:val="none" w:sz="0" w:space="0" w:color="auto"/>
        <w:left w:val="none" w:sz="0" w:space="0" w:color="auto"/>
        <w:bottom w:val="none" w:sz="0" w:space="0" w:color="auto"/>
        <w:right w:val="none" w:sz="0" w:space="0" w:color="auto"/>
      </w:divBdr>
    </w:div>
    <w:div w:id="462576886">
      <w:bodyDiv w:val="1"/>
      <w:marLeft w:val="0"/>
      <w:marRight w:val="0"/>
      <w:marTop w:val="0"/>
      <w:marBottom w:val="0"/>
      <w:divBdr>
        <w:top w:val="none" w:sz="0" w:space="0" w:color="auto"/>
        <w:left w:val="none" w:sz="0" w:space="0" w:color="auto"/>
        <w:bottom w:val="none" w:sz="0" w:space="0" w:color="auto"/>
        <w:right w:val="none" w:sz="0" w:space="0" w:color="auto"/>
      </w:divBdr>
    </w:div>
    <w:div w:id="466894332">
      <w:bodyDiv w:val="1"/>
      <w:marLeft w:val="0"/>
      <w:marRight w:val="0"/>
      <w:marTop w:val="0"/>
      <w:marBottom w:val="0"/>
      <w:divBdr>
        <w:top w:val="none" w:sz="0" w:space="0" w:color="auto"/>
        <w:left w:val="none" w:sz="0" w:space="0" w:color="auto"/>
        <w:bottom w:val="none" w:sz="0" w:space="0" w:color="auto"/>
        <w:right w:val="none" w:sz="0" w:space="0" w:color="auto"/>
      </w:divBdr>
    </w:div>
    <w:div w:id="470639947">
      <w:bodyDiv w:val="1"/>
      <w:marLeft w:val="0"/>
      <w:marRight w:val="0"/>
      <w:marTop w:val="0"/>
      <w:marBottom w:val="0"/>
      <w:divBdr>
        <w:top w:val="none" w:sz="0" w:space="0" w:color="auto"/>
        <w:left w:val="none" w:sz="0" w:space="0" w:color="auto"/>
        <w:bottom w:val="none" w:sz="0" w:space="0" w:color="auto"/>
        <w:right w:val="none" w:sz="0" w:space="0" w:color="auto"/>
      </w:divBdr>
    </w:div>
    <w:div w:id="483856576">
      <w:bodyDiv w:val="1"/>
      <w:marLeft w:val="0"/>
      <w:marRight w:val="0"/>
      <w:marTop w:val="0"/>
      <w:marBottom w:val="0"/>
      <w:divBdr>
        <w:top w:val="none" w:sz="0" w:space="0" w:color="auto"/>
        <w:left w:val="none" w:sz="0" w:space="0" w:color="auto"/>
        <w:bottom w:val="none" w:sz="0" w:space="0" w:color="auto"/>
        <w:right w:val="none" w:sz="0" w:space="0" w:color="auto"/>
      </w:divBdr>
    </w:div>
    <w:div w:id="519129520">
      <w:bodyDiv w:val="1"/>
      <w:marLeft w:val="0"/>
      <w:marRight w:val="0"/>
      <w:marTop w:val="0"/>
      <w:marBottom w:val="0"/>
      <w:divBdr>
        <w:top w:val="none" w:sz="0" w:space="0" w:color="auto"/>
        <w:left w:val="none" w:sz="0" w:space="0" w:color="auto"/>
        <w:bottom w:val="none" w:sz="0" w:space="0" w:color="auto"/>
        <w:right w:val="none" w:sz="0" w:space="0" w:color="auto"/>
      </w:divBdr>
    </w:div>
    <w:div w:id="527911789">
      <w:bodyDiv w:val="1"/>
      <w:marLeft w:val="0"/>
      <w:marRight w:val="0"/>
      <w:marTop w:val="0"/>
      <w:marBottom w:val="0"/>
      <w:divBdr>
        <w:top w:val="none" w:sz="0" w:space="0" w:color="auto"/>
        <w:left w:val="none" w:sz="0" w:space="0" w:color="auto"/>
        <w:bottom w:val="none" w:sz="0" w:space="0" w:color="auto"/>
        <w:right w:val="none" w:sz="0" w:space="0" w:color="auto"/>
      </w:divBdr>
    </w:div>
    <w:div w:id="537091186">
      <w:bodyDiv w:val="1"/>
      <w:marLeft w:val="0"/>
      <w:marRight w:val="0"/>
      <w:marTop w:val="0"/>
      <w:marBottom w:val="0"/>
      <w:divBdr>
        <w:top w:val="none" w:sz="0" w:space="0" w:color="auto"/>
        <w:left w:val="none" w:sz="0" w:space="0" w:color="auto"/>
        <w:bottom w:val="none" w:sz="0" w:space="0" w:color="auto"/>
        <w:right w:val="none" w:sz="0" w:space="0" w:color="auto"/>
      </w:divBdr>
    </w:div>
    <w:div w:id="560412023">
      <w:bodyDiv w:val="1"/>
      <w:marLeft w:val="0"/>
      <w:marRight w:val="0"/>
      <w:marTop w:val="0"/>
      <w:marBottom w:val="0"/>
      <w:divBdr>
        <w:top w:val="none" w:sz="0" w:space="0" w:color="auto"/>
        <w:left w:val="none" w:sz="0" w:space="0" w:color="auto"/>
        <w:bottom w:val="none" w:sz="0" w:space="0" w:color="auto"/>
        <w:right w:val="none" w:sz="0" w:space="0" w:color="auto"/>
      </w:divBdr>
    </w:div>
    <w:div w:id="632060515">
      <w:bodyDiv w:val="1"/>
      <w:marLeft w:val="0"/>
      <w:marRight w:val="0"/>
      <w:marTop w:val="0"/>
      <w:marBottom w:val="0"/>
      <w:divBdr>
        <w:top w:val="none" w:sz="0" w:space="0" w:color="auto"/>
        <w:left w:val="none" w:sz="0" w:space="0" w:color="auto"/>
        <w:bottom w:val="none" w:sz="0" w:space="0" w:color="auto"/>
        <w:right w:val="none" w:sz="0" w:space="0" w:color="auto"/>
      </w:divBdr>
    </w:div>
    <w:div w:id="640428920">
      <w:bodyDiv w:val="1"/>
      <w:marLeft w:val="0"/>
      <w:marRight w:val="0"/>
      <w:marTop w:val="0"/>
      <w:marBottom w:val="0"/>
      <w:divBdr>
        <w:top w:val="none" w:sz="0" w:space="0" w:color="auto"/>
        <w:left w:val="none" w:sz="0" w:space="0" w:color="auto"/>
        <w:bottom w:val="none" w:sz="0" w:space="0" w:color="auto"/>
        <w:right w:val="none" w:sz="0" w:space="0" w:color="auto"/>
      </w:divBdr>
    </w:div>
    <w:div w:id="665207730">
      <w:bodyDiv w:val="1"/>
      <w:marLeft w:val="0"/>
      <w:marRight w:val="0"/>
      <w:marTop w:val="0"/>
      <w:marBottom w:val="0"/>
      <w:divBdr>
        <w:top w:val="none" w:sz="0" w:space="0" w:color="auto"/>
        <w:left w:val="none" w:sz="0" w:space="0" w:color="auto"/>
        <w:bottom w:val="none" w:sz="0" w:space="0" w:color="auto"/>
        <w:right w:val="none" w:sz="0" w:space="0" w:color="auto"/>
      </w:divBdr>
    </w:div>
    <w:div w:id="666058778">
      <w:bodyDiv w:val="1"/>
      <w:marLeft w:val="0"/>
      <w:marRight w:val="0"/>
      <w:marTop w:val="0"/>
      <w:marBottom w:val="0"/>
      <w:divBdr>
        <w:top w:val="none" w:sz="0" w:space="0" w:color="auto"/>
        <w:left w:val="none" w:sz="0" w:space="0" w:color="auto"/>
        <w:bottom w:val="none" w:sz="0" w:space="0" w:color="auto"/>
        <w:right w:val="none" w:sz="0" w:space="0" w:color="auto"/>
      </w:divBdr>
    </w:div>
    <w:div w:id="679888790">
      <w:bodyDiv w:val="1"/>
      <w:marLeft w:val="0"/>
      <w:marRight w:val="0"/>
      <w:marTop w:val="0"/>
      <w:marBottom w:val="0"/>
      <w:divBdr>
        <w:top w:val="none" w:sz="0" w:space="0" w:color="auto"/>
        <w:left w:val="none" w:sz="0" w:space="0" w:color="auto"/>
        <w:bottom w:val="none" w:sz="0" w:space="0" w:color="auto"/>
        <w:right w:val="none" w:sz="0" w:space="0" w:color="auto"/>
      </w:divBdr>
    </w:div>
    <w:div w:id="704913206">
      <w:bodyDiv w:val="1"/>
      <w:marLeft w:val="0"/>
      <w:marRight w:val="0"/>
      <w:marTop w:val="0"/>
      <w:marBottom w:val="0"/>
      <w:divBdr>
        <w:top w:val="none" w:sz="0" w:space="0" w:color="auto"/>
        <w:left w:val="none" w:sz="0" w:space="0" w:color="auto"/>
        <w:bottom w:val="none" w:sz="0" w:space="0" w:color="auto"/>
        <w:right w:val="none" w:sz="0" w:space="0" w:color="auto"/>
      </w:divBdr>
    </w:div>
    <w:div w:id="728186021">
      <w:bodyDiv w:val="1"/>
      <w:marLeft w:val="0"/>
      <w:marRight w:val="0"/>
      <w:marTop w:val="0"/>
      <w:marBottom w:val="0"/>
      <w:divBdr>
        <w:top w:val="none" w:sz="0" w:space="0" w:color="auto"/>
        <w:left w:val="none" w:sz="0" w:space="0" w:color="auto"/>
        <w:bottom w:val="none" w:sz="0" w:space="0" w:color="auto"/>
        <w:right w:val="none" w:sz="0" w:space="0" w:color="auto"/>
      </w:divBdr>
    </w:div>
    <w:div w:id="739324364">
      <w:bodyDiv w:val="1"/>
      <w:marLeft w:val="0"/>
      <w:marRight w:val="0"/>
      <w:marTop w:val="0"/>
      <w:marBottom w:val="0"/>
      <w:divBdr>
        <w:top w:val="none" w:sz="0" w:space="0" w:color="auto"/>
        <w:left w:val="none" w:sz="0" w:space="0" w:color="auto"/>
        <w:bottom w:val="none" w:sz="0" w:space="0" w:color="auto"/>
        <w:right w:val="none" w:sz="0" w:space="0" w:color="auto"/>
      </w:divBdr>
    </w:div>
    <w:div w:id="748112708">
      <w:bodyDiv w:val="1"/>
      <w:marLeft w:val="0"/>
      <w:marRight w:val="0"/>
      <w:marTop w:val="0"/>
      <w:marBottom w:val="0"/>
      <w:divBdr>
        <w:top w:val="none" w:sz="0" w:space="0" w:color="auto"/>
        <w:left w:val="none" w:sz="0" w:space="0" w:color="auto"/>
        <w:bottom w:val="none" w:sz="0" w:space="0" w:color="auto"/>
        <w:right w:val="none" w:sz="0" w:space="0" w:color="auto"/>
      </w:divBdr>
    </w:div>
    <w:div w:id="783379257">
      <w:bodyDiv w:val="1"/>
      <w:marLeft w:val="0"/>
      <w:marRight w:val="0"/>
      <w:marTop w:val="0"/>
      <w:marBottom w:val="0"/>
      <w:divBdr>
        <w:top w:val="none" w:sz="0" w:space="0" w:color="auto"/>
        <w:left w:val="none" w:sz="0" w:space="0" w:color="auto"/>
        <w:bottom w:val="none" w:sz="0" w:space="0" w:color="auto"/>
        <w:right w:val="none" w:sz="0" w:space="0" w:color="auto"/>
      </w:divBdr>
    </w:div>
    <w:div w:id="813526444">
      <w:bodyDiv w:val="1"/>
      <w:marLeft w:val="0"/>
      <w:marRight w:val="0"/>
      <w:marTop w:val="0"/>
      <w:marBottom w:val="0"/>
      <w:divBdr>
        <w:top w:val="none" w:sz="0" w:space="0" w:color="auto"/>
        <w:left w:val="none" w:sz="0" w:space="0" w:color="auto"/>
        <w:bottom w:val="none" w:sz="0" w:space="0" w:color="auto"/>
        <w:right w:val="none" w:sz="0" w:space="0" w:color="auto"/>
      </w:divBdr>
    </w:div>
    <w:div w:id="817384430">
      <w:bodyDiv w:val="1"/>
      <w:marLeft w:val="0"/>
      <w:marRight w:val="0"/>
      <w:marTop w:val="0"/>
      <w:marBottom w:val="0"/>
      <w:divBdr>
        <w:top w:val="none" w:sz="0" w:space="0" w:color="auto"/>
        <w:left w:val="none" w:sz="0" w:space="0" w:color="auto"/>
        <w:bottom w:val="none" w:sz="0" w:space="0" w:color="auto"/>
        <w:right w:val="none" w:sz="0" w:space="0" w:color="auto"/>
      </w:divBdr>
    </w:div>
    <w:div w:id="838931014">
      <w:bodyDiv w:val="1"/>
      <w:marLeft w:val="0"/>
      <w:marRight w:val="0"/>
      <w:marTop w:val="0"/>
      <w:marBottom w:val="0"/>
      <w:divBdr>
        <w:top w:val="none" w:sz="0" w:space="0" w:color="auto"/>
        <w:left w:val="none" w:sz="0" w:space="0" w:color="auto"/>
        <w:bottom w:val="none" w:sz="0" w:space="0" w:color="auto"/>
        <w:right w:val="none" w:sz="0" w:space="0" w:color="auto"/>
      </w:divBdr>
    </w:div>
    <w:div w:id="840006889">
      <w:bodyDiv w:val="1"/>
      <w:marLeft w:val="0"/>
      <w:marRight w:val="0"/>
      <w:marTop w:val="0"/>
      <w:marBottom w:val="0"/>
      <w:divBdr>
        <w:top w:val="none" w:sz="0" w:space="0" w:color="auto"/>
        <w:left w:val="none" w:sz="0" w:space="0" w:color="auto"/>
        <w:bottom w:val="none" w:sz="0" w:space="0" w:color="auto"/>
        <w:right w:val="none" w:sz="0" w:space="0" w:color="auto"/>
      </w:divBdr>
    </w:div>
    <w:div w:id="844901250">
      <w:bodyDiv w:val="1"/>
      <w:marLeft w:val="0"/>
      <w:marRight w:val="0"/>
      <w:marTop w:val="0"/>
      <w:marBottom w:val="0"/>
      <w:divBdr>
        <w:top w:val="none" w:sz="0" w:space="0" w:color="auto"/>
        <w:left w:val="none" w:sz="0" w:space="0" w:color="auto"/>
        <w:bottom w:val="none" w:sz="0" w:space="0" w:color="auto"/>
        <w:right w:val="none" w:sz="0" w:space="0" w:color="auto"/>
      </w:divBdr>
    </w:div>
    <w:div w:id="848643862">
      <w:bodyDiv w:val="1"/>
      <w:marLeft w:val="0"/>
      <w:marRight w:val="0"/>
      <w:marTop w:val="0"/>
      <w:marBottom w:val="0"/>
      <w:divBdr>
        <w:top w:val="none" w:sz="0" w:space="0" w:color="auto"/>
        <w:left w:val="none" w:sz="0" w:space="0" w:color="auto"/>
        <w:bottom w:val="none" w:sz="0" w:space="0" w:color="auto"/>
        <w:right w:val="none" w:sz="0" w:space="0" w:color="auto"/>
      </w:divBdr>
    </w:div>
    <w:div w:id="864177452">
      <w:bodyDiv w:val="1"/>
      <w:marLeft w:val="0"/>
      <w:marRight w:val="0"/>
      <w:marTop w:val="0"/>
      <w:marBottom w:val="0"/>
      <w:divBdr>
        <w:top w:val="none" w:sz="0" w:space="0" w:color="auto"/>
        <w:left w:val="none" w:sz="0" w:space="0" w:color="auto"/>
        <w:bottom w:val="none" w:sz="0" w:space="0" w:color="auto"/>
        <w:right w:val="none" w:sz="0" w:space="0" w:color="auto"/>
      </w:divBdr>
    </w:div>
    <w:div w:id="867989912">
      <w:bodyDiv w:val="1"/>
      <w:marLeft w:val="0"/>
      <w:marRight w:val="0"/>
      <w:marTop w:val="0"/>
      <w:marBottom w:val="0"/>
      <w:divBdr>
        <w:top w:val="none" w:sz="0" w:space="0" w:color="auto"/>
        <w:left w:val="none" w:sz="0" w:space="0" w:color="auto"/>
        <w:bottom w:val="none" w:sz="0" w:space="0" w:color="auto"/>
        <w:right w:val="none" w:sz="0" w:space="0" w:color="auto"/>
      </w:divBdr>
    </w:div>
    <w:div w:id="869487075">
      <w:bodyDiv w:val="1"/>
      <w:marLeft w:val="0"/>
      <w:marRight w:val="0"/>
      <w:marTop w:val="0"/>
      <w:marBottom w:val="0"/>
      <w:divBdr>
        <w:top w:val="none" w:sz="0" w:space="0" w:color="auto"/>
        <w:left w:val="none" w:sz="0" w:space="0" w:color="auto"/>
        <w:bottom w:val="none" w:sz="0" w:space="0" w:color="auto"/>
        <w:right w:val="none" w:sz="0" w:space="0" w:color="auto"/>
      </w:divBdr>
    </w:div>
    <w:div w:id="873351839">
      <w:bodyDiv w:val="1"/>
      <w:marLeft w:val="0"/>
      <w:marRight w:val="0"/>
      <w:marTop w:val="0"/>
      <w:marBottom w:val="0"/>
      <w:divBdr>
        <w:top w:val="none" w:sz="0" w:space="0" w:color="auto"/>
        <w:left w:val="none" w:sz="0" w:space="0" w:color="auto"/>
        <w:bottom w:val="none" w:sz="0" w:space="0" w:color="auto"/>
        <w:right w:val="none" w:sz="0" w:space="0" w:color="auto"/>
      </w:divBdr>
    </w:div>
    <w:div w:id="891889349">
      <w:bodyDiv w:val="1"/>
      <w:marLeft w:val="0"/>
      <w:marRight w:val="0"/>
      <w:marTop w:val="0"/>
      <w:marBottom w:val="0"/>
      <w:divBdr>
        <w:top w:val="none" w:sz="0" w:space="0" w:color="auto"/>
        <w:left w:val="none" w:sz="0" w:space="0" w:color="auto"/>
        <w:bottom w:val="none" w:sz="0" w:space="0" w:color="auto"/>
        <w:right w:val="none" w:sz="0" w:space="0" w:color="auto"/>
      </w:divBdr>
    </w:div>
    <w:div w:id="901598922">
      <w:bodyDiv w:val="1"/>
      <w:marLeft w:val="0"/>
      <w:marRight w:val="0"/>
      <w:marTop w:val="0"/>
      <w:marBottom w:val="0"/>
      <w:divBdr>
        <w:top w:val="none" w:sz="0" w:space="0" w:color="auto"/>
        <w:left w:val="none" w:sz="0" w:space="0" w:color="auto"/>
        <w:bottom w:val="none" w:sz="0" w:space="0" w:color="auto"/>
        <w:right w:val="none" w:sz="0" w:space="0" w:color="auto"/>
      </w:divBdr>
    </w:div>
    <w:div w:id="904297397">
      <w:bodyDiv w:val="1"/>
      <w:marLeft w:val="0"/>
      <w:marRight w:val="0"/>
      <w:marTop w:val="0"/>
      <w:marBottom w:val="0"/>
      <w:divBdr>
        <w:top w:val="none" w:sz="0" w:space="0" w:color="auto"/>
        <w:left w:val="none" w:sz="0" w:space="0" w:color="auto"/>
        <w:bottom w:val="none" w:sz="0" w:space="0" w:color="auto"/>
        <w:right w:val="none" w:sz="0" w:space="0" w:color="auto"/>
      </w:divBdr>
    </w:div>
    <w:div w:id="905143107">
      <w:bodyDiv w:val="1"/>
      <w:marLeft w:val="0"/>
      <w:marRight w:val="0"/>
      <w:marTop w:val="0"/>
      <w:marBottom w:val="0"/>
      <w:divBdr>
        <w:top w:val="none" w:sz="0" w:space="0" w:color="auto"/>
        <w:left w:val="none" w:sz="0" w:space="0" w:color="auto"/>
        <w:bottom w:val="none" w:sz="0" w:space="0" w:color="auto"/>
        <w:right w:val="none" w:sz="0" w:space="0" w:color="auto"/>
      </w:divBdr>
    </w:div>
    <w:div w:id="916550102">
      <w:bodyDiv w:val="1"/>
      <w:marLeft w:val="0"/>
      <w:marRight w:val="0"/>
      <w:marTop w:val="0"/>
      <w:marBottom w:val="0"/>
      <w:divBdr>
        <w:top w:val="none" w:sz="0" w:space="0" w:color="auto"/>
        <w:left w:val="none" w:sz="0" w:space="0" w:color="auto"/>
        <w:bottom w:val="none" w:sz="0" w:space="0" w:color="auto"/>
        <w:right w:val="none" w:sz="0" w:space="0" w:color="auto"/>
      </w:divBdr>
    </w:div>
    <w:div w:id="916743910">
      <w:bodyDiv w:val="1"/>
      <w:marLeft w:val="0"/>
      <w:marRight w:val="0"/>
      <w:marTop w:val="0"/>
      <w:marBottom w:val="0"/>
      <w:divBdr>
        <w:top w:val="none" w:sz="0" w:space="0" w:color="auto"/>
        <w:left w:val="none" w:sz="0" w:space="0" w:color="auto"/>
        <w:bottom w:val="none" w:sz="0" w:space="0" w:color="auto"/>
        <w:right w:val="none" w:sz="0" w:space="0" w:color="auto"/>
      </w:divBdr>
    </w:div>
    <w:div w:id="955061230">
      <w:bodyDiv w:val="1"/>
      <w:marLeft w:val="0"/>
      <w:marRight w:val="0"/>
      <w:marTop w:val="0"/>
      <w:marBottom w:val="0"/>
      <w:divBdr>
        <w:top w:val="none" w:sz="0" w:space="0" w:color="auto"/>
        <w:left w:val="none" w:sz="0" w:space="0" w:color="auto"/>
        <w:bottom w:val="none" w:sz="0" w:space="0" w:color="auto"/>
        <w:right w:val="none" w:sz="0" w:space="0" w:color="auto"/>
      </w:divBdr>
    </w:div>
    <w:div w:id="960844978">
      <w:bodyDiv w:val="1"/>
      <w:marLeft w:val="0"/>
      <w:marRight w:val="0"/>
      <w:marTop w:val="0"/>
      <w:marBottom w:val="0"/>
      <w:divBdr>
        <w:top w:val="none" w:sz="0" w:space="0" w:color="auto"/>
        <w:left w:val="none" w:sz="0" w:space="0" w:color="auto"/>
        <w:bottom w:val="none" w:sz="0" w:space="0" w:color="auto"/>
        <w:right w:val="none" w:sz="0" w:space="0" w:color="auto"/>
      </w:divBdr>
    </w:div>
    <w:div w:id="961225264">
      <w:bodyDiv w:val="1"/>
      <w:marLeft w:val="0"/>
      <w:marRight w:val="0"/>
      <w:marTop w:val="0"/>
      <w:marBottom w:val="0"/>
      <w:divBdr>
        <w:top w:val="none" w:sz="0" w:space="0" w:color="auto"/>
        <w:left w:val="none" w:sz="0" w:space="0" w:color="auto"/>
        <w:bottom w:val="none" w:sz="0" w:space="0" w:color="auto"/>
        <w:right w:val="none" w:sz="0" w:space="0" w:color="auto"/>
      </w:divBdr>
    </w:div>
    <w:div w:id="1008824001">
      <w:bodyDiv w:val="1"/>
      <w:marLeft w:val="0"/>
      <w:marRight w:val="0"/>
      <w:marTop w:val="0"/>
      <w:marBottom w:val="0"/>
      <w:divBdr>
        <w:top w:val="none" w:sz="0" w:space="0" w:color="auto"/>
        <w:left w:val="none" w:sz="0" w:space="0" w:color="auto"/>
        <w:bottom w:val="none" w:sz="0" w:space="0" w:color="auto"/>
        <w:right w:val="none" w:sz="0" w:space="0" w:color="auto"/>
      </w:divBdr>
    </w:div>
    <w:div w:id="1014962105">
      <w:bodyDiv w:val="1"/>
      <w:marLeft w:val="0"/>
      <w:marRight w:val="0"/>
      <w:marTop w:val="0"/>
      <w:marBottom w:val="0"/>
      <w:divBdr>
        <w:top w:val="none" w:sz="0" w:space="0" w:color="auto"/>
        <w:left w:val="none" w:sz="0" w:space="0" w:color="auto"/>
        <w:bottom w:val="none" w:sz="0" w:space="0" w:color="auto"/>
        <w:right w:val="none" w:sz="0" w:space="0" w:color="auto"/>
      </w:divBdr>
    </w:div>
    <w:div w:id="1050152000">
      <w:bodyDiv w:val="1"/>
      <w:marLeft w:val="0"/>
      <w:marRight w:val="0"/>
      <w:marTop w:val="0"/>
      <w:marBottom w:val="0"/>
      <w:divBdr>
        <w:top w:val="none" w:sz="0" w:space="0" w:color="auto"/>
        <w:left w:val="none" w:sz="0" w:space="0" w:color="auto"/>
        <w:bottom w:val="none" w:sz="0" w:space="0" w:color="auto"/>
        <w:right w:val="none" w:sz="0" w:space="0" w:color="auto"/>
      </w:divBdr>
    </w:div>
    <w:div w:id="1052926526">
      <w:bodyDiv w:val="1"/>
      <w:marLeft w:val="0"/>
      <w:marRight w:val="0"/>
      <w:marTop w:val="0"/>
      <w:marBottom w:val="0"/>
      <w:divBdr>
        <w:top w:val="none" w:sz="0" w:space="0" w:color="auto"/>
        <w:left w:val="none" w:sz="0" w:space="0" w:color="auto"/>
        <w:bottom w:val="none" w:sz="0" w:space="0" w:color="auto"/>
        <w:right w:val="none" w:sz="0" w:space="0" w:color="auto"/>
      </w:divBdr>
    </w:div>
    <w:div w:id="1076245637">
      <w:bodyDiv w:val="1"/>
      <w:marLeft w:val="0"/>
      <w:marRight w:val="0"/>
      <w:marTop w:val="0"/>
      <w:marBottom w:val="0"/>
      <w:divBdr>
        <w:top w:val="none" w:sz="0" w:space="0" w:color="auto"/>
        <w:left w:val="none" w:sz="0" w:space="0" w:color="auto"/>
        <w:bottom w:val="none" w:sz="0" w:space="0" w:color="auto"/>
        <w:right w:val="none" w:sz="0" w:space="0" w:color="auto"/>
      </w:divBdr>
    </w:div>
    <w:div w:id="1109740564">
      <w:bodyDiv w:val="1"/>
      <w:marLeft w:val="0"/>
      <w:marRight w:val="0"/>
      <w:marTop w:val="0"/>
      <w:marBottom w:val="0"/>
      <w:divBdr>
        <w:top w:val="none" w:sz="0" w:space="0" w:color="auto"/>
        <w:left w:val="none" w:sz="0" w:space="0" w:color="auto"/>
        <w:bottom w:val="none" w:sz="0" w:space="0" w:color="auto"/>
        <w:right w:val="none" w:sz="0" w:space="0" w:color="auto"/>
      </w:divBdr>
    </w:div>
    <w:div w:id="1124157143">
      <w:bodyDiv w:val="1"/>
      <w:marLeft w:val="0"/>
      <w:marRight w:val="0"/>
      <w:marTop w:val="0"/>
      <w:marBottom w:val="0"/>
      <w:divBdr>
        <w:top w:val="none" w:sz="0" w:space="0" w:color="auto"/>
        <w:left w:val="none" w:sz="0" w:space="0" w:color="auto"/>
        <w:bottom w:val="none" w:sz="0" w:space="0" w:color="auto"/>
        <w:right w:val="none" w:sz="0" w:space="0" w:color="auto"/>
      </w:divBdr>
    </w:div>
    <w:div w:id="1133329502">
      <w:bodyDiv w:val="1"/>
      <w:marLeft w:val="0"/>
      <w:marRight w:val="0"/>
      <w:marTop w:val="0"/>
      <w:marBottom w:val="0"/>
      <w:divBdr>
        <w:top w:val="none" w:sz="0" w:space="0" w:color="auto"/>
        <w:left w:val="none" w:sz="0" w:space="0" w:color="auto"/>
        <w:bottom w:val="none" w:sz="0" w:space="0" w:color="auto"/>
        <w:right w:val="none" w:sz="0" w:space="0" w:color="auto"/>
      </w:divBdr>
    </w:div>
    <w:div w:id="1144279869">
      <w:bodyDiv w:val="1"/>
      <w:marLeft w:val="0"/>
      <w:marRight w:val="0"/>
      <w:marTop w:val="0"/>
      <w:marBottom w:val="0"/>
      <w:divBdr>
        <w:top w:val="none" w:sz="0" w:space="0" w:color="auto"/>
        <w:left w:val="none" w:sz="0" w:space="0" w:color="auto"/>
        <w:bottom w:val="none" w:sz="0" w:space="0" w:color="auto"/>
        <w:right w:val="none" w:sz="0" w:space="0" w:color="auto"/>
      </w:divBdr>
    </w:div>
    <w:div w:id="1154446080">
      <w:bodyDiv w:val="1"/>
      <w:marLeft w:val="0"/>
      <w:marRight w:val="0"/>
      <w:marTop w:val="0"/>
      <w:marBottom w:val="0"/>
      <w:divBdr>
        <w:top w:val="none" w:sz="0" w:space="0" w:color="auto"/>
        <w:left w:val="none" w:sz="0" w:space="0" w:color="auto"/>
        <w:bottom w:val="none" w:sz="0" w:space="0" w:color="auto"/>
        <w:right w:val="none" w:sz="0" w:space="0" w:color="auto"/>
      </w:divBdr>
    </w:div>
    <w:div w:id="1165895615">
      <w:bodyDiv w:val="1"/>
      <w:marLeft w:val="0"/>
      <w:marRight w:val="0"/>
      <w:marTop w:val="0"/>
      <w:marBottom w:val="0"/>
      <w:divBdr>
        <w:top w:val="none" w:sz="0" w:space="0" w:color="auto"/>
        <w:left w:val="none" w:sz="0" w:space="0" w:color="auto"/>
        <w:bottom w:val="none" w:sz="0" w:space="0" w:color="auto"/>
        <w:right w:val="none" w:sz="0" w:space="0" w:color="auto"/>
      </w:divBdr>
    </w:div>
    <w:div w:id="1209611325">
      <w:bodyDiv w:val="1"/>
      <w:marLeft w:val="0"/>
      <w:marRight w:val="0"/>
      <w:marTop w:val="0"/>
      <w:marBottom w:val="0"/>
      <w:divBdr>
        <w:top w:val="none" w:sz="0" w:space="0" w:color="auto"/>
        <w:left w:val="none" w:sz="0" w:space="0" w:color="auto"/>
        <w:bottom w:val="none" w:sz="0" w:space="0" w:color="auto"/>
        <w:right w:val="none" w:sz="0" w:space="0" w:color="auto"/>
      </w:divBdr>
    </w:div>
    <w:div w:id="1209957283">
      <w:bodyDiv w:val="1"/>
      <w:marLeft w:val="0"/>
      <w:marRight w:val="0"/>
      <w:marTop w:val="0"/>
      <w:marBottom w:val="0"/>
      <w:divBdr>
        <w:top w:val="none" w:sz="0" w:space="0" w:color="auto"/>
        <w:left w:val="none" w:sz="0" w:space="0" w:color="auto"/>
        <w:bottom w:val="none" w:sz="0" w:space="0" w:color="auto"/>
        <w:right w:val="none" w:sz="0" w:space="0" w:color="auto"/>
      </w:divBdr>
    </w:div>
    <w:div w:id="1218662050">
      <w:bodyDiv w:val="1"/>
      <w:marLeft w:val="0"/>
      <w:marRight w:val="0"/>
      <w:marTop w:val="0"/>
      <w:marBottom w:val="0"/>
      <w:divBdr>
        <w:top w:val="none" w:sz="0" w:space="0" w:color="auto"/>
        <w:left w:val="none" w:sz="0" w:space="0" w:color="auto"/>
        <w:bottom w:val="none" w:sz="0" w:space="0" w:color="auto"/>
        <w:right w:val="none" w:sz="0" w:space="0" w:color="auto"/>
      </w:divBdr>
    </w:div>
    <w:div w:id="1219971370">
      <w:bodyDiv w:val="1"/>
      <w:marLeft w:val="0"/>
      <w:marRight w:val="0"/>
      <w:marTop w:val="0"/>
      <w:marBottom w:val="0"/>
      <w:divBdr>
        <w:top w:val="none" w:sz="0" w:space="0" w:color="auto"/>
        <w:left w:val="none" w:sz="0" w:space="0" w:color="auto"/>
        <w:bottom w:val="none" w:sz="0" w:space="0" w:color="auto"/>
        <w:right w:val="none" w:sz="0" w:space="0" w:color="auto"/>
      </w:divBdr>
    </w:div>
    <w:div w:id="1227687482">
      <w:bodyDiv w:val="1"/>
      <w:marLeft w:val="0"/>
      <w:marRight w:val="0"/>
      <w:marTop w:val="0"/>
      <w:marBottom w:val="0"/>
      <w:divBdr>
        <w:top w:val="none" w:sz="0" w:space="0" w:color="auto"/>
        <w:left w:val="none" w:sz="0" w:space="0" w:color="auto"/>
        <w:bottom w:val="none" w:sz="0" w:space="0" w:color="auto"/>
        <w:right w:val="none" w:sz="0" w:space="0" w:color="auto"/>
      </w:divBdr>
    </w:div>
    <w:div w:id="1249264693">
      <w:bodyDiv w:val="1"/>
      <w:marLeft w:val="0"/>
      <w:marRight w:val="0"/>
      <w:marTop w:val="0"/>
      <w:marBottom w:val="0"/>
      <w:divBdr>
        <w:top w:val="none" w:sz="0" w:space="0" w:color="auto"/>
        <w:left w:val="none" w:sz="0" w:space="0" w:color="auto"/>
        <w:bottom w:val="none" w:sz="0" w:space="0" w:color="auto"/>
        <w:right w:val="none" w:sz="0" w:space="0" w:color="auto"/>
      </w:divBdr>
    </w:div>
    <w:div w:id="1250844300">
      <w:bodyDiv w:val="1"/>
      <w:marLeft w:val="0"/>
      <w:marRight w:val="0"/>
      <w:marTop w:val="0"/>
      <w:marBottom w:val="0"/>
      <w:divBdr>
        <w:top w:val="none" w:sz="0" w:space="0" w:color="auto"/>
        <w:left w:val="none" w:sz="0" w:space="0" w:color="auto"/>
        <w:bottom w:val="none" w:sz="0" w:space="0" w:color="auto"/>
        <w:right w:val="none" w:sz="0" w:space="0" w:color="auto"/>
      </w:divBdr>
    </w:div>
    <w:div w:id="1257591530">
      <w:bodyDiv w:val="1"/>
      <w:marLeft w:val="0"/>
      <w:marRight w:val="0"/>
      <w:marTop w:val="0"/>
      <w:marBottom w:val="0"/>
      <w:divBdr>
        <w:top w:val="none" w:sz="0" w:space="0" w:color="auto"/>
        <w:left w:val="none" w:sz="0" w:space="0" w:color="auto"/>
        <w:bottom w:val="none" w:sz="0" w:space="0" w:color="auto"/>
        <w:right w:val="none" w:sz="0" w:space="0" w:color="auto"/>
      </w:divBdr>
    </w:div>
    <w:div w:id="1271622804">
      <w:bodyDiv w:val="1"/>
      <w:marLeft w:val="0"/>
      <w:marRight w:val="0"/>
      <w:marTop w:val="0"/>
      <w:marBottom w:val="0"/>
      <w:divBdr>
        <w:top w:val="none" w:sz="0" w:space="0" w:color="auto"/>
        <w:left w:val="none" w:sz="0" w:space="0" w:color="auto"/>
        <w:bottom w:val="none" w:sz="0" w:space="0" w:color="auto"/>
        <w:right w:val="none" w:sz="0" w:space="0" w:color="auto"/>
      </w:divBdr>
    </w:div>
    <w:div w:id="1272930198">
      <w:bodyDiv w:val="1"/>
      <w:marLeft w:val="0"/>
      <w:marRight w:val="0"/>
      <w:marTop w:val="0"/>
      <w:marBottom w:val="0"/>
      <w:divBdr>
        <w:top w:val="none" w:sz="0" w:space="0" w:color="auto"/>
        <w:left w:val="none" w:sz="0" w:space="0" w:color="auto"/>
        <w:bottom w:val="none" w:sz="0" w:space="0" w:color="auto"/>
        <w:right w:val="none" w:sz="0" w:space="0" w:color="auto"/>
      </w:divBdr>
    </w:div>
    <w:div w:id="1295405708">
      <w:bodyDiv w:val="1"/>
      <w:marLeft w:val="0"/>
      <w:marRight w:val="0"/>
      <w:marTop w:val="0"/>
      <w:marBottom w:val="0"/>
      <w:divBdr>
        <w:top w:val="none" w:sz="0" w:space="0" w:color="auto"/>
        <w:left w:val="none" w:sz="0" w:space="0" w:color="auto"/>
        <w:bottom w:val="none" w:sz="0" w:space="0" w:color="auto"/>
        <w:right w:val="none" w:sz="0" w:space="0" w:color="auto"/>
      </w:divBdr>
    </w:div>
    <w:div w:id="1310130437">
      <w:bodyDiv w:val="1"/>
      <w:marLeft w:val="0"/>
      <w:marRight w:val="0"/>
      <w:marTop w:val="0"/>
      <w:marBottom w:val="0"/>
      <w:divBdr>
        <w:top w:val="none" w:sz="0" w:space="0" w:color="auto"/>
        <w:left w:val="none" w:sz="0" w:space="0" w:color="auto"/>
        <w:bottom w:val="none" w:sz="0" w:space="0" w:color="auto"/>
        <w:right w:val="none" w:sz="0" w:space="0" w:color="auto"/>
      </w:divBdr>
    </w:div>
    <w:div w:id="1347948079">
      <w:bodyDiv w:val="1"/>
      <w:marLeft w:val="0"/>
      <w:marRight w:val="0"/>
      <w:marTop w:val="0"/>
      <w:marBottom w:val="0"/>
      <w:divBdr>
        <w:top w:val="none" w:sz="0" w:space="0" w:color="auto"/>
        <w:left w:val="none" w:sz="0" w:space="0" w:color="auto"/>
        <w:bottom w:val="none" w:sz="0" w:space="0" w:color="auto"/>
        <w:right w:val="none" w:sz="0" w:space="0" w:color="auto"/>
      </w:divBdr>
    </w:div>
    <w:div w:id="1410931562">
      <w:bodyDiv w:val="1"/>
      <w:marLeft w:val="0"/>
      <w:marRight w:val="0"/>
      <w:marTop w:val="0"/>
      <w:marBottom w:val="0"/>
      <w:divBdr>
        <w:top w:val="none" w:sz="0" w:space="0" w:color="auto"/>
        <w:left w:val="none" w:sz="0" w:space="0" w:color="auto"/>
        <w:bottom w:val="none" w:sz="0" w:space="0" w:color="auto"/>
        <w:right w:val="none" w:sz="0" w:space="0" w:color="auto"/>
      </w:divBdr>
    </w:div>
    <w:div w:id="1412120152">
      <w:bodyDiv w:val="1"/>
      <w:marLeft w:val="0"/>
      <w:marRight w:val="0"/>
      <w:marTop w:val="0"/>
      <w:marBottom w:val="0"/>
      <w:divBdr>
        <w:top w:val="none" w:sz="0" w:space="0" w:color="auto"/>
        <w:left w:val="none" w:sz="0" w:space="0" w:color="auto"/>
        <w:bottom w:val="none" w:sz="0" w:space="0" w:color="auto"/>
        <w:right w:val="none" w:sz="0" w:space="0" w:color="auto"/>
      </w:divBdr>
    </w:div>
    <w:div w:id="1438719887">
      <w:bodyDiv w:val="1"/>
      <w:marLeft w:val="0"/>
      <w:marRight w:val="0"/>
      <w:marTop w:val="0"/>
      <w:marBottom w:val="0"/>
      <w:divBdr>
        <w:top w:val="none" w:sz="0" w:space="0" w:color="auto"/>
        <w:left w:val="none" w:sz="0" w:space="0" w:color="auto"/>
        <w:bottom w:val="none" w:sz="0" w:space="0" w:color="auto"/>
        <w:right w:val="none" w:sz="0" w:space="0" w:color="auto"/>
      </w:divBdr>
    </w:div>
    <w:div w:id="1458839551">
      <w:bodyDiv w:val="1"/>
      <w:marLeft w:val="0"/>
      <w:marRight w:val="0"/>
      <w:marTop w:val="0"/>
      <w:marBottom w:val="0"/>
      <w:divBdr>
        <w:top w:val="none" w:sz="0" w:space="0" w:color="auto"/>
        <w:left w:val="none" w:sz="0" w:space="0" w:color="auto"/>
        <w:bottom w:val="none" w:sz="0" w:space="0" w:color="auto"/>
        <w:right w:val="none" w:sz="0" w:space="0" w:color="auto"/>
      </w:divBdr>
    </w:div>
    <w:div w:id="1481380549">
      <w:bodyDiv w:val="1"/>
      <w:marLeft w:val="0"/>
      <w:marRight w:val="0"/>
      <w:marTop w:val="0"/>
      <w:marBottom w:val="0"/>
      <w:divBdr>
        <w:top w:val="none" w:sz="0" w:space="0" w:color="auto"/>
        <w:left w:val="none" w:sz="0" w:space="0" w:color="auto"/>
        <w:bottom w:val="none" w:sz="0" w:space="0" w:color="auto"/>
        <w:right w:val="none" w:sz="0" w:space="0" w:color="auto"/>
      </w:divBdr>
    </w:div>
    <w:div w:id="1481925147">
      <w:bodyDiv w:val="1"/>
      <w:marLeft w:val="0"/>
      <w:marRight w:val="0"/>
      <w:marTop w:val="0"/>
      <w:marBottom w:val="0"/>
      <w:divBdr>
        <w:top w:val="none" w:sz="0" w:space="0" w:color="auto"/>
        <w:left w:val="none" w:sz="0" w:space="0" w:color="auto"/>
        <w:bottom w:val="none" w:sz="0" w:space="0" w:color="auto"/>
        <w:right w:val="none" w:sz="0" w:space="0" w:color="auto"/>
      </w:divBdr>
    </w:div>
    <w:div w:id="1506089130">
      <w:bodyDiv w:val="1"/>
      <w:marLeft w:val="0"/>
      <w:marRight w:val="0"/>
      <w:marTop w:val="0"/>
      <w:marBottom w:val="0"/>
      <w:divBdr>
        <w:top w:val="none" w:sz="0" w:space="0" w:color="auto"/>
        <w:left w:val="none" w:sz="0" w:space="0" w:color="auto"/>
        <w:bottom w:val="none" w:sz="0" w:space="0" w:color="auto"/>
        <w:right w:val="none" w:sz="0" w:space="0" w:color="auto"/>
      </w:divBdr>
    </w:div>
    <w:div w:id="1509321226">
      <w:bodyDiv w:val="1"/>
      <w:marLeft w:val="0"/>
      <w:marRight w:val="0"/>
      <w:marTop w:val="0"/>
      <w:marBottom w:val="0"/>
      <w:divBdr>
        <w:top w:val="none" w:sz="0" w:space="0" w:color="auto"/>
        <w:left w:val="none" w:sz="0" w:space="0" w:color="auto"/>
        <w:bottom w:val="none" w:sz="0" w:space="0" w:color="auto"/>
        <w:right w:val="none" w:sz="0" w:space="0" w:color="auto"/>
      </w:divBdr>
    </w:div>
    <w:div w:id="1543594531">
      <w:bodyDiv w:val="1"/>
      <w:marLeft w:val="0"/>
      <w:marRight w:val="0"/>
      <w:marTop w:val="0"/>
      <w:marBottom w:val="0"/>
      <w:divBdr>
        <w:top w:val="none" w:sz="0" w:space="0" w:color="auto"/>
        <w:left w:val="none" w:sz="0" w:space="0" w:color="auto"/>
        <w:bottom w:val="none" w:sz="0" w:space="0" w:color="auto"/>
        <w:right w:val="none" w:sz="0" w:space="0" w:color="auto"/>
      </w:divBdr>
    </w:div>
    <w:div w:id="1553956777">
      <w:bodyDiv w:val="1"/>
      <w:marLeft w:val="0"/>
      <w:marRight w:val="0"/>
      <w:marTop w:val="0"/>
      <w:marBottom w:val="0"/>
      <w:divBdr>
        <w:top w:val="none" w:sz="0" w:space="0" w:color="auto"/>
        <w:left w:val="none" w:sz="0" w:space="0" w:color="auto"/>
        <w:bottom w:val="none" w:sz="0" w:space="0" w:color="auto"/>
        <w:right w:val="none" w:sz="0" w:space="0" w:color="auto"/>
      </w:divBdr>
    </w:div>
    <w:div w:id="1562712558">
      <w:bodyDiv w:val="1"/>
      <w:marLeft w:val="0"/>
      <w:marRight w:val="0"/>
      <w:marTop w:val="0"/>
      <w:marBottom w:val="0"/>
      <w:divBdr>
        <w:top w:val="none" w:sz="0" w:space="0" w:color="auto"/>
        <w:left w:val="none" w:sz="0" w:space="0" w:color="auto"/>
        <w:bottom w:val="none" w:sz="0" w:space="0" w:color="auto"/>
        <w:right w:val="none" w:sz="0" w:space="0" w:color="auto"/>
      </w:divBdr>
    </w:div>
    <w:div w:id="1575123450">
      <w:bodyDiv w:val="1"/>
      <w:marLeft w:val="0"/>
      <w:marRight w:val="0"/>
      <w:marTop w:val="0"/>
      <w:marBottom w:val="0"/>
      <w:divBdr>
        <w:top w:val="none" w:sz="0" w:space="0" w:color="auto"/>
        <w:left w:val="none" w:sz="0" w:space="0" w:color="auto"/>
        <w:bottom w:val="none" w:sz="0" w:space="0" w:color="auto"/>
        <w:right w:val="none" w:sz="0" w:space="0" w:color="auto"/>
      </w:divBdr>
    </w:div>
    <w:div w:id="1595897437">
      <w:bodyDiv w:val="1"/>
      <w:marLeft w:val="0"/>
      <w:marRight w:val="0"/>
      <w:marTop w:val="0"/>
      <w:marBottom w:val="0"/>
      <w:divBdr>
        <w:top w:val="none" w:sz="0" w:space="0" w:color="auto"/>
        <w:left w:val="none" w:sz="0" w:space="0" w:color="auto"/>
        <w:bottom w:val="none" w:sz="0" w:space="0" w:color="auto"/>
        <w:right w:val="none" w:sz="0" w:space="0" w:color="auto"/>
      </w:divBdr>
    </w:div>
    <w:div w:id="1613629910">
      <w:bodyDiv w:val="1"/>
      <w:marLeft w:val="0"/>
      <w:marRight w:val="0"/>
      <w:marTop w:val="0"/>
      <w:marBottom w:val="0"/>
      <w:divBdr>
        <w:top w:val="none" w:sz="0" w:space="0" w:color="auto"/>
        <w:left w:val="none" w:sz="0" w:space="0" w:color="auto"/>
        <w:bottom w:val="none" w:sz="0" w:space="0" w:color="auto"/>
        <w:right w:val="none" w:sz="0" w:space="0" w:color="auto"/>
      </w:divBdr>
    </w:div>
    <w:div w:id="1624533572">
      <w:bodyDiv w:val="1"/>
      <w:marLeft w:val="0"/>
      <w:marRight w:val="0"/>
      <w:marTop w:val="0"/>
      <w:marBottom w:val="0"/>
      <w:divBdr>
        <w:top w:val="none" w:sz="0" w:space="0" w:color="auto"/>
        <w:left w:val="none" w:sz="0" w:space="0" w:color="auto"/>
        <w:bottom w:val="none" w:sz="0" w:space="0" w:color="auto"/>
        <w:right w:val="none" w:sz="0" w:space="0" w:color="auto"/>
      </w:divBdr>
    </w:div>
    <w:div w:id="1633251615">
      <w:bodyDiv w:val="1"/>
      <w:marLeft w:val="0"/>
      <w:marRight w:val="0"/>
      <w:marTop w:val="0"/>
      <w:marBottom w:val="0"/>
      <w:divBdr>
        <w:top w:val="none" w:sz="0" w:space="0" w:color="auto"/>
        <w:left w:val="none" w:sz="0" w:space="0" w:color="auto"/>
        <w:bottom w:val="none" w:sz="0" w:space="0" w:color="auto"/>
        <w:right w:val="none" w:sz="0" w:space="0" w:color="auto"/>
      </w:divBdr>
    </w:div>
    <w:div w:id="1697317165">
      <w:bodyDiv w:val="1"/>
      <w:marLeft w:val="0"/>
      <w:marRight w:val="0"/>
      <w:marTop w:val="0"/>
      <w:marBottom w:val="0"/>
      <w:divBdr>
        <w:top w:val="none" w:sz="0" w:space="0" w:color="auto"/>
        <w:left w:val="none" w:sz="0" w:space="0" w:color="auto"/>
        <w:bottom w:val="none" w:sz="0" w:space="0" w:color="auto"/>
        <w:right w:val="none" w:sz="0" w:space="0" w:color="auto"/>
      </w:divBdr>
    </w:div>
    <w:div w:id="1708291923">
      <w:bodyDiv w:val="1"/>
      <w:marLeft w:val="0"/>
      <w:marRight w:val="0"/>
      <w:marTop w:val="0"/>
      <w:marBottom w:val="0"/>
      <w:divBdr>
        <w:top w:val="none" w:sz="0" w:space="0" w:color="auto"/>
        <w:left w:val="none" w:sz="0" w:space="0" w:color="auto"/>
        <w:bottom w:val="none" w:sz="0" w:space="0" w:color="auto"/>
        <w:right w:val="none" w:sz="0" w:space="0" w:color="auto"/>
      </w:divBdr>
    </w:div>
    <w:div w:id="1710915295">
      <w:bodyDiv w:val="1"/>
      <w:marLeft w:val="0"/>
      <w:marRight w:val="0"/>
      <w:marTop w:val="0"/>
      <w:marBottom w:val="0"/>
      <w:divBdr>
        <w:top w:val="none" w:sz="0" w:space="0" w:color="auto"/>
        <w:left w:val="none" w:sz="0" w:space="0" w:color="auto"/>
        <w:bottom w:val="none" w:sz="0" w:space="0" w:color="auto"/>
        <w:right w:val="none" w:sz="0" w:space="0" w:color="auto"/>
      </w:divBdr>
    </w:div>
    <w:div w:id="1739865994">
      <w:bodyDiv w:val="1"/>
      <w:marLeft w:val="0"/>
      <w:marRight w:val="0"/>
      <w:marTop w:val="0"/>
      <w:marBottom w:val="0"/>
      <w:divBdr>
        <w:top w:val="none" w:sz="0" w:space="0" w:color="auto"/>
        <w:left w:val="none" w:sz="0" w:space="0" w:color="auto"/>
        <w:bottom w:val="none" w:sz="0" w:space="0" w:color="auto"/>
        <w:right w:val="none" w:sz="0" w:space="0" w:color="auto"/>
      </w:divBdr>
    </w:div>
    <w:div w:id="1752119499">
      <w:bodyDiv w:val="1"/>
      <w:marLeft w:val="0"/>
      <w:marRight w:val="0"/>
      <w:marTop w:val="0"/>
      <w:marBottom w:val="0"/>
      <w:divBdr>
        <w:top w:val="none" w:sz="0" w:space="0" w:color="auto"/>
        <w:left w:val="none" w:sz="0" w:space="0" w:color="auto"/>
        <w:bottom w:val="none" w:sz="0" w:space="0" w:color="auto"/>
        <w:right w:val="none" w:sz="0" w:space="0" w:color="auto"/>
      </w:divBdr>
    </w:div>
    <w:div w:id="1783308148">
      <w:bodyDiv w:val="1"/>
      <w:marLeft w:val="0"/>
      <w:marRight w:val="0"/>
      <w:marTop w:val="0"/>
      <w:marBottom w:val="0"/>
      <w:divBdr>
        <w:top w:val="none" w:sz="0" w:space="0" w:color="auto"/>
        <w:left w:val="none" w:sz="0" w:space="0" w:color="auto"/>
        <w:bottom w:val="none" w:sz="0" w:space="0" w:color="auto"/>
        <w:right w:val="none" w:sz="0" w:space="0" w:color="auto"/>
      </w:divBdr>
    </w:div>
    <w:div w:id="1806267316">
      <w:bodyDiv w:val="1"/>
      <w:marLeft w:val="0"/>
      <w:marRight w:val="0"/>
      <w:marTop w:val="0"/>
      <w:marBottom w:val="0"/>
      <w:divBdr>
        <w:top w:val="none" w:sz="0" w:space="0" w:color="auto"/>
        <w:left w:val="none" w:sz="0" w:space="0" w:color="auto"/>
        <w:bottom w:val="none" w:sz="0" w:space="0" w:color="auto"/>
        <w:right w:val="none" w:sz="0" w:space="0" w:color="auto"/>
      </w:divBdr>
    </w:div>
    <w:div w:id="1808745809">
      <w:bodyDiv w:val="1"/>
      <w:marLeft w:val="0"/>
      <w:marRight w:val="0"/>
      <w:marTop w:val="0"/>
      <w:marBottom w:val="0"/>
      <w:divBdr>
        <w:top w:val="none" w:sz="0" w:space="0" w:color="auto"/>
        <w:left w:val="none" w:sz="0" w:space="0" w:color="auto"/>
        <w:bottom w:val="none" w:sz="0" w:space="0" w:color="auto"/>
        <w:right w:val="none" w:sz="0" w:space="0" w:color="auto"/>
      </w:divBdr>
    </w:div>
    <w:div w:id="1819613472">
      <w:bodyDiv w:val="1"/>
      <w:marLeft w:val="0"/>
      <w:marRight w:val="0"/>
      <w:marTop w:val="0"/>
      <w:marBottom w:val="0"/>
      <w:divBdr>
        <w:top w:val="none" w:sz="0" w:space="0" w:color="auto"/>
        <w:left w:val="none" w:sz="0" w:space="0" w:color="auto"/>
        <w:bottom w:val="none" w:sz="0" w:space="0" w:color="auto"/>
        <w:right w:val="none" w:sz="0" w:space="0" w:color="auto"/>
      </w:divBdr>
    </w:div>
    <w:div w:id="1836532426">
      <w:bodyDiv w:val="1"/>
      <w:marLeft w:val="0"/>
      <w:marRight w:val="0"/>
      <w:marTop w:val="0"/>
      <w:marBottom w:val="0"/>
      <w:divBdr>
        <w:top w:val="none" w:sz="0" w:space="0" w:color="auto"/>
        <w:left w:val="none" w:sz="0" w:space="0" w:color="auto"/>
        <w:bottom w:val="none" w:sz="0" w:space="0" w:color="auto"/>
        <w:right w:val="none" w:sz="0" w:space="0" w:color="auto"/>
      </w:divBdr>
    </w:div>
    <w:div w:id="1869949868">
      <w:bodyDiv w:val="1"/>
      <w:marLeft w:val="0"/>
      <w:marRight w:val="0"/>
      <w:marTop w:val="0"/>
      <w:marBottom w:val="0"/>
      <w:divBdr>
        <w:top w:val="none" w:sz="0" w:space="0" w:color="auto"/>
        <w:left w:val="none" w:sz="0" w:space="0" w:color="auto"/>
        <w:bottom w:val="none" w:sz="0" w:space="0" w:color="auto"/>
        <w:right w:val="none" w:sz="0" w:space="0" w:color="auto"/>
      </w:divBdr>
    </w:div>
    <w:div w:id="1882396200">
      <w:bodyDiv w:val="1"/>
      <w:marLeft w:val="0"/>
      <w:marRight w:val="0"/>
      <w:marTop w:val="0"/>
      <w:marBottom w:val="0"/>
      <w:divBdr>
        <w:top w:val="none" w:sz="0" w:space="0" w:color="auto"/>
        <w:left w:val="none" w:sz="0" w:space="0" w:color="auto"/>
        <w:bottom w:val="none" w:sz="0" w:space="0" w:color="auto"/>
        <w:right w:val="none" w:sz="0" w:space="0" w:color="auto"/>
      </w:divBdr>
    </w:div>
    <w:div w:id="1882547866">
      <w:bodyDiv w:val="1"/>
      <w:marLeft w:val="0"/>
      <w:marRight w:val="0"/>
      <w:marTop w:val="0"/>
      <w:marBottom w:val="0"/>
      <w:divBdr>
        <w:top w:val="none" w:sz="0" w:space="0" w:color="auto"/>
        <w:left w:val="none" w:sz="0" w:space="0" w:color="auto"/>
        <w:bottom w:val="none" w:sz="0" w:space="0" w:color="auto"/>
        <w:right w:val="none" w:sz="0" w:space="0" w:color="auto"/>
      </w:divBdr>
    </w:div>
    <w:div w:id="1893347321">
      <w:bodyDiv w:val="1"/>
      <w:marLeft w:val="0"/>
      <w:marRight w:val="0"/>
      <w:marTop w:val="0"/>
      <w:marBottom w:val="0"/>
      <w:divBdr>
        <w:top w:val="none" w:sz="0" w:space="0" w:color="auto"/>
        <w:left w:val="none" w:sz="0" w:space="0" w:color="auto"/>
        <w:bottom w:val="none" w:sz="0" w:space="0" w:color="auto"/>
        <w:right w:val="none" w:sz="0" w:space="0" w:color="auto"/>
      </w:divBdr>
    </w:div>
    <w:div w:id="1894078886">
      <w:bodyDiv w:val="1"/>
      <w:marLeft w:val="0"/>
      <w:marRight w:val="0"/>
      <w:marTop w:val="0"/>
      <w:marBottom w:val="0"/>
      <w:divBdr>
        <w:top w:val="none" w:sz="0" w:space="0" w:color="auto"/>
        <w:left w:val="none" w:sz="0" w:space="0" w:color="auto"/>
        <w:bottom w:val="none" w:sz="0" w:space="0" w:color="auto"/>
        <w:right w:val="none" w:sz="0" w:space="0" w:color="auto"/>
      </w:divBdr>
    </w:div>
    <w:div w:id="1908950561">
      <w:bodyDiv w:val="1"/>
      <w:marLeft w:val="0"/>
      <w:marRight w:val="0"/>
      <w:marTop w:val="0"/>
      <w:marBottom w:val="0"/>
      <w:divBdr>
        <w:top w:val="none" w:sz="0" w:space="0" w:color="auto"/>
        <w:left w:val="none" w:sz="0" w:space="0" w:color="auto"/>
        <w:bottom w:val="none" w:sz="0" w:space="0" w:color="auto"/>
        <w:right w:val="none" w:sz="0" w:space="0" w:color="auto"/>
      </w:divBdr>
    </w:div>
    <w:div w:id="1915771644">
      <w:bodyDiv w:val="1"/>
      <w:marLeft w:val="0"/>
      <w:marRight w:val="0"/>
      <w:marTop w:val="0"/>
      <w:marBottom w:val="0"/>
      <w:divBdr>
        <w:top w:val="none" w:sz="0" w:space="0" w:color="auto"/>
        <w:left w:val="none" w:sz="0" w:space="0" w:color="auto"/>
        <w:bottom w:val="none" w:sz="0" w:space="0" w:color="auto"/>
        <w:right w:val="none" w:sz="0" w:space="0" w:color="auto"/>
      </w:divBdr>
    </w:div>
    <w:div w:id="1925870013">
      <w:bodyDiv w:val="1"/>
      <w:marLeft w:val="0"/>
      <w:marRight w:val="0"/>
      <w:marTop w:val="0"/>
      <w:marBottom w:val="0"/>
      <w:divBdr>
        <w:top w:val="none" w:sz="0" w:space="0" w:color="auto"/>
        <w:left w:val="none" w:sz="0" w:space="0" w:color="auto"/>
        <w:bottom w:val="none" w:sz="0" w:space="0" w:color="auto"/>
        <w:right w:val="none" w:sz="0" w:space="0" w:color="auto"/>
      </w:divBdr>
    </w:div>
    <w:div w:id="1948151070">
      <w:bodyDiv w:val="1"/>
      <w:marLeft w:val="0"/>
      <w:marRight w:val="0"/>
      <w:marTop w:val="0"/>
      <w:marBottom w:val="0"/>
      <w:divBdr>
        <w:top w:val="none" w:sz="0" w:space="0" w:color="auto"/>
        <w:left w:val="none" w:sz="0" w:space="0" w:color="auto"/>
        <w:bottom w:val="none" w:sz="0" w:space="0" w:color="auto"/>
        <w:right w:val="none" w:sz="0" w:space="0" w:color="auto"/>
      </w:divBdr>
    </w:div>
    <w:div w:id="1965505482">
      <w:bodyDiv w:val="1"/>
      <w:marLeft w:val="0"/>
      <w:marRight w:val="0"/>
      <w:marTop w:val="0"/>
      <w:marBottom w:val="0"/>
      <w:divBdr>
        <w:top w:val="none" w:sz="0" w:space="0" w:color="auto"/>
        <w:left w:val="none" w:sz="0" w:space="0" w:color="auto"/>
        <w:bottom w:val="none" w:sz="0" w:space="0" w:color="auto"/>
        <w:right w:val="none" w:sz="0" w:space="0" w:color="auto"/>
      </w:divBdr>
    </w:div>
    <w:div w:id="1979384561">
      <w:bodyDiv w:val="1"/>
      <w:marLeft w:val="0"/>
      <w:marRight w:val="0"/>
      <w:marTop w:val="0"/>
      <w:marBottom w:val="0"/>
      <w:divBdr>
        <w:top w:val="none" w:sz="0" w:space="0" w:color="auto"/>
        <w:left w:val="none" w:sz="0" w:space="0" w:color="auto"/>
        <w:bottom w:val="none" w:sz="0" w:space="0" w:color="auto"/>
        <w:right w:val="none" w:sz="0" w:space="0" w:color="auto"/>
      </w:divBdr>
    </w:div>
    <w:div w:id="1988779925">
      <w:bodyDiv w:val="1"/>
      <w:marLeft w:val="0"/>
      <w:marRight w:val="0"/>
      <w:marTop w:val="0"/>
      <w:marBottom w:val="0"/>
      <w:divBdr>
        <w:top w:val="none" w:sz="0" w:space="0" w:color="auto"/>
        <w:left w:val="none" w:sz="0" w:space="0" w:color="auto"/>
        <w:bottom w:val="none" w:sz="0" w:space="0" w:color="auto"/>
        <w:right w:val="none" w:sz="0" w:space="0" w:color="auto"/>
      </w:divBdr>
    </w:div>
    <w:div w:id="1995644090">
      <w:bodyDiv w:val="1"/>
      <w:marLeft w:val="0"/>
      <w:marRight w:val="0"/>
      <w:marTop w:val="0"/>
      <w:marBottom w:val="0"/>
      <w:divBdr>
        <w:top w:val="none" w:sz="0" w:space="0" w:color="auto"/>
        <w:left w:val="none" w:sz="0" w:space="0" w:color="auto"/>
        <w:bottom w:val="none" w:sz="0" w:space="0" w:color="auto"/>
        <w:right w:val="none" w:sz="0" w:space="0" w:color="auto"/>
      </w:divBdr>
    </w:div>
    <w:div w:id="2011908246">
      <w:bodyDiv w:val="1"/>
      <w:marLeft w:val="0"/>
      <w:marRight w:val="0"/>
      <w:marTop w:val="0"/>
      <w:marBottom w:val="0"/>
      <w:divBdr>
        <w:top w:val="none" w:sz="0" w:space="0" w:color="auto"/>
        <w:left w:val="none" w:sz="0" w:space="0" w:color="auto"/>
        <w:bottom w:val="none" w:sz="0" w:space="0" w:color="auto"/>
        <w:right w:val="none" w:sz="0" w:space="0" w:color="auto"/>
      </w:divBdr>
    </w:div>
    <w:div w:id="2032947689">
      <w:bodyDiv w:val="1"/>
      <w:marLeft w:val="0"/>
      <w:marRight w:val="0"/>
      <w:marTop w:val="0"/>
      <w:marBottom w:val="0"/>
      <w:divBdr>
        <w:top w:val="none" w:sz="0" w:space="0" w:color="auto"/>
        <w:left w:val="none" w:sz="0" w:space="0" w:color="auto"/>
        <w:bottom w:val="none" w:sz="0" w:space="0" w:color="auto"/>
        <w:right w:val="none" w:sz="0" w:space="0" w:color="auto"/>
      </w:divBdr>
    </w:div>
    <w:div w:id="2044330190">
      <w:bodyDiv w:val="1"/>
      <w:marLeft w:val="0"/>
      <w:marRight w:val="0"/>
      <w:marTop w:val="0"/>
      <w:marBottom w:val="0"/>
      <w:divBdr>
        <w:top w:val="none" w:sz="0" w:space="0" w:color="auto"/>
        <w:left w:val="none" w:sz="0" w:space="0" w:color="auto"/>
        <w:bottom w:val="none" w:sz="0" w:space="0" w:color="auto"/>
        <w:right w:val="none" w:sz="0" w:space="0" w:color="auto"/>
      </w:divBdr>
    </w:div>
    <w:div w:id="2064404085">
      <w:bodyDiv w:val="1"/>
      <w:marLeft w:val="0"/>
      <w:marRight w:val="0"/>
      <w:marTop w:val="0"/>
      <w:marBottom w:val="0"/>
      <w:divBdr>
        <w:top w:val="none" w:sz="0" w:space="0" w:color="auto"/>
        <w:left w:val="none" w:sz="0" w:space="0" w:color="auto"/>
        <w:bottom w:val="none" w:sz="0" w:space="0" w:color="auto"/>
        <w:right w:val="none" w:sz="0" w:space="0" w:color="auto"/>
      </w:divBdr>
    </w:div>
    <w:div w:id="2090150572">
      <w:bodyDiv w:val="1"/>
      <w:marLeft w:val="0"/>
      <w:marRight w:val="0"/>
      <w:marTop w:val="0"/>
      <w:marBottom w:val="0"/>
      <w:divBdr>
        <w:top w:val="none" w:sz="0" w:space="0" w:color="auto"/>
        <w:left w:val="none" w:sz="0" w:space="0" w:color="auto"/>
        <w:bottom w:val="none" w:sz="0" w:space="0" w:color="auto"/>
        <w:right w:val="none" w:sz="0" w:space="0" w:color="auto"/>
      </w:divBdr>
    </w:div>
    <w:div w:id="2099209921">
      <w:bodyDiv w:val="1"/>
      <w:marLeft w:val="0"/>
      <w:marRight w:val="0"/>
      <w:marTop w:val="0"/>
      <w:marBottom w:val="0"/>
      <w:divBdr>
        <w:top w:val="none" w:sz="0" w:space="0" w:color="auto"/>
        <w:left w:val="none" w:sz="0" w:space="0" w:color="auto"/>
        <w:bottom w:val="none" w:sz="0" w:space="0" w:color="auto"/>
        <w:right w:val="none" w:sz="0" w:space="0" w:color="auto"/>
      </w:divBdr>
    </w:div>
    <w:div w:id="2100523126">
      <w:bodyDiv w:val="1"/>
      <w:marLeft w:val="0"/>
      <w:marRight w:val="0"/>
      <w:marTop w:val="0"/>
      <w:marBottom w:val="0"/>
      <w:divBdr>
        <w:top w:val="none" w:sz="0" w:space="0" w:color="auto"/>
        <w:left w:val="none" w:sz="0" w:space="0" w:color="auto"/>
        <w:bottom w:val="none" w:sz="0" w:space="0" w:color="auto"/>
        <w:right w:val="none" w:sz="0" w:space="0" w:color="auto"/>
      </w:divBdr>
    </w:div>
    <w:div w:id="2124033647">
      <w:bodyDiv w:val="1"/>
      <w:marLeft w:val="0"/>
      <w:marRight w:val="0"/>
      <w:marTop w:val="0"/>
      <w:marBottom w:val="0"/>
      <w:divBdr>
        <w:top w:val="none" w:sz="0" w:space="0" w:color="auto"/>
        <w:left w:val="none" w:sz="0" w:space="0" w:color="auto"/>
        <w:bottom w:val="none" w:sz="0" w:space="0" w:color="auto"/>
        <w:right w:val="none" w:sz="0" w:space="0" w:color="auto"/>
      </w:divBdr>
    </w:div>
    <w:div w:id="2131244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1.xml"/><Relationship Id="rId26" Type="http://schemas.openxmlformats.org/officeDocument/2006/relationships/image" Target="media/image14.jpeg"/><Relationship Id="rId39" Type="http://schemas.openxmlformats.org/officeDocument/2006/relationships/footer" Target="footer5.xml"/><Relationship Id="rId21" Type="http://schemas.openxmlformats.org/officeDocument/2006/relationships/image" Target="media/image9.jpeg"/><Relationship Id="rId34" Type="http://schemas.openxmlformats.org/officeDocument/2006/relationships/hyperlink" Target="https://monday.com/blog/rnd/agile-sdlc/"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footer" Target="footer3.xm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hyperlink" Target="https://planergy.com/blog/inventory-management-process-flow/" TargetMode="External"/><Relationship Id="rId37" Type="http://schemas.openxmlformats.org/officeDocument/2006/relationships/hyperlink" Target="https://usersnap.com/blog/software-development-methodologies/"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www.skubana.com/blog/inventory-management-system" TargetMode="External"/><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oter" Target="footer4.xml"/><Relationship Id="rId35" Type="http://schemas.openxmlformats.org/officeDocument/2006/relationships/hyperlink" Target="https://www.pmi.org/disciplined-agile/introduction-to-disciplined-agil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https://www.ibm.com/cloud/learn/data-modeling" TargetMode="External"/><Relationship Id="rId38" Type="http://schemas.openxmlformats.org/officeDocument/2006/relationships/hyperlink" Target="https://www.techuz.com/blog/top-12-sdlc-methodologies-with-pros-and-c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BECC94C3884BE397DE282CC77E4AE7"/>
        <w:category>
          <w:name w:val="General"/>
          <w:gallery w:val="placeholder"/>
        </w:category>
        <w:types>
          <w:type w:val="bbPlcHdr"/>
        </w:types>
        <w:behaviors>
          <w:behavior w:val="content"/>
        </w:behaviors>
        <w:guid w:val="{F4E1AA5C-F7F4-4910-B39A-7E4648A705D8}"/>
      </w:docPartPr>
      <w:docPartBody>
        <w:p w:rsidR="00EF5D14" w:rsidRDefault="00FD3A54">
          <w:pPr>
            <w:pStyle w:val="D5BECC94C3884BE397DE282CC77E4AE7"/>
          </w:pPr>
          <w:r w:rsidRPr="00DF198B">
            <w:t>—</w:t>
          </w:r>
        </w:p>
      </w:docPartBody>
    </w:docPart>
    <w:docPart>
      <w:docPartPr>
        <w:name w:val="6C5DAF2A785C4F3BB4411DA8478B7570"/>
        <w:category>
          <w:name w:val="General"/>
          <w:gallery w:val="placeholder"/>
        </w:category>
        <w:types>
          <w:type w:val="bbPlcHdr"/>
        </w:types>
        <w:behaviors>
          <w:behavior w:val="content"/>
        </w:behaviors>
        <w:guid w:val="{C7F12E55-D024-487C-A0BC-B7FA5A39B2C1}"/>
      </w:docPartPr>
      <w:docPartBody>
        <w:p w:rsidR="00EF5D14" w:rsidRDefault="00FD3A54">
          <w:pPr>
            <w:pStyle w:val="6C5DAF2A785C4F3BB4411DA8478B7570"/>
          </w:pPr>
          <w:r w:rsidRPr="00DF198B">
            <w:t>—</w:t>
          </w:r>
        </w:p>
      </w:docPartBody>
    </w:docPart>
    <w:docPart>
      <w:docPartPr>
        <w:name w:val="431CF2960F3849D986DD160F6182C72E"/>
        <w:category>
          <w:name w:val="General"/>
          <w:gallery w:val="placeholder"/>
        </w:category>
        <w:types>
          <w:type w:val="bbPlcHdr"/>
        </w:types>
        <w:behaviors>
          <w:behavior w:val="content"/>
        </w:behaviors>
        <w:guid w:val="{BFF7CB98-BA69-4FE1-A875-A1F4F16D35F3}"/>
      </w:docPartPr>
      <w:docPartBody>
        <w:p w:rsidR="00EF5D14" w:rsidRDefault="000E50A8">
          <w:r w:rsidRPr="00E959D9">
            <w:rPr>
              <w:rStyle w:val="PlaceholderText"/>
            </w:rPr>
            <w:t>[Author]</w:t>
          </w:r>
        </w:p>
      </w:docPartBody>
    </w:docPart>
    <w:docPart>
      <w:docPartPr>
        <w:name w:val="7F1EAE8729554C81BFE1CDF24C4BE230"/>
        <w:category>
          <w:name w:val="General"/>
          <w:gallery w:val="placeholder"/>
        </w:category>
        <w:types>
          <w:type w:val="bbPlcHdr"/>
        </w:types>
        <w:behaviors>
          <w:behavior w:val="content"/>
        </w:behaviors>
        <w:guid w:val="{90E5985A-80B7-4791-89B7-036A332D88A2}"/>
      </w:docPartPr>
      <w:docPartBody>
        <w:p w:rsidR="00EF5D14" w:rsidRDefault="000E50A8">
          <w:r w:rsidRPr="00E959D9">
            <w:rPr>
              <w:rStyle w:val="PlaceholderText"/>
            </w:rPr>
            <w:t>[Title]</w:t>
          </w:r>
        </w:p>
      </w:docPartBody>
    </w:docPart>
    <w:docPart>
      <w:docPartPr>
        <w:name w:val="AC5A32B83D2440D3820110A82A2EC2D0"/>
        <w:category>
          <w:name w:val="General"/>
          <w:gallery w:val="placeholder"/>
        </w:category>
        <w:types>
          <w:type w:val="bbPlcHdr"/>
        </w:types>
        <w:behaviors>
          <w:behavior w:val="content"/>
        </w:behaviors>
        <w:guid w:val="{DEBFE5C5-E0D0-4212-812C-6F11D7BD072A}"/>
      </w:docPartPr>
      <w:docPartBody>
        <w:p w:rsidR="008139EE" w:rsidRDefault="00EF5D14" w:rsidP="00EF5D14">
          <w:pPr>
            <w:pStyle w:val="AC5A32B83D2440D3820110A82A2EC2D0"/>
          </w:pPr>
          <w:r w:rsidRPr="00E959D9">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8FBA64F0-E381-4F5B-B96C-80CE0376F683}"/>
      </w:docPartPr>
      <w:docPartBody>
        <w:p w:rsidR="00895EB8" w:rsidRDefault="008139EE">
          <w:r w:rsidRPr="000F7779">
            <w:rPr>
              <w:rStyle w:val="PlaceholderText"/>
            </w:rPr>
            <w:t>Click or tap here to enter text.</w:t>
          </w:r>
        </w:p>
      </w:docPartBody>
    </w:docPart>
    <w:docPart>
      <w:docPartPr>
        <w:name w:val="A7797097C4514797A44F696A5BE3C676"/>
        <w:category>
          <w:name w:val="General"/>
          <w:gallery w:val="placeholder"/>
        </w:category>
        <w:types>
          <w:type w:val="bbPlcHdr"/>
        </w:types>
        <w:behaviors>
          <w:behavior w:val="content"/>
        </w:behaviors>
        <w:guid w:val="{26E6BB3D-781C-4534-BDC4-77FD120E04B0}"/>
      </w:docPartPr>
      <w:docPartBody>
        <w:p w:rsidR="00895EB8" w:rsidRDefault="008139EE" w:rsidP="008139EE">
          <w:pPr>
            <w:pStyle w:val="A7797097C4514797A44F696A5BE3C676"/>
          </w:pPr>
          <w:r w:rsidRPr="000F7779">
            <w:rPr>
              <w:rStyle w:val="PlaceholderText"/>
            </w:rPr>
            <w:t>Click or tap here to enter text.</w:t>
          </w:r>
        </w:p>
      </w:docPartBody>
    </w:docPart>
    <w:docPart>
      <w:docPartPr>
        <w:name w:val="7677F86732BF4AF0B512D053CC589148"/>
        <w:category>
          <w:name w:val="General"/>
          <w:gallery w:val="placeholder"/>
        </w:category>
        <w:types>
          <w:type w:val="bbPlcHdr"/>
        </w:types>
        <w:behaviors>
          <w:behavior w:val="content"/>
        </w:behaviors>
        <w:guid w:val="{48ECD66B-3707-4BA6-906D-575374204078}"/>
      </w:docPartPr>
      <w:docPartBody>
        <w:p w:rsidR="00971231" w:rsidRDefault="00E70AE5" w:rsidP="00E70AE5">
          <w:pPr>
            <w:pStyle w:val="7677F86732BF4AF0B512D053CC589148"/>
          </w:pPr>
          <w:r w:rsidRPr="00E959D9">
            <w:rPr>
              <w:rStyle w:val="PlaceholderText"/>
            </w:rPr>
            <w:t>[Title]</w:t>
          </w:r>
        </w:p>
      </w:docPartBody>
    </w:docPart>
    <w:docPart>
      <w:docPartPr>
        <w:name w:val="932E591FC80E428A8810390815879E1D"/>
        <w:category>
          <w:name w:val="General"/>
          <w:gallery w:val="placeholder"/>
        </w:category>
        <w:types>
          <w:type w:val="bbPlcHdr"/>
        </w:types>
        <w:behaviors>
          <w:behavior w:val="content"/>
        </w:behaviors>
        <w:guid w:val="{C22B6622-D031-45D4-B735-88780D4F39FA}"/>
      </w:docPartPr>
      <w:docPartBody>
        <w:p w:rsidR="00971231" w:rsidRDefault="00E70AE5" w:rsidP="00E70AE5">
          <w:pPr>
            <w:pStyle w:val="932E591FC80E428A8810390815879E1D"/>
          </w:pPr>
          <w:r w:rsidRPr="00E959D9">
            <w:rPr>
              <w:rStyle w:val="PlaceholderText"/>
            </w:rPr>
            <w:t>[Title]</w:t>
          </w:r>
        </w:p>
      </w:docPartBody>
    </w:docPart>
    <w:docPart>
      <w:docPartPr>
        <w:name w:val="56DC0063B68749898D1A0C66DFF2B954"/>
        <w:category>
          <w:name w:val="General"/>
          <w:gallery w:val="placeholder"/>
        </w:category>
        <w:types>
          <w:type w:val="bbPlcHdr"/>
        </w:types>
        <w:behaviors>
          <w:behavior w:val="content"/>
        </w:behaviors>
        <w:guid w:val="{47E2BB03-4020-4BC4-BFB7-21A1BC8288A2}"/>
      </w:docPartPr>
      <w:docPartBody>
        <w:p w:rsidR="00FD3A54" w:rsidRDefault="00971231" w:rsidP="00971231">
          <w:pPr>
            <w:pStyle w:val="56DC0063B68749898D1A0C66DFF2B954"/>
          </w:pPr>
          <w:r w:rsidRPr="00E959D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0A8"/>
    <w:rsid w:val="000322A0"/>
    <w:rsid w:val="0003631C"/>
    <w:rsid w:val="000E50A8"/>
    <w:rsid w:val="00336351"/>
    <w:rsid w:val="008139EE"/>
    <w:rsid w:val="00895EB8"/>
    <w:rsid w:val="00971231"/>
    <w:rsid w:val="00BF5BA6"/>
    <w:rsid w:val="00C90840"/>
    <w:rsid w:val="00E70AE5"/>
    <w:rsid w:val="00ED2351"/>
    <w:rsid w:val="00EF5D14"/>
    <w:rsid w:val="00FD3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5A32B83D2440D3820110A82A2EC2D0">
    <w:name w:val="AC5A32B83D2440D3820110A82A2EC2D0"/>
    <w:rsid w:val="00EF5D14"/>
  </w:style>
  <w:style w:type="paragraph" w:customStyle="1" w:styleId="D5BECC94C3884BE397DE282CC77E4AE7">
    <w:name w:val="D5BECC94C3884BE397DE282CC77E4AE7"/>
  </w:style>
  <w:style w:type="paragraph" w:customStyle="1" w:styleId="6C5DAF2A785C4F3BB4411DA8478B7570">
    <w:name w:val="6C5DAF2A785C4F3BB4411DA8478B7570"/>
  </w:style>
  <w:style w:type="character" w:styleId="PlaceholderText">
    <w:name w:val="Placeholder Text"/>
    <w:basedOn w:val="DefaultParagraphFont"/>
    <w:uiPriority w:val="99"/>
    <w:semiHidden/>
    <w:rsid w:val="00971231"/>
    <w:rPr>
      <w:color w:val="808080"/>
    </w:rPr>
  </w:style>
  <w:style w:type="paragraph" w:customStyle="1" w:styleId="A7797097C4514797A44F696A5BE3C676">
    <w:name w:val="A7797097C4514797A44F696A5BE3C676"/>
    <w:rsid w:val="008139EE"/>
  </w:style>
  <w:style w:type="paragraph" w:customStyle="1" w:styleId="56DC0063B68749898D1A0C66DFF2B954">
    <w:name w:val="56DC0063B68749898D1A0C66DFF2B954"/>
    <w:rsid w:val="00971231"/>
  </w:style>
  <w:style w:type="paragraph" w:customStyle="1" w:styleId="7677F86732BF4AF0B512D053CC589148">
    <w:name w:val="7677F86732BF4AF0B512D053CC589148"/>
    <w:rsid w:val="00E70AE5"/>
  </w:style>
  <w:style w:type="paragraph" w:customStyle="1" w:styleId="932E591FC80E428A8810390815879E1D">
    <w:name w:val="932E591FC80E428A8810390815879E1D"/>
    <w:rsid w:val="00E70A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Ramadhan2021</b:Tag>
    <b:SourceType>InternetSite</b:SourceType>
    <b:Guid>{5FB5BC51-DE05-45F7-9ADD-9220A10EDED9}</b:Guid>
    <b:Author>
      <b:Author>
        <b:NameList>
          <b:Person>
            <b:Last>Ramadhan</b:Last>
            <b:First>M.</b:First>
          </b:Person>
        </b:NameList>
      </b:Author>
    </b:Author>
    <b:Title>The Database Life Cycle</b:Title>
    <b:InternetSiteTitle>Medium</b:InternetSiteTitle>
    <b:Year>2021</b:Year>
    <b:Month>June</b:Month>
    <b:Day>22</b:Day>
    <b:URL>https://medium.com/informatics/the-database-life-cycle-4151969ca57d</b:URL>
    <b:YearAccessed>2021</b:YearAccessed>
    <b:MonthAccessed>July</b:MonthAccessed>
    <b:DayAccessed>18</b:DayAccessed>
    <b:RefOrder>2</b:RefOrder>
  </b:Source>
  <b:Source>
    <b:Tag>DeVry2021</b:Tag>
    <b:SourceType>InternetSite</b:SourceType>
    <b:Guid>{5BB64B9A-5D12-4883-A0FB-9F29324B6F13}</b:Guid>
    <b:Title>Week 2: Lab Overview</b:Title>
    <b:Year>2021</b:Year>
    <b:Author>
      <b:Author>
        <b:Corporate>DeVry University</b:Corporate>
      </b:Author>
    </b:Author>
    <b:InternetSiteTitle>devryu.instructure.com</b:InternetSiteTitle>
    <b:URL>https://devryu.instructure.com/courses/70082/pages/week-2-lab-overview?module_item_id=8715940</b:URL>
    <b:RefOrder>3</b:RefOrder>
  </b:Source>
  <b:Source>
    <b:Tag>Placeholder1</b:Tag>
    <b:SourceType>Book</b:SourceType>
    <b:Guid>{A5A049CF-E25B-4CFB-A160-43F3ACA5D6D9}</b:Guid>
    <b:Title>Database Systems: Design, Implementation, &amp; Management</b:Title>
    <b:Year>2019</b:Year>
    <b:BookTitle>Database Systems: Design, Implementation, &amp; Management</b:BookTitle>
    <b:Publisher>MindTap - Cengage Learning</b:Publisher>
    <b:Author>
      <b:Author>
        <b:NameList>
          <b:Person>
            <b:Last>Coronel</b:Last>
            <b:First>Carlos</b:First>
          </b:Person>
          <b:Person>
            <b:Last>Morris</b:Last>
            <b:First>Steven</b:First>
          </b:Person>
        </b:NameList>
      </b:Author>
    </b:Author>
    <b:Edition>13th</b:Edition>
    <b:RefOrder>1</b:RefOrder>
  </b:Source>
  <b:Source>
    <b:Tag>UKEssays2018</b:Tag>
    <b:SourceType>InternetSite</b:SourceType>
    <b:Guid>{2424C3E9-0AD4-4EE4-B443-BDA22AFE40D0}</b:Guid>
    <b:Author>
      <b:Author>
        <b:Corporate>UKEssays</b:Corporate>
      </b:Author>
    </b:Author>
    <b:Title>Database Design And Development For Petcare Veterinary Computer Science Essay</b:Title>
    <b:InternetSiteTitle>UKEssays.com</b:InternetSiteTitle>
    <b:Year>2018</b:Year>
    <b:Month>November</b:Month>
    <b:URL>https://www.ukessays.com/essays/computer-science/database-design-and-development-for-petcare-veterinary-computer-science-essay.php</b:URL>
    <b:RefOrder>4</b:RefOrder>
  </b:Source>
  <b:Source>
    <b:Tag>SQL20</b:Tag>
    <b:SourceType>InternetSite</b:SourceType>
    <b:Guid>{FD3F3FD5-C01B-4C9A-8B2C-D69EA7A08C4F}</b:Guid>
    <b:Author>
      <b:Author>
        <b:Corporate>SQL Database Tutorials</b:Corporate>
      </b:Author>
    </b:Author>
    <b:Title>Preparing Written Documentation | Presenting Database Projects</b:Title>
    <b:InternetSiteTitle>SQL Database Tutorials</b:InternetSiteTitle>
    <b:Year>2020</b:Year>
    <b:Month>April</b:Month>
    <b:Day>2</b:Day>
    <b:URL>https://sqldatabasetutorials.com/sql-db/preparing-written-documentation/</b:URL>
    <b:RefOrder>5</b:RefOrder>
  </b:Source>
  <b:Source>
    <b:Tag>Bhatia2016</b:Tag>
    <b:SourceType>Report</b:SourceType>
    <b:Guid>{D80FE1FB-18FB-4EEE-B882-53E7D98DCD63}</b:Guid>
    <b:Title>Problem Analysis and Requirements Document | Inventory Management System</b:Title>
    <b:Year>2016</b:Year>
    <b:Author>
      <b:Author>
        <b:NameList>
          <b:Person>
            <b:Last>Bhatia</b:Last>
            <b:First>Deepanki</b:First>
          </b:Person>
          <b:Person>
            <b:Last>Devunuri</b:Last>
            <b:First>Gokul</b:First>
          </b:Person>
          <b:Person>
            <b:Last>Pande</b:Last>
            <b:First>Pravin</b:First>
          </b:Person>
          <b:Person>
            <b:Last>Amin</b:Last>
            <b:First>Rishita</b:First>
          </b:Person>
          <b:Person>
            <b:Last>Shetty</b:Last>
            <b:First>Shefali</b:First>
          </b:Person>
        </b:NameList>
      </b:Author>
    </b:Author>
    <b:City>Baltimore</b:City>
    <b:Department>Department of Information Systems</b:Department>
    <b:Institution>University of Maryland</b:Institution>
    <b:RefOrder>6</b:RefOrder>
  </b:Source>
  <b:Source>
    <b:Tag>DelVecchio2020</b:Tag>
    <b:SourceType>InternetSite</b:SourceType>
    <b:Guid>{BF85D7D7-C951-490C-8024-84D355A399E4}</b:Guid>
    <b:Title>What Is Inventory Management Process? Flow Explained</b:Title>
    <b:Year>2020</b:Year>
    <b:Author>
      <b:Author>
        <b:NameList>
          <b:Person>
            <b:Last>DelVecchio</b:Last>
            <b:First>Lyle</b:First>
          </b:Person>
        </b:NameList>
      </b:Author>
    </b:Author>
    <b:InternetSiteTitle>planergy.com</b:InternetSiteTitle>
    <b:Month>February</b:Month>
    <b:Day>24</b:Day>
    <b:URL>https://planergy.com/blog/inventory-management-process-flow/</b:URL>
    <b:RefOrder>7</b:RefOrder>
  </b:Source>
</b:Sourc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823B3F5-AD25-4F86-80A4-4C499407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3015</TotalTime>
  <Pages>18</Pages>
  <Words>2392</Words>
  <Characters>13638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Week 4 Lab: Green Vehicles Inc.</vt:lpstr>
    </vt:vector>
  </TitlesOfParts>
  <Company>Baxter's LLC</Company>
  <LinksUpToDate>false</LinksUpToDate>
  <CharactersWithSpaces>15999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4 Lab: Green Vehicles Inc.</dc:title>
  <dc:subject/>
  <dc:creator>Christine Baxter</dc:creator>
  <cp:keywords/>
  <dc:description/>
  <cp:lastModifiedBy>Christine Baxter</cp:lastModifiedBy>
  <cp:revision>2001</cp:revision>
  <dcterms:created xsi:type="dcterms:W3CDTF">2021-07-10T23:30:00Z</dcterms:created>
  <dcterms:modified xsi:type="dcterms:W3CDTF">2021-08-05T08:13:00Z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WnCUserId">
    <vt:lpwstr>user:5fd8577be4b00fafc4498a16</vt:lpwstr>
  </property>
  <property fmtid="{D5CDD505-2E9C-101B-9397-08002B2CF9AE}" pid="4" name="WnCSubscriberId">
    <vt:lpwstr>0</vt:lpwstr>
  </property>
  <property fmtid="{D5CDD505-2E9C-101B-9397-08002B2CF9AE}" pid="5" name="WnCOutputStyleId">
    <vt:lpwstr>rwuserstyle:5fe9086494abdb06b4ba9a13</vt:lpwstr>
  </property>
  <property fmtid="{D5CDD505-2E9C-101B-9397-08002B2CF9AE}" pid="6" name="RWProductId">
    <vt:lpwstr>Flow</vt:lpwstr>
  </property>
  <property fmtid="{D5CDD505-2E9C-101B-9397-08002B2CF9AE}" pid="7" name="RWProjectId">
    <vt:lpwstr>ap:60e991efc9e77c00019c9b77</vt:lpwstr>
  </property>
  <property fmtid="{D5CDD505-2E9C-101B-9397-08002B2CF9AE}" pid="8" name="WnC4Folder">
    <vt:lpwstr>Documents///LabWeek4cdb</vt:lpwstr>
  </property>
</Properties>
</file>
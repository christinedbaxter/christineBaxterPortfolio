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53B33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D25F0D2" wp14:editId="43948DD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3AC39608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2CE115" w14:textId="77777777" w:rsidR="00DF198B" w:rsidRDefault="00DF198B"/>
        </w:tc>
      </w:tr>
      <w:tr w:rsidR="00DF198B" w14:paraId="1DA5E073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C5F7B9B" w14:textId="77777777" w:rsidR="00DF198B" w:rsidRDefault="00DF198B"/>
        </w:tc>
        <w:sdt>
          <w:sdtPr>
            <w:alias w:val="Title"/>
            <w:tag w:val=""/>
            <w:id w:val="-523325264"/>
            <w:placeholder>
              <w:docPart w:val="7F1EAE8729554C81BFE1CDF24C4BE23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8393" w:type="dxa"/>
                <w:gridSpan w:val="5"/>
                <w:tcBorders>
                  <w:top w:val="single" w:sz="18" w:space="0" w:color="476166" w:themeColor="accent1"/>
                  <w:left w:val="single" w:sz="18" w:space="0" w:color="476166" w:themeColor="accent1"/>
                  <w:bottom w:val="single" w:sz="18" w:space="0" w:color="476166" w:themeColor="accent1"/>
                  <w:right w:val="single" w:sz="18" w:space="0" w:color="476166" w:themeColor="accent1"/>
                </w:tcBorders>
                <w:shd w:val="clear" w:color="auto" w:fill="FFFFFF" w:themeFill="background1"/>
                <w:vAlign w:val="center"/>
              </w:tcPr>
              <w:p w14:paraId="7615ED2E" w14:textId="17ADBAAE" w:rsidR="00DF198B" w:rsidRPr="00DF198B" w:rsidRDefault="00F1086C" w:rsidP="00874FE7">
                <w:pPr>
                  <w:pStyle w:val="Heading1"/>
                </w:pPr>
                <w:r>
                  <w:t>Letting Business Solve Social Problems</w:t>
                </w:r>
              </w:p>
            </w:tc>
          </w:sdtContent>
        </w:sdt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238F1ED" w14:textId="77777777" w:rsidR="00DF198B" w:rsidRDefault="00DF198B"/>
        </w:tc>
      </w:tr>
      <w:tr w:rsidR="00DF198B" w14:paraId="4C5CC4D9" w14:textId="77777777" w:rsidTr="00185F4A">
        <w:trPr>
          <w:trHeight w:val="1837"/>
        </w:trPr>
        <w:tc>
          <w:tcPr>
            <w:tcW w:w="1170" w:type="dxa"/>
          </w:tcPr>
          <w:p w14:paraId="7FA05CF6" w14:textId="77777777" w:rsidR="00DF198B" w:rsidRDefault="00DF198B"/>
        </w:tc>
        <w:tc>
          <w:tcPr>
            <w:tcW w:w="8460" w:type="dxa"/>
            <w:gridSpan w:val="7"/>
          </w:tcPr>
          <w:p w14:paraId="461B4A9E" w14:textId="77777777" w:rsidR="00DF198B" w:rsidRDefault="00DF198B"/>
        </w:tc>
        <w:tc>
          <w:tcPr>
            <w:tcW w:w="1160" w:type="dxa"/>
          </w:tcPr>
          <w:p w14:paraId="200A75FA" w14:textId="77777777" w:rsidR="00DF198B" w:rsidRDefault="00DF198B"/>
        </w:tc>
      </w:tr>
      <w:tr w:rsidR="00DF198B" w14:paraId="44A69C92" w14:textId="77777777" w:rsidTr="00185F4A">
        <w:trPr>
          <w:trHeight w:val="929"/>
        </w:trPr>
        <w:tc>
          <w:tcPr>
            <w:tcW w:w="2397" w:type="dxa"/>
            <w:gridSpan w:val="4"/>
          </w:tcPr>
          <w:p w14:paraId="1DF8882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28D3443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E1AC93A" w14:textId="77777777" w:rsidR="00DF198B" w:rsidRDefault="00DF198B"/>
        </w:tc>
      </w:tr>
      <w:tr w:rsidR="00DF198B" w14:paraId="5A04B85B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6D1797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sdt>
            <w:sdtPr>
              <w:alias w:val="Author"/>
              <w:tag w:val=""/>
              <w:id w:val="1844206467"/>
              <w:placeholder>
                <w:docPart w:val="431CF2960F3849D986DD160F6182C72E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 w:multiLine="1"/>
            </w:sdtPr>
            <w:sdtEndPr/>
            <w:sdtContent>
              <w:p w14:paraId="6D2D7756" w14:textId="3C2F25D6" w:rsidR="00DF198B" w:rsidRPr="00DF198B" w:rsidRDefault="00D332E2" w:rsidP="00874FE7">
                <w:pPr>
                  <w:pStyle w:val="Heading2"/>
                </w:pPr>
                <w:r>
                  <w:t>Christine</w:t>
                </w:r>
                <w:r w:rsidR="009C01ED">
                  <w:br/>
                </w:r>
                <w:r>
                  <w:t>Baxter</w:t>
                </w:r>
              </w:p>
            </w:sdtContent>
          </w:sdt>
        </w:tc>
        <w:tc>
          <w:tcPr>
            <w:tcW w:w="2398" w:type="dxa"/>
            <w:gridSpan w:val="4"/>
          </w:tcPr>
          <w:p w14:paraId="0448056C" w14:textId="77777777" w:rsidR="00DF198B" w:rsidRDefault="00DF198B"/>
        </w:tc>
      </w:tr>
      <w:tr w:rsidR="00DF198B" w14:paraId="799A367F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022156C6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40AA9FE" w14:textId="02530E03" w:rsidR="00DF198B" w:rsidRPr="00DF198B" w:rsidRDefault="00226211" w:rsidP="00874FE7">
            <w:pPr>
              <w:pStyle w:val="Heading3"/>
            </w:pPr>
            <w:r>
              <w:t>May 8, 2021</w:t>
            </w:r>
          </w:p>
          <w:p w14:paraId="38285ABB" w14:textId="77777777" w:rsidR="00874FE7" w:rsidRPr="00DF198B" w:rsidRDefault="00DB24EB" w:rsidP="00874FE7">
            <w:pPr>
              <w:pStyle w:val="Heading3"/>
            </w:pPr>
            <w:sdt>
              <w:sdtPr>
                <w:id w:val="-1516760087"/>
                <w:placeholder>
                  <w:docPart w:val="D5BECC94C3884BE397DE282CC77E4AE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F2D8029" w14:textId="4991C115" w:rsidR="00DF198B" w:rsidRPr="00DF198B" w:rsidRDefault="007D76AE" w:rsidP="00874FE7">
            <w:pPr>
              <w:pStyle w:val="Heading3"/>
            </w:pPr>
            <w:r>
              <w:t>Innovation through Technology</w:t>
            </w:r>
          </w:p>
          <w:p w14:paraId="0F9AA8FF" w14:textId="77777777" w:rsidR="00DF198B" w:rsidRPr="00DF198B" w:rsidRDefault="00DB24EB" w:rsidP="00874FE7">
            <w:pPr>
              <w:pStyle w:val="Heading3"/>
            </w:pPr>
            <w:sdt>
              <w:sdtPr>
                <w:id w:val="1492440299"/>
                <w:placeholder>
                  <w:docPart w:val="6C5DAF2A785C4F3BB4411DA8478B757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3B51FB1B" w14:textId="562C1D36" w:rsidR="00DF198B" w:rsidRDefault="007D76AE" w:rsidP="00874FE7">
            <w:pPr>
              <w:pStyle w:val="Heading3"/>
            </w:pPr>
            <w:r>
              <w:t>Mack Jackson Jr.</w:t>
            </w:r>
          </w:p>
          <w:p w14:paraId="531B04B0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E8FB186" w14:textId="77777777" w:rsidR="00DF198B" w:rsidRDefault="00DF198B" w:rsidP="00DF198B">
            <w:pPr>
              <w:jc w:val="center"/>
            </w:pPr>
          </w:p>
        </w:tc>
      </w:tr>
      <w:tr w:rsidR="00DF198B" w14:paraId="527F7572" w14:textId="77777777" w:rsidTr="00185F4A">
        <w:tc>
          <w:tcPr>
            <w:tcW w:w="2340" w:type="dxa"/>
            <w:gridSpan w:val="3"/>
          </w:tcPr>
          <w:p w14:paraId="2C2997A8" w14:textId="77777777" w:rsidR="00DF198B" w:rsidRDefault="00DF198B"/>
        </w:tc>
        <w:tc>
          <w:tcPr>
            <w:tcW w:w="6120" w:type="dxa"/>
            <w:gridSpan w:val="3"/>
          </w:tcPr>
          <w:p w14:paraId="52ABC2B3" w14:textId="77777777" w:rsidR="00DF198B" w:rsidRDefault="00DF198B"/>
        </w:tc>
        <w:tc>
          <w:tcPr>
            <w:tcW w:w="2330" w:type="dxa"/>
            <w:gridSpan w:val="3"/>
          </w:tcPr>
          <w:p w14:paraId="22592F7C" w14:textId="77777777" w:rsidR="00DF198B" w:rsidRDefault="00DF198B"/>
        </w:tc>
      </w:tr>
    </w:tbl>
    <w:p w14:paraId="7EC9889A" w14:textId="265F7E24" w:rsidR="00DF198B" w:rsidRDefault="00BA1CFA" w:rsidP="00C148CC">
      <w:pPr>
        <w:spacing w:line="120" w:lineRule="exact"/>
      </w:pPr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68480" behindDoc="1" locked="0" layoutInCell="1" allowOverlap="1" wp14:anchorId="7D716DDF" wp14:editId="36245FD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48475" cy="9131300"/>
            <wp:effectExtent l="0" t="0" r="9525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3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A7542" w14:textId="10C31092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511697C" wp14:editId="18E607CA">
                <wp:simplePos x="0" y="0"/>
                <wp:positionH relativeFrom="column">
                  <wp:posOffset>9525</wp:posOffset>
                </wp:positionH>
                <wp:positionV relativeFrom="paragraph">
                  <wp:posOffset>7620</wp:posOffset>
                </wp:positionV>
                <wp:extent cx="6857643" cy="8982075"/>
                <wp:effectExtent l="0" t="0" r="635" b="952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89820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AB83C16" w14:textId="77777777" w:rsidR="00DB24EB" w:rsidRDefault="00DB24EB" w:rsidP="00DB24E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1697C" id="Rectangle 2" o:spid="_x0000_s1026" alt="&quot;&quot;" style="position:absolute;margin-left:.75pt;margin-top:.6pt;width:539.95pt;height:707.2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" fillcolor="#476166 [3204]" stroked="f" strokeweight="2pt">
                <v:stroke miterlimit="4"/>
                <v:textbox inset="3pt,3pt,3pt,3pt">
                  <w:txbxContent>
                    <w:p w14:paraId="4AB83C16" w14:textId="77777777" w:rsidR="00DB24EB" w:rsidRDefault="00DB24EB" w:rsidP="00DB24E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52DA68A" w14:textId="77777777" w:rsidTr="00185F4A">
        <w:trPr>
          <w:trHeight w:val="1152"/>
        </w:trPr>
        <w:tc>
          <w:tcPr>
            <w:tcW w:w="2158" w:type="dxa"/>
          </w:tcPr>
          <w:p w14:paraId="1EC11B74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146E6A3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80AEF94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6695DE0D" w14:textId="77777777" w:rsidR="002D2200" w:rsidRDefault="002D2200"/>
        </w:tc>
        <w:tc>
          <w:tcPr>
            <w:tcW w:w="2158" w:type="dxa"/>
          </w:tcPr>
          <w:p w14:paraId="1E747809" w14:textId="77777777" w:rsidR="002D2200" w:rsidRDefault="002D2200"/>
        </w:tc>
      </w:tr>
      <w:tr w:rsidR="002D2200" w14:paraId="02E48C25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35B01F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566D75E" w14:textId="072A45BC" w:rsidR="002D2200" w:rsidRPr="00E74B29" w:rsidRDefault="007D76AE" w:rsidP="00874FE7">
            <w:pPr>
              <w:pStyle w:val="Heading4"/>
            </w:pPr>
            <w:r>
              <w:t>Abstract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560F003" w14:textId="77777777" w:rsidR="002D2200" w:rsidRDefault="002D2200"/>
        </w:tc>
      </w:tr>
      <w:tr w:rsidR="002D2200" w14:paraId="37432918" w14:textId="77777777" w:rsidTr="00185F4A">
        <w:trPr>
          <w:trHeight w:val="311"/>
        </w:trPr>
        <w:tc>
          <w:tcPr>
            <w:tcW w:w="2158" w:type="dxa"/>
          </w:tcPr>
          <w:p w14:paraId="14E10DE2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8DE518D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3EB4C6A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4DF4F35" w14:textId="77777777" w:rsidR="002D2200" w:rsidRDefault="002D2200"/>
        </w:tc>
        <w:tc>
          <w:tcPr>
            <w:tcW w:w="2158" w:type="dxa"/>
          </w:tcPr>
          <w:p w14:paraId="55EE6FC8" w14:textId="77777777" w:rsidR="002D2200" w:rsidRDefault="002D2200"/>
        </w:tc>
      </w:tr>
      <w:tr w:rsidR="00E74B29" w14:paraId="62B7E90F" w14:textId="77777777" w:rsidTr="00033754">
        <w:trPr>
          <w:trHeight w:val="315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68C449A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6E309B57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59C438D0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7C46618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8D7B17" w14:textId="77777777" w:rsidR="00E74B29" w:rsidRDefault="00E74B29"/>
        </w:tc>
      </w:tr>
      <w:tr w:rsidR="000E4641" w14:paraId="375458CD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4474DE22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27A9797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4416628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5FBABF1D" w14:textId="29B5F611" w:rsidR="000E4641" w:rsidRPr="00E74B29" w:rsidRDefault="00044E0F" w:rsidP="00353C64">
            <w:pPr>
              <w:pStyle w:val="Text"/>
            </w:pPr>
            <w:r>
              <w:t xml:space="preserve">In today’s </w:t>
            </w:r>
            <w:r w:rsidR="00B065F2">
              <w:t xml:space="preserve">global environment enriched with innovative technologies, a person could wonder if a physical location </w:t>
            </w:r>
            <w:r w:rsidR="009F127A">
              <w:t xml:space="preserve">is needed and </w:t>
            </w:r>
            <w:r w:rsidR="00812028">
              <w:t>whether</w:t>
            </w:r>
            <w:r w:rsidR="009F127A">
              <w:t xml:space="preserve"> business can </w:t>
            </w:r>
            <w:r w:rsidR="00F01C25">
              <w:t xml:space="preserve">really </w:t>
            </w:r>
            <w:r w:rsidR="009F127A">
              <w:t>solve social problems</w:t>
            </w:r>
            <w:r w:rsidR="007332F1">
              <w:t xml:space="preserve">.  </w:t>
            </w:r>
            <w:r w:rsidR="00995C98">
              <w:t>Even in today’s ‘remote’ world, the physical location of a business</w:t>
            </w:r>
            <w:r w:rsidR="001E4B62">
              <w:t xml:space="preserve"> makes</w:t>
            </w:r>
            <w:r w:rsidR="00995C98">
              <w:t xml:space="preserve"> a difference in sales and potential future customers and/or employees.  </w:t>
            </w:r>
            <w:r w:rsidR="00425F60">
              <w:t xml:space="preserve">Our society is </w:t>
            </w:r>
            <w:r w:rsidR="00CE4121">
              <w:t xml:space="preserve">also </w:t>
            </w:r>
            <w:r w:rsidR="00995C98">
              <w:t xml:space="preserve">facing many social problems ranging from climate change and inequality to not enough food and displacement of workers through automation as well as numerous others.  </w:t>
            </w:r>
            <w:r w:rsidR="007332F1">
              <w:t xml:space="preserve">Both items are discussed in </w:t>
            </w:r>
            <w:r w:rsidR="00770FDE">
              <w:t xml:space="preserve">more </w:t>
            </w:r>
            <w:r w:rsidR="007332F1">
              <w:t>detail</w:t>
            </w:r>
            <w:r w:rsidR="002F2C33">
              <w:t xml:space="preserve">, elaborating on various </w:t>
            </w:r>
            <w:r w:rsidR="00CD6DE0">
              <w:t>facts,</w:t>
            </w:r>
            <w:r w:rsidR="002F2C33">
              <w:t xml:space="preserve"> and </w:t>
            </w:r>
            <w:r w:rsidR="005E4B8F">
              <w:t xml:space="preserve">including </w:t>
            </w:r>
            <w:r w:rsidR="002F2C33">
              <w:t xml:space="preserve">thoughts from well-renowned </w:t>
            </w:r>
            <w:r w:rsidR="00CD6DE0">
              <w:t xml:space="preserve">businessman </w:t>
            </w:r>
            <w:r w:rsidR="002F2C33">
              <w:t>Michae</w:t>
            </w:r>
            <w:r w:rsidR="005E4B8F">
              <w:t>l Porter.</w:t>
            </w:r>
            <w:r w:rsidR="00FB6423">
              <w:t xml:space="preserve">  </w:t>
            </w:r>
          </w:p>
        </w:tc>
        <w:tc>
          <w:tcPr>
            <w:tcW w:w="540" w:type="dxa"/>
            <w:shd w:val="clear" w:color="auto" w:fill="FFFFFF" w:themeFill="background1"/>
          </w:tcPr>
          <w:p w14:paraId="1A42B3CC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BF8610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52AFA4DB" w14:textId="77777777" w:rsidR="000E4641" w:rsidRDefault="000E4641"/>
        </w:tc>
      </w:tr>
      <w:tr w:rsidR="000E4641" w14:paraId="3B088D91" w14:textId="77777777" w:rsidTr="00033754">
        <w:trPr>
          <w:trHeight w:val="522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9DF71E3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C20DAE5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237A5D55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7456" behindDoc="0" locked="0" layoutInCell="1" allowOverlap="1" wp14:anchorId="6F276F08" wp14:editId="5E2883E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-7620</wp:posOffset>
                  </wp:positionV>
                  <wp:extent cx="3429000" cy="2799080"/>
                  <wp:effectExtent l="0" t="0" r="0" b="1270"/>
                  <wp:wrapNone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643" cy="280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85B4D1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1A827B8" w14:textId="77777777" w:rsidR="000E4641" w:rsidRDefault="000E4641"/>
        </w:tc>
      </w:tr>
      <w:tr w:rsidR="000E4641" w14:paraId="33281D60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22BD7B4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76FF0109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FD79EA5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7DEDFAD3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DBC7D85" w14:textId="77777777" w:rsidR="000E4641" w:rsidRDefault="000E4641"/>
        </w:tc>
      </w:tr>
      <w:tr w:rsidR="000E4641" w14:paraId="4F122C60" w14:textId="77777777" w:rsidTr="00185F4A">
        <w:trPr>
          <w:trHeight w:val="1728"/>
        </w:trPr>
        <w:tc>
          <w:tcPr>
            <w:tcW w:w="2158" w:type="dxa"/>
            <w:vMerge/>
          </w:tcPr>
          <w:p w14:paraId="24FBBF59" w14:textId="77777777" w:rsidR="000E4641" w:rsidRDefault="000E4641"/>
        </w:tc>
        <w:tc>
          <w:tcPr>
            <w:tcW w:w="542" w:type="dxa"/>
          </w:tcPr>
          <w:p w14:paraId="68E87A25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9A2BBD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330D6EF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565D7BD" w14:textId="77777777" w:rsidR="000E4641" w:rsidRDefault="000E4641"/>
        </w:tc>
      </w:tr>
    </w:tbl>
    <w:p w14:paraId="073D39FE" w14:textId="670BF059" w:rsidR="002D2200" w:rsidRDefault="00E34DDB"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E9AD328" wp14:editId="50106BC9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20574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673F4" w14:textId="23113ADD" w:rsidR="00E74B29" w:rsidRDefault="00E74B29" w:rsidP="0048120C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004D1951" w14:textId="77777777" w:rsidTr="00D7718C">
        <w:trPr>
          <w:trHeight w:val="1714"/>
        </w:trPr>
        <w:tc>
          <w:tcPr>
            <w:tcW w:w="2158" w:type="dxa"/>
            <w:gridSpan w:val="2"/>
          </w:tcPr>
          <w:p w14:paraId="6DFB37B2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994A29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62F8A73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8DF2BB4" w14:textId="77777777" w:rsidR="0048120C" w:rsidRDefault="0048120C"/>
        </w:tc>
        <w:tc>
          <w:tcPr>
            <w:tcW w:w="2158" w:type="dxa"/>
            <w:gridSpan w:val="2"/>
          </w:tcPr>
          <w:p w14:paraId="049C6EA3" w14:textId="77777777" w:rsidR="0048120C" w:rsidRDefault="0048120C"/>
        </w:tc>
      </w:tr>
      <w:tr w:rsidR="0048120C" w14:paraId="142A655D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8D0F173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CB8505" w14:textId="42A72538" w:rsidR="0048120C" w:rsidRDefault="007D76AE" w:rsidP="00837914">
            <w:pPr>
              <w:pStyle w:val="Heading4"/>
            </w:pPr>
            <w:r>
              <w:t>Global Business – Physical Location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4BAFA8B" w14:textId="77777777" w:rsidR="0048120C" w:rsidRDefault="0048120C"/>
        </w:tc>
      </w:tr>
      <w:tr w:rsidR="0048120C" w14:paraId="4BBF390A" w14:textId="77777777" w:rsidTr="00D7718C">
        <w:trPr>
          <w:trHeight w:val="274"/>
        </w:trPr>
        <w:tc>
          <w:tcPr>
            <w:tcW w:w="2158" w:type="dxa"/>
            <w:gridSpan w:val="2"/>
          </w:tcPr>
          <w:p w14:paraId="397F6379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717E5C2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AD62449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3AD213" w14:textId="77777777" w:rsidR="0048120C" w:rsidRDefault="0048120C"/>
        </w:tc>
        <w:tc>
          <w:tcPr>
            <w:tcW w:w="2158" w:type="dxa"/>
            <w:gridSpan w:val="2"/>
          </w:tcPr>
          <w:p w14:paraId="7F99D64D" w14:textId="77777777" w:rsidR="0048120C" w:rsidRDefault="0048120C"/>
        </w:tc>
      </w:tr>
      <w:tr w:rsidR="0048120C" w14:paraId="0586C0C6" w14:textId="77777777" w:rsidTr="00185F4A">
        <w:trPr>
          <w:trHeight w:val="4546"/>
        </w:trPr>
        <w:tc>
          <w:tcPr>
            <w:tcW w:w="1079" w:type="dxa"/>
          </w:tcPr>
          <w:p w14:paraId="01FC1239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E53C32A" w14:textId="16395C93" w:rsidR="0048120C" w:rsidRPr="0048120C" w:rsidRDefault="00B96278" w:rsidP="0048120C">
            <w:pPr>
              <w:pStyle w:val="Heading5"/>
            </w:pPr>
            <w:r>
              <w:t>D</w:t>
            </w:r>
            <w:r w:rsidR="00716B08" w:rsidRPr="00716B08">
              <w:t>oes the physical location of a business matter?</w:t>
            </w:r>
            <w:r w:rsidR="0063684B">
              <w:t xml:space="preserve"> </w:t>
            </w:r>
          </w:p>
          <w:p w14:paraId="2E72ED6A" w14:textId="77777777" w:rsidR="0048120C" w:rsidRDefault="0048120C" w:rsidP="0048120C"/>
          <w:p w14:paraId="01847471" w14:textId="16388EC2" w:rsidR="00E23A60" w:rsidRDefault="005014DE" w:rsidP="00D639D5">
            <w:pPr>
              <w:pStyle w:val="Text"/>
            </w:pPr>
            <w:r>
              <w:t xml:space="preserve">When </w:t>
            </w:r>
            <w:r w:rsidR="002309D6">
              <w:t xml:space="preserve">thinking about the importance of a </w:t>
            </w:r>
            <w:r>
              <w:t xml:space="preserve">physical location for your business, there are many </w:t>
            </w:r>
            <w:r w:rsidR="007A735A">
              <w:t>facets</w:t>
            </w:r>
            <w:r w:rsidR="0033741A">
              <w:t xml:space="preserve"> to </w:t>
            </w:r>
            <w:r w:rsidR="00A07D72">
              <w:t xml:space="preserve">consider such as the </w:t>
            </w:r>
            <w:r w:rsidR="00A67A62">
              <w:t>effect on employees, suppliers, customers</w:t>
            </w:r>
            <w:r w:rsidR="00FB2C75">
              <w:t xml:space="preserve">, and </w:t>
            </w:r>
            <w:r w:rsidR="007A735A">
              <w:t xml:space="preserve">the </w:t>
            </w:r>
            <w:r w:rsidR="00FB2C75">
              <w:t>business itself.</w:t>
            </w:r>
            <w:r w:rsidR="006B744F">
              <w:t xml:space="preserve">  </w:t>
            </w:r>
            <w:r w:rsidR="008260DE">
              <w:t xml:space="preserve">In addition, </w:t>
            </w:r>
            <w:r w:rsidR="00EF69AC">
              <w:t>a physical location can provide a face-to-face experience for the customers as well as enable the customer to touch</w:t>
            </w:r>
            <w:r w:rsidR="002D0DA3">
              <w:t xml:space="preserve">, </w:t>
            </w:r>
            <w:r w:rsidR="00EF69AC">
              <w:t>feel</w:t>
            </w:r>
            <w:r w:rsidR="002D0DA3">
              <w:t>, and try</w:t>
            </w:r>
            <w:r w:rsidR="00EF69AC">
              <w:t xml:space="preserve"> the product</w:t>
            </w:r>
            <w:sdt>
              <w:sdtPr>
                <w:id w:val="-104581620"/>
                <w:citation/>
              </w:sdtPr>
              <w:sdtEndPr/>
              <w:sdtContent>
                <w:r w:rsidR="00B37C39">
                  <w:fldChar w:fldCharType="begin"/>
                </w:r>
                <w:r w:rsidR="00B37C39">
                  <w:instrText xml:space="preserve"> CITATION Woods2021 \l 1033 </w:instrText>
                </w:r>
                <w:r w:rsidR="00B37C39">
                  <w:fldChar w:fldCharType="separate"/>
                </w:r>
                <w:r w:rsidR="00B37C39">
                  <w:rPr>
                    <w:noProof/>
                  </w:rPr>
                  <w:t xml:space="preserve"> (Woods, 2021)</w:t>
                </w:r>
                <w:r w:rsidR="00B37C39">
                  <w:fldChar w:fldCharType="end"/>
                </w:r>
              </w:sdtContent>
            </w:sdt>
            <w:r w:rsidR="00EF69AC">
              <w:t xml:space="preserve">.  </w:t>
            </w:r>
          </w:p>
          <w:p w14:paraId="6223B43F" w14:textId="77777777" w:rsidR="00E23A60" w:rsidRDefault="00E23A60" w:rsidP="00D639D5">
            <w:pPr>
              <w:pStyle w:val="Text"/>
            </w:pPr>
          </w:p>
          <w:p w14:paraId="661EA100" w14:textId="71C480F7" w:rsidR="005014DE" w:rsidRDefault="003419B2" w:rsidP="00D639D5">
            <w:pPr>
              <w:pStyle w:val="Text"/>
            </w:pPr>
            <w:r>
              <w:t>C</w:t>
            </w:r>
            <w:r w:rsidR="00B05E48">
              <w:t xml:space="preserve">hoosing </w:t>
            </w:r>
            <w:r w:rsidR="00934BE7">
              <w:t xml:space="preserve">a </w:t>
            </w:r>
            <w:r w:rsidR="00B05E48">
              <w:t xml:space="preserve">physical </w:t>
            </w:r>
            <w:r w:rsidR="00106D33">
              <w:t>location</w:t>
            </w:r>
            <w:r>
              <w:t xml:space="preserve"> </w:t>
            </w:r>
            <w:r w:rsidR="00EE193B">
              <w:t>pushes</w:t>
            </w:r>
            <w:r>
              <w:t xml:space="preserve"> </w:t>
            </w:r>
            <w:r w:rsidR="00B05E48">
              <w:t>a</w:t>
            </w:r>
            <w:r w:rsidR="005E7C81">
              <w:t xml:space="preserve"> business </w:t>
            </w:r>
            <w:r w:rsidR="0099595D">
              <w:t xml:space="preserve">to </w:t>
            </w:r>
            <w:r w:rsidR="005E7C81">
              <w:t xml:space="preserve">think about items like, </w:t>
            </w:r>
            <w:r w:rsidR="00C33DBB">
              <w:t>will employees</w:t>
            </w:r>
            <w:r w:rsidR="006240C7">
              <w:t xml:space="preserve"> have easy access to coffee shops or restaurants, will </w:t>
            </w:r>
            <w:r w:rsidR="00751E50">
              <w:t xml:space="preserve">customers </w:t>
            </w:r>
            <w:r w:rsidR="006240C7">
              <w:t xml:space="preserve">feel safe </w:t>
            </w:r>
            <w:r w:rsidR="00C26942">
              <w:t>during the walk</w:t>
            </w:r>
            <w:r w:rsidR="008714C4">
              <w:t xml:space="preserve"> to/from building</w:t>
            </w:r>
            <w:r w:rsidR="00BF43B1">
              <w:t xml:space="preserve">, </w:t>
            </w:r>
            <w:r w:rsidR="007A735A">
              <w:t>or</w:t>
            </w:r>
            <w:r w:rsidR="00BF43B1">
              <w:t xml:space="preserve"> </w:t>
            </w:r>
            <w:r w:rsidR="008714C4">
              <w:t xml:space="preserve">will they have to pay for </w:t>
            </w:r>
            <w:r w:rsidR="0050206E">
              <w:t>conv</w:t>
            </w:r>
            <w:r w:rsidR="00612797">
              <w:t xml:space="preserve">enient, secured </w:t>
            </w:r>
            <w:r w:rsidR="008714C4">
              <w:t>parking</w:t>
            </w:r>
            <w:r w:rsidR="0075114B">
              <w:t xml:space="preserve"> </w:t>
            </w:r>
            <w:sdt>
              <w:sdtPr>
                <w:id w:val="-1359731961"/>
                <w:citation/>
              </w:sdtPr>
              <w:sdtEndPr/>
              <w:sdtContent>
                <w:r w:rsidR="006C5EA1">
                  <w:fldChar w:fldCharType="begin"/>
                </w:r>
                <w:r w:rsidR="006C5EA1">
                  <w:instrText xml:space="preserve"> CITATION Oppong2018 \l 1033 </w:instrText>
                </w:r>
                <w:r w:rsidR="006C5EA1">
                  <w:fldChar w:fldCharType="separate"/>
                </w:r>
                <w:r w:rsidR="006C5EA1">
                  <w:rPr>
                    <w:noProof/>
                  </w:rPr>
                  <w:t>(Oppong, 2018)</w:t>
                </w:r>
                <w:r w:rsidR="006C5EA1">
                  <w:fldChar w:fldCharType="end"/>
                </w:r>
              </w:sdtContent>
            </w:sdt>
            <w:r w:rsidR="008714C4">
              <w:t>.</w:t>
            </w:r>
            <w:r w:rsidR="008345BA">
              <w:t xml:space="preserve">  </w:t>
            </w:r>
            <w:r w:rsidR="00234DA4">
              <w:t xml:space="preserve">These are just a few </w:t>
            </w:r>
            <w:r w:rsidR="00EF6A1A">
              <w:t xml:space="preserve">of many </w:t>
            </w:r>
            <w:r w:rsidR="00234DA4">
              <w:t>examples that could encourage</w:t>
            </w:r>
            <w:r w:rsidR="00952EB2">
              <w:t xml:space="preserve"> or discourage</w:t>
            </w:r>
            <w:r w:rsidR="00B35580">
              <w:t xml:space="preserve"> </w:t>
            </w:r>
            <w:r w:rsidR="00E41FC1">
              <w:t xml:space="preserve">customers and </w:t>
            </w:r>
            <w:r w:rsidR="00B35580">
              <w:t>employees</w:t>
            </w:r>
            <w:r w:rsidR="00CE2E1F">
              <w:t xml:space="preserve"> </w:t>
            </w:r>
            <w:r w:rsidR="00B35580">
              <w:t>to stay with</w:t>
            </w:r>
            <w:r w:rsidR="00952EB2">
              <w:t>, leave,</w:t>
            </w:r>
            <w:r w:rsidR="00B35580">
              <w:t xml:space="preserve"> or </w:t>
            </w:r>
            <w:r w:rsidR="00593928">
              <w:t xml:space="preserve">shop at </w:t>
            </w:r>
            <w:r w:rsidR="00B76901">
              <w:t>your company.</w:t>
            </w:r>
          </w:p>
          <w:p w14:paraId="00B7A120" w14:textId="77777777" w:rsidR="008714C4" w:rsidRDefault="008714C4" w:rsidP="00D639D5">
            <w:pPr>
              <w:pStyle w:val="Text"/>
            </w:pPr>
          </w:p>
          <w:p w14:paraId="076DA90A" w14:textId="1ACCFF12" w:rsidR="00952EB2" w:rsidRDefault="00340955" w:rsidP="00D639D5">
            <w:pPr>
              <w:pStyle w:val="Text"/>
            </w:pPr>
            <w:r>
              <w:t xml:space="preserve">Another area to consider is related to suppliers. </w:t>
            </w:r>
            <w:r w:rsidR="00946A8E">
              <w:t xml:space="preserve"> Speed of product delivery can have a large impact on </w:t>
            </w:r>
            <w:r w:rsidR="00B63478">
              <w:t>productivity</w:t>
            </w:r>
            <w:r w:rsidR="00DA2CE7">
              <w:t xml:space="preserve"> and customer satisfaction</w:t>
            </w:r>
            <w:r w:rsidR="00105412">
              <w:t xml:space="preserve"> so ease of access for your suppliers</w:t>
            </w:r>
            <w:r w:rsidR="00105B67">
              <w:t xml:space="preserve"> should be high on priority list.  </w:t>
            </w:r>
            <w:r w:rsidR="00D659D2">
              <w:t xml:space="preserve">In addition, </w:t>
            </w:r>
            <w:r w:rsidR="00847EAB">
              <w:t xml:space="preserve">a business would </w:t>
            </w:r>
            <w:r w:rsidR="00690981">
              <w:t xml:space="preserve">want a physical location that is </w:t>
            </w:r>
            <w:r w:rsidR="00EE1D7E">
              <w:t xml:space="preserve">not only </w:t>
            </w:r>
            <w:r w:rsidR="00690981">
              <w:t>convenient</w:t>
            </w:r>
            <w:r w:rsidR="00EE1D7E">
              <w:t xml:space="preserve"> but also</w:t>
            </w:r>
            <w:r w:rsidR="00257C94">
              <w:t xml:space="preserve"> attracts customers to increase sales and bra</w:t>
            </w:r>
            <w:r w:rsidR="00106D33">
              <w:t>nd visibility.</w:t>
            </w:r>
          </w:p>
          <w:p w14:paraId="6DA170B8" w14:textId="77777777" w:rsidR="00952EB2" w:rsidRDefault="00952EB2" w:rsidP="00D639D5">
            <w:pPr>
              <w:pStyle w:val="Text"/>
            </w:pPr>
          </w:p>
          <w:p w14:paraId="3FFE44C8" w14:textId="1CAC3E8F" w:rsidR="00B043EB" w:rsidRDefault="00EE60EE" w:rsidP="004316E4">
            <w:pPr>
              <w:pStyle w:val="Text"/>
            </w:pPr>
            <w:r>
              <w:t>Even in today’s ‘remote’ world, the physical location of a business can make a difference in sales and potential future customers/employees.</w:t>
            </w:r>
            <w:r w:rsidR="00CB23F2">
              <w:t xml:space="preserve">  Innovative technology solutions are allowing businesses with physical locations to bridge gaps such as having physical location and online access or a restaurant </w:t>
            </w:r>
            <w:r w:rsidR="00274F91">
              <w:t xml:space="preserve">with </w:t>
            </w:r>
            <w:r w:rsidR="00CB23F2">
              <w:t>pickup/delivery service.</w:t>
            </w:r>
          </w:p>
        </w:tc>
        <w:tc>
          <w:tcPr>
            <w:tcW w:w="1079" w:type="dxa"/>
          </w:tcPr>
          <w:p w14:paraId="18A17809" w14:textId="77777777" w:rsidR="0048120C" w:rsidRDefault="0048120C"/>
        </w:tc>
      </w:tr>
    </w:tbl>
    <w:p w14:paraId="001DA205" w14:textId="77777777" w:rsidR="007D76AE" w:rsidRDefault="007D76A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7D76AE" w14:paraId="22C217F8" w14:textId="77777777" w:rsidTr="005E44BF">
        <w:trPr>
          <w:trHeight w:val="1710"/>
        </w:trPr>
        <w:tc>
          <w:tcPr>
            <w:tcW w:w="10790" w:type="dxa"/>
            <w:gridSpan w:val="7"/>
          </w:tcPr>
          <w:p w14:paraId="34EA7CCA" w14:textId="7DAAF82C" w:rsidR="007D76AE" w:rsidRDefault="007D76AE" w:rsidP="007D76AE">
            <w:pPr>
              <w:pageBreakBefore/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4384" behindDoc="1" locked="0" layoutInCell="1" allowOverlap="1" wp14:anchorId="22FFB848" wp14:editId="1422BAE0">
                  <wp:simplePos x="0" y="0"/>
                  <wp:positionH relativeFrom="margin">
                    <wp:posOffset>0</wp:posOffset>
                  </wp:positionH>
                  <wp:positionV relativeFrom="margin">
                    <wp:posOffset>0</wp:posOffset>
                  </wp:positionV>
                  <wp:extent cx="6860241" cy="1838325"/>
                  <wp:effectExtent l="0" t="0" r="0" b="0"/>
                  <wp:wrapNone/>
                  <wp:docPr id="9" name="Picture 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3192" cy="1839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D76AE" w14:paraId="02F7F1D4" w14:textId="77777777" w:rsidTr="0063040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686D1393" w14:textId="77777777" w:rsidR="007D76AE" w:rsidRDefault="007D76AE" w:rsidP="0063040A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B94EFCE" w14:textId="38FA0A30" w:rsidR="007D76AE" w:rsidRDefault="007D76AE" w:rsidP="0063040A">
            <w:pPr>
              <w:pStyle w:val="Heading4"/>
            </w:pPr>
            <w:r>
              <w:t xml:space="preserve">Global Business – </w:t>
            </w:r>
            <w:r w:rsidR="00DF00F1">
              <w:t>Solving Social Problems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5BC07FE9" w14:textId="77777777" w:rsidR="007D76AE" w:rsidRDefault="007D76AE" w:rsidP="0063040A"/>
        </w:tc>
      </w:tr>
      <w:tr w:rsidR="007D76AE" w14:paraId="433D26EB" w14:textId="77777777" w:rsidTr="0063040A">
        <w:tc>
          <w:tcPr>
            <w:tcW w:w="2158" w:type="dxa"/>
            <w:gridSpan w:val="2"/>
          </w:tcPr>
          <w:p w14:paraId="7D04FFDE" w14:textId="77777777" w:rsidR="007D76AE" w:rsidRDefault="007D76AE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3D8EE26" w14:textId="77777777" w:rsidR="007D76AE" w:rsidRDefault="007D76AE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434F401" w14:textId="77777777" w:rsidR="007D76AE" w:rsidRDefault="007D76AE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E81C027" w14:textId="77777777" w:rsidR="007D76AE" w:rsidRDefault="007D76AE" w:rsidP="0063040A"/>
        </w:tc>
        <w:tc>
          <w:tcPr>
            <w:tcW w:w="2158" w:type="dxa"/>
            <w:gridSpan w:val="2"/>
          </w:tcPr>
          <w:p w14:paraId="42B56053" w14:textId="77777777" w:rsidR="007D76AE" w:rsidRDefault="007D76AE" w:rsidP="0063040A"/>
        </w:tc>
      </w:tr>
      <w:tr w:rsidR="007D76AE" w14:paraId="4DFC0FAD" w14:textId="77777777" w:rsidTr="0063040A">
        <w:trPr>
          <w:trHeight w:val="4546"/>
        </w:trPr>
        <w:tc>
          <w:tcPr>
            <w:tcW w:w="1079" w:type="dxa"/>
          </w:tcPr>
          <w:p w14:paraId="1C0AEC40" w14:textId="77777777" w:rsidR="007D76AE" w:rsidRDefault="007D76AE" w:rsidP="0063040A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A1615C9" w14:textId="138AE66F" w:rsidR="007D76AE" w:rsidRPr="0048120C" w:rsidRDefault="0063684B" w:rsidP="0063040A">
            <w:pPr>
              <w:pStyle w:val="Heading5"/>
            </w:pPr>
            <w:r>
              <w:t xml:space="preserve"> </w:t>
            </w:r>
            <w:r w:rsidR="00B96278">
              <w:t xml:space="preserve">Can </w:t>
            </w:r>
            <w:r w:rsidR="00FE2B3F">
              <w:t>business solve social problems?</w:t>
            </w:r>
          </w:p>
          <w:p w14:paraId="6C4EA53F" w14:textId="77777777" w:rsidR="007D76AE" w:rsidRDefault="007D76AE" w:rsidP="0063040A"/>
          <w:p w14:paraId="2E1B5CD6" w14:textId="45628880" w:rsidR="0005168E" w:rsidRDefault="00D45A0C" w:rsidP="00455E60">
            <w:pPr>
              <w:pStyle w:val="Text"/>
            </w:pPr>
            <w:r>
              <w:t>In 2021</w:t>
            </w:r>
            <w:r w:rsidR="00226BCD">
              <w:t>, we are facing many social problems ranging from climate change</w:t>
            </w:r>
            <w:r w:rsidR="00457A55">
              <w:t xml:space="preserve"> and inequality</w:t>
            </w:r>
            <w:r w:rsidR="006F2938">
              <w:t xml:space="preserve"> to </w:t>
            </w:r>
            <w:r w:rsidR="00C40E39">
              <w:t xml:space="preserve">not enough food and </w:t>
            </w:r>
            <w:r w:rsidR="006F2938">
              <w:t xml:space="preserve">displacement of workers through automation as well as </w:t>
            </w:r>
            <w:r w:rsidR="00275204">
              <w:t>numerous</w:t>
            </w:r>
            <w:r w:rsidR="006F2938">
              <w:t xml:space="preserve"> others</w:t>
            </w:r>
            <w:r w:rsidR="00E73CB7">
              <w:t xml:space="preserve"> </w:t>
            </w:r>
            <w:sdt>
              <w:sdtPr>
                <w:id w:val="-462503424"/>
                <w:citation/>
              </w:sdtPr>
              <w:sdtEndPr/>
              <w:sdtContent>
                <w:r w:rsidR="007145EE">
                  <w:fldChar w:fldCharType="begin"/>
                </w:r>
                <w:r w:rsidR="007145EE">
                  <w:instrText xml:space="preserve"> CITATION Edmans2020 \l 1033 </w:instrText>
                </w:r>
                <w:r w:rsidR="007145EE">
                  <w:fldChar w:fldCharType="separate"/>
                </w:r>
                <w:r w:rsidR="007145EE">
                  <w:rPr>
                    <w:noProof/>
                  </w:rPr>
                  <w:t>(Edmans, 2020)</w:t>
                </w:r>
                <w:r w:rsidR="007145EE">
                  <w:fldChar w:fldCharType="end"/>
                </w:r>
              </w:sdtContent>
            </w:sdt>
            <w:r w:rsidR="006F2938">
              <w:t>.</w:t>
            </w:r>
            <w:r w:rsidR="002623A2">
              <w:t xml:space="preserve"> </w:t>
            </w:r>
            <w:r w:rsidR="006F2938">
              <w:t xml:space="preserve"> </w:t>
            </w:r>
            <w:r w:rsidR="00211CA7">
              <w:t>A</w:t>
            </w:r>
            <w:r w:rsidR="002807A4">
              <w:t xml:space="preserve">s </w:t>
            </w:r>
            <w:r w:rsidR="004F4215">
              <w:t>Michael</w:t>
            </w:r>
            <w:r w:rsidR="0008309F">
              <w:t xml:space="preserve"> Porter mentions in his TED</w:t>
            </w:r>
            <w:r w:rsidR="0081240A">
              <w:t xml:space="preserve"> talk</w:t>
            </w:r>
            <w:r w:rsidR="00211CA7">
              <w:t xml:space="preserve">, </w:t>
            </w:r>
            <w:r w:rsidR="00037C81">
              <w:t xml:space="preserve">solutions are being worked but we are not making enough progress due to inability to scale the </w:t>
            </w:r>
            <w:r w:rsidR="00245CB8">
              <w:t>solutions</w:t>
            </w:r>
            <w:r w:rsidR="00D3496E">
              <w:t xml:space="preserve"> and are ultimately </w:t>
            </w:r>
            <w:r w:rsidR="00283AF6">
              <w:t>“…</w:t>
            </w:r>
            <w:r w:rsidR="00945EA0">
              <w:t>experiencing a resource problem</w:t>
            </w:r>
            <w:r w:rsidR="00686442">
              <w:t>”</w:t>
            </w:r>
            <w:r w:rsidR="002C7351">
              <w:t xml:space="preserve"> </w:t>
            </w:r>
            <w:sdt>
              <w:sdtPr>
                <w:id w:val="-461268277"/>
                <w:citation/>
              </w:sdtPr>
              <w:sdtEndPr/>
              <w:sdtContent>
                <w:r w:rsidR="007145EE">
                  <w:fldChar w:fldCharType="begin"/>
                </w:r>
                <w:r w:rsidR="007145EE">
                  <w:instrText xml:space="preserve"> CITATION Porter2013 \l 1033 </w:instrText>
                </w:r>
                <w:r w:rsidR="007145EE">
                  <w:fldChar w:fldCharType="separate"/>
                </w:r>
                <w:r w:rsidR="007145EE">
                  <w:rPr>
                    <w:noProof/>
                  </w:rPr>
                  <w:t>(Porter, 2013)</w:t>
                </w:r>
                <w:r w:rsidR="007145EE">
                  <w:fldChar w:fldCharType="end"/>
                </w:r>
              </w:sdtContent>
            </w:sdt>
            <w:r w:rsidR="002C7351">
              <w:t>.</w:t>
            </w:r>
            <w:r w:rsidR="008166F2">
              <w:t xml:space="preserve"> </w:t>
            </w:r>
            <w:r w:rsidR="002C7351">
              <w:t xml:space="preserve"> </w:t>
            </w:r>
          </w:p>
          <w:p w14:paraId="2D342988" w14:textId="77777777" w:rsidR="0005168E" w:rsidRDefault="0005168E" w:rsidP="00455E60">
            <w:pPr>
              <w:pStyle w:val="Text"/>
            </w:pPr>
          </w:p>
          <w:p w14:paraId="40871544" w14:textId="6D7D82A9" w:rsidR="00A77E28" w:rsidRDefault="002255B5" w:rsidP="00455E60">
            <w:pPr>
              <w:pStyle w:val="Text"/>
            </w:pPr>
            <w:r>
              <w:t>As a result, it is imperative that w</w:t>
            </w:r>
            <w:r w:rsidR="002C7351">
              <w:t xml:space="preserve">e work </w:t>
            </w:r>
            <w:r w:rsidR="002445B5">
              <w:t xml:space="preserve">towards </w:t>
            </w:r>
            <w:r w:rsidR="000507F6">
              <w:t>a new paradigm</w:t>
            </w:r>
            <w:r w:rsidR="00CD7567">
              <w:t xml:space="preserve">, one that has business as the solution versus it being the </w:t>
            </w:r>
            <w:r w:rsidR="00D66087">
              <w:t>problem</w:t>
            </w:r>
            <w:r w:rsidR="00CD7567">
              <w:t>.  Business</w:t>
            </w:r>
            <w:r w:rsidR="00455E60">
              <w:t xml:space="preserve"> </w:t>
            </w:r>
            <w:r w:rsidR="008166F2">
              <w:t>generates resources through profit</w:t>
            </w:r>
            <w:r w:rsidR="0029605A">
              <w:t xml:space="preserve"> and that profit allows for </w:t>
            </w:r>
            <w:r w:rsidR="0051325F">
              <w:t>scalability</w:t>
            </w:r>
            <w:r w:rsidR="00C167AB">
              <w:t>.</w:t>
            </w:r>
            <w:r w:rsidR="001C4E52">
              <w:t xml:space="preserve">  </w:t>
            </w:r>
            <w:r w:rsidR="00436E1D">
              <w:t>Working to u</w:t>
            </w:r>
            <w:r w:rsidR="00B47C2A">
              <w:t>nderstand that purpose</w:t>
            </w:r>
            <w:r w:rsidR="00127889">
              <w:t xml:space="preserve"> and profit are more aligned</w:t>
            </w:r>
            <w:r w:rsidR="00631FA1">
              <w:t xml:space="preserve">, that </w:t>
            </w:r>
            <w:r w:rsidR="003C2DB2">
              <w:t xml:space="preserve">increasing/maximizing </w:t>
            </w:r>
            <w:r w:rsidR="00631FA1">
              <w:t>profits do not need to exploit society</w:t>
            </w:r>
            <w:r w:rsidR="00F41A9E">
              <w:t xml:space="preserve"> through cutting wages or hiking up prices</w:t>
            </w:r>
            <w:r w:rsidR="005C4711">
              <w:t xml:space="preserve">, </w:t>
            </w:r>
            <w:r w:rsidR="002B3229">
              <w:t>a company can have a primary objective of creating social value</w:t>
            </w:r>
            <w:r w:rsidR="007A5B79">
              <w:t xml:space="preserve"> </w:t>
            </w:r>
            <w:sdt>
              <w:sdtPr>
                <w:id w:val="-207265063"/>
                <w:citation/>
              </w:sdtPr>
              <w:sdtEndPr/>
              <w:sdtContent>
                <w:r w:rsidR="007145EE">
                  <w:fldChar w:fldCharType="begin"/>
                </w:r>
                <w:r w:rsidR="007145EE">
                  <w:instrText xml:space="preserve"> CITATION Edmans2020 \l 1033 </w:instrText>
                </w:r>
                <w:r w:rsidR="007145EE">
                  <w:fldChar w:fldCharType="separate"/>
                </w:r>
                <w:r w:rsidR="007145EE">
                  <w:rPr>
                    <w:noProof/>
                  </w:rPr>
                  <w:t>(Edmans, 2020)</w:t>
                </w:r>
                <w:r w:rsidR="007145EE">
                  <w:fldChar w:fldCharType="end"/>
                </w:r>
              </w:sdtContent>
            </w:sdt>
            <w:r w:rsidR="007C6840">
              <w:t>.</w:t>
            </w:r>
            <w:r w:rsidR="00055E39">
              <w:t xml:space="preserve">  </w:t>
            </w:r>
          </w:p>
          <w:p w14:paraId="6F27D2AC" w14:textId="77777777" w:rsidR="00A77E28" w:rsidRDefault="00A77E28" w:rsidP="00455E60">
            <w:pPr>
              <w:pStyle w:val="Text"/>
            </w:pPr>
          </w:p>
          <w:p w14:paraId="03E9F8A5" w14:textId="3B08B44C" w:rsidR="00BD2DD0" w:rsidRDefault="00B742EB" w:rsidP="00455E60">
            <w:pPr>
              <w:pStyle w:val="Text"/>
            </w:pPr>
            <w:r>
              <w:t>Overall, p</w:t>
            </w:r>
            <w:r w:rsidR="00CB6DDA">
              <w:t>rofits are</w:t>
            </w:r>
            <w:r w:rsidR="000B59D6">
              <w:t xml:space="preserve"> a by-product of serving society.</w:t>
            </w:r>
            <w:r w:rsidR="008811E2">
              <w:t xml:space="preserve">  </w:t>
            </w:r>
            <w:r w:rsidR="0008140F">
              <w:t>Professor Alex Edmans article</w:t>
            </w:r>
            <w:r w:rsidR="00080AE8">
              <w:t xml:space="preserve"> </w:t>
            </w:r>
            <w:r w:rsidR="00AD3B6B">
              <w:t>includes a great example of this in action</w:t>
            </w:r>
            <w:r w:rsidR="00E416EE">
              <w:t xml:space="preserve">.  </w:t>
            </w:r>
            <w:r w:rsidR="005B1624">
              <w:t xml:space="preserve">He mentioned that CVS renamed themselves to </w:t>
            </w:r>
            <w:r w:rsidR="000C42ED">
              <w:t xml:space="preserve">“CVS Health” and, at the same time, </w:t>
            </w:r>
            <w:r w:rsidR="00EB495F">
              <w:t xml:space="preserve">they </w:t>
            </w:r>
            <w:r w:rsidR="000C42ED">
              <w:t xml:space="preserve">stopped selling cigarettes since </w:t>
            </w:r>
            <w:r w:rsidR="002C15B3">
              <w:t>that</w:t>
            </w:r>
            <w:r w:rsidR="002161D3">
              <w:t xml:space="preserve"> product</w:t>
            </w:r>
            <w:r w:rsidR="002C15B3">
              <w:t xml:space="preserve"> </w:t>
            </w:r>
            <w:r w:rsidR="002913BD">
              <w:t>contradict</w:t>
            </w:r>
            <w:r w:rsidR="0034674B">
              <w:t>ed</w:t>
            </w:r>
            <w:r w:rsidR="002913BD">
              <w:t xml:space="preserve"> the</w:t>
            </w:r>
            <w:r w:rsidR="007B23E5">
              <w:t xml:space="preserve"> company’s </w:t>
            </w:r>
            <w:r w:rsidR="002913BD">
              <w:t>purpose of “helping people on their path to better health”.  Thi</w:t>
            </w:r>
            <w:r w:rsidR="00DC69D8">
              <w:t xml:space="preserve">s decision cost </w:t>
            </w:r>
            <w:r w:rsidR="0034674B">
              <w:t>CVS Health</w:t>
            </w:r>
            <w:r w:rsidR="00DC69D8">
              <w:t xml:space="preserve"> a $2 billion revenue stream, but it was the right thing to </w:t>
            </w:r>
            <w:r w:rsidR="00795C6B">
              <w:t>do,</w:t>
            </w:r>
            <w:r w:rsidR="00DC69D8">
              <w:t xml:space="preserve"> and </w:t>
            </w:r>
            <w:r w:rsidR="00D72FF6">
              <w:t>was supported by their shareholders</w:t>
            </w:r>
            <w:r w:rsidR="00BE0F1C">
              <w:t xml:space="preserve"> </w:t>
            </w:r>
            <w:sdt>
              <w:sdtPr>
                <w:id w:val="-554388686"/>
                <w:citation/>
              </w:sdtPr>
              <w:sdtEndPr/>
              <w:sdtContent>
                <w:r w:rsidR="007145EE">
                  <w:fldChar w:fldCharType="begin"/>
                </w:r>
                <w:r w:rsidR="007145EE">
                  <w:instrText xml:space="preserve"> CITATION Edmans2020 \l 1033 </w:instrText>
                </w:r>
                <w:r w:rsidR="007145EE">
                  <w:fldChar w:fldCharType="separate"/>
                </w:r>
                <w:r w:rsidR="007145EE">
                  <w:rPr>
                    <w:noProof/>
                  </w:rPr>
                  <w:t>(Edmans, 2020)</w:t>
                </w:r>
                <w:r w:rsidR="007145EE">
                  <w:fldChar w:fldCharType="end"/>
                </w:r>
              </w:sdtContent>
            </w:sdt>
            <w:r w:rsidR="009C6CAC">
              <w:t>.</w:t>
            </w:r>
            <w:r w:rsidR="00BE0F1C">
              <w:t xml:space="preserve">  </w:t>
            </w:r>
          </w:p>
          <w:p w14:paraId="5F586CE4" w14:textId="77777777" w:rsidR="00BD2DD0" w:rsidRDefault="00BD2DD0" w:rsidP="00455E60">
            <w:pPr>
              <w:pStyle w:val="Text"/>
            </w:pPr>
          </w:p>
          <w:p w14:paraId="71937B75" w14:textId="605B58C2" w:rsidR="007D76AE" w:rsidRDefault="00826259" w:rsidP="00455E60">
            <w:pPr>
              <w:pStyle w:val="Text"/>
            </w:pPr>
            <w:r>
              <w:t>According to Michael Porter, “Shared value is capitalism, but it’s a higher kind of capitalism one that meets important needs.”</w:t>
            </w:r>
            <w:sdt>
              <w:sdtPr>
                <w:id w:val="-84768271"/>
                <w:citation/>
              </w:sdtPr>
              <w:sdtEndPr/>
              <w:sdtContent>
                <w:r w:rsidR="00BF01C3">
                  <w:fldChar w:fldCharType="begin"/>
                </w:r>
                <w:r w:rsidR="00BF01C3">
                  <w:instrText xml:space="preserve"> CITATION Porter2013 \l 1033 </w:instrText>
                </w:r>
                <w:r w:rsidR="00BF01C3">
                  <w:fldChar w:fldCharType="separate"/>
                </w:r>
                <w:r w:rsidR="00BF01C3">
                  <w:rPr>
                    <w:noProof/>
                  </w:rPr>
                  <w:t xml:space="preserve"> (Porter, 2013)</w:t>
                </w:r>
                <w:r w:rsidR="00BF01C3">
                  <w:fldChar w:fldCharType="end"/>
                </w:r>
              </w:sdtContent>
            </w:sdt>
            <w:r>
              <w:t xml:space="preserve">  </w:t>
            </w:r>
            <w:r w:rsidR="00BF01C3">
              <w:t xml:space="preserve">Lastly, </w:t>
            </w:r>
            <w:r w:rsidR="00BE0F1C">
              <w:t xml:space="preserve">Professor Edman ended his article with the </w:t>
            </w:r>
            <w:r w:rsidR="003E1BAD">
              <w:t xml:space="preserve">following conclusion:  “To reach the land of profit, follow the road of purpose.”  </w:t>
            </w:r>
            <w:r w:rsidR="008B6B93">
              <w:t>What a short but profound</w:t>
            </w:r>
            <w:r w:rsidR="00EB12DE">
              <w:t xml:space="preserve"> observation</w:t>
            </w:r>
            <w:r w:rsidR="00590F4E">
              <w:t xml:space="preserve">/statement </w:t>
            </w:r>
            <w:sdt>
              <w:sdtPr>
                <w:id w:val="298109622"/>
                <w:citation/>
              </w:sdtPr>
              <w:sdtEndPr/>
              <w:sdtContent>
                <w:r w:rsidR="00590F4E">
                  <w:fldChar w:fldCharType="begin"/>
                </w:r>
                <w:r w:rsidR="00590F4E">
                  <w:instrText xml:space="preserve"> CITATION Edmans2020 \l 1033 </w:instrText>
                </w:r>
                <w:r w:rsidR="00590F4E">
                  <w:fldChar w:fldCharType="separate"/>
                </w:r>
                <w:r w:rsidR="00590F4E">
                  <w:rPr>
                    <w:noProof/>
                  </w:rPr>
                  <w:t>(Edmans, 2020)</w:t>
                </w:r>
                <w:r w:rsidR="00590F4E">
                  <w:fldChar w:fldCharType="end"/>
                </w:r>
              </w:sdtContent>
            </w:sdt>
            <w:r w:rsidR="00EB12DE">
              <w:t>.</w:t>
            </w:r>
            <w:r w:rsidR="007E01CA">
              <w:t xml:space="preserve">  </w:t>
            </w:r>
          </w:p>
        </w:tc>
        <w:tc>
          <w:tcPr>
            <w:tcW w:w="1079" w:type="dxa"/>
          </w:tcPr>
          <w:p w14:paraId="41F42353" w14:textId="77777777" w:rsidR="007D76AE" w:rsidRDefault="007D76AE" w:rsidP="0063040A"/>
        </w:tc>
      </w:tr>
    </w:tbl>
    <w:p w14:paraId="47BF4C31" w14:textId="7D0C201B" w:rsidR="0048120C" w:rsidRDefault="0048120C" w:rsidP="005E44BF">
      <w:pPr>
        <w:spacing w:line="60" w:lineRule="exac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DF00F1" w14:paraId="701F4EE9" w14:textId="77777777" w:rsidTr="00675FF2">
        <w:trPr>
          <w:trHeight w:val="1714"/>
        </w:trPr>
        <w:tc>
          <w:tcPr>
            <w:tcW w:w="10790" w:type="dxa"/>
            <w:gridSpan w:val="5"/>
          </w:tcPr>
          <w:p w14:paraId="49B2EC47" w14:textId="77777777" w:rsidR="00DF00F1" w:rsidRDefault="00DF00F1" w:rsidP="0063040A">
            <w:pPr>
              <w:pageBreakBefore/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6432" behindDoc="1" locked="0" layoutInCell="1" allowOverlap="1" wp14:anchorId="1630E571" wp14:editId="6CDECECE">
                  <wp:simplePos x="0" y="0"/>
                  <wp:positionH relativeFrom="margin">
                    <wp:posOffset>0</wp:posOffset>
                  </wp:positionH>
                  <wp:positionV relativeFrom="margin">
                    <wp:posOffset>3175</wp:posOffset>
                  </wp:positionV>
                  <wp:extent cx="6861176" cy="1944000"/>
                  <wp:effectExtent l="0" t="0" r="0" b="0"/>
                  <wp:wrapNone/>
                  <wp:docPr id="10" name="Picture 1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F00F1" w14:paraId="2C7EEED6" w14:textId="77777777" w:rsidTr="0063040A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C233FCB" w14:textId="77777777" w:rsidR="00DF00F1" w:rsidRDefault="00DF00F1" w:rsidP="0063040A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F535863" w14:textId="6825B59C" w:rsidR="00DF00F1" w:rsidRDefault="00DF00F1" w:rsidP="0063040A">
            <w:pPr>
              <w:pStyle w:val="Heading4"/>
            </w:pPr>
            <w:r>
              <w:t>References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B72C1BA" w14:textId="77777777" w:rsidR="00DF00F1" w:rsidRDefault="00DF00F1" w:rsidP="0063040A"/>
        </w:tc>
      </w:tr>
      <w:tr w:rsidR="00DF00F1" w14:paraId="27CB3DC3" w14:textId="77777777" w:rsidTr="0063040A">
        <w:tc>
          <w:tcPr>
            <w:tcW w:w="2158" w:type="dxa"/>
          </w:tcPr>
          <w:p w14:paraId="1C9D61BC" w14:textId="77777777" w:rsidR="00DF00F1" w:rsidRDefault="00DF00F1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CBB228A" w14:textId="77777777" w:rsidR="00DF00F1" w:rsidRDefault="00DF00F1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228FFA6" w14:textId="77777777" w:rsidR="00DF00F1" w:rsidRDefault="00DF00F1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9E42BEA" w14:textId="77777777" w:rsidR="00DF00F1" w:rsidRDefault="00DF00F1" w:rsidP="0063040A"/>
        </w:tc>
        <w:tc>
          <w:tcPr>
            <w:tcW w:w="2158" w:type="dxa"/>
          </w:tcPr>
          <w:p w14:paraId="51759B14" w14:textId="77777777" w:rsidR="00DF00F1" w:rsidRDefault="00DF00F1" w:rsidP="0063040A"/>
        </w:tc>
      </w:tr>
      <w:tr w:rsidR="00DF00F1" w14:paraId="697F0568" w14:textId="77777777" w:rsidTr="00A24E65">
        <w:trPr>
          <w:trHeight w:val="339"/>
        </w:trPr>
        <w:tc>
          <w:tcPr>
            <w:tcW w:w="10790" w:type="dxa"/>
            <w:gridSpan w:val="5"/>
          </w:tcPr>
          <w:sdt>
            <w:sdtPr>
              <w:rPr>
                <w:rFonts w:asciiTheme="minorHAnsi" w:hAnsiTheme="minorHAnsi"/>
                <w:b w:val="0"/>
                <w:color w:val="auto"/>
                <w:sz w:val="24"/>
                <w:szCs w:val="24"/>
              </w:rPr>
              <w:id w:val="-273715181"/>
              <w:docPartObj>
                <w:docPartGallery w:val="Bibliographies"/>
                <w:docPartUnique/>
              </w:docPartObj>
            </w:sdtPr>
            <w:sdtEndPr/>
            <w:sdtContent>
              <w:p w14:paraId="7FB7E5A6" w14:textId="5DC9C473" w:rsidR="000267F2" w:rsidRDefault="000267F2">
                <w:pPr>
                  <w:pStyle w:val="Heading1"/>
                </w:pPr>
              </w:p>
              <w:sdt>
                <w:sdtPr>
                  <w:id w:val="-573587230"/>
                  <w:bibliography/>
                </w:sdtPr>
                <w:sdtEndPr/>
                <w:sdtContent>
                  <w:p w14:paraId="3C92267F" w14:textId="77777777" w:rsidR="00DA404C" w:rsidRDefault="000267F2" w:rsidP="00DB63B7">
                    <w:pPr>
                      <w:pStyle w:val="Bibliography"/>
                      <w:spacing w:line="360" w:lineRule="auto"/>
                      <w:ind w:left="720" w:hanging="720"/>
                      <w:rPr>
                        <w:noProof/>
                      </w:rPr>
                    </w:pPr>
                    <w:r>
                      <w:fldChar w:fldCharType="begin"/>
                    </w:r>
                    <w:r>
                      <w:instrText xml:space="preserve"> BIBLIOGRAPHY </w:instrText>
                    </w:r>
                    <w:r>
                      <w:fldChar w:fldCharType="separate"/>
                    </w:r>
                    <w:r w:rsidR="00DA404C">
                      <w:rPr>
                        <w:noProof/>
                      </w:rPr>
                      <w:t xml:space="preserve">Edmans, A. (2020, Mar 4). </w:t>
                    </w:r>
                    <w:r w:rsidR="00DA404C">
                      <w:rPr>
                        <w:i/>
                        <w:iCs/>
                        <w:noProof/>
                      </w:rPr>
                      <w:t>How Business Can and Should Solve Social Problems</w:t>
                    </w:r>
                    <w:r w:rsidR="00DA404C">
                      <w:rPr>
                        <w:noProof/>
                      </w:rPr>
                      <w:t>. Retrieved from Business Fights Poverty: https://businessfightspoverty.org/grow-the-pie-how-great-companies-deliver-both-purpose-and-profit/</w:t>
                    </w:r>
                  </w:p>
                  <w:p w14:paraId="4DDBAF4D" w14:textId="77777777" w:rsidR="00DA404C" w:rsidRDefault="00DA404C" w:rsidP="00DB63B7">
                    <w:pPr>
                      <w:pStyle w:val="Bibliography"/>
                      <w:spacing w:line="36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Oppong, T. (2018, Mar 15). </w:t>
                    </w:r>
                    <w:r>
                      <w:rPr>
                        <w:i/>
                        <w:iCs/>
                        <w:noProof/>
                      </w:rPr>
                      <w:t>The Importance of Location in Business</w:t>
                    </w:r>
                    <w:r>
                      <w:rPr>
                        <w:noProof/>
                      </w:rPr>
                      <w:t>. Retrieved from AllTopStartups: https://alltopstartups.com/2018/03/15/the-importance-of-location-in-business/#:~:text=If%20your%20business%20is%20conveniently,and%20choose%20your%20location%20carefully.&amp;text=If%20your%20business%20is%20conveniently,and%20choose%20your%20location%20caref</w:t>
                    </w:r>
                  </w:p>
                  <w:p w14:paraId="7FE0FCA7" w14:textId="77777777" w:rsidR="00DA404C" w:rsidRDefault="00DA404C" w:rsidP="00DB63B7">
                    <w:pPr>
                      <w:pStyle w:val="Bibliography"/>
                      <w:spacing w:line="36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Porter, M. (2013). </w:t>
                    </w:r>
                    <w:r>
                      <w:rPr>
                        <w:i/>
                        <w:iCs/>
                        <w:noProof/>
                      </w:rPr>
                      <w:t>TED.com Talks</w:t>
                    </w:r>
                    <w:r>
                      <w:rPr>
                        <w:noProof/>
                      </w:rPr>
                      <w:t>. Retrieved May 8, 2021, from Michael Porter: The Case for Letting Business Solve Social Problems: https://www.ted.com/talks/michael_porter_the_case_for_letting_business_solve_social_problems</w:t>
                    </w:r>
                  </w:p>
                  <w:p w14:paraId="4CF1FE7A" w14:textId="2393E342" w:rsidR="000267F2" w:rsidRDefault="00DA404C" w:rsidP="00DB63B7">
                    <w:pPr>
                      <w:pStyle w:val="Bibliography"/>
                      <w:spacing w:line="360" w:lineRule="auto"/>
                      <w:ind w:left="720" w:hanging="720"/>
                    </w:pPr>
                    <w:r>
                      <w:rPr>
                        <w:noProof/>
                      </w:rPr>
                      <w:t xml:space="preserve">Woods, L. (2021). </w:t>
                    </w:r>
                    <w:r>
                      <w:rPr>
                        <w:i/>
                        <w:iCs/>
                        <w:noProof/>
                      </w:rPr>
                      <w:t>Three Types of Locations for Businesses</w:t>
                    </w:r>
                    <w:r>
                      <w:rPr>
                        <w:noProof/>
                      </w:rPr>
                      <w:t>. Retrieved from SmallBusiness.Chron.com: https://smallbusiness.chron.com/three-types-locations-businesses-74244.html</w:t>
                    </w:r>
                    <w:r w:rsidR="000267F2">
                      <w:rPr>
                        <w:b/>
                        <w:bCs/>
                        <w:noProof/>
                      </w:rPr>
                      <w:fldChar w:fldCharType="end"/>
                    </w:r>
                  </w:p>
                </w:sdtContent>
              </w:sdt>
            </w:sdtContent>
          </w:sdt>
          <w:p w14:paraId="2263CB67" w14:textId="77777777" w:rsidR="00DF00F1" w:rsidRDefault="00DF00F1"/>
        </w:tc>
      </w:tr>
      <w:tr w:rsidR="00B27138" w14:paraId="3ABCA28F" w14:textId="77777777" w:rsidTr="006A5B4C">
        <w:tc>
          <w:tcPr>
            <w:tcW w:w="10790" w:type="dxa"/>
            <w:gridSpan w:val="5"/>
          </w:tcPr>
          <w:p w14:paraId="0D2E0D30" w14:textId="46A050FD" w:rsidR="00B27138" w:rsidRDefault="00B27138">
            <w:r w:rsidRPr="004909D9">
              <w:rPr>
                <w:noProof/>
                <w:lang w:eastAsia="en-AU"/>
              </w:rPr>
              <w:drawing>
                <wp:inline distT="0" distB="0" distL="0" distR="0" wp14:anchorId="212EBC1B" wp14:editId="123BA6D9">
                  <wp:extent cx="6724650" cy="211455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0529" cy="211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523A9" w14:textId="77777777" w:rsidR="0048120C" w:rsidRDefault="0048120C"/>
    <w:sectPr w:rsidR="0048120C" w:rsidSect="00E74B29">
      <w:footerReference w:type="even" r:id="rId17"/>
      <w:footerReference w:type="default" r:id="rId1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65569" w14:textId="77777777" w:rsidR="00F447B0" w:rsidRDefault="00F447B0" w:rsidP="00E74B29">
      <w:r>
        <w:separator/>
      </w:r>
    </w:p>
  </w:endnote>
  <w:endnote w:type="continuationSeparator" w:id="0">
    <w:p w14:paraId="4860C83A" w14:textId="77777777" w:rsidR="00F447B0" w:rsidRDefault="00F447B0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48B39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91E05B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03A9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6474"/>
      <w:gridCol w:w="3237"/>
      <w:gridCol w:w="1079"/>
    </w:tblGrid>
    <w:tr w:rsidR="00994A80" w14:paraId="0C22B338" w14:textId="77777777" w:rsidTr="00B438B8">
      <w:tc>
        <w:tcPr>
          <w:tcW w:w="6474" w:type="dxa"/>
        </w:tcPr>
        <w:p w14:paraId="6DDA7B54" w14:textId="5203DB9B" w:rsidR="00994A80" w:rsidRPr="00874FE7" w:rsidRDefault="00DB24EB" w:rsidP="006709F1">
          <w:pPr>
            <w:pStyle w:val="Footer"/>
          </w:pPr>
          <w:sdt>
            <w:sdtPr>
              <w:alias w:val="Title"/>
              <w:tag w:val=""/>
              <w:id w:val="-1317034489"/>
              <w:placeholder>
                <w:docPart w:val="AC5A32B83D2440D3820110A82A2EC2D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994A80">
                <w:t>Letting Business Solve Social Problems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71BA34A2" w14:textId="77777777" w:rsidR="00994A80" w:rsidRPr="00E74B29" w:rsidRDefault="00994A80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F821315" w14:textId="77777777" w:rsidR="00994A80" w:rsidRPr="00E74B29" w:rsidRDefault="00994A80" w:rsidP="006709F1">
          <w:pPr>
            <w:pStyle w:val="Footer"/>
          </w:pPr>
        </w:p>
      </w:tc>
    </w:tr>
  </w:tbl>
  <w:p w14:paraId="2A4233B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3ADB7" w14:textId="77777777" w:rsidR="00F447B0" w:rsidRDefault="00F447B0" w:rsidP="00E74B29">
      <w:r>
        <w:separator/>
      </w:r>
    </w:p>
  </w:footnote>
  <w:footnote w:type="continuationSeparator" w:id="0">
    <w:p w14:paraId="08A4B39A" w14:textId="77777777" w:rsidR="00F447B0" w:rsidRDefault="00F447B0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9384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attachedTemplate r:id="rId1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6AE"/>
    <w:rsid w:val="000159E5"/>
    <w:rsid w:val="00017615"/>
    <w:rsid w:val="000267F2"/>
    <w:rsid w:val="00030D4E"/>
    <w:rsid w:val="00032C5D"/>
    <w:rsid w:val="00033445"/>
    <w:rsid w:val="00033754"/>
    <w:rsid w:val="00037C81"/>
    <w:rsid w:val="00041B2F"/>
    <w:rsid w:val="00044E0F"/>
    <w:rsid w:val="000507F6"/>
    <w:rsid w:val="0005168E"/>
    <w:rsid w:val="000556EF"/>
    <w:rsid w:val="00055E39"/>
    <w:rsid w:val="00064930"/>
    <w:rsid w:val="00080AE8"/>
    <w:rsid w:val="0008140F"/>
    <w:rsid w:val="0008309F"/>
    <w:rsid w:val="00086FA5"/>
    <w:rsid w:val="00087420"/>
    <w:rsid w:val="000A5154"/>
    <w:rsid w:val="000B59D6"/>
    <w:rsid w:val="000C42ED"/>
    <w:rsid w:val="000E4641"/>
    <w:rsid w:val="000F6D22"/>
    <w:rsid w:val="00105412"/>
    <w:rsid w:val="00105B67"/>
    <w:rsid w:val="00106D33"/>
    <w:rsid w:val="001216A1"/>
    <w:rsid w:val="00126FBC"/>
    <w:rsid w:val="00127889"/>
    <w:rsid w:val="00150D70"/>
    <w:rsid w:val="00151F66"/>
    <w:rsid w:val="0015545D"/>
    <w:rsid w:val="00155BE6"/>
    <w:rsid w:val="00177F8D"/>
    <w:rsid w:val="00185F4A"/>
    <w:rsid w:val="001874B5"/>
    <w:rsid w:val="001B7B8D"/>
    <w:rsid w:val="001C4E52"/>
    <w:rsid w:val="001D3EF8"/>
    <w:rsid w:val="001E4B62"/>
    <w:rsid w:val="001F1183"/>
    <w:rsid w:val="00211CA7"/>
    <w:rsid w:val="002161D3"/>
    <w:rsid w:val="00222E03"/>
    <w:rsid w:val="00222F31"/>
    <w:rsid w:val="002255B5"/>
    <w:rsid w:val="00226211"/>
    <w:rsid w:val="00226BCD"/>
    <w:rsid w:val="002309D6"/>
    <w:rsid w:val="002329F1"/>
    <w:rsid w:val="00234DA4"/>
    <w:rsid w:val="00240ACE"/>
    <w:rsid w:val="002445B5"/>
    <w:rsid w:val="00245CB8"/>
    <w:rsid w:val="0025562C"/>
    <w:rsid w:val="00257C94"/>
    <w:rsid w:val="002623A2"/>
    <w:rsid w:val="002631B0"/>
    <w:rsid w:val="00271FB7"/>
    <w:rsid w:val="00274F91"/>
    <w:rsid w:val="00275204"/>
    <w:rsid w:val="002807A4"/>
    <w:rsid w:val="002817D7"/>
    <w:rsid w:val="00283AF6"/>
    <w:rsid w:val="00283EFC"/>
    <w:rsid w:val="002913BD"/>
    <w:rsid w:val="0029605A"/>
    <w:rsid w:val="002B2314"/>
    <w:rsid w:val="002B3229"/>
    <w:rsid w:val="002C15B3"/>
    <w:rsid w:val="002C7351"/>
    <w:rsid w:val="002D0DA3"/>
    <w:rsid w:val="002D2200"/>
    <w:rsid w:val="002E6DC7"/>
    <w:rsid w:val="002F2C33"/>
    <w:rsid w:val="0033741A"/>
    <w:rsid w:val="00340955"/>
    <w:rsid w:val="00340AC2"/>
    <w:rsid w:val="003419B2"/>
    <w:rsid w:val="00341F10"/>
    <w:rsid w:val="0034674B"/>
    <w:rsid w:val="00353C64"/>
    <w:rsid w:val="00354F39"/>
    <w:rsid w:val="00360A7B"/>
    <w:rsid w:val="00373B12"/>
    <w:rsid w:val="003B35CD"/>
    <w:rsid w:val="003B3F89"/>
    <w:rsid w:val="003C2DB2"/>
    <w:rsid w:val="003C5BBB"/>
    <w:rsid w:val="003E1BAD"/>
    <w:rsid w:val="003F645E"/>
    <w:rsid w:val="0040564B"/>
    <w:rsid w:val="00425F60"/>
    <w:rsid w:val="004316E4"/>
    <w:rsid w:val="004366FF"/>
    <w:rsid w:val="00436E1D"/>
    <w:rsid w:val="00455E60"/>
    <w:rsid w:val="00457A55"/>
    <w:rsid w:val="00467A4A"/>
    <w:rsid w:val="00480691"/>
    <w:rsid w:val="0048120C"/>
    <w:rsid w:val="004909D9"/>
    <w:rsid w:val="004A229B"/>
    <w:rsid w:val="004B2126"/>
    <w:rsid w:val="004C3DFA"/>
    <w:rsid w:val="004F4215"/>
    <w:rsid w:val="005014DE"/>
    <w:rsid w:val="0050206E"/>
    <w:rsid w:val="0051325F"/>
    <w:rsid w:val="00521481"/>
    <w:rsid w:val="0053192F"/>
    <w:rsid w:val="00541A3F"/>
    <w:rsid w:val="0054748C"/>
    <w:rsid w:val="00576C2F"/>
    <w:rsid w:val="00590F4E"/>
    <w:rsid w:val="005915F7"/>
    <w:rsid w:val="00593928"/>
    <w:rsid w:val="005B070C"/>
    <w:rsid w:val="005B1624"/>
    <w:rsid w:val="005C4711"/>
    <w:rsid w:val="005E44BF"/>
    <w:rsid w:val="005E4B8F"/>
    <w:rsid w:val="005E7C81"/>
    <w:rsid w:val="005E7CCD"/>
    <w:rsid w:val="00612797"/>
    <w:rsid w:val="006240C7"/>
    <w:rsid w:val="00631FA1"/>
    <w:rsid w:val="0063684B"/>
    <w:rsid w:val="00665110"/>
    <w:rsid w:val="006709F1"/>
    <w:rsid w:val="00674CE3"/>
    <w:rsid w:val="00675FF2"/>
    <w:rsid w:val="00683335"/>
    <w:rsid w:val="00686442"/>
    <w:rsid w:val="00690981"/>
    <w:rsid w:val="006B744F"/>
    <w:rsid w:val="006C0286"/>
    <w:rsid w:val="006C5EA1"/>
    <w:rsid w:val="006C60E6"/>
    <w:rsid w:val="006D4433"/>
    <w:rsid w:val="006E11D9"/>
    <w:rsid w:val="006F2938"/>
    <w:rsid w:val="007145EE"/>
    <w:rsid w:val="00716B08"/>
    <w:rsid w:val="007332F1"/>
    <w:rsid w:val="0075114B"/>
    <w:rsid w:val="00751E50"/>
    <w:rsid w:val="0075410B"/>
    <w:rsid w:val="00762573"/>
    <w:rsid w:val="00770FDE"/>
    <w:rsid w:val="00794F2C"/>
    <w:rsid w:val="00795C6B"/>
    <w:rsid w:val="007A5B79"/>
    <w:rsid w:val="007A735A"/>
    <w:rsid w:val="007B23E5"/>
    <w:rsid w:val="007C6840"/>
    <w:rsid w:val="007C71EC"/>
    <w:rsid w:val="007D70A6"/>
    <w:rsid w:val="007D76AE"/>
    <w:rsid w:val="007E01CA"/>
    <w:rsid w:val="007E0EDC"/>
    <w:rsid w:val="00811EF0"/>
    <w:rsid w:val="00812028"/>
    <w:rsid w:val="0081240A"/>
    <w:rsid w:val="008166F2"/>
    <w:rsid w:val="008260DE"/>
    <w:rsid w:val="00826259"/>
    <w:rsid w:val="008345BA"/>
    <w:rsid w:val="00837914"/>
    <w:rsid w:val="00847EAB"/>
    <w:rsid w:val="008510ED"/>
    <w:rsid w:val="00851DFF"/>
    <w:rsid w:val="008714C4"/>
    <w:rsid w:val="00872CD0"/>
    <w:rsid w:val="00874FE7"/>
    <w:rsid w:val="008764B6"/>
    <w:rsid w:val="008811E2"/>
    <w:rsid w:val="008B6B93"/>
    <w:rsid w:val="008C653E"/>
    <w:rsid w:val="008E6B69"/>
    <w:rsid w:val="009063A6"/>
    <w:rsid w:val="00934BE7"/>
    <w:rsid w:val="00945872"/>
    <w:rsid w:val="00945EA0"/>
    <w:rsid w:val="00946A8E"/>
    <w:rsid w:val="00952EB2"/>
    <w:rsid w:val="00952F7D"/>
    <w:rsid w:val="00953029"/>
    <w:rsid w:val="0095496A"/>
    <w:rsid w:val="009751C3"/>
    <w:rsid w:val="00994A80"/>
    <w:rsid w:val="0099595D"/>
    <w:rsid w:val="00995C98"/>
    <w:rsid w:val="009A38BA"/>
    <w:rsid w:val="009C01ED"/>
    <w:rsid w:val="009C6CAC"/>
    <w:rsid w:val="009F127A"/>
    <w:rsid w:val="00A07521"/>
    <w:rsid w:val="00A07D72"/>
    <w:rsid w:val="00A3135A"/>
    <w:rsid w:val="00A3735C"/>
    <w:rsid w:val="00A67A62"/>
    <w:rsid w:val="00A77E28"/>
    <w:rsid w:val="00AB5AB4"/>
    <w:rsid w:val="00AD3B6B"/>
    <w:rsid w:val="00AE2E39"/>
    <w:rsid w:val="00AF3393"/>
    <w:rsid w:val="00B043EB"/>
    <w:rsid w:val="00B05E48"/>
    <w:rsid w:val="00B065F2"/>
    <w:rsid w:val="00B27138"/>
    <w:rsid w:val="00B35580"/>
    <w:rsid w:val="00B37C39"/>
    <w:rsid w:val="00B43E11"/>
    <w:rsid w:val="00B47C2A"/>
    <w:rsid w:val="00B63478"/>
    <w:rsid w:val="00B7245B"/>
    <w:rsid w:val="00B742EB"/>
    <w:rsid w:val="00B76901"/>
    <w:rsid w:val="00B950B4"/>
    <w:rsid w:val="00B96278"/>
    <w:rsid w:val="00BA1CFA"/>
    <w:rsid w:val="00BB29CA"/>
    <w:rsid w:val="00BD2DD0"/>
    <w:rsid w:val="00BE0F1C"/>
    <w:rsid w:val="00BF01C3"/>
    <w:rsid w:val="00BF43B1"/>
    <w:rsid w:val="00C02FC9"/>
    <w:rsid w:val="00C148CC"/>
    <w:rsid w:val="00C167AB"/>
    <w:rsid w:val="00C26942"/>
    <w:rsid w:val="00C33DBB"/>
    <w:rsid w:val="00C40E39"/>
    <w:rsid w:val="00C43869"/>
    <w:rsid w:val="00C57EE9"/>
    <w:rsid w:val="00C72E5A"/>
    <w:rsid w:val="00C755AB"/>
    <w:rsid w:val="00CB23F2"/>
    <w:rsid w:val="00CB6DDA"/>
    <w:rsid w:val="00CC5031"/>
    <w:rsid w:val="00CD6DE0"/>
    <w:rsid w:val="00CD7567"/>
    <w:rsid w:val="00CE2E1F"/>
    <w:rsid w:val="00CE4121"/>
    <w:rsid w:val="00CF1DDC"/>
    <w:rsid w:val="00D007C0"/>
    <w:rsid w:val="00D23F89"/>
    <w:rsid w:val="00D332E2"/>
    <w:rsid w:val="00D3496E"/>
    <w:rsid w:val="00D43125"/>
    <w:rsid w:val="00D45A0C"/>
    <w:rsid w:val="00D639D5"/>
    <w:rsid w:val="00D659D2"/>
    <w:rsid w:val="00D66087"/>
    <w:rsid w:val="00D66A3A"/>
    <w:rsid w:val="00D72FF6"/>
    <w:rsid w:val="00D7718C"/>
    <w:rsid w:val="00D84551"/>
    <w:rsid w:val="00D96762"/>
    <w:rsid w:val="00DA2CE7"/>
    <w:rsid w:val="00DA404C"/>
    <w:rsid w:val="00DB24EB"/>
    <w:rsid w:val="00DB32C7"/>
    <w:rsid w:val="00DB4C3D"/>
    <w:rsid w:val="00DB63B7"/>
    <w:rsid w:val="00DC69D8"/>
    <w:rsid w:val="00DD556B"/>
    <w:rsid w:val="00DF00F1"/>
    <w:rsid w:val="00DF198B"/>
    <w:rsid w:val="00DF57D2"/>
    <w:rsid w:val="00E23A60"/>
    <w:rsid w:val="00E23C94"/>
    <w:rsid w:val="00E318D7"/>
    <w:rsid w:val="00E34DDB"/>
    <w:rsid w:val="00E416EE"/>
    <w:rsid w:val="00E41FC1"/>
    <w:rsid w:val="00E665D7"/>
    <w:rsid w:val="00E73CB7"/>
    <w:rsid w:val="00E74B29"/>
    <w:rsid w:val="00EB1012"/>
    <w:rsid w:val="00EB12DE"/>
    <w:rsid w:val="00EB495F"/>
    <w:rsid w:val="00EB77A2"/>
    <w:rsid w:val="00EC12E2"/>
    <w:rsid w:val="00EC1A0F"/>
    <w:rsid w:val="00EC21F9"/>
    <w:rsid w:val="00EC7279"/>
    <w:rsid w:val="00EE193B"/>
    <w:rsid w:val="00EE1D7E"/>
    <w:rsid w:val="00EE60EE"/>
    <w:rsid w:val="00EF61B0"/>
    <w:rsid w:val="00EF69AC"/>
    <w:rsid w:val="00EF6A1A"/>
    <w:rsid w:val="00F01C25"/>
    <w:rsid w:val="00F1086C"/>
    <w:rsid w:val="00F306ED"/>
    <w:rsid w:val="00F36801"/>
    <w:rsid w:val="00F41A9E"/>
    <w:rsid w:val="00F43DC4"/>
    <w:rsid w:val="00F447B0"/>
    <w:rsid w:val="00F50791"/>
    <w:rsid w:val="00F52251"/>
    <w:rsid w:val="00FA65A4"/>
    <w:rsid w:val="00FB2C75"/>
    <w:rsid w:val="00FB2F1A"/>
    <w:rsid w:val="00FB6423"/>
    <w:rsid w:val="00FE2B3F"/>
    <w:rsid w:val="00FE3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740AE17"/>
  <w15:chartTrackingRefBased/>
  <w15:docId w15:val="{0D49F9C9-E313-4E24-9732-D0A923D13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DA4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tine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5BECC94C3884BE397DE282CC77E4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E1AA5C-F7F4-4910-B39A-7E4648A705D8}"/>
      </w:docPartPr>
      <w:docPartBody>
        <w:p w:rsidR="00EF5D14" w:rsidRDefault="00ED2351">
          <w:pPr>
            <w:pStyle w:val="D5BECC94C3884BE397DE282CC77E4AE7"/>
          </w:pPr>
          <w:r w:rsidRPr="00DF198B">
            <w:t>—</w:t>
          </w:r>
        </w:p>
      </w:docPartBody>
    </w:docPart>
    <w:docPart>
      <w:docPartPr>
        <w:name w:val="6C5DAF2A785C4F3BB4411DA8478B7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12E55-D024-487C-A0BC-B7FA5A39B2C1}"/>
      </w:docPartPr>
      <w:docPartBody>
        <w:p w:rsidR="00EF5D14" w:rsidRDefault="00ED2351">
          <w:pPr>
            <w:pStyle w:val="6C5DAF2A785C4F3BB4411DA8478B7570"/>
          </w:pPr>
          <w:r w:rsidRPr="00DF198B">
            <w:t>—</w:t>
          </w:r>
        </w:p>
      </w:docPartBody>
    </w:docPart>
    <w:docPart>
      <w:docPartPr>
        <w:name w:val="431CF2960F3849D986DD160F6182C7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F7CB98-BA69-4FE1-A875-A1F4F16D35F3}"/>
      </w:docPartPr>
      <w:docPartBody>
        <w:p w:rsidR="00EF5D14" w:rsidRDefault="000E50A8">
          <w:r w:rsidRPr="00E959D9">
            <w:rPr>
              <w:rStyle w:val="PlaceholderText"/>
            </w:rPr>
            <w:t>[Author]</w:t>
          </w:r>
        </w:p>
      </w:docPartBody>
    </w:docPart>
    <w:docPart>
      <w:docPartPr>
        <w:name w:val="7F1EAE8729554C81BFE1CDF24C4BE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E5985A-80B7-4791-89B7-036A332D88A2}"/>
      </w:docPartPr>
      <w:docPartBody>
        <w:p w:rsidR="00EF5D14" w:rsidRDefault="000E50A8">
          <w:r w:rsidRPr="00E959D9">
            <w:rPr>
              <w:rStyle w:val="PlaceholderText"/>
            </w:rPr>
            <w:t>[Title]</w:t>
          </w:r>
        </w:p>
      </w:docPartBody>
    </w:docPart>
    <w:docPart>
      <w:docPartPr>
        <w:name w:val="AC5A32B83D2440D3820110A82A2EC2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FE5C5-E0D0-4212-812C-6F11D7BD072A}"/>
      </w:docPartPr>
      <w:docPartBody>
        <w:p w:rsidR="005907F4" w:rsidRDefault="00EF5D14" w:rsidP="00EF5D14">
          <w:pPr>
            <w:pStyle w:val="AC5A32B83D2440D3820110A82A2EC2D0"/>
          </w:pPr>
          <w:r w:rsidRPr="00E959D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0A8"/>
    <w:rsid w:val="000E50A8"/>
    <w:rsid w:val="005907F4"/>
    <w:rsid w:val="00ED2351"/>
    <w:rsid w:val="00EF5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5A32B83D2440D3820110A82A2EC2D0">
    <w:name w:val="AC5A32B83D2440D3820110A82A2EC2D0"/>
    <w:rsid w:val="00EF5D14"/>
  </w:style>
  <w:style w:type="paragraph" w:customStyle="1" w:styleId="D5BECC94C3884BE397DE282CC77E4AE7">
    <w:name w:val="D5BECC94C3884BE397DE282CC77E4AE7"/>
  </w:style>
  <w:style w:type="paragraph" w:customStyle="1" w:styleId="6C5DAF2A785C4F3BB4411DA8478B7570">
    <w:name w:val="6C5DAF2A785C4F3BB4411DA8478B7570"/>
  </w:style>
  <w:style w:type="character" w:styleId="PlaceholderText">
    <w:name w:val="Placeholder Text"/>
    <w:basedOn w:val="DefaultParagraphFont"/>
    <w:uiPriority w:val="99"/>
    <w:semiHidden/>
    <w:rsid w:val="00EF5D1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Porter2013</b:Tag>
    <b:SourceType>InternetSite</b:SourceType>
    <b:Guid>{44B8E2F0-ECE4-458C-B2DB-4DF35FE942D5}</b:Guid>
    <b:Title>TED.com Talks</b:Title>
    <b:Year>2013</b:Year>
    <b:Author>
      <b:Author>
        <b:NameList>
          <b:Person>
            <b:Last>Porter</b:Last>
            <b:First>M</b:First>
          </b:Person>
        </b:NameList>
      </b:Author>
    </b:Author>
    <b:InternetSiteTitle>Michael Porter: The Case for Letting Business Solve Social Problems</b:InternetSiteTitle>
    <b:URL>https://www.ted.com/talks/michael_porter_the_case_for_letting_business_solve_social_problems</b:URL>
    <b:YearAccessed>2021</b:YearAccessed>
    <b:MonthAccessed>May</b:MonthAccessed>
    <b:DayAccessed>8</b:DayAccessed>
    <b:RefOrder>4</b:RefOrder>
  </b:Source>
  <b:Source>
    <b:Tag>Oppong2018</b:Tag>
    <b:SourceType>InternetSite</b:SourceType>
    <b:Guid>{37B4EF7B-A0CA-471F-9B36-6462338EA760}</b:Guid>
    <b:Author>
      <b:Author>
        <b:NameList>
          <b:Person>
            <b:Last>Oppong</b:Last>
            <b:First>T.</b:First>
          </b:Person>
        </b:NameList>
      </b:Author>
    </b:Author>
    <b:Title>The Importance of Location in Business</b:Title>
    <b:InternetSiteTitle>AllTopStartups</b:InternetSiteTitle>
    <b:Year>2018</b:Year>
    <b:Month>Mar</b:Month>
    <b:Day>15</b:Day>
    <b:URL>https://alltopstartups.com/2018/03/15/the-importance-of-location-in-business/#:~:text=If%20your%20business%20is%20conveniently,and%20choose%20your%20location%20carefully.&amp;text=If%20your%20business%20is%20conveniently,and%20choose%20your%20location%20caref</b:URL>
    <b:RefOrder>2</b:RefOrder>
  </b:Source>
  <b:Source>
    <b:Tag>Woods2021</b:Tag>
    <b:SourceType>InternetSite</b:SourceType>
    <b:Guid>{341F68E3-6113-4F9A-BD66-C61291B4F9D4}</b:Guid>
    <b:Author>
      <b:Author>
        <b:NameList>
          <b:Person>
            <b:Last>Woods</b:Last>
            <b:First>L.</b:First>
          </b:Person>
        </b:NameList>
      </b:Author>
    </b:Author>
    <b:Title>Three Types of Locations for Businesses</b:Title>
    <b:InternetSiteTitle>SmallBusiness.Chron.com</b:InternetSiteTitle>
    <b:Year>2021</b:Year>
    <b:URL>https://smallbusiness.chron.com/three-types-locations-businesses-74244.html</b:URL>
    <b:RefOrder>1</b:RefOrder>
  </b:Source>
  <b:Source>
    <b:Tag>Edmans2020</b:Tag>
    <b:SourceType>InternetSite</b:SourceType>
    <b:Guid>{8232ECCC-E47F-4D1D-8C81-9931243DD188}</b:Guid>
    <b:Author>
      <b:Author>
        <b:NameList>
          <b:Person>
            <b:Last>Edmans</b:Last>
            <b:First>A.</b:First>
          </b:Person>
        </b:NameList>
      </b:Author>
    </b:Author>
    <b:Title>How Business Can and Should Solve Social Problems</b:Title>
    <b:InternetSiteTitle>Business Fights Poverty</b:InternetSiteTitle>
    <b:Year>2020</b:Year>
    <b:Month>Mar</b:Month>
    <b:Day>4</b:Day>
    <b:URL>https://businessfightspoverty.org/grow-the-pie-how-great-companies-deliver-both-purpose-and-profit/</b:URL>
    <b:RefOrder>3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80E590A-F16F-458D-8ACD-C83D4D49999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470</TotalTime>
  <Pages>5</Pages>
  <Words>833</Words>
  <Characters>4753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Letting Business Solve Social Problems</vt:lpstr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Letting Business Solve Social Problems</dc:title>
  <dc:subject/>
  <dc:creator>Christine
Baxter</dc:creator>
  <cp:keywords/>
  <dc:description/>
  <cp:lastModifiedBy>Christine Baxter</cp:lastModifiedBy>
  <cp:revision>282</cp:revision>
  <dcterms:created xsi:type="dcterms:W3CDTF">2021-05-08T22:41:00Z</dcterms:created>
  <dcterms:modified xsi:type="dcterms:W3CDTF">2022-05-28T00:16:00Z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
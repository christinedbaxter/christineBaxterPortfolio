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353B33" w14:textId="77777777"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4D25F0D2" wp14:editId="43948DD1">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3AC39608" w14:textId="77777777" w:rsidTr="00185F4A">
        <w:trPr>
          <w:trHeight w:val="1083"/>
        </w:trPr>
        <w:tc>
          <w:tcPr>
            <w:tcW w:w="10790" w:type="dxa"/>
            <w:gridSpan w:val="9"/>
          </w:tcPr>
          <w:p w14:paraId="1E2CE115" w14:textId="77777777" w:rsidR="00DF198B" w:rsidRDefault="00DF198B"/>
        </w:tc>
      </w:tr>
      <w:tr w:rsidR="00DF198B" w14:paraId="1DA5E073" w14:textId="77777777" w:rsidTr="00185F4A">
        <w:trPr>
          <w:trHeight w:val="1068"/>
        </w:trPr>
        <w:tc>
          <w:tcPr>
            <w:tcW w:w="1198" w:type="dxa"/>
            <w:gridSpan w:val="2"/>
            <w:tcBorders>
              <w:right w:val="single" w:sz="18" w:space="0" w:color="476166" w:themeColor="accent1"/>
            </w:tcBorders>
          </w:tcPr>
          <w:p w14:paraId="7C5F7B9B" w14:textId="77777777" w:rsidR="00DF198B" w:rsidRDefault="00DF198B"/>
        </w:tc>
        <w:sdt>
          <w:sdtPr>
            <w:alias w:val="Title"/>
            <w:tag w:val=""/>
            <w:id w:val="-523325264"/>
            <w:placeholder>
              <w:docPart w:val="7F1EAE8729554C81BFE1CDF24C4BE230"/>
            </w:placeholder>
            <w:dataBinding w:prefixMappings="xmlns:ns0='http://purl.org/dc/elements/1.1/' xmlns:ns1='http://schemas.openxmlformats.org/package/2006/metadata/core-properties' " w:xpath="/ns1:coreProperties[1]/ns0:title[1]" w:storeItemID="{6C3C8BC8-F283-45AE-878A-BAB7291924A1}"/>
            <w:text/>
          </w:sdtPr>
          <w:sdtEndPr/>
          <w:sdtContent>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7615ED2E" w14:textId="311ED3DF" w:rsidR="00DF198B" w:rsidRPr="00DF198B" w:rsidRDefault="00D971ED" w:rsidP="00874FE7">
                <w:pPr>
                  <w:pStyle w:val="Heading1"/>
                </w:pPr>
                <w:r>
                  <w:t>Building Innovation Culture &amp; Leaders</w:t>
                </w:r>
              </w:p>
            </w:tc>
          </w:sdtContent>
        </w:sdt>
        <w:tc>
          <w:tcPr>
            <w:tcW w:w="1199" w:type="dxa"/>
            <w:gridSpan w:val="2"/>
            <w:tcBorders>
              <w:left w:val="single" w:sz="18" w:space="0" w:color="476166" w:themeColor="accent1"/>
            </w:tcBorders>
          </w:tcPr>
          <w:p w14:paraId="4238F1ED" w14:textId="77777777" w:rsidR="00DF198B" w:rsidRDefault="00DF198B"/>
        </w:tc>
      </w:tr>
      <w:tr w:rsidR="00DF198B" w14:paraId="4C5CC4D9" w14:textId="77777777" w:rsidTr="00185F4A">
        <w:trPr>
          <w:trHeight w:val="1837"/>
        </w:trPr>
        <w:tc>
          <w:tcPr>
            <w:tcW w:w="1170" w:type="dxa"/>
          </w:tcPr>
          <w:p w14:paraId="7FA05CF6" w14:textId="77777777" w:rsidR="00DF198B" w:rsidRDefault="00DF198B"/>
        </w:tc>
        <w:tc>
          <w:tcPr>
            <w:tcW w:w="8460" w:type="dxa"/>
            <w:gridSpan w:val="7"/>
          </w:tcPr>
          <w:p w14:paraId="461B4A9E" w14:textId="77777777" w:rsidR="00DF198B" w:rsidRDefault="00DF198B"/>
        </w:tc>
        <w:tc>
          <w:tcPr>
            <w:tcW w:w="1160" w:type="dxa"/>
          </w:tcPr>
          <w:p w14:paraId="200A75FA" w14:textId="77777777" w:rsidR="00DF198B" w:rsidRDefault="00DF198B"/>
        </w:tc>
      </w:tr>
      <w:tr w:rsidR="00DF198B" w14:paraId="44A69C92" w14:textId="77777777" w:rsidTr="00185F4A">
        <w:trPr>
          <w:trHeight w:val="929"/>
        </w:trPr>
        <w:tc>
          <w:tcPr>
            <w:tcW w:w="2397" w:type="dxa"/>
            <w:gridSpan w:val="4"/>
          </w:tcPr>
          <w:p w14:paraId="1DF8882F" w14:textId="77777777" w:rsidR="00DF198B" w:rsidRDefault="00DF198B"/>
        </w:tc>
        <w:tc>
          <w:tcPr>
            <w:tcW w:w="5995" w:type="dxa"/>
            <w:shd w:val="clear" w:color="auto" w:fill="FFFFFF" w:themeFill="background1"/>
          </w:tcPr>
          <w:p w14:paraId="628D3443" w14:textId="77777777" w:rsidR="00DF198B" w:rsidRPr="00DF198B" w:rsidRDefault="00DF198B" w:rsidP="00DF198B">
            <w:pPr>
              <w:jc w:val="center"/>
              <w:rPr>
                <w:rFonts w:ascii="Georgia" w:hAnsi="Georgia"/>
                <w:sz w:val="48"/>
                <w:szCs w:val="48"/>
              </w:rPr>
            </w:pPr>
          </w:p>
        </w:tc>
        <w:tc>
          <w:tcPr>
            <w:tcW w:w="2398" w:type="dxa"/>
            <w:gridSpan w:val="4"/>
          </w:tcPr>
          <w:p w14:paraId="5E1AC93A" w14:textId="77777777" w:rsidR="00DF198B" w:rsidRDefault="00DF198B"/>
        </w:tc>
      </w:tr>
      <w:tr w:rsidR="00DF198B" w14:paraId="5A04B85B" w14:textId="77777777" w:rsidTr="00185F4A">
        <w:trPr>
          <w:trHeight w:val="1460"/>
        </w:trPr>
        <w:tc>
          <w:tcPr>
            <w:tcW w:w="2397" w:type="dxa"/>
            <w:gridSpan w:val="4"/>
          </w:tcPr>
          <w:p w14:paraId="46D17976" w14:textId="77777777" w:rsidR="00DF198B" w:rsidRDefault="00DF198B"/>
        </w:tc>
        <w:tc>
          <w:tcPr>
            <w:tcW w:w="5995" w:type="dxa"/>
            <w:shd w:val="clear" w:color="auto" w:fill="FFFFFF" w:themeFill="background1"/>
          </w:tcPr>
          <w:sdt>
            <w:sdtPr>
              <w:alias w:val="Author"/>
              <w:tag w:val=""/>
              <w:id w:val="1844206467"/>
              <w:placeholder>
                <w:docPart w:val="431CF2960F3849D986DD160F6182C72E"/>
              </w:placeholder>
              <w:dataBinding w:prefixMappings="xmlns:ns0='http://purl.org/dc/elements/1.1/' xmlns:ns1='http://schemas.openxmlformats.org/package/2006/metadata/core-properties' " w:xpath="/ns1:coreProperties[1]/ns0:creator[1]" w:storeItemID="{6C3C8BC8-F283-45AE-878A-BAB7291924A1}"/>
              <w:text w:multiLine="1"/>
            </w:sdtPr>
            <w:sdtEndPr/>
            <w:sdtContent>
              <w:p w14:paraId="6D2D7756" w14:textId="3C2F25D6" w:rsidR="00DF198B" w:rsidRPr="00DF198B" w:rsidRDefault="00D332E2" w:rsidP="00874FE7">
                <w:pPr>
                  <w:pStyle w:val="Heading2"/>
                </w:pPr>
                <w:r>
                  <w:t>Christine</w:t>
                </w:r>
                <w:r w:rsidR="009C01ED">
                  <w:br/>
                </w:r>
                <w:r>
                  <w:t>Baxter</w:t>
                </w:r>
              </w:p>
            </w:sdtContent>
          </w:sdt>
        </w:tc>
        <w:tc>
          <w:tcPr>
            <w:tcW w:w="2398" w:type="dxa"/>
            <w:gridSpan w:val="4"/>
          </w:tcPr>
          <w:p w14:paraId="0448056C" w14:textId="77777777" w:rsidR="00DF198B" w:rsidRDefault="00DF198B"/>
        </w:tc>
      </w:tr>
      <w:tr w:rsidR="00DF198B" w14:paraId="799A367F" w14:textId="77777777" w:rsidTr="00185F4A">
        <w:trPr>
          <w:trHeight w:val="7176"/>
        </w:trPr>
        <w:tc>
          <w:tcPr>
            <w:tcW w:w="2397" w:type="dxa"/>
            <w:gridSpan w:val="4"/>
            <w:vAlign w:val="bottom"/>
          </w:tcPr>
          <w:p w14:paraId="022156C6"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540AA9FE" w14:textId="0E372CD9" w:rsidR="00DF198B" w:rsidRPr="00DF198B" w:rsidRDefault="00226211" w:rsidP="00874FE7">
            <w:pPr>
              <w:pStyle w:val="Heading3"/>
            </w:pPr>
            <w:r>
              <w:t xml:space="preserve">May </w:t>
            </w:r>
            <w:r w:rsidR="005B4810">
              <w:t>16</w:t>
            </w:r>
            <w:r>
              <w:t>, 2021</w:t>
            </w:r>
          </w:p>
          <w:p w14:paraId="38285ABB" w14:textId="77777777" w:rsidR="00874FE7" w:rsidRPr="00DF198B" w:rsidRDefault="007126AF" w:rsidP="00874FE7">
            <w:pPr>
              <w:pStyle w:val="Heading3"/>
            </w:pPr>
            <w:sdt>
              <w:sdtPr>
                <w:id w:val="-1516760087"/>
                <w:placeholder>
                  <w:docPart w:val="D5BECC94C3884BE397DE282CC77E4AE7"/>
                </w:placeholder>
                <w:temporary/>
                <w:showingPlcHdr/>
                <w15:appearance w15:val="hidden"/>
              </w:sdtPr>
              <w:sdtEndPr/>
              <w:sdtContent>
                <w:r w:rsidR="00874FE7" w:rsidRPr="00DF198B">
                  <w:t>—</w:t>
                </w:r>
              </w:sdtContent>
            </w:sdt>
          </w:p>
          <w:p w14:paraId="7F2D8029" w14:textId="4991C115" w:rsidR="00DF198B" w:rsidRPr="00DF198B" w:rsidRDefault="007D76AE" w:rsidP="00874FE7">
            <w:pPr>
              <w:pStyle w:val="Heading3"/>
            </w:pPr>
            <w:r>
              <w:t>Innovation through Technology</w:t>
            </w:r>
          </w:p>
          <w:p w14:paraId="0F9AA8FF" w14:textId="77777777" w:rsidR="00DF198B" w:rsidRPr="00DF198B" w:rsidRDefault="007126AF" w:rsidP="00874FE7">
            <w:pPr>
              <w:pStyle w:val="Heading3"/>
            </w:pPr>
            <w:sdt>
              <w:sdtPr>
                <w:id w:val="1492440299"/>
                <w:placeholder>
                  <w:docPart w:val="6C5DAF2A785C4F3BB4411DA8478B7570"/>
                </w:placeholder>
                <w:temporary/>
                <w:showingPlcHdr/>
                <w15:appearance w15:val="hidden"/>
              </w:sdtPr>
              <w:sdtEndPr/>
              <w:sdtContent>
                <w:r w:rsidR="00874FE7" w:rsidRPr="00DF198B">
                  <w:t>—</w:t>
                </w:r>
              </w:sdtContent>
            </w:sdt>
          </w:p>
          <w:p w14:paraId="3B51FB1B" w14:textId="562C1D36" w:rsidR="00DF198B" w:rsidRDefault="007D76AE" w:rsidP="00874FE7">
            <w:pPr>
              <w:pStyle w:val="Heading3"/>
            </w:pPr>
            <w:r>
              <w:t>Mack Jackson Jr.</w:t>
            </w:r>
          </w:p>
          <w:p w14:paraId="531B04B0" w14:textId="77777777" w:rsidR="00DF198B" w:rsidRPr="00DF198B" w:rsidRDefault="00DF198B" w:rsidP="00DF198B"/>
        </w:tc>
        <w:tc>
          <w:tcPr>
            <w:tcW w:w="2398" w:type="dxa"/>
            <w:gridSpan w:val="4"/>
            <w:vAlign w:val="bottom"/>
          </w:tcPr>
          <w:p w14:paraId="4E8FB186" w14:textId="77777777" w:rsidR="00DF198B" w:rsidRDefault="00DF198B" w:rsidP="00DF198B">
            <w:pPr>
              <w:jc w:val="center"/>
            </w:pPr>
          </w:p>
        </w:tc>
      </w:tr>
      <w:tr w:rsidR="00DF198B" w14:paraId="527F7572" w14:textId="77777777" w:rsidTr="00185F4A">
        <w:tc>
          <w:tcPr>
            <w:tcW w:w="2340" w:type="dxa"/>
            <w:gridSpan w:val="3"/>
          </w:tcPr>
          <w:p w14:paraId="2C2997A8" w14:textId="77777777" w:rsidR="00DF198B" w:rsidRDefault="00DF198B"/>
        </w:tc>
        <w:tc>
          <w:tcPr>
            <w:tcW w:w="6120" w:type="dxa"/>
            <w:gridSpan w:val="3"/>
          </w:tcPr>
          <w:p w14:paraId="52ABC2B3" w14:textId="77777777" w:rsidR="00DF198B" w:rsidRDefault="00DF198B"/>
        </w:tc>
        <w:tc>
          <w:tcPr>
            <w:tcW w:w="2330" w:type="dxa"/>
            <w:gridSpan w:val="3"/>
          </w:tcPr>
          <w:p w14:paraId="22592F7C" w14:textId="77777777" w:rsidR="00DF198B" w:rsidRDefault="00DF198B"/>
        </w:tc>
      </w:tr>
    </w:tbl>
    <w:p w14:paraId="7EC9889A" w14:textId="265F7E24" w:rsidR="00DF198B" w:rsidRDefault="00BA1CFA" w:rsidP="00C148CC">
      <w:pPr>
        <w:spacing w:line="120" w:lineRule="exact"/>
      </w:pPr>
      <w:r w:rsidRPr="004909D9">
        <w:rPr>
          <w:noProof/>
          <w:lang w:eastAsia="en-AU"/>
        </w:rPr>
        <w:lastRenderedPageBreak/>
        <w:drawing>
          <wp:anchor distT="0" distB="0" distL="114300" distR="114300" simplePos="0" relativeHeight="251656190" behindDoc="1" locked="0" layoutInCell="1" allowOverlap="1" wp14:anchorId="7D716DDF" wp14:editId="152CAA7B">
            <wp:simplePos x="0" y="0"/>
            <wp:positionH relativeFrom="margin">
              <wp:align>right</wp:align>
            </wp:positionH>
            <wp:positionV relativeFrom="margin">
              <wp:align>top</wp:align>
            </wp:positionV>
            <wp:extent cx="6848475" cy="9131300"/>
            <wp:effectExtent l="0" t="0" r="9525"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extLst>
                        <a:ext uri="{C183D7F6-B498-43B3-948B-1728B52AA6E4}">
                          <adec:decorative xmlns:adec="http://schemas.microsoft.com/office/drawing/2017/decorative" val="1"/>
                        </a:ext>
                      </a:extLst>
                    </pic:cNvPr>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48475" cy="9131300"/>
                    </a:xfrm>
                    <a:prstGeom prst="rect">
                      <a:avLst/>
                    </a:prstGeom>
                  </pic:spPr>
                </pic:pic>
              </a:graphicData>
            </a:graphic>
            <wp14:sizeRelH relativeFrom="page">
              <wp14:pctWidth>0</wp14:pctWidth>
            </wp14:sizeRelH>
            <wp14:sizeRelV relativeFrom="page">
              <wp14:pctHeight>0</wp14:pctHeight>
            </wp14:sizeRelV>
          </wp:anchor>
        </w:drawing>
      </w:r>
    </w:p>
    <w:p w14:paraId="148A7542" w14:textId="2280F0D4" w:rsidR="00DF198B" w:rsidRDefault="00144EDE" w:rsidP="002D2200">
      <w:pPr>
        <w:pStyle w:val="GraphicAnchor"/>
      </w:pPr>
      <w:r w:rsidRPr="004909D9">
        <w:rPr>
          <w:noProof/>
          <w:lang w:eastAsia="en-AU"/>
        </w:rPr>
        <w:drawing>
          <wp:anchor distT="0" distB="0" distL="114300" distR="114300" simplePos="0" relativeHeight="251667456" behindDoc="0" locked="0" layoutInCell="1" allowOverlap="1" wp14:anchorId="6F276F08" wp14:editId="7883FCCA">
            <wp:simplePos x="0" y="0"/>
            <wp:positionH relativeFrom="margin">
              <wp:posOffset>1600200</wp:posOffset>
            </wp:positionH>
            <wp:positionV relativeFrom="paragraph">
              <wp:posOffset>5581651</wp:posOffset>
            </wp:positionV>
            <wp:extent cx="3651250" cy="2990850"/>
            <wp:effectExtent l="0" t="0" r="6350" b="0"/>
            <wp:wrapNone/>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extLst>
                        <a:ext uri="{C183D7F6-B498-43B3-948B-1728B52AA6E4}">
                          <adec:decorative xmlns:adec="http://schemas.microsoft.com/office/drawing/2017/decorative" val="1"/>
                        </a:ext>
                      </a:extLst>
                    </pic:cNvP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51250" cy="2990850"/>
                    </a:xfrm>
                    <a:prstGeom prst="rect">
                      <a:avLst/>
                    </a:prstGeom>
                  </pic:spPr>
                </pic:pic>
              </a:graphicData>
            </a:graphic>
            <wp14:sizeRelH relativeFrom="margin">
              <wp14:pctWidth>0</wp14:pctWidth>
            </wp14:sizeRelH>
            <wp14:sizeRelV relativeFrom="margin">
              <wp14:pctHeight>0</wp14:pctHeight>
            </wp14:sizeRelV>
          </wp:anchor>
        </w:drawing>
      </w:r>
      <w:r w:rsidR="0022482B" w:rsidRPr="004909D9">
        <w:rPr>
          <w:noProof/>
          <w:lang w:eastAsia="en-AU"/>
        </w:rPr>
        <mc:AlternateContent>
          <mc:Choice Requires="wps">
            <w:drawing>
              <wp:anchor distT="0" distB="0" distL="114300" distR="114300" simplePos="0" relativeHeight="251657215" behindDoc="1" locked="0" layoutInCell="1" allowOverlap="1" wp14:anchorId="3511697C" wp14:editId="18C05320">
                <wp:simplePos x="0" y="0"/>
                <wp:positionH relativeFrom="column">
                  <wp:posOffset>9525</wp:posOffset>
                </wp:positionH>
                <wp:positionV relativeFrom="paragraph">
                  <wp:posOffset>9526</wp:posOffset>
                </wp:positionV>
                <wp:extent cx="6857365" cy="8915400"/>
                <wp:effectExtent l="0" t="0" r="635" b="0"/>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365" cy="8915400"/>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txbx>
                        <w:txbxContent>
                          <w:p w14:paraId="106F4BEC" w14:textId="77777777" w:rsidR="007126AF" w:rsidRDefault="007126AF" w:rsidP="007126AF">
                            <w:pPr>
                              <w:jc w:val="center"/>
                            </w:pP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11697C" id="Rectangle 2" o:spid="_x0000_s1026" alt="&quot;&quot;" style="position:absolute;margin-left:.75pt;margin-top:.75pt;width:539.95pt;height:702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" fillcolor="#476166 [3204]" stroked="f" strokeweight="2pt">
                <v:stroke miterlimit="4"/>
                <v:textbox inset="3pt,3pt,3pt,3pt">
                  <w:txbxContent>
                    <w:p w14:paraId="106F4BEC" w14:textId="77777777" w:rsidR="007126AF" w:rsidRDefault="007126AF" w:rsidP="007126AF">
                      <w:pPr>
                        <w:jc w:val="center"/>
                      </w:pPr>
                    </w:p>
                  </w:txbxContent>
                </v:textbox>
              </v:rect>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362"/>
        <w:gridCol w:w="720"/>
        <w:gridCol w:w="1076"/>
        <w:gridCol w:w="2158"/>
        <w:gridCol w:w="1087"/>
        <w:gridCol w:w="719"/>
        <w:gridCol w:w="361"/>
        <w:gridCol w:w="2158"/>
      </w:tblGrid>
      <w:tr w:rsidR="002D2200" w14:paraId="752DA68A" w14:textId="77777777" w:rsidTr="00185F4A">
        <w:trPr>
          <w:trHeight w:val="1152"/>
        </w:trPr>
        <w:tc>
          <w:tcPr>
            <w:tcW w:w="2158" w:type="dxa"/>
          </w:tcPr>
          <w:p w14:paraId="1EC11B74" w14:textId="77777777" w:rsidR="002D2200" w:rsidRDefault="002D2200"/>
        </w:tc>
        <w:tc>
          <w:tcPr>
            <w:tcW w:w="2158" w:type="dxa"/>
            <w:gridSpan w:val="3"/>
            <w:tcBorders>
              <w:bottom w:val="single" w:sz="18" w:space="0" w:color="476166" w:themeColor="accent1"/>
            </w:tcBorders>
          </w:tcPr>
          <w:p w14:paraId="7146E6A3" w14:textId="77777777" w:rsidR="002D2200" w:rsidRDefault="002D2200"/>
        </w:tc>
        <w:tc>
          <w:tcPr>
            <w:tcW w:w="2158" w:type="dxa"/>
            <w:tcBorders>
              <w:bottom w:val="single" w:sz="18" w:space="0" w:color="476166" w:themeColor="accent1"/>
            </w:tcBorders>
          </w:tcPr>
          <w:p w14:paraId="480AEF94" w14:textId="77777777" w:rsidR="002D2200" w:rsidRDefault="002D2200"/>
        </w:tc>
        <w:tc>
          <w:tcPr>
            <w:tcW w:w="2167" w:type="dxa"/>
            <w:gridSpan w:val="3"/>
            <w:tcBorders>
              <w:bottom w:val="single" w:sz="18" w:space="0" w:color="476166" w:themeColor="accent1"/>
            </w:tcBorders>
          </w:tcPr>
          <w:p w14:paraId="6695DE0D" w14:textId="77777777" w:rsidR="002D2200" w:rsidRDefault="002D2200"/>
        </w:tc>
        <w:tc>
          <w:tcPr>
            <w:tcW w:w="2158" w:type="dxa"/>
          </w:tcPr>
          <w:p w14:paraId="1E747809" w14:textId="77777777" w:rsidR="002D2200" w:rsidRDefault="002D2200"/>
        </w:tc>
      </w:tr>
      <w:tr w:rsidR="002D2200" w14:paraId="02E48C25" w14:textId="77777777" w:rsidTr="00185F4A">
        <w:trPr>
          <w:trHeight w:val="664"/>
        </w:trPr>
        <w:tc>
          <w:tcPr>
            <w:tcW w:w="2158" w:type="dxa"/>
            <w:tcBorders>
              <w:right w:val="single" w:sz="18" w:space="0" w:color="476166" w:themeColor="accent1"/>
            </w:tcBorders>
          </w:tcPr>
          <w:p w14:paraId="735B01F4"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566D75E" w14:textId="072A45BC" w:rsidR="002D2200" w:rsidRPr="00E74B29" w:rsidRDefault="007D76AE" w:rsidP="00874FE7">
            <w:pPr>
              <w:pStyle w:val="Heading4"/>
            </w:pPr>
            <w:r>
              <w:t>Abstract</w:t>
            </w:r>
          </w:p>
        </w:tc>
        <w:tc>
          <w:tcPr>
            <w:tcW w:w="2158" w:type="dxa"/>
            <w:tcBorders>
              <w:left w:val="single" w:sz="18" w:space="0" w:color="476166" w:themeColor="accent1"/>
            </w:tcBorders>
          </w:tcPr>
          <w:p w14:paraId="5560F003" w14:textId="77777777" w:rsidR="002D2200" w:rsidRDefault="002D2200"/>
        </w:tc>
      </w:tr>
      <w:tr w:rsidR="002D2200" w14:paraId="37432918" w14:textId="77777777" w:rsidTr="00185F4A">
        <w:trPr>
          <w:trHeight w:val="311"/>
        </w:trPr>
        <w:tc>
          <w:tcPr>
            <w:tcW w:w="2158" w:type="dxa"/>
          </w:tcPr>
          <w:p w14:paraId="14E10DE2" w14:textId="77777777" w:rsidR="002D2200" w:rsidRDefault="002D2200"/>
        </w:tc>
        <w:tc>
          <w:tcPr>
            <w:tcW w:w="2158" w:type="dxa"/>
            <w:gridSpan w:val="3"/>
            <w:tcBorders>
              <w:top w:val="single" w:sz="18" w:space="0" w:color="476166" w:themeColor="accent1"/>
              <w:bottom w:val="single" w:sz="18" w:space="0" w:color="476166" w:themeColor="accent1"/>
            </w:tcBorders>
          </w:tcPr>
          <w:p w14:paraId="18DE518D" w14:textId="77777777" w:rsidR="002D2200" w:rsidRDefault="002D2200"/>
        </w:tc>
        <w:tc>
          <w:tcPr>
            <w:tcW w:w="2158" w:type="dxa"/>
            <w:tcBorders>
              <w:top w:val="single" w:sz="18" w:space="0" w:color="476166" w:themeColor="accent1"/>
              <w:bottom w:val="single" w:sz="18" w:space="0" w:color="476166" w:themeColor="accent1"/>
            </w:tcBorders>
          </w:tcPr>
          <w:p w14:paraId="23EB4C6A" w14:textId="77777777" w:rsidR="002D2200" w:rsidRDefault="002D2200"/>
        </w:tc>
        <w:tc>
          <w:tcPr>
            <w:tcW w:w="2167" w:type="dxa"/>
            <w:gridSpan w:val="3"/>
            <w:tcBorders>
              <w:top w:val="single" w:sz="18" w:space="0" w:color="476166" w:themeColor="accent1"/>
              <w:bottom w:val="single" w:sz="18" w:space="0" w:color="476166" w:themeColor="accent1"/>
            </w:tcBorders>
          </w:tcPr>
          <w:p w14:paraId="14DF4F35" w14:textId="77777777" w:rsidR="002D2200" w:rsidRDefault="002D2200"/>
        </w:tc>
        <w:tc>
          <w:tcPr>
            <w:tcW w:w="2158" w:type="dxa"/>
          </w:tcPr>
          <w:p w14:paraId="55EE6FC8" w14:textId="77777777" w:rsidR="002D2200" w:rsidRDefault="002D2200"/>
        </w:tc>
      </w:tr>
      <w:tr w:rsidR="00E74B29" w14:paraId="62B7E90F" w14:textId="77777777" w:rsidTr="003A3E0B">
        <w:trPr>
          <w:trHeight w:val="198"/>
        </w:trPr>
        <w:tc>
          <w:tcPr>
            <w:tcW w:w="2158" w:type="dxa"/>
            <w:tcBorders>
              <w:right w:val="single" w:sz="18" w:space="0" w:color="476166" w:themeColor="accent1"/>
            </w:tcBorders>
          </w:tcPr>
          <w:p w14:paraId="268C449A" w14:textId="77777777" w:rsidR="00E74B29" w:rsidRDefault="00E74B29"/>
        </w:tc>
        <w:tc>
          <w:tcPr>
            <w:tcW w:w="1082" w:type="dxa"/>
            <w:gridSpan w:val="2"/>
            <w:tcBorders>
              <w:top w:val="single" w:sz="18" w:space="0" w:color="476166" w:themeColor="accent1"/>
              <w:left w:val="single" w:sz="18" w:space="0" w:color="476166" w:themeColor="accent1"/>
            </w:tcBorders>
            <w:shd w:val="clear" w:color="auto" w:fill="FFFFFF" w:themeFill="background1"/>
          </w:tcPr>
          <w:p w14:paraId="6E309B57" w14:textId="77777777" w:rsidR="00E74B29" w:rsidRDefault="00E74B29"/>
        </w:tc>
        <w:tc>
          <w:tcPr>
            <w:tcW w:w="4321" w:type="dxa"/>
            <w:gridSpan w:val="3"/>
            <w:tcBorders>
              <w:top w:val="single" w:sz="18" w:space="0" w:color="476166" w:themeColor="accent1"/>
            </w:tcBorders>
            <w:shd w:val="clear" w:color="auto" w:fill="FFFFFF" w:themeFill="background1"/>
          </w:tcPr>
          <w:p w14:paraId="59C438D0" w14:textId="77777777" w:rsidR="00E74B29" w:rsidRDefault="00E74B29" w:rsidP="00E74B29"/>
        </w:tc>
        <w:tc>
          <w:tcPr>
            <w:tcW w:w="1080" w:type="dxa"/>
            <w:gridSpan w:val="2"/>
            <w:tcBorders>
              <w:top w:val="single" w:sz="18" w:space="0" w:color="476166" w:themeColor="accent1"/>
              <w:right w:val="single" w:sz="18" w:space="0" w:color="476166" w:themeColor="accent1"/>
            </w:tcBorders>
            <w:shd w:val="clear" w:color="auto" w:fill="FFFFFF" w:themeFill="background1"/>
          </w:tcPr>
          <w:p w14:paraId="57C46618" w14:textId="77777777" w:rsidR="00E74B29" w:rsidRDefault="00E74B29"/>
        </w:tc>
        <w:tc>
          <w:tcPr>
            <w:tcW w:w="2158" w:type="dxa"/>
            <w:tcBorders>
              <w:left w:val="single" w:sz="18" w:space="0" w:color="476166" w:themeColor="accent1"/>
            </w:tcBorders>
          </w:tcPr>
          <w:p w14:paraId="248D7B17" w14:textId="77777777" w:rsidR="00E74B29" w:rsidRDefault="00E74B29"/>
        </w:tc>
      </w:tr>
      <w:tr w:rsidR="00B90092" w14:paraId="375458CD" w14:textId="77777777" w:rsidTr="003A3B47">
        <w:trPr>
          <w:trHeight w:val="6138"/>
        </w:trPr>
        <w:tc>
          <w:tcPr>
            <w:tcW w:w="2158" w:type="dxa"/>
            <w:vMerge w:val="restart"/>
            <w:tcBorders>
              <w:right w:val="single" w:sz="18" w:space="0" w:color="476166" w:themeColor="accent1"/>
            </w:tcBorders>
          </w:tcPr>
          <w:p w14:paraId="4474DE22" w14:textId="77777777" w:rsidR="00B90092" w:rsidRDefault="00B90092"/>
        </w:tc>
        <w:tc>
          <w:tcPr>
            <w:tcW w:w="362" w:type="dxa"/>
            <w:vMerge w:val="restart"/>
            <w:tcBorders>
              <w:left w:val="single" w:sz="18" w:space="0" w:color="476166" w:themeColor="accent1"/>
            </w:tcBorders>
            <w:shd w:val="clear" w:color="auto" w:fill="FFFFFF" w:themeFill="background1"/>
          </w:tcPr>
          <w:p w14:paraId="527A9797" w14:textId="77777777" w:rsidR="00B90092" w:rsidRDefault="00B90092"/>
        </w:tc>
        <w:sdt>
          <w:sdtPr>
            <w:rPr>
              <w:rFonts w:ascii="Georgia" w:hAnsi="Georgia"/>
            </w:rPr>
            <w:alias w:val="Abstract"/>
            <w:tag w:val="abstract"/>
            <w:id w:val="-2118591210"/>
            <w:placeholder>
              <w:docPart w:val="DefaultPlaceholder_-1854013440"/>
            </w:placeholder>
          </w:sdtPr>
          <w:sdtEndPr/>
          <w:sdtContent>
            <w:tc>
              <w:tcPr>
                <w:tcW w:w="5760" w:type="dxa"/>
                <w:gridSpan w:val="5"/>
                <w:shd w:val="clear" w:color="auto" w:fill="FFFFFF" w:themeFill="background1"/>
              </w:tcPr>
              <w:p w14:paraId="1A42B3CC" w14:textId="08148022" w:rsidR="00B90092" w:rsidRPr="000A7AB0" w:rsidRDefault="007126AF" w:rsidP="009956B5">
                <w:pPr>
                  <w:pStyle w:val="Text"/>
                  <w:spacing w:line="480" w:lineRule="auto"/>
                  <w:jc w:val="both"/>
                </w:pPr>
                <w:sdt>
                  <w:sdtPr>
                    <w:id w:val="930470454"/>
                    <w:placeholder>
                      <w:docPart w:val="A7797097C4514797A44F696A5BE3C676"/>
                    </w:placeholder>
                  </w:sdtPr>
                  <w:sdtEndPr/>
                  <w:sdtContent>
                    <w:r w:rsidR="00171DB5">
                      <w:t xml:space="preserve">Building a culture of innovation enables businesses to adapt and keep up with change.  </w:t>
                    </w:r>
                    <w:r w:rsidR="009659FD">
                      <w:t xml:space="preserve">Leaders and </w:t>
                    </w:r>
                    <w:r w:rsidR="005A3EC3">
                      <w:t>employees across an organization are responsible</w:t>
                    </w:r>
                    <w:r w:rsidR="000F1DE6">
                      <w:t xml:space="preserve"> for supporting and leading </w:t>
                    </w:r>
                    <w:r w:rsidR="001B76F2">
                      <w:t xml:space="preserve">that </w:t>
                    </w:r>
                    <w:r w:rsidR="000F1DE6">
                      <w:t>innovative change.</w:t>
                    </w:r>
                    <w:r w:rsidR="00C401C4">
                      <w:t xml:space="preserve">  </w:t>
                    </w:r>
                    <w:r w:rsidR="00336C32">
                      <w:t>As a result, a</w:t>
                    </w:r>
                    <w:r w:rsidR="00187734">
                      <w:t>ttracting</w:t>
                    </w:r>
                    <w:r w:rsidR="00F57E08">
                      <w:t xml:space="preserve"> and motivating innovators</w:t>
                    </w:r>
                    <w:r w:rsidR="00864F54">
                      <w:t xml:space="preserve"> </w:t>
                    </w:r>
                    <w:r w:rsidR="008143D0">
                      <w:t>as well as</w:t>
                    </w:r>
                    <w:r w:rsidR="00864F54">
                      <w:t xml:space="preserve"> </w:t>
                    </w:r>
                    <w:r w:rsidR="00497C21">
                      <w:t>under</w:t>
                    </w:r>
                    <w:r w:rsidR="00B23C0C">
                      <w:softHyphen/>
                    </w:r>
                    <w:r w:rsidR="00497C21">
                      <w:t xml:space="preserve">standing how to select </w:t>
                    </w:r>
                    <w:r w:rsidR="0011386D">
                      <w:t xml:space="preserve">ideas are vital aspects </w:t>
                    </w:r>
                    <w:r w:rsidR="00B86B1C">
                      <w:t>of</w:t>
                    </w:r>
                    <w:r w:rsidR="00DA439B">
                      <w:t> </w:t>
                    </w:r>
                    <w:r w:rsidR="003138E0">
                      <w:t xml:space="preserve"> </w:t>
                    </w:r>
                    <w:r w:rsidR="00B86B1C">
                      <w:t xml:space="preserve">building an innovative culture.  </w:t>
                    </w:r>
                    <w:r w:rsidR="003335F8">
                      <w:t xml:space="preserve">With innovation, </w:t>
                    </w:r>
                    <w:r w:rsidR="00E939F8">
                      <w:t>come risks</w:t>
                    </w:r>
                    <w:r w:rsidR="003138E0">
                      <w:t xml:space="preserve"> so understanding </w:t>
                    </w:r>
                    <w:r w:rsidR="00AD7EA1">
                      <w:t>how to handle those risks</w:t>
                    </w:r>
                    <w:r w:rsidR="00B3539D">
                      <w:t xml:space="preserve"> is of high importance</w:t>
                    </w:r>
                    <w:r w:rsidR="00A7179C">
                      <w:t>.</w:t>
                    </w:r>
                  </w:sdtContent>
                </w:sdt>
              </w:p>
            </w:tc>
          </w:sdtContent>
        </w:sdt>
        <w:tc>
          <w:tcPr>
            <w:tcW w:w="361" w:type="dxa"/>
            <w:vMerge w:val="restart"/>
            <w:tcBorders>
              <w:right w:val="single" w:sz="18" w:space="0" w:color="476166" w:themeColor="accent1"/>
            </w:tcBorders>
            <w:shd w:val="clear" w:color="auto" w:fill="FFFFFF" w:themeFill="background1"/>
          </w:tcPr>
          <w:p w14:paraId="0BF8610B" w14:textId="77777777" w:rsidR="00B90092" w:rsidRPr="00E74B29" w:rsidRDefault="00B90092">
            <w:pPr>
              <w:rPr>
                <w:rFonts w:ascii="Georgia" w:hAnsi="Georgia"/>
                <w:sz w:val="28"/>
                <w:szCs w:val="28"/>
              </w:rPr>
            </w:pPr>
          </w:p>
        </w:tc>
        <w:tc>
          <w:tcPr>
            <w:tcW w:w="2158" w:type="dxa"/>
            <w:vMerge w:val="restart"/>
            <w:tcBorders>
              <w:left w:val="single" w:sz="18" w:space="0" w:color="476166" w:themeColor="accent1"/>
            </w:tcBorders>
          </w:tcPr>
          <w:p w14:paraId="52AFA4DB" w14:textId="77777777" w:rsidR="00B90092" w:rsidRDefault="00B90092"/>
        </w:tc>
      </w:tr>
      <w:tr w:rsidR="000E4641" w14:paraId="3B088D91" w14:textId="77777777" w:rsidTr="003C54EF">
        <w:trPr>
          <w:trHeight w:val="545"/>
        </w:trPr>
        <w:tc>
          <w:tcPr>
            <w:tcW w:w="2158" w:type="dxa"/>
            <w:vMerge/>
            <w:tcBorders>
              <w:right w:val="single" w:sz="18" w:space="0" w:color="476166" w:themeColor="accent1"/>
            </w:tcBorders>
          </w:tcPr>
          <w:p w14:paraId="39DF71E3" w14:textId="77777777" w:rsidR="000E4641" w:rsidRDefault="000E4641"/>
        </w:tc>
        <w:tc>
          <w:tcPr>
            <w:tcW w:w="362" w:type="dxa"/>
            <w:vMerge/>
            <w:tcBorders>
              <w:left w:val="single" w:sz="18" w:space="0" w:color="476166" w:themeColor="accent1"/>
              <w:bottom w:val="single" w:sz="18" w:space="0" w:color="476166" w:themeColor="accent1"/>
            </w:tcBorders>
            <w:shd w:val="clear" w:color="auto" w:fill="FFFFFF" w:themeFill="background1"/>
          </w:tcPr>
          <w:p w14:paraId="4C20DAE5" w14:textId="77777777" w:rsidR="000E4641" w:rsidRDefault="000E4641"/>
        </w:tc>
        <w:tc>
          <w:tcPr>
            <w:tcW w:w="5760" w:type="dxa"/>
            <w:gridSpan w:val="5"/>
            <w:vMerge w:val="restart"/>
            <w:shd w:val="clear" w:color="auto" w:fill="FFFFFF" w:themeFill="background1"/>
          </w:tcPr>
          <w:p w14:paraId="237A5D55" w14:textId="611FD49A" w:rsidR="000E4641" w:rsidRPr="00E74B29" w:rsidRDefault="000E4641">
            <w:pPr>
              <w:rPr>
                <w:rFonts w:ascii="Georgia" w:hAnsi="Georgia"/>
                <w:sz w:val="28"/>
                <w:szCs w:val="28"/>
              </w:rPr>
            </w:pPr>
          </w:p>
        </w:tc>
        <w:tc>
          <w:tcPr>
            <w:tcW w:w="361" w:type="dxa"/>
            <w:vMerge/>
            <w:tcBorders>
              <w:bottom w:val="single" w:sz="18" w:space="0" w:color="476166" w:themeColor="accent1"/>
              <w:right w:val="single" w:sz="18" w:space="0" w:color="476166" w:themeColor="accent1"/>
            </w:tcBorders>
            <w:shd w:val="clear" w:color="auto" w:fill="FFFFFF" w:themeFill="background1"/>
          </w:tcPr>
          <w:p w14:paraId="285B4D10" w14:textId="77777777" w:rsidR="000E4641" w:rsidRPr="00E74B29" w:rsidRDefault="000E4641">
            <w:pPr>
              <w:rPr>
                <w:rFonts w:ascii="Georgia" w:hAnsi="Georgia"/>
                <w:sz w:val="28"/>
                <w:szCs w:val="28"/>
              </w:rPr>
            </w:pPr>
          </w:p>
        </w:tc>
        <w:tc>
          <w:tcPr>
            <w:tcW w:w="2158" w:type="dxa"/>
            <w:vMerge/>
            <w:tcBorders>
              <w:left w:val="single" w:sz="18" w:space="0" w:color="476166" w:themeColor="accent1"/>
            </w:tcBorders>
          </w:tcPr>
          <w:p w14:paraId="51A827B8" w14:textId="77777777" w:rsidR="000E4641" w:rsidRDefault="000E4641"/>
        </w:tc>
      </w:tr>
      <w:tr w:rsidR="000E4641" w14:paraId="33281D60" w14:textId="77777777" w:rsidTr="003C54EF">
        <w:trPr>
          <w:trHeight w:val="1728"/>
        </w:trPr>
        <w:tc>
          <w:tcPr>
            <w:tcW w:w="2158" w:type="dxa"/>
            <w:vMerge w:val="restart"/>
          </w:tcPr>
          <w:p w14:paraId="522BD7B4" w14:textId="77777777" w:rsidR="000E4641" w:rsidRDefault="000E4641"/>
        </w:tc>
        <w:tc>
          <w:tcPr>
            <w:tcW w:w="362" w:type="dxa"/>
            <w:tcBorders>
              <w:top w:val="single" w:sz="18" w:space="0" w:color="476166" w:themeColor="accent1"/>
            </w:tcBorders>
          </w:tcPr>
          <w:p w14:paraId="76FF0109" w14:textId="77777777" w:rsidR="000E4641" w:rsidRDefault="000E4641" w:rsidP="00E74B29">
            <w:pPr>
              <w:jc w:val="center"/>
            </w:pPr>
          </w:p>
        </w:tc>
        <w:tc>
          <w:tcPr>
            <w:tcW w:w="5760" w:type="dxa"/>
            <w:gridSpan w:val="5"/>
            <w:vMerge/>
          </w:tcPr>
          <w:p w14:paraId="2FD79EA5" w14:textId="77777777" w:rsidR="000E4641" w:rsidRDefault="000E4641" w:rsidP="00E74B29">
            <w:pPr>
              <w:jc w:val="center"/>
            </w:pPr>
          </w:p>
        </w:tc>
        <w:tc>
          <w:tcPr>
            <w:tcW w:w="361" w:type="dxa"/>
            <w:tcBorders>
              <w:top w:val="single" w:sz="18" w:space="0" w:color="476166" w:themeColor="accent1"/>
            </w:tcBorders>
          </w:tcPr>
          <w:p w14:paraId="7DEDFAD3" w14:textId="77777777" w:rsidR="000E4641" w:rsidRDefault="000E4641" w:rsidP="00E74B29">
            <w:pPr>
              <w:jc w:val="center"/>
            </w:pPr>
          </w:p>
        </w:tc>
        <w:tc>
          <w:tcPr>
            <w:tcW w:w="2158" w:type="dxa"/>
            <w:vMerge w:val="restart"/>
          </w:tcPr>
          <w:p w14:paraId="2DBC7D85" w14:textId="77777777" w:rsidR="000E4641" w:rsidRDefault="000E4641"/>
        </w:tc>
      </w:tr>
      <w:tr w:rsidR="000E4641" w14:paraId="4F122C60" w14:textId="77777777" w:rsidTr="003C54EF">
        <w:trPr>
          <w:trHeight w:val="1728"/>
        </w:trPr>
        <w:tc>
          <w:tcPr>
            <w:tcW w:w="2158" w:type="dxa"/>
            <w:vMerge/>
          </w:tcPr>
          <w:p w14:paraId="24FBBF59" w14:textId="77777777" w:rsidR="000E4641" w:rsidRDefault="000E4641"/>
        </w:tc>
        <w:tc>
          <w:tcPr>
            <w:tcW w:w="362" w:type="dxa"/>
          </w:tcPr>
          <w:p w14:paraId="68E87A25" w14:textId="77777777" w:rsidR="000E4641" w:rsidRDefault="000E4641" w:rsidP="00E74B29">
            <w:pPr>
              <w:jc w:val="center"/>
            </w:pPr>
          </w:p>
        </w:tc>
        <w:tc>
          <w:tcPr>
            <w:tcW w:w="5760" w:type="dxa"/>
            <w:gridSpan w:val="5"/>
            <w:vMerge/>
          </w:tcPr>
          <w:p w14:paraId="39A2BBDA" w14:textId="77777777" w:rsidR="000E4641" w:rsidRDefault="000E4641" w:rsidP="00E74B29">
            <w:pPr>
              <w:jc w:val="center"/>
            </w:pPr>
          </w:p>
        </w:tc>
        <w:tc>
          <w:tcPr>
            <w:tcW w:w="361" w:type="dxa"/>
          </w:tcPr>
          <w:p w14:paraId="330D6EF1" w14:textId="77777777" w:rsidR="000E4641" w:rsidRDefault="000E4641" w:rsidP="00E74B29">
            <w:pPr>
              <w:jc w:val="center"/>
            </w:pPr>
          </w:p>
        </w:tc>
        <w:tc>
          <w:tcPr>
            <w:tcW w:w="2158" w:type="dxa"/>
            <w:vMerge/>
          </w:tcPr>
          <w:p w14:paraId="2565D7BD" w14:textId="77777777" w:rsidR="000E4641" w:rsidRDefault="000E4641"/>
        </w:tc>
      </w:tr>
    </w:tbl>
    <w:p w14:paraId="52E673F4" w14:textId="29E46532" w:rsidR="00E74B29" w:rsidRDefault="00E34DDB" w:rsidP="00144EDE">
      <w:r w:rsidRPr="004909D9">
        <w:rPr>
          <w:noProof/>
          <w:lang w:eastAsia="en-AU"/>
        </w:rPr>
        <w:drawing>
          <wp:anchor distT="0" distB="0" distL="114300" distR="114300" simplePos="0" relativeHeight="251662336" behindDoc="1" locked="0" layoutInCell="1" allowOverlap="1" wp14:anchorId="3E9AD328" wp14:editId="50106BC9">
            <wp:simplePos x="0" y="0"/>
            <wp:positionH relativeFrom="margin">
              <wp:align>right</wp:align>
            </wp:positionH>
            <wp:positionV relativeFrom="margin">
              <wp:align>top</wp:align>
            </wp:positionV>
            <wp:extent cx="6858000" cy="2057400"/>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58000" cy="20574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11"/>
        <w:gridCol w:w="2426"/>
        <w:gridCol w:w="2158"/>
        <w:gridCol w:w="2436"/>
        <w:gridCol w:w="801"/>
        <w:gridCol w:w="1079"/>
      </w:tblGrid>
      <w:tr w:rsidR="007D76AE" w14:paraId="22C217F8" w14:textId="77777777" w:rsidTr="007145A5">
        <w:trPr>
          <w:trHeight w:val="360"/>
        </w:trPr>
        <w:tc>
          <w:tcPr>
            <w:tcW w:w="10790" w:type="dxa"/>
            <w:gridSpan w:val="7"/>
          </w:tcPr>
          <w:p w14:paraId="34EA7CCA" w14:textId="7DAAF82C" w:rsidR="007D76AE" w:rsidRDefault="007D76AE" w:rsidP="007D76AE">
            <w:pPr>
              <w:pageBreakBefore/>
            </w:pPr>
            <w:r w:rsidRPr="004909D9">
              <w:rPr>
                <w:noProof/>
                <w:lang w:eastAsia="en-AU"/>
              </w:rPr>
              <w:drawing>
                <wp:anchor distT="0" distB="0" distL="114300" distR="114300" simplePos="0" relativeHeight="251664384" behindDoc="1" locked="0" layoutInCell="1" allowOverlap="1" wp14:anchorId="22FFB848" wp14:editId="465C92EA">
                  <wp:simplePos x="0" y="0"/>
                  <wp:positionH relativeFrom="margin">
                    <wp:posOffset>0</wp:posOffset>
                  </wp:positionH>
                  <wp:positionV relativeFrom="margin">
                    <wp:posOffset>0</wp:posOffset>
                  </wp:positionV>
                  <wp:extent cx="6859905" cy="962025"/>
                  <wp:effectExtent l="0" t="0" r="0" b="9525"/>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63221" cy="962490"/>
                          </a:xfrm>
                          <a:prstGeom prst="rect">
                            <a:avLst/>
                          </a:prstGeom>
                        </pic:spPr>
                      </pic:pic>
                    </a:graphicData>
                  </a:graphic>
                  <wp14:sizeRelH relativeFrom="page">
                    <wp14:pctWidth>0</wp14:pctWidth>
                  </wp14:sizeRelH>
                  <wp14:sizeRelV relativeFrom="page">
                    <wp14:pctHeight>0</wp14:pctHeight>
                  </wp14:sizeRelV>
                </wp:anchor>
              </w:drawing>
            </w:r>
          </w:p>
        </w:tc>
      </w:tr>
      <w:tr w:rsidR="007D76AE" w14:paraId="02F7F1D4" w14:textId="77777777" w:rsidTr="00151B2A">
        <w:trPr>
          <w:trHeight w:val="800"/>
        </w:trPr>
        <w:tc>
          <w:tcPr>
            <w:tcW w:w="1890" w:type="dxa"/>
            <w:gridSpan w:val="2"/>
            <w:tcBorders>
              <w:right w:val="single" w:sz="18" w:space="0" w:color="476166" w:themeColor="accent1"/>
            </w:tcBorders>
          </w:tcPr>
          <w:p w14:paraId="686D1393" w14:textId="77777777" w:rsidR="007D76AE" w:rsidRDefault="007D76AE" w:rsidP="0063040A"/>
        </w:tc>
        <w:tc>
          <w:tcPr>
            <w:tcW w:w="7020"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B94EFCE" w14:textId="2BE29BB1" w:rsidR="007D76AE" w:rsidRDefault="00151B2A" w:rsidP="0063040A">
            <w:pPr>
              <w:pStyle w:val="Heading4"/>
            </w:pPr>
            <w:r>
              <w:t>What is needed to build a culture of innovation?</w:t>
            </w:r>
          </w:p>
        </w:tc>
        <w:tc>
          <w:tcPr>
            <w:tcW w:w="1880" w:type="dxa"/>
            <w:gridSpan w:val="2"/>
            <w:tcBorders>
              <w:left w:val="single" w:sz="18" w:space="0" w:color="476166" w:themeColor="accent1"/>
            </w:tcBorders>
          </w:tcPr>
          <w:p w14:paraId="5BC07FE9" w14:textId="77777777" w:rsidR="007D76AE" w:rsidRDefault="007D76AE" w:rsidP="0063040A"/>
        </w:tc>
      </w:tr>
      <w:tr w:rsidR="007D76AE" w14:paraId="433D26EB" w14:textId="77777777" w:rsidTr="00393DDB">
        <w:trPr>
          <w:trHeight w:val="198"/>
        </w:trPr>
        <w:tc>
          <w:tcPr>
            <w:tcW w:w="1890" w:type="dxa"/>
            <w:gridSpan w:val="2"/>
          </w:tcPr>
          <w:p w14:paraId="7D04FFDE" w14:textId="77777777" w:rsidR="007D76AE" w:rsidRDefault="007D76AE" w:rsidP="0063040A"/>
        </w:tc>
        <w:tc>
          <w:tcPr>
            <w:tcW w:w="2426" w:type="dxa"/>
            <w:tcBorders>
              <w:top w:val="single" w:sz="18" w:space="0" w:color="476166" w:themeColor="accent1"/>
            </w:tcBorders>
          </w:tcPr>
          <w:p w14:paraId="43D8EE26" w14:textId="77777777" w:rsidR="007D76AE" w:rsidRDefault="007D76AE" w:rsidP="0063040A"/>
        </w:tc>
        <w:tc>
          <w:tcPr>
            <w:tcW w:w="2158" w:type="dxa"/>
            <w:tcBorders>
              <w:top w:val="single" w:sz="18" w:space="0" w:color="476166" w:themeColor="accent1"/>
            </w:tcBorders>
          </w:tcPr>
          <w:p w14:paraId="7434F401" w14:textId="77777777" w:rsidR="007D76AE" w:rsidRDefault="007D76AE" w:rsidP="0063040A"/>
        </w:tc>
        <w:tc>
          <w:tcPr>
            <w:tcW w:w="2436" w:type="dxa"/>
            <w:tcBorders>
              <w:top w:val="single" w:sz="18" w:space="0" w:color="476166" w:themeColor="accent1"/>
            </w:tcBorders>
          </w:tcPr>
          <w:p w14:paraId="2E81C027" w14:textId="77777777" w:rsidR="007D76AE" w:rsidRDefault="007D76AE" w:rsidP="0063040A"/>
        </w:tc>
        <w:tc>
          <w:tcPr>
            <w:tcW w:w="1880" w:type="dxa"/>
            <w:gridSpan w:val="2"/>
          </w:tcPr>
          <w:p w14:paraId="42B56053" w14:textId="77777777" w:rsidR="007D76AE" w:rsidRDefault="007D76AE" w:rsidP="0063040A"/>
        </w:tc>
      </w:tr>
      <w:tr w:rsidR="007D76AE" w14:paraId="4DFC0FAD" w14:textId="77777777" w:rsidTr="00284B49">
        <w:trPr>
          <w:trHeight w:val="1125"/>
        </w:trPr>
        <w:tc>
          <w:tcPr>
            <w:tcW w:w="1079" w:type="dxa"/>
          </w:tcPr>
          <w:p w14:paraId="1C0AEC40" w14:textId="77777777" w:rsidR="007D76AE" w:rsidRDefault="007D76AE" w:rsidP="0063040A"/>
        </w:tc>
        <w:tc>
          <w:tcPr>
            <w:tcW w:w="8632" w:type="dxa"/>
            <w:gridSpan w:val="5"/>
            <w:tcBorders>
              <w:top w:val="single" w:sz="18" w:space="0" w:color="476166" w:themeColor="accent1"/>
              <w:bottom w:val="single" w:sz="18" w:space="0" w:color="476166" w:themeColor="accent1"/>
            </w:tcBorders>
          </w:tcPr>
          <w:p w14:paraId="4A6A7130" w14:textId="2710D495" w:rsidR="003C6146" w:rsidRDefault="000A7AB0" w:rsidP="005A4D6B">
            <w:pPr>
              <w:pStyle w:val="Text"/>
              <w:spacing w:line="600" w:lineRule="exact"/>
            </w:pPr>
            <w:r>
              <w:tab/>
              <w:t>To build a culture of innovation,</w:t>
            </w:r>
            <w:r w:rsidR="00D83ECB">
              <w:t xml:space="preserve"> companies need to </w:t>
            </w:r>
            <w:r w:rsidR="00686A40">
              <w:t xml:space="preserve">start with </w:t>
            </w:r>
            <w:r w:rsidR="00AC7817">
              <w:t>list</w:t>
            </w:r>
            <w:r w:rsidR="00686A40">
              <w:t>ing</w:t>
            </w:r>
            <w:r w:rsidR="00AC7817">
              <w:t xml:space="preserve"> their core beliefs</w:t>
            </w:r>
            <w:r w:rsidR="00686A40">
              <w:t xml:space="preserve">.  </w:t>
            </w:r>
            <w:r w:rsidR="0017406A">
              <w:t xml:space="preserve">Next step is to </w:t>
            </w:r>
            <w:r w:rsidR="00AC7817">
              <w:t>introduce the concept of orthodoxy</w:t>
            </w:r>
            <w:r w:rsidR="00A25888">
              <w:t xml:space="preserve">, followed by a review of core beliefs.  Lastly, </w:t>
            </w:r>
            <w:r w:rsidR="008B75DB">
              <w:t xml:space="preserve">the company </w:t>
            </w:r>
            <w:r w:rsidR="00EE4B46">
              <w:t xml:space="preserve">should </w:t>
            </w:r>
            <w:r w:rsidR="00743DA7">
              <w:t xml:space="preserve">focus on </w:t>
            </w:r>
            <w:r w:rsidR="00352BFF">
              <w:t>choos</w:t>
            </w:r>
            <w:r w:rsidR="00743DA7">
              <w:t>ing</w:t>
            </w:r>
            <w:r w:rsidR="00352BFF">
              <w:t xml:space="preserve"> which </w:t>
            </w:r>
            <w:r w:rsidR="00743DA7">
              <w:t>beliefs</w:t>
            </w:r>
            <w:r w:rsidR="00352BFF">
              <w:t xml:space="preserve"> should be challenged and which one</w:t>
            </w:r>
            <w:r w:rsidR="00743DA7">
              <w:t>s</w:t>
            </w:r>
            <w:r w:rsidR="00ED4890">
              <w:t xml:space="preserve"> would provide opportunities.  </w:t>
            </w:r>
            <w:r w:rsidR="00337921">
              <w:t>Businesses need leaders and employees who embrace, understand, and are committed to innovation.</w:t>
            </w:r>
            <w:r w:rsidR="005E5817">
              <w:t xml:space="preserve"> </w:t>
            </w:r>
          </w:p>
          <w:p w14:paraId="3A990841" w14:textId="728461A9" w:rsidR="006D095B" w:rsidRDefault="003C6146" w:rsidP="005A4D6B">
            <w:pPr>
              <w:pStyle w:val="Text"/>
              <w:spacing w:line="600" w:lineRule="exact"/>
            </w:pPr>
            <w:r>
              <w:tab/>
            </w:r>
            <w:r w:rsidR="00FD3873">
              <w:t xml:space="preserve">Since innovation does not just happen by chance, leadership needs to be in place that make the right decisions, view the right data, are comfortable taking calculated risks, and provide guidance to innovation teams versus just communicating a go/no go decision.  </w:t>
            </w:r>
            <w:r w:rsidR="00010302">
              <w:t>At</w:t>
            </w:r>
            <w:r w:rsidR="00EE41BB">
              <w:t> </w:t>
            </w:r>
            <w:r w:rsidR="00010302">
              <w:t>the o</w:t>
            </w:r>
            <w:r w:rsidR="001C53C9">
              <w:t>perational level</w:t>
            </w:r>
            <w:r w:rsidR="00010302">
              <w:t>,</w:t>
            </w:r>
            <w:r w:rsidR="001C53C9">
              <w:t xml:space="preserve"> employees</w:t>
            </w:r>
            <w:r w:rsidR="006E3BAE">
              <w:t xml:space="preserve"> need the </w:t>
            </w:r>
            <w:r w:rsidR="00FF75BB">
              <w:t xml:space="preserve">ability to </w:t>
            </w:r>
            <w:r w:rsidR="00195206">
              <w:t>thrive in</w:t>
            </w:r>
            <w:r w:rsidR="00B566DB">
              <w:t xml:space="preserve"> an environment </w:t>
            </w:r>
            <w:r w:rsidR="009A0927">
              <w:t xml:space="preserve">where </w:t>
            </w:r>
            <w:r w:rsidR="00996C15">
              <w:t>bottom-up</w:t>
            </w:r>
            <w:r w:rsidR="009A0927">
              <w:t xml:space="preserve"> innovation is supported</w:t>
            </w:r>
            <w:r w:rsidR="00AC39B7">
              <w:t xml:space="preserve">, one </w:t>
            </w:r>
            <w:r w:rsidR="00B566DB">
              <w:t>that supports experimentation</w:t>
            </w:r>
            <w:r w:rsidR="008B6E4E">
              <w:t>, risk management, and project execution.</w:t>
            </w:r>
            <w:r w:rsidR="00AC39B7">
              <w:t xml:space="preserve"> </w:t>
            </w:r>
            <w:r w:rsidR="00BF7F53">
              <w:t xml:space="preserve"> </w:t>
            </w:r>
          </w:p>
          <w:p w14:paraId="71937B75" w14:textId="0CE4E89C" w:rsidR="007D76AE" w:rsidRDefault="000A15EF" w:rsidP="005A4D6B">
            <w:pPr>
              <w:pStyle w:val="Text"/>
              <w:spacing w:line="600" w:lineRule="exact"/>
            </w:pPr>
            <w:r>
              <w:tab/>
            </w:r>
            <w:r w:rsidR="00512D17">
              <w:t>Generally, a</w:t>
            </w:r>
            <w:r w:rsidR="007526AA">
              <w:t xml:space="preserve"> company </w:t>
            </w:r>
            <w:r w:rsidR="00EE5FF6">
              <w:t xml:space="preserve">who </w:t>
            </w:r>
            <w:r w:rsidR="00AD009D">
              <w:t xml:space="preserve">demonstrates </w:t>
            </w:r>
            <w:r w:rsidR="00EE5FF6">
              <w:t xml:space="preserve">that </w:t>
            </w:r>
            <w:r w:rsidR="007526AA">
              <w:t xml:space="preserve">innovation is a priority and backs </w:t>
            </w:r>
            <w:r w:rsidR="008A204C">
              <w:t>it</w:t>
            </w:r>
            <w:r w:rsidR="007526AA">
              <w:t xml:space="preserve"> up with commitment, excitement, </w:t>
            </w:r>
            <w:r w:rsidR="008A204C">
              <w:t>care,</w:t>
            </w:r>
            <w:r w:rsidR="007526AA">
              <w:t xml:space="preserve"> and emotional </w:t>
            </w:r>
            <w:r w:rsidR="008A204C">
              <w:t>involvement</w:t>
            </w:r>
            <w:r w:rsidR="00F11526">
              <w:t xml:space="preserve"> will be successful in building a culture of innovation.</w:t>
            </w:r>
            <w:r w:rsidR="00E81557">
              <w:t xml:space="preserve">  Innovative culture shows organization-wide commitment to the business and innovation.</w:t>
            </w:r>
            <w:r w:rsidR="003E7D2D">
              <w:t xml:space="preserve"> </w:t>
            </w:r>
            <w:sdt>
              <w:sdtPr>
                <w:id w:val="2031446925"/>
                <w:citation/>
              </w:sdtPr>
              <w:sdtEndPr/>
              <w:sdtContent>
                <w:r w:rsidR="003E7D2D">
                  <w:fldChar w:fldCharType="begin"/>
                </w:r>
                <w:r w:rsidR="003E7D2D">
                  <w:instrText xml:space="preserve"> CITATION Skillsoft2019 \l 1033 </w:instrText>
                </w:r>
                <w:r w:rsidR="003E7D2D">
                  <w:fldChar w:fldCharType="separate"/>
                </w:r>
                <w:r w:rsidR="00453993">
                  <w:rPr>
                    <w:noProof/>
                  </w:rPr>
                  <w:t>(Percipio, 2019)</w:t>
                </w:r>
                <w:r w:rsidR="003E7D2D">
                  <w:fldChar w:fldCharType="end"/>
                </w:r>
              </w:sdtContent>
            </w:sdt>
          </w:p>
        </w:tc>
        <w:tc>
          <w:tcPr>
            <w:tcW w:w="1079" w:type="dxa"/>
          </w:tcPr>
          <w:p w14:paraId="41F42353" w14:textId="2FEB9ABD" w:rsidR="007D76AE" w:rsidRDefault="00C87DDF" w:rsidP="0063040A">
            <w:r>
              <w:t xml:space="preserve"> </w:t>
            </w:r>
          </w:p>
        </w:tc>
      </w:tr>
    </w:tbl>
    <w:p w14:paraId="47BF4C31" w14:textId="43A033B4" w:rsidR="0048120C" w:rsidRDefault="0048120C" w:rsidP="005E44BF">
      <w:pPr>
        <w:spacing w:line="60" w:lineRule="exac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11"/>
        <w:gridCol w:w="2426"/>
        <w:gridCol w:w="2158"/>
        <w:gridCol w:w="2436"/>
        <w:gridCol w:w="801"/>
        <w:gridCol w:w="1079"/>
      </w:tblGrid>
      <w:tr w:rsidR="004220A0" w14:paraId="48F5A445" w14:textId="77777777" w:rsidTr="009C5C65">
        <w:trPr>
          <w:trHeight w:val="720"/>
        </w:trPr>
        <w:tc>
          <w:tcPr>
            <w:tcW w:w="10790" w:type="dxa"/>
            <w:gridSpan w:val="7"/>
          </w:tcPr>
          <w:p w14:paraId="04FBBFB1" w14:textId="77777777" w:rsidR="004220A0" w:rsidRDefault="004220A0" w:rsidP="00401331">
            <w:pPr>
              <w:pageBreakBefore/>
            </w:pPr>
            <w:r w:rsidRPr="004909D9">
              <w:rPr>
                <w:noProof/>
                <w:lang w:eastAsia="en-AU"/>
              </w:rPr>
              <w:drawing>
                <wp:anchor distT="0" distB="0" distL="114300" distR="114300" simplePos="0" relativeHeight="251670528" behindDoc="1" locked="0" layoutInCell="1" allowOverlap="1" wp14:anchorId="50CAA54E" wp14:editId="2035EE70">
                  <wp:simplePos x="0" y="0"/>
                  <wp:positionH relativeFrom="margin">
                    <wp:posOffset>0</wp:posOffset>
                  </wp:positionH>
                  <wp:positionV relativeFrom="margin">
                    <wp:posOffset>0</wp:posOffset>
                  </wp:positionV>
                  <wp:extent cx="6859905" cy="1200150"/>
                  <wp:effectExtent l="0" t="0" r="0" b="0"/>
                  <wp:wrapNone/>
                  <wp:docPr id="5" name="Pictur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63237" cy="1200733"/>
                          </a:xfrm>
                          <a:prstGeom prst="rect">
                            <a:avLst/>
                          </a:prstGeom>
                        </pic:spPr>
                      </pic:pic>
                    </a:graphicData>
                  </a:graphic>
                  <wp14:sizeRelH relativeFrom="page">
                    <wp14:pctWidth>0</wp14:pctWidth>
                  </wp14:sizeRelH>
                  <wp14:sizeRelV relativeFrom="page">
                    <wp14:pctHeight>0</wp14:pctHeight>
                  </wp14:sizeRelV>
                </wp:anchor>
              </w:drawing>
            </w:r>
          </w:p>
        </w:tc>
      </w:tr>
      <w:tr w:rsidR="004220A0" w14:paraId="3E217F10" w14:textId="77777777" w:rsidTr="00401331">
        <w:trPr>
          <w:trHeight w:val="800"/>
        </w:trPr>
        <w:tc>
          <w:tcPr>
            <w:tcW w:w="1890" w:type="dxa"/>
            <w:gridSpan w:val="2"/>
            <w:tcBorders>
              <w:right w:val="single" w:sz="18" w:space="0" w:color="476166" w:themeColor="accent1"/>
            </w:tcBorders>
          </w:tcPr>
          <w:p w14:paraId="12ABC309" w14:textId="77777777" w:rsidR="004220A0" w:rsidRDefault="004220A0" w:rsidP="00401331"/>
        </w:tc>
        <w:tc>
          <w:tcPr>
            <w:tcW w:w="7020"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6265ED2F" w14:textId="22041667" w:rsidR="004220A0" w:rsidRDefault="004220A0" w:rsidP="00401331">
            <w:pPr>
              <w:pStyle w:val="Heading4"/>
            </w:pPr>
            <w:r>
              <w:t>How do you attract and motivate innovators?</w:t>
            </w:r>
          </w:p>
        </w:tc>
        <w:tc>
          <w:tcPr>
            <w:tcW w:w="1880" w:type="dxa"/>
            <w:gridSpan w:val="2"/>
            <w:tcBorders>
              <w:left w:val="single" w:sz="18" w:space="0" w:color="476166" w:themeColor="accent1"/>
            </w:tcBorders>
          </w:tcPr>
          <w:p w14:paraId="7B4917C3" w14:textId="77777777" w:rsidR="004220A0" w:rsidRDefault="004220A0" w:rsidP="00401331"/>
        </w:tc>
      </w:tr>
      <w:tr w:rsidR="004220A0" w14:paraId="4B14EEDE" w14:textId="77777777" w:rsidTr="00401331">
        <w:tc>
          <w:tcPr>
            <w:tcW w:w="1890" w:type="dxa"/>
            <w:gridSpan w:val="2"/>
          </w:tcPr>
          <w:p w14:paraId="26145FF5" w14:textId="77777777" w:rsidR="004220A0" w:rsidRDefault="004220A0" w:rsidP="00401331"/>
        </w:tc>
        <w:tc>
          <w:tcPr>
            <w:tcW w:w="2426" w:type="dxa"/>
            <w:tcBorders>
              <w:top w:val="single" w:sz="18" w:space="0" w:color="476166" w:themeColor="accent1"/>
            </w:tcBorders>
          </w:tcPr>
          <w:p w14:paraId="76B1F6FE" w14:textId="77777777" w:rsidR="004220A0" w:rsidRDefault="004220A0" w:rsidP="00401331"/>
        </w:tc>
        <w:tc>
          <w:tcPr>
            <w:tcW w:w="2158" w:type="dxa"/>
            <w:tcBorders>
              <w:top w:val="single" w:sz="18" w:space="0" w:color="476166" w:themeColor="accent1"/>
            </w:tcBorders>
          </w:tcPr>
          <w:p w14:paraId="245D68EF" w14:textId="77777777" w:rsidR="004220A0" w:rsidRDefault="004220A0" w:rsidP="00401331"/>
        </w:tc>
        <w:tc>
          <w:tcPr>
            <w:tcW w:w="2436" w:type="dxa"/>
            <w:tcBorders>
              <w:top w:val="single" w:sz="18" w:space="0" w:color="476166" w:themeColor="accent1"/>
            </w:tcBorders>
          </w:tcPr>
          <w:p w14:paraId="2E8F59A3" w14:textId="77777777" w:rsidR="004220A0" w:rsidRDefault="004220A0" w:rsidP="00401331"/>
        </w:tc>
        <w:tc>
          <w:tcPr>
            <w:tcW w:w="1880" w:type="dxa"/>
            <w:gridSpan w:val="2"/>
          </w:tcPr>
          <w:p w14:paraId="4C6EA0A0" w14:textId="77777777" w:rsidR="004220A0" w:rsidRDefault="004220A0" w:rsidP="00401331"/>
        </w:tc>
      </w:tr>
      <w:tr w:rsidR="004220A0" w14:paraId="222C4637" w14:textId="77777777" w:rsidTr="00401331">
        <w:trPr>
          <w:trHeight w:val="4546"/>
        </w:trPr>
        <w:tc>
          <w:tcPr>
            <w:tcW w:w="1079" w:type="dxa"/>
          </w:tcPr>
          <w:p w14:paraId="7D1CA531" w14:textId="77777777" w:rsidR="004220A0" w:rsidRDefault="004220A0" w:rsidP="00401331"/>
        </w:tc>
        <w:tc>
          <w:tcPr>
            <w:tcW w:w="8632" w:type="dxa"/>
            <w:gridSpan w:val="5"/>
            <w:tcBorders>
              <w:top w:val="single" w:sz="18" w:space="0" w:color="476166" w:themeColor="accent1"/>
              <w:bottom w:val="single" w:sz="18" w:space="0" w:color="476166" w:themeColor="accent1"/>
            </w:tcBorders>
          </w:tcPr>
          <w:p w14:paraId="4EFA543E" w14:textId="77777777" w:rsidR="004220A0" w:rsidRDefault="004220A0" w:rsidP="00401331"/>
          <w:p w14:paraId="1EA59D08" w14:textId="603E9F9A" w:rsidR="004220A0" w:rsidRDefault="004220A0" w:rsidP="00D47327">
            <w:pPr>
              <w:pStyle w:val="Text"/>
              <w:spacing w:line="480" w:lineRule="auto"/>
            </w:pPr>
            <w:r>
              <w:tab/>
            </w:r>
            <w:sdt>
              <w:sdtPr>
                <w:id w:val="-102271571"/>
                <w:placeholder>
                  <w:docPart w:val="017C781F1B1E4FB2963EB5EA26F4B46A"/>
                </w:placeholder>
              </w:sdtPr>
              <w:sdtEndPr/>
              <w:sdtContent>
                <w:r w:rsidR="005A3C00">
                  <w:t>To build</w:t>
                </w:r>
                <w:r w:rsidR="00774908">
                  <w:t xml:space="preserve"> and enhance an innovative culture, it is important to attract and motivate the </w:t>
                </w:r>
                <w:r w:rsidR="00496756">
                  <w:t xml:space="preserve">right </w:t>
                </w:r>
                <w:r w:rsidR="004F6247">
                  <w:t xml:space="preserve">team members.  </w:t>
                </w:r>
                <w:r w:rsidR="00E743A1">
                  <w:t>This can be accomplished by purposely m</w:t>
                </w:r>
                <w:r w:rsidR="004F6247">
                  <w:t>aking a space for innovation</w:t>
                </w:r>
                <w:r w:rsidR="00352EE4">
                  <w:t xml:space="preserve"> or more aptly providing a free space where organization policies do not stand in the way</w:t>
                </w:r>
                <w:r w:rsidR="00014EBD">
                  <w:t xml:space="preserve">.  </w:t>
                </w:r>
                <w:r w:rsidR="00747133">
                  <w:t>Requesting volunteers</w:t>
                </w:r>
                <w:r w:rsidR="00B22CC4">
                  <w:t xml:space="preserve"> for projects </w:t>
                </w:r>
                <w:r w:rsidR="00367EC1">
                  <w:t xml:space="preserve">is </w:t>
                </w:r>
                <w:r w:rsidR="00B34068">
                  <w:t xml:space="preserve">another </w:t>
                </w:r>
                <w:r w:rsidR="00367EC1">
                  <w:t xml:space="preserve">way to </w:t>
                </w:r>
                <w:r w:rsidR="00B22CC4">
                  <w:t>create a sense of ownership and responsibility</w:t>
                </w:r>
                <w:r w:rsidR="00A1143B">
                  <w:t xml:space="preserve"> which</w:t>
                </w:r>
                <w:r w:rsidR="00D7024D">
                  <w:t>,</w:t>
                </w:r>
                <w:r w:rsidR="00A1143B">
                  <w:t xml:space="preserve"> </w:t>
                </w:r>
                <w:r w:rsidR="00367EC1">
                  <w:t>ultimately</w:t>
                </w:r>
                <w:r w:rsidR="00D7024D">
                  <w:t>,</w:t>
                </w:r>
                <w:r w:rsidR="00367EC1">
                  <w:t xml:space="preserve"> </w:t>
                </w:r>
                <w:r w:rsidR="00F641AD">
                  <w:t xml:space="preserve">can </w:t>
                </w:r>
                <w:r w:rsidR="00A1143B">
                  <w:t>improve performance</w:t>
                </w:r>
                <w:r w:rsidR="00F23D2D">
                  <w:t>.</w:t>
                </w:r>
                <w:r w:rsidR="00E132AA">
                  <w:t xml:space="preserve">  In addition, practicing “cross-fertilization” or exposing employees to new ideas by moving team members around from time to time establishes a system for easily and quickly communicating ideas.</w:t>
                </w:r>
              </w:sdtContent>
            </w:sdt>
            <w:r w:rsidR="00733E17">
              <w:t xml:space="preserve"> </w:t>
            </w:r>
          </w:p>
          <w:sdt>
            <w:sdtPr>
              <w:id w:val="1602227166"/>
              <w:placeholder>
                <w:docPart w:val="DefaultPlaceholder_-1854013440"/>
              </w:placeholder>
            </w:sdtPr>
            <w:sdtEndPr/>
            <w:sdtContent>
              <w:p w14:paraId="0D533FC3" w14:textId="5FF21EB7" w:rsidR="00E27F30" w:rsidRDefault="00D95E38" w:rsidP="00D47327">
                <w:pPr>
                  <w:pStyle w:val="Text"/>
                  <w:spacing w:line="480" w:lineRule="auto"/>
                </w:pPr>
                <w:r>
                  <w:tab/>
                  <w:t>When leaders commit personal time and effort to an idea</w:t>
                </w:r>
                <w:r w:rsidR="001D5821">
                  <w:t xml:space="preserve">, </w:t>
                </w:r>
                <w:r>
                  <w:t xml:space="preserve">see it through and </w:t>
                </w:r>
                <w:r w:rsidR="00774D3A">
                  <w:t xml:space="preserve">then </w:t>
                </w:r>
                <w:r>
                  <w:t>move that idea forward, the leader’s commitment is contagious and innovators like that.  Innovators also like to see/know work and contributions are celebrated and recognized</w:t>
                </w:r>
                <w:r w:rsidR="00B02DD3">
                  <w:t xml:space="preserve">.  </w:t>
                </w:r>
                <w:r>
                  <w:t>Offering training that is tailored to an individual’s specific strengths is another way that can attract</w:t>
                </w:r>
                <w:r w:rsidR="00FB0372">
                  <w:t xml:space="preserve">, </w:t>
                </w:r>
                <w:r>
                  <w:t>motivate</w:t>
                </w:r>
                <w:r w:rsidR="00FB0372">
                  <w:t>, and retain</w:t>
                </w:r>
                <w:r>
                  <w:t xml:space="preserve"> innovators.</w:t>
                </w:r>
                <w:r w:rsidR="003E7D2D">
                  <w:t xml:space="preserve"> </w:t>
                </w:r>
                <w:sdt>
                  <w:sdtPr>
                    <w:id w:val="-432210747"/>
                    <w:citation/>
                  </w:sdtPr>
                  <w:sdtEndPr/>
                  <w:sdtContent>
                    <w:r w:rsidR="00062054">
                      <w:fldChar w:fldCharType="begin"/>
                    </w:r>
                    <w:r w:rsidR="00062054">
                      <w:instrText xml:space="preserve"> CITATION Skillsoft2019 \l 1033 </w:instrText>
                    </w:r>
                    <w:r w:rsidR="00062054">
                      <w:fldChar w:fldCharType="separate"/>
                    </w:r>
                    <w:r w:rsidR="00453993">
                      <w:rPr>
                        <w:noProof/>
                      </w:rPr>
                      <w:t>(Percipio, 2019)</w:t>
                    </w:r>
                    <w:r w:rsidR="00062054">
                      <w:fldChar w:fldCharType="end"/>
                    </w:r>
                  </w:sdtContent>
                </w:sdt>
              </w:p>
            </w:sdtContent>
          </w:sdt>
        </w:tc>
        <w:tc>
          <w:tcPr>
            <w:tcW w:w="1079" w:type="dxa"/>
          </w:tcPr>
          <w:p w14:paraId="4DC1E2F2" w14:textId="77777777" w:rsidR="004220A0" w:rsidRDefault="004220A0" w:rsidP="00401331"/>
        </w:tc>
      </w:tr>
    </w:tbl>
    <w:p w14:paraId="73EC4F5D" w14:textId="40BED87B" w:rsidR="004220A0" w:rsidRDefault="004220A0" w:rsidP="005E44BF">
      <w:pPr>
        <w:spacing w:line="60" w:lineRule="exac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11"/>
        <w:gridCol w:w="2426"/>
        <w:gridCol w:w="2158"/>
        <w:gridCol w:w="2436"/>
        <w:gridCol w:w="801"/>
        <w:gridCol w:w="1079"/>
      </w:tblGrid>
      <w:tr w:rsidR="004220A0" w14:paraId="07D98C3C" w14:textId="77777777" w:rsidTr="009C5C65">
        <w:trPr>
          <w:trHeight w:val="720"/>
        </w:trPr>
        <w:tc>
          <w:tcPr>
            <w:tcW w:w="10790" w:type="dxa"/>
            <w:gridSpan w:val="7"/>
          </w:tcPr>
          <w:p w14:paraId="226495F5" w14:textId="77777777" w:rsidR="004220A0" w:rsidRDefault="004220A0" w:rsidP="00401331">
            <w:pPr>
              <w:pageBreakBefore/>
            </w:pPr>
            <w:r w:rsidRPr="004909D9">
              <w:rPr>
                <w:noProof/>
                <w:lang w:eastAsia="en-AU"/>
              </w:rPr>
              <w:drawing>
                <wp:anchor distT="0" distB="0" distL="114300" distR="114300" simplePos="0" relativeHeight="251672576" behindDoc="1" locked="0" layoutInCell="1" allowOverlap="1" wp14:anchorId="061EC503" wp14:editId="49841134">
                  <wp:simplePos x="0" y="0"/>
                  <wp:positionH relativeFrom="margin">
                    <wp:posOffset>0</wp:posOffset>
                  </wp:positionH>
                  <wp:positionV relativeFrom="margin">
                    <wp:posOffset>0</wp:posOffset>
                  </wp:positionV>
                  <wp:extent cx="6859905" cy="1190625"/>
                  <wp:effectExtent l="0" t="0" r="0" b="9525"/>
                  <wp:wrapNone/>
                  <wp:docPr id="7" name="Picture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63218" cy="1191200"/>
                          </a:xfrm>
                          <a:prstGeom prst="rect">
                            <a:avLst/>
                          </a:prstGeom>
                        </pic:spPr>
                      </pic:pic>
                    </a:graphicData>
                  </a:graphic>
                  <wp14:sizeRelH relativeFrom="page">
                    <wp14:pctWidth>0</wp14:pctWidth>
                  </wp14:sizeRelH>
                  <wp14:sizeRelV relativeFrom="page">
                    <wp14:pctHeight>0</wp14:pctHeight>
                  </wp14:sizeRelV>
                </wp:anchor>
              </w:drawing>
            </w:r>
          </w:p>
        </w:tc>
      </w:tr>
      <w:tr w:rsidR="004220A0" w14:paraId="073614CF" w14:textId="77777777" w:rsidTr="00401331">
        <w:trPr>
          <w:trHeight w:val="800"/>
        </w:trPr>
        <w:tc>
          <w:tcPr>
            <w:tcW w:w="1890" w:type="dxa"/>
            <w:gridSpan w:val="2"/>
            <w:tcBorders>
              <w:right w:val="single" w:sz="18" w:space="0" w:color="476166" w:themeColor="accent1"/>
            </w:tcBorders>
          </w:tcPr>
          <w:p w14:paraId="3FE57E10" w14:textId="77777777" w:rsidR="004220A0" w:rsidRDefault="004220A0" w:rsidP="00401331"/>
        </w:tc>
        <w:tc>
          <w:tcPr>
            <w:tcW w:w="7020"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6222025A" w14:textId="24728A7F" w:rsidR="004220A0" w:rsidRDefault="00E651A9" w:rsidP="00401331">
            <w:pPr>
              <w:pStyle w:val="Heading4"/>
            </w:pPr>
            <w:r>
              <w:t>Knowing not every idea will lead to success, how do you select the idea to implement</w:t>
            </w:r>
            <w:r w:rsidR="004220A0">
              <w:t>?</w:t>
            </w:r>
          </w:p>
        </w:tc>
        <w:tc>
          <w:tcPr>
            <w:tcW w:w="1880" w:type="dxa"/>
            <w:gridSpan w:val="2"/>
            <w:tcBorders>
              <w:left w:val="single" w:sz="18" w:space="0" w:color="476166" w:themeColor="accent1"/>
            </w:tcBorders>
          </w:tcPr>
          <w:p w14:paraId="4DC12F08" w14:textId="77777777" w:rsidR="004220A0" w:rsidRDefault="004220A0" w:rsidP="00401331"/>
        </w:tc>
      </w:tr>
      <w:tr w:rsidR="004220A0" w14:paraId="36DC6F00" w14:textId="77777777" w:rsidTr="00401331">
        <w:tc>
          <w:tcPr>
            <w:tcW w:w="1890" w:type="dxa"/>
            <w:gridSpan w:val="2"/>
          </w:tcPr>
          <w:p w14:paraId="40C906F1" w14:textId="77777777" w:rsidR="004220A0" w:rsidRDefault="004220A0" w:rsidP="00401331"/>
        </w:tc>
        <w:tc>
          <w:tcPr>
            <w:tcW w:w="2426" w:type="dxa"/>
            <w:tcBorders>
              <w:top w:val="single" w:sz="18" w:space="0" w:color="476166" w:themeColor="accent1"/>
            </w:tcBorders>
          </w:tcPr>
          <w:p w14:paraId="7B1C18CC" w14:textId="77777777" w:rsidR="004220A0" w:rsidRDefault="004220A0" w:rsidP="00401331"/>
        </w:tc>
        <w:tc>
          <w:tcPr>
            <w:tcW w:w="2158" w:type="dxa"/>
            <w:tcBorders>
              <w:top w:val="single" w:sz="18" w:space="0" w:color="476166" w:themeColor="accent1"/>
            </w:tcBorders>
          </w:tcPr>
          <w:p w14:paraId="7FF054B9" w14:textId="77777777" w:rsidR="004220A0" w:rsidRDefault="004220A0" w:rsidP="00401331"/>
        </w:tc>
        <w:tc>
          <w:tcPr>
            <w:tcW w:w="2436" w:type="dxa"/>
            <w:tcBorders>
              <w:top w:val="single" w:sz="18" w:space="0" w:color="476166" w:themeColor="accent1"/>
            </w:tcBorders>
          </w:tcPr>
          <w:p w14:paraId="41EF3EE8" w14:textId="77777777" w:rsidR="004220A0" w:rsidRDefault="004220A0" w:rsidP="00401331"/>
        </w:tc>
        <w:tc>
          <w:tcPr>
            <w:tcW w:w="1880" w:type="dxa"/>
            <w:gridSpan w:val="2"/>
          </w:tcPr>
          <w:p w14:paraId="124D344F" w14:textId="77777777" w:rsidR="004220A0" w:rsidRDefault="004220A0" w:rsidP="00401331"/>
        </w:tc>
      </w:tr>
      <w:tr w:rsidR="004220A0" w14:paraId="6F39DFA6" w14:textId="77777777" w:rsidTr="00401331">
        <w:trPr>
          <w:trHeight w:val="4546"/>
        </w:trPr>
        <w:tc>
          <w:tcPr>
            <w:tcW w:w="1079" w:type="dxa"/>
          </w:tcPr>
          <w:p w14:paraId="419B2499" w14:textId="77777777" w:rsidR="004220A0" w:rsidRDefault="004220A0" w:rsidP="00401331"/>
        </w:tc>
        <w:tc>
          <w:tcPr>
            <w:tcW w:w="8632" w:type="dxa"/>
            <w:gridSpan w:val="5"/>
            <w:tcBorders>
              <w:top w:val="single" w:sz="18" w:space="0" w:color="476166" w:themeColor="accent1"/>
              <w:bottom w:val="single" w:sz="18" w:space="0" w:color="476166" w:themeColor="accent1"/>
            </w:tcBorders>
          </w:tcPr>
          <w:p w14:paraId="77D7D400" w14:textId="77777777" w:rsidR="004220A0" w:rsidRDefault="004220A0" w:rsidP="00401331"/>
          <w:p w14:paraId="685AA3A9" w14:textId="3CB7CE56" w:rsidR="00963271" w:rsidRDefault="00E651A9" w:rsidP="00963271">
            <w:pPr>
              <w:pStyle w:val="Text"/>
              <w:spacing w:line="480" w:lineRule="auto"/>
            </w:pPr>
            <w:r>
              <w:tab/>
            </w:r>
            <w:sdt>
              <w:sdtPr>
                <w:id w:val="1335188267"/>
                <w:placeholder>
                  <w:docPart w:val="8E1BEB93762B49F183867087A815B44C"/>
                </w:placeholder>
              </w:sdtPr>
              <w:sdtEndPr/>
              <w:sdtContent>
                <w:r w:rsidR="00786290">
                  <w:t xml:space="preserve">When selecting the innovative idea to implement, leaders need to </w:t>
                </w:r>
                <w:r w:rsidR="004158C9">
                  <w:t>be decisive</w:t>
                </w:r>
                <w:r w:rsidR="00820AAC">
                  <w:t xml:space="preserve"> and </w:t>
                </w:r>
                <w:r w:rsidR="00786290">
                  <w:t>model courage</w:t>
                </w:r>
                <w:r w:rsidR="003405DA">
                  <w:t xml:space="preserve"> but also be well informed</w:t>
                </w:r>
                <w:r w:rsidR="00F87267">
                  <w:t xml:space="preserve"> and comfortable with taking calculated risks</w:t>
                </w:r>
                <w:r w:rsidR="00B44875">
                  <w:t>.  It is also important to</w:t>
                </w:r>
                <w:r w:rsidR="008C2DD1">
                  <w:t xml:space="preserve"> establish clear and achievable goals</w:t>
                </w:r>
                <w:r w:rsidR="007C6580">
                  <w:t xml:space="preserve">.  </w:t>
                </w:r>
                <w:r w:rsidR="00F605B6">
                  <w:t>For r</w:t>
                </w:r>
                <w:r w:rsidR="005A27FF">
                  <w:t>apid implementation</w:t>
                </w:r>
                <w:r w:rsidR="00F605B6">
                  <w:t>, leaders need to build an effective team of people who can turn ideas into reality</w:t>
                </w:r>
                <w:r w:rsidR="00A05EDA">
                  <w:t xml:space="preserve"> and have employees who are always on the lookout for new opportunities</w:t>
                </w:r>
                <w:r w:rsidR="00FE374B">
                  <w:t xml:space="preserve">.  Leadership </w:t>
                </w:r>
                <w:r w:rsidR="005B19B2">
                  <w:t>needs</w:t>
                </w:r>
                <w:r w:rsidR="00FE374B">
                  <w:t xml:space="preserve"> to </w:t>
                </w:r>
                <w:r w:rsidR="00B44875">
                  <w:t>give a good idea a chance</w:t>
                </w:r>
                <w:r w:rsidR="000A3C66">
                  <w:t xml:space="preserve">, </w:t>
                </w:r>
                <w:r w:rsidR="00B44875">
                  <w:t xml:space="preserve">supporting </w:t>
                </w:r>
                <w:r w:rsidR="000A3C66">
                  <w:t>the idea</w:t>
                </w:r>
                <w:r w:rsidR="00346EB1">
                  <w:t xml:space="preserve"> and giving th</w:t>
                </w:r>
                <w:r w:rsidR="000A3C66">
                  <w:t>at</w:t>
                </w:r>
                <w:r w:rsidR="00346EB1">
                  <w:t xml:space="preserve"> idea every </w:t>
                </w:r>
                <w:r w:rsidR="00720C33">
                  <w:t xml:space="preserve">opportunity </w:t>
                </w:r>
                <w:r w:rsidR="00346EB1">
                  <w:t xml:space="preserve">to succeed or fail.  </w:t>
                </w:r>
                <w:r w:rsidR="005754F7">
                  <w:t>Successful ideas should be recognized and celebrated</w:t>
                </w:r>
                <w:r w:rsidR="00787005">
                  <w:t xml:space="preserve"> with the team and the company</w:t>
                </w:r>
                <w:r w:rsidR="0020302D">
                  <w:t xml:space="preserve">.  </w:t>
                </w:r>
                <w:r w:rsidR="00346EB1">
                  <w:t xml:space="preserve">With </w:t>
                </w:r>
                <w:r w:rsidR="00351463">
                  <w:t xml:space="preserve">innovation, </w:t>
                </w:r>
                <w:r w:rsidR="0020302D">
                  <w:t xml:space="preserve">it is vital that </w:t>
                </w:r>
                <w:r w:rsidR="00351463">
                  <w:t xml:space="preserve">failure is not </w:t>
                </w:r>
                <w:r w:rsidR="002A4080">
                  <w:t xml:space="preserve">viewed as </w:t>
                </w:r>
                <w:r w:rsidR="00351463">
                  <w:t xml:space="preserve">a bad thing </w:t>
                </w:r>
                <w:r w:rsidR="002A4080">
                  <w:t xml:space="preserve">but a chance for feedback and </w:t>
                </w:r>
                <w:r w:rsidR="00EC75A7">
                  <w:t>a chance to learn from mistakes.</w:t>
                </w:r>
                <w:r w:rsidR="00062054">
                  <w:t xml:space="preserve">  </w:t>
                </w:r>
                <w:sdt>
                  <w:sdtPr>
                    <w:id w:val="1827704006"/>
                    <w:citation/>
                  </w:sdtPr>
                  <w:sdtEndPr/>
                  <w:sdtContent>
                    <w:r w:rsidR="00062054">
                      <w:fldChar w:fldCharType="begin"/>
                    </w:r>
                    <w:r w:rsidR="00062054">
                      <w:instrText xml:space="preserve"> CITATION Skillsoft2019 \l 1033 </w:instrText>
                    </w:r>
                    <w:r w:rsidR="00062054">
                      <w:fldChar w:fldCharType="separate"/>
                    </w:r>
                    <w:r w:rsidR="00453993">
                      <w:rPr>
                        <w:noProof/>
                      </w:rPr>
                      <w:t>(Percipio, 2019)</w:t>
                    </w:r>
                    <w:r w:rsidR="00062054">
                      <w:fldChar w:fldCharType="end"/>
                    </w:r>
                  </w:sdtContent>
                </w:sdt>
              </w:sdtContent>
            </w:sdt>
          </w:p>
          <w:p w14:paraId="0393CEF5" w14:textId="1A0AF932" w:rsidR="00B817BB" w:rsidRDefault="00B817BB" w:rsidP="009C5C65">
            <w:pPr>
              <w:pStyle w:val="Text"/>
              <w:spacing w:line="480" w:lineRule="auto"/>
            </w:pPr>
          </w:p>
        </w:tc>
        <w:tc>
          <w:tcPr>
            <w:tcW w:w="1079" w:type="dxa"/>
          </w:tcPr>
          <w:p w14:paraId="58772E59" w14:textId="77777777" w:rsidR="004220A0" w:rsidRDefault="004220A0" w:rsidP="00401331"/>
        </w:tc>
      </w:tr>
    </w:tbl>
    <w:p w14:paraId="1A45E2E9" w14:textId="77777777" w:rsidR="004220A0" w:rsidRDefault="004220A0" w:rsidP="004220A0">
      <w:pPr>
        <w:spacing w:line="60" w:lineRule="exact"/>
      </w:pPr>
    </w:p>
    <w:p w14:paraId="7483BF9F" w14:textId="63522568" w:rsidR="004220A0" w:rsidRDefault="004220A0" w:rsidP="005E44BF">
      <w:pPr>
        <w:spacing w:line="60" w:lineRule="exac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11"/>
        <w:gridCol w:w="2426"/>
        <w:gridCol w:w="2158"/>
        <w:gridCol w:w="2436"/>
        <w:gridCol w:w="801"/>
        <w:gridCol w:w="1079"/>
      </w:tblGrid>
      <w:tr w:rsidR="004220A0" w14:paraId="7B526D9E" w14:textId="77777777" w:rsidTr="00817D79">
        <w:trPr>
          <w:trHeight w:val="720"/>
        </w:trPr>
        <w:tc>
          <w:tcPr>
            <w:tcW w:w="10790" w:type="dxa"/>
            <w:gridSpan w:val="7"/>
          </w:tcPr>
          <w:p w14:paraId="05FDF952" w14:textId="77777777" w:rsidR="004220A0" w:rsidRDefault="004220A0" w:rsidP="00401331">
            <w:pPr>
              <w:pageBreakBefore/>
            </w:pPr>
            <w:r w:rsidRPr="004909D9">
              <w:rPr>
                <w:noProof/>
                <w:lang w:eastAsia="en-AU"/>
              </w:rPr>
              <w:drawing>
                <wp:anchor distT="0" distB="0" distL="114300" distR="114300" simplePos="0" relativeHeight="251674624" behindDoc="1" locked="0" layoutInCell="1" allowOverlap="1" wp14:anchorId="5ECA0AF1" wp14:editId="19679732">
                  <wp:simplePos x="0" y="0"/>
                  <wp:positionH relativeFrom="margin">
                    <wp:posOffset>0</wp:posOffset>
                  </wp:positionH>
                  <wp:positionV relativeFrom="margin">
                    <wp:posOffset>0</wp:posOffset>
                  </wp:positionV>
                  <wp:extent cx="6859905" cy="1209675"/>
                  <wp:effectExtent l="0" t="0" r="0" b="9525"/>
                  <wp:wrapNone/>
                  <wp:docPr id="11" name="Picture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63206" cy="1210257"/>
                          </a:xfrm>
                          <a:prstGeom prst="rect">
                            <a:avLst/>
                          </a:prstGeom>
                        </pic:spPr>
                      </pic:pic>
                    </a:graphicData>
                  </a:graphic>
                  <wp14:sizeRelH relativeFrom="page">
                    <wp14:pctWidth>0</wp14:pctWidth>
                  </wp14:sizeRelH>
                  <wp14:sizeRelV relativeFrom="page">
                    <wp14:pctHeight>0</wp14:pctHeight>
                  </wp14:sizeRelV>
                </wp:anchor>
              </w:drawing>
            </w:r>
          </w:p>
        </w:tc>
      </w:tr>
      <w:tr w:rsidR="004220A0" w14:paraId="2A28CB56" w14:textId="77777777" w:rsidTr="00401331">
        <w:trPr>
          <w:trHeight w:val="800"/>
        </w:trPr>
        <w:tc>
          <w:tcPr>
            <w:tcW w:w="1890" w:type="dxa"/>
            <w:gridSpan w:val="2"/>
            <w:tcBorders>
              <w:right w:val="single" w:sz="18" w:space="0" w:color="476166" w:themeColor="accent1"/>
            </w:tcBorders>
          </w:tcPr>
          <w:p w14:paraId="24443465" w14:textId="77777777" w:rsidR="004220A0" w:rsidRDefault="004220A0" w:rsidP="00401331"/>
        </w:tc>
        <w:tc>
          <w:tcPr>
            <w:tcW w:w="7020"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679AD30B" w14:textId="3EB3467F" w:rsidR="004220A0" w:rsidRDefault="00185E77" w:rsidP="00401331">
            <w:pPr>
              <w:pStyle w:val="Heading4"/>
            </w:pPr>
            <w:r>
              <w:t>How do you handle risks associated with building innovation</w:t>
            </w:r>
            <w:r w:rsidR="004220A0">
              <w:t>?</w:t>
            </w:r>
          </w:p>
        </w:tc>
        <w:tc>
          <w:tcPr>
            <w:tcW w:w="1880" w:type="dxa"/>
            <w:gridSpan w:val="2"/>
            <w:tcBorders>
              <w:left w:val="single" w:sz="18" w:space="0" w:color="476166" w:themeColor="accent1"/>
            </w:tcBorders>
          </w:tcPr>
          <w:p w14:paraId="399F2A5C" w14:textId="77777777" w:rsidR="004220A0" w:rsidRDefault="004220A0" w:rsidP="00401331"/>
        </w:tc>
      </w:tr>
      <w:tr w:rsidR="004220A0" w14:paraId="1B6DE071" w14:textId="77777777" w:rsidTr="00401331">
        <w:tc>
          <w:tcPr>
            <w:tcW w:w="1890" w:type="dxa"/>
            <w:gridSpan w:val="2"/>
          </w:tcPr>
          <w:p w14:paraId="7A0D79C1" w14:textId="77777777" w:rsidR="004220A0" w:rsidRDefault="004220A0" w:rsidP="00401331"/>
        </w:tc>
        <w:tc>
          <w:tcPr>
            <w:tcW w:w="2426" w:type="dxa"/>
            <w:tcBorders>
              <w:top w:val="single" w:sz="18" w:space="0" w:color="476166" w:themeColor="accent1"/>
            </w:tcBorders>
          </w:tcPr>
          <w:p w14:paraId="7204E74F" w14:textId="77777777" w:rsidR="004220A0" w:rsidRDefault="004220A0" w:rsidP="00401331"/>
        </w:tc>
        <w:tc>
          <w:tcPr>
            <w:tcW w:w="2158" w:type="dxa"/>
            <w:tcBorders>
              <w:top w:val="single" w:sz="18" w:space="0" w:color="476166" w:themeColor="accent1"/>
            </w:tcBorders>
          </w:tcPr>
          <w:p w14:paraId="412AA7D4" w14:textId="77777777" w:rsidR="004220A0" w:rsidRDefault="004220A0" w:rsidP="00401331"/>
        </w:tc>
        <w:tc>
          <w:tcPr>
            <w:tcW w:w="2436" w:type="dxa"/>
            <w:tcBorders>
              <w:top w:val="single" w:sz="18" w:space="0" w:color="476166" w:themeColor="accent1"/>
            </w:tcBorders>
          </w:tcPr>
          <w:p w14:paraId="1C7539AC" w14:textId="77777777" w:rsidR="004220A0" w:rsidRDefault="004220A0" w:rsidP="00401331"/>
        </w:tc>
        <w:tc>
          <w:tcPr>
            <w:tcW w:w="1880" w:type="dxa"/>
            <w:gridSpan w:val="2"/>
          </w:tcPr>
          <w:p w14:paraId="5832442A" w14:textId="77777777" w:rsidR="004220A0" w:rsidRDefault="004220A0" w:rsidP="00401331"/>
        </w:tc>
      </w:tr>
      <w:tr w:rsidR="004220A0" w14:paraId="3CB2C076" w14:textId="77777777" w:rsidTr="00401331">
        <w:trPr>
          <w:trHeight w:val="4546"/>
        </w:trPr>
        <w:tc>
          <w:tcPr>
            <w:tcW w:w="1079" w:type="dxa"/>
          </w:tcPr>
          <w:p w14:paraId="61481914" w14:textId="77777777" w:rsidR="004220A0" w:rsidRDefault="004220A0" w:rsidP="00401331"/>
        </w:tc>
        <w:tc>
          <w:tcPr>
            <w:tcW w:w="8632" w:type="dxa"/>
            <w:gridSpan w:val="5"/>
            <w:tcBorders>
              <w:top w:val="single" w:sz="18" w:space="0" w:color="476166" w:themeColor="accent1"/>
              <w:bottom w:val="single" w:sz="18" w:space="0" w:color="476166" w:themeColor="accent1"/>
            </w:tcBorders>
          </w:tcPr>
          <w:p w14:paraId="25F6FFCA" w14:textId="77777777" w:rsidR="004220A0" w:rsidRDefault="004220A0" w:rsidP="00401331"/>
          <w:p w14:paraId="76F4D716" w14:textId="72310118" w:rsidR="00326EED" w:rsidRDefault="007374BA" w:rsidP="00453993">
            <w:pPr>
              <w:pStyle w:val="Text"/>
              <w:spacing w:line="600" w:lineRule="exact"/>
            </w:pPr>
            <w:r>
              <w:tab/>
              <w:t>An innovati</w:t>
            </w:r>
            <w:r w:rsidR="005023C3">
              <w:t>ve</w:t>
            </w:r>
            <w:r>
              <w:t xml:space="preserve"> </w:t>
            </w:r>
            <w:r w:rsidR="008E7132">
              <w:t xml:space="preserve">culture by nature will </w:t>
            </w:r>
            <w:r w:rsidR="00011FB4">
              <w:t xml:space="preserve">experience </w:t>
            </w:r>
            <w:r w:rsidR="008E7132">
              <w:t>risks</w:t>
            </w:r>
            <w:r w:rsidR="00645FFE">
              <w:t xml:space="preserve">, it is how those risks are managed that is the key to </w:t>
            </w:r>
            <w:r w:rsidR="004130BD">
              <w:t xml:space="preserve">building </w:t>
            </w:r>
            <w:r w:rsidR="00645FFE">
              <w:t>a successful culture of innovation.</w:t>
            </w:r>
            <w:r w:rsidR="00224446">
              <w:t xml:space="preserve">  </w:t>
            </w:r>
            <w:r w:rsidR="00C47ECA">
              <w:t xml:space="preserve">Leaders </w:t>
            </w:r>
            <w:r w:rsidR="00B54468">
              <w:t>need</w:t>
            </w:r>
            <w:r w:rsidR="00FB4AC5">
              <w:t xml:space="preserve"> to </w:t>
            </w:r>
            <w:r w:rsidR="00C47ECA">
              <w:t>s</w:t>
            </w:r>
            <w:r w:rsidR="00224446">
              <w:t>trik</w:t>
            </w:r>
            <w:r w:rsidR="00C47ECA">
              <w:t>e</w:t>
            </w:r>
            <w:r w:rsidR="00224446">
              <w:t xml:space="preserve"> a balance between high risk and overly conservative approaches</w:t>
            </w:r>
            <w:r w:rsidR="006466B6">
              <w:t xml:space="preserve"> as well as </w:t>
            </w:r>
            <w:r w:rsidR="003A188B">
              <w:t>encourag</w:t>
            </w:r>
            <w:r w:rsidR="00C47ECA">
              <w:t>e</w:t>
            </w:r>
            <w:r w:rsidR="003A188B">
              <w:t xml:space="preserve"> risk</w:t>
            </w:r>
            <w:r w:rsidR="00D966BA">
              <w:t>-</w:t>
            </w:r>
            <w:r w:rsidR="003A188B">
              <w:t xml:space="preserve">taking </w:t>
            </w:r>
            <w:r w:rsidR="008E34CE">
              <w:t>that falls within define</w:t>
            </w:r>
            <w:r w:rsidR="006466B6">
              <w:t>d</w:t>
            </w:r>
            <w:r w:rsidR="008E34CE">
              <w:t xml:space="preserve"> parameters</w:t>
            </w:r>
            <w:r w:rsidR="006466B6">
              <w:t xml:space="preserve">.  </w:t>
            </w:r>
            <w:r w:rsidR="00400C89">
              <w:t>In addition, it is important to know</w:t>
            </w:r>
            <w:r w:rsidR="00D5202F">
              <w:t xml:space="preserve"> </w:t>
            </w:r>
            <w:r w:rsidR="00FD256E">
              <w:t xml:space="preserve">an </w:t>
            </w:r>
            <w:r w:rsidR="00D5202F">
              <w:t xml:space="preserve">organization’s tolerance level for risks so projects </w:t>
            </w:r>
            <w:r w:rsidR="001F03E2">
              <w:t xml:space="preserve">that are not working are ended and </w:t>
            </w:r>
            <w:r w:rsidR="00D5202F">
              <w:t xml:space="preserve">not </w:t>
            </w:r>
            <w:r w:rsidR="00FD256E">
              <w:t>dragged too far into failure</w:t>
            </w:r>
            <w:r w:rsidR="0041117A">
              <w:t>.</w:t>
            </w:r>
            <w:r w:rsidR="00062054">
              <w:t xml:space="preserve">  </w:t>
            </w:r>
            <w:sdt>
              <w:sdtPr>
                <w:id w:val="-2130620710"/>
                <w:citation/>
              </w:sdtPr>
              <w:sdtEndPr/>
              <w:sdtContent>
                <w:r w:rsidR="00062054">
                  <w:fldChar w:fldCharType="begin"/>
                </w:r>
                <w:r w:rsidR="00062054">
                  <w:instrText xml:space="preserve"> CITATION Skillsoft2019 \l 1033 </w:instrText>
                </w:r>
                <w:r w:rsidR="00062054">
                  <w:fldChar w:fldCharType="separate"/>
                </w:r>
                <w:r w:rsidR="00453993">
                  <w:rPr>
                    <w:noProof/>
                  </w:rPr>
                  <w:t>(Percipio, 2019)</w:t>
                </w:r>
                <w:r w:rsidR="00062054">
                  <w:fldChar w:fldCharType="end"/>
                </w:r>
              </w:sdtContent>
            </w:sdt>
          </w:p>
          <w:p w14:paraId="3DA53437" w14:textId="49AB0A3D" w:rsidR="004220A0" w:rsidRDefault="00963271" w:rsidP="00453993">
            <w:pPr>
              <w:pStyle w:val="Text"/>
              <w:spacing w:line="600" w:lineRule="exact"/>
            </w:pPr>
            <w:r>
              <w:tab/>
            </w:r>
            <w:r w:rsidR="00000C01">
              <w:t xml:space="preserve">Many organizations </w:t>
            </w:r>
            <w:r w:rsidR="006173F3">
              <w:t>wanting a better balance of risk and i</w:t>
            </w:r>
            <w:r w:rsidR="00AD290A">
              <w:t xml:space="preserve">nnovation </w:t>
            </w:r>
            <w:r w:rsidR="00B80421">
              <w:t>can use risk scenario analysis to simulate results</w:t>
            </w:r>
            <w:r w:rsidR="00277078">
              <w:t xml:space="preserve">, providing a better operational flexibility.  </w:t>
            </w:r>
            <w:r w:rsidR="002D4582">
              <w:t>In addition, effective ris</w:t>
            </w:r>
            <w:r w:rsidR="00AC6696">
              <w:t>k governance can bridge finance and operation</w:t>
            </w:r>
            <w:r w:rsidR="00A21456">
              <w:t xml:space="preserve"> sides of the business by </w:t>
            </w:r>
            <w:r w:rsidR="00976C77">
              <w:t>“…</w:t>
            </w:r>
            <w:r w:rsidR="00A21456">
              <w:t>translating strategic challenges into specific risks</w:t>
            </w:r>
            <w:r w:rsidR="00D62D7B">
              <w:t xml:space="preserve"> to take and providing rules, parameters and measurements to guide both the investments and the process</w:t>
            </w:r>
            <w:r w:rsidR="00F96111">
              <w:t>.”</w:t>
            </w:r>
            <w:r w:rsidR="002C2D4D">
              <w:t xml:space="preserve"> </w:t>
            </w:r>
            <w:sdt>
              <w:sdtPr>
                <w:id w:val="1712448879"/>
                <w:citation/>
              </w:sdtPr>
              <w:sdtEndPr/>
              <w:sdtContent>
                <w:r w:rsidR="002C2D4D">
                  <w:fldChar w:fldCharType="begin"/>
                </w:r>
                <w:r w:rsidR="002C2D4D">
                  <w:instrText xml:space="preserve"> CITATION Culp2013 \l 1033 </w:instrText>
                </w:r>
                <w:r w:rsidR="002C2D4D">
                  <w:fldChar w:fldCharType="separate"/>
                </w:r>
                <w:r w:rsidR="00453993">
                  <w:rPr>
                    <w:noProof/>
                  </w:rPr>
                  <w:t>(Culp, 2013)</w:t>
                </w:r>
                <w:r w:rsidR="002C2D4D">
                  <w:fldChar w:fldCharType="end"/>
                </w:r>
              </w:sdtContent>
            </w:sdt>
            <w:r w:rsidR="0075574D">
              <w:t xml:space="preserve">  It is imperative</w:t>
            </w:r>
            <w:r w:rsidR="0004529E">
              <w:t xml:space="preserve"> for companies to have a strategy in place to mitigate risk and become better equipped to handle </w:t>
            </w:r>
            <w:r w:rsidR="00323611">
              <w:t xml:space="preserve">many risks associated with innovation </w:t>
            </w:r>
            <w:sdt>
              <w:sdtPr>
                <w:id w:val="2075080322"/>
                <w:citation/>
              </w:sdtPr>
              <w:sdtEndPr/>
              <w:sdtContent>
                <w:r w:rsidR="00323611">
                  <w:fldChar w:fldCharType="begin"/>
                </w:r>
                <w:r w:rsidR="00323611">
                  <w:instrText xml:space="preserve"> CITATION ERM2020 \l 1033 </w:instrText>
                </w:r>
                <w:r w:rsidR="00323611">
                  <w:fldChar w:fldCharType="separate"/>
                </w:r>
                <w:r w:rsidR="00453993">
                  <w:rPr>
                    <w:noProof/>
                  </w:rPr>
                  <w:t>(ERM Initiative Faculty, 2020)</w:t>
                </w:r>
                <w:r w:rsidR="00323611">
                  <w:fldChar w:fldCharType="end"/>
                </w:r>
              </w:sdtContent>
            </w:sdt>
            <w:r w:rsidR="00323611">
              <w:t>.</w:t>
            </w:r>
          </w:p>
        </w:tc>
        <w:tc>
          <w:tcPr>
            <w:tcW w:w="1079" w:type="dxa"/>
          </w:tcPr>
          <w:p w14:paraId="05D0F77A" w14:textId="77777777" w:rsidR="004220A0" w:rsidRDefault="004220A0" w:rsidP="00401331"/>
        </w:tc>
      </w:tr>
    </w:tbl>
    <w:p w14:paraId="308E5119" w14:textId="77777777" w:rsidR="004220A0" w:rsidRDefault="004220A0" w:rsidP="004220A0">
      <w:pPr>
        <w:spacing w:line="60" w:lineRule="exact"/>
      </w:pPr>
    </w:p>
    <w:p w14:paraId="6171EF14" w14:textId="77777777" w:rsidR="004220A0" w:rsidRDefault="004220A0" w:rsidP="005E44BF">
      <w:pPr>
        <w:spacing w:line="60" w:lineRule="exac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2158"/>
        <w:gridCol w:w="2158"/>
        <w:gridCol w:w="2158"/>
        <w:gridCol w:w="2158"/>
      </w:tblGrid>
      <w:tr w:rsidR="00DF00F1" w14:paraId="701F4EE9" w14:textId="77777777" w:rsidTr="00817D79">
        <w:trPr>
          <w:trHeight w:val="720"/>
        </w:trPr>
        <w:tc>
          <w:tcPr>
            <w:tcW w:w="10790" w:type="dxa"/>
            <w:gridSpan w:val="5"/>
          </w:tcPr>
          <w:p w14:paraId="49B2EC47" w14:textId="77777777" w:rsidR="00DF00F1" w:rsidRDefault="00DF00F1" w:rsidP="0063040A">
            <w:pPr>
              <w:pageBreakBefore/>
            </w:pPr>
            <w:r w:rsidRPr="004909D9">
              <w:rPr>
                <w:noProof/>
                <w:lang w:eastAsia="en-AU"/>
              </w:rPr>
              <w:drawing>
                <wp:anchor distT="0" distB="0" distL="114300" distR="114300" simplePos="0" relativeHeight="251666432" behindDoc="1" locked="0" layoutInCell="1" allowOverlap="1" wp14:anchorId="1630E571" wp14:editId="64E1C219">
                  <wp:simplePos x="0" y="0"/>
                  <wp:positionH relativeFrom="margin">
                    <wp:posOffset>0</wp:posOffset>
                  </wp:positionH>
                  <wp:positionV relativeFrom="margin">
                    <wp:posOffset>0</wp:posOffset>
                  </wp:positionV>
                  <wp:extent cx="6860241" cy="1190625"/>
                  <wp:effectExtent l="0" t="0" r="0" b="0"/>
                  <wp:wrapNone/>
                  <wp:docPr id="10" name="Picture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77662" cy="1193648"/>
                          </a:xfrm>
                          <a:prstGeom prst="rect">
                            <a:avLst/>
                          </a:prstGeom>
                        </pic:spPr>
                      </pic:pic>
                    </a:graphicData>
                  </a:graphic>
                  <wp14:sizeRelH relativeFrom="page">
                    <wp14:pctWidth>0</wp14:pctWidth>
                  </wp14:sizeRelH>
                  <wp14:sizeRelV relativeFrom="page">
                    <wp14:pctHeight>0</wp14:pctHeight>
                  </wp14:sizeRelV>
                </wp:anchor>
              </w:drawing>
            </w:r>
          </w:p>
        </w:tc>
      </w:tr>
      <w:tr w:rsidR="00DF00F1" w14:paraId="2C7EEED6" w14:textId="77777777" w:rsidTr="0063040A">
        <w:trPr>
          <w:trHeight w:val="800"/>
        </w:trPr>
        <w:tc>
          <w:tcPr>
            <w:tcW w:w="2158" w:type="dxa"/>
            <w:tcBorders>
              <w:right w:val="single" w:sz="18" w:space="0" w:color="476166" w:themeColor="accent1"/>
            </w:tcBorders>
          </w:tcPr>
          <w:p w14:paraId="7C233FCB" w14:textId="77777777" w:rsidR="00DF00F1" w:rsidRDefault="00DF00F1" w:rsidP="0063040A"/>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6F535863" w14:textId="6825B59C" w:rsidR="00DF00F1" w:rsidRDefault="00DF00F1" w:rsidP="0063040A">
            <w:pPr>
              <w:pStyle w:val="Heading4"/>
            </w:pPr>
            <w:r>
              <w:t>References</w:t>
            </w:r>
          </w:p>
        </w:tc>
        <w:tc>
          <w:tcPr>
            <w:tcW w:w="2158" w:type="dxa"/>
            <w:tcBorders>
              <w:left w:val="single" w:sz="18" w:space="0" w:color="476166" w:themeColor="accent1"/>
            </w:tcBorders>
          </w:tcPr>
          <w:p w14:paraId="6B72C1BA" w14:textId="77777777" w:rsidR="00DF00F1" w:rsidRDefault="00DF00F1" w:rsidP="0063040A"/>
        </w:tc>
      </w:tr>
      <w:tr w:rsidR="00DF00F1" w14:paraId="27CB3DC3" w14:textId="77777777" w:rsidTr="0063040A">
        <w:tc>
          <w:tcPr>
            <w:tcW w:w="2158" w:type="dxa"/>
          </w:tcPr>
          <w:p w14:paraId="1C9D61BC" w14:textId="77777777" w:rsidR="00DF00F1" w:rsidRDefault="00DF00F1" w:rsidP="0063040A"/>
        </w:tc>
        <w:tc>
          <w:tcPr>
            <w:tcW w:w="2158" w:type="dxa"/>
            <w:tcBorders>
              <w:top w:val="single" w:sz="18" w:space="0" w:color="476166" w:themeColor="accent1"/>
            </w:tcBorders>
          </w:tcPr>
          <w:p w14:paraId="5CBB228A" w14:textId="77777777" w:rsidR="00DF00F1" w:rsidRDefault="00DF00F1" w:rsidP="0063040A"/>
        </w:tc>
        <w:tc>
          <w:tcPr>
            <w:tcW w:w="2158" w:type="dxa"/>
            <w:tcBorders>
              <w:top w:val="single" w:sz="18" w:space="0" w:color="476166" w:themeColor="accent1"/>
            </w:tcBorders>
          </w:tcPr>
          <w:p w14:paraId="1228FFA6" w14:textId="77777777" w:rsidR="00DF00F1" w:rsidRDefault="00DF00F1" w:rsidP="0063040A"/>
        </w:tc>
        <w:tc>
          <w:tcPr>
            <w:tcW w:w="2158" w:type="dxa"/>
            <w:tcBorders>
              <w:top w:val="single" w:sz="18" w:space="0" w:color="476166" w:themeColor="accent1"/>
            </w:tcBorders>
          </w:tcPr>
          <w:p w14:paraId="49E42BEA" w14:textId="77777777" w:rsidR="00DF00F1" w:rsidRDefault="00DF00F1" w:rsidP="0063040A"/>
        </w:tc>
        <w:tc>
          <w:tcPr>
            <w:tcW w:w="2158" w:type="dxa"/>
          </w:tcPr>
          <w:p w14:paraId="51759B14" w14:textId="77777777" w:rsidR="00DF00F1" w:rsidRDefault="00DF00F1" w:rsidP="0063040A"/>
        </w:tc>
      </w:tr>
      <w:tr w:rsidR="00DF00F1" w14:paraId="697F0568" w14:textId="77777777" w:rsidTr="00A24E65">
        <w:trPr>
          <w:trHeight w:val="339"/>
        </w:trPr>
        <w:tc>
          <w:tcPr>
            <w:tcW w:w="10790" w:type="dxa"/>
            <w:gridSpan w:val="5"/>
          </w:tcPr>
          <w:sdt>
            <w:sdtPr>
              <w:rPr>
                <w:rFonts w:asciiTheme="minorHAnsi" w:hAnsiTheme="minorHAnsi"/>
                <w:b w:val="0"/>
                <w:color w:val="auto"/>
                <w:sz w:val="24"/>
                <w:szCs w:val="24"/>
              </w:rPr>
              <w:id w:val="-273715181"/>
              <w:docPartObj>
                <w:docPartGallery w:val="Bibliographies"/>
                <w:docPartUnique/>
              </w:docPartObj>
            </w:sdtPr>
            <w:sdtEndPr/>
            <w:sdtContent>
              <w:p w14:paraId="7FB7E5A6" w14:textId="5DC9C473" w:rsidR="000267F2" w:rsidRPr="007E7300" w:rsidRDefault="000267F2">
                <w:pPr>
                  <w:pStyle w:val="Heading1"/>
                  <w:rPr>
                    <w:sz w:val="32"/>
                    <w:szCs w:val="32"/>
                  </w:rPr>
                </w:pPr>
              </w:p>
              <w:sdt>
                <w:sdtPr>
                  <w:id w:val="-573587230"/>
                  <w:bibliography/>
                </w:sdtPr>
                <w:sdtEndPr/>
                <w:sdtContent>
                  <w:p w14:paraId="3620DAA2" w14:textId="77777777" w:rsidR="00453993" w:rsidRDefault="000267F2" w:rsidP="00453993">
                    <w:pPr>
                      <w:pStyle w:val="Bibliography"/>
                      <w:spacing w:line="480" w:lineRule="auto"/>
                      <w:ind w:left="720" w:hanging="720"/>
                      <w:rPr>
                        <w:noProof/>
                      </w:rPr>
                    </w:pPr>
                    <w:r>
                      <w:fldChar w:fldCharType="begin"/>
                    </w:r>
                    <w:r>
                      <w:instrText xml:space="preserve"> BIBLIOGRAPHY </w:instrText>
                    </w:r>
                    <w:r>
                      <w:fldChar w:fldCharType="separate"/>
                    </w:r>
                    <w:r w:rsidR="00453993">
                      <w:rPr>
                        <w:noProof/>
                      </w:rPr>
                      <w:t xml:space="preserve">Culp, S. (2013, January 7). </w:t>
                    </w:r>
                    <w:r w:rsidR="00453993">
                      <w:rPr>
                        <w:i/>
                        <w:iCs/>
                        <w:noProof/>
                      </w:rPr>
                      <w:t>Risk Management Can Stimulate, Rather than Deter, Innovation</w:t>
                    </w:r>
                    <w:r w:rsidR="00453993">
                      <w:rPr>
                        <w:noProof/>
                      </w:rPr>
                      <w:t>. Retrieved from https://www.forbes.com/sites/steveculp/2013/01/07/risk-management-can-stimulate-rather-than-deter-innovation/?sh=2cf823e50d30</w:t>
                    </w:r>
                  </w:p>
                  <w:p w14:paraId="2570376B" w14:textId="77777777" w:rsidR="00453993" w:rsidRDefault="00453993" w:rsidP="00453993">
                    <w:pPr>
                      <w:pStyle w:val="Bibliography"/>
                      <w:spacing w:line="480" w:lineRule="auto"/>
                      <w:ind w:left="720" w:hanging="720"/>
                      <w:rPr>
                        <w:noProof/>
                      </w:rPr>
                    </w:pPr>
                    <w:r>
                      <w:rPr>
                        <w:noProof/>
                      </w:rPr>
                      <w:t xml:space="preserve">ERM Initiative Faculty. (2020). </w:t>
                    </w:r>
                    <w:r>
                      <w:rPr>
                        <w:i/>
                        <w:iCs/>
                        <w:noProof/>
                      </w:rPr>
                      <w:t>Five Basics to Managing Innovation Risk</w:t>
                    </w:r>
                    <w:r>
                      <w:rPr>
                        <w:noProof/>
                      </w:rPr>
                      <w:t>. Retrieved from Enterprise Risk Management Initiative | NC State: https://erm.ncsu.edu/library/article/five-basics-to-managing-innovation-risk</w:t>
                    </w:r>
                  </w:p>
                  <w:p w14:paraId="5D0AD10C" w14:textId="77777777" w:rsidR="00453993" w:rsidRDefault="00453993" w:rsidP="00453993">
                    <w:pPr>
                      <w:pStyle w:val="Bibliography"/>
                      <w:spacing w:line="480" w:lineRule="auto"/>
                      <w:ind w:left="720" w:hanging="720"/>
                      <w:rPr>
                        <w:noProof/>
                      </w:rPr>
                    </w:pPr>
                    <w:r>
                      <w:rPr>
                        <w:noProof/>
                      </w:rPr>
                      <w:t xml:space="preserve">Percipio, S. (2019, Dec 19). </w:t>
                    </w:r>
                    <w:r>
                      <w:rPr>
                        <w:i/>
                        <w:iCs/>
                        <w:noProof/>
                      </w:rPr>
                      <w:t>Percipio Course Building Innovation Cultures and Leaders</w:t>
                    </w:r>
                    <w:r>
                      <w:rPr>
                        <w:noProof/>
                      </w:rPr>
                      <w:t>. Retrieved from Building Innovation Cultures and Leaders: https://devry.percipio.com/courses/24f04812-e4b1-11e6-a792-0242c0a80b09/videos/24f04815-e4b1-11e6-a792-0242c0a80b09?tab=overview</w:t>
                    </w:r>
                  </w:p>
                  <w:p w14:paraId="4CF1FE7A" w14:textId="40A15E5F" w:rsidR="000267F2" w:rsidRDefault="000267F2" w:rsidP="00453993">
                    <w:pPr>
                      <w:pStyle w:val="Bibliography"/>
                      <w:spacing w:line="480" w:lineRule="auto"/>
                      <w:ind w:left="720" w:hanging="720"/>
                    </w:pPr>
                    <w:r>
                      <w:rPr>
                        <w:b/>
                        <w:bCs/>
                        <w:noProof/>
                      </w:rPr>
                      <w:fldChar w:fldCharType="end"/>
                    </w:r>
                  </w:p>
                </w:sdtContent>
              </w:sdt>
            </w:sdtContent>
          </w:sdt>
          <w:p w14:paraId="2263CB67" w14:textId="77777777" w:rsidR="00DF00F1" w:rsidRDefault="00DF00F1"/>
        </w:tc>
      </w:tr>
      <w:tr w:rsidR="00B27138" w14:paraId="3ABCA28F" w14:textId="77777777" w:rsidTr="006A5B4C">
        <w:tc>
          <w:tcPr>
            <w:tcW w:w="10790" w:type="dxa"/>
            <w:gridSpan w:val="5"/>
          </w:tcPr>
          <w:p w14:paraId="0D2E0D30" w14:textId="46A050FD" w:rsidR="00B27138" w:rsidRDefault="00B27138">
            <w:r w:rsidRPr="004909D9">
              <w:rPr>
                <w:noProof/>
                <w:lang w:eastAsia="en-AU"/>
              </w:rPr>
              <w:drawing>
                <wp:inline distT="0" distB="0" distL="0" distR="0" wp14:anchorId="212EBC1B" wp14:editId="31BD6D95">
                  <wp:extent cx="6819900" cy="2971800"/>
                  <wp:effectExtent l="0" t="0" r="0" b="9525"/>
                  <wp:docPr id="8" name="Picture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0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19900" cy="2971800"/>
                          </a:xfrm>
                          <a:prstGeom prst="rect">
                            <a:avLst/>
                          </a:prstGeom>
                        </pic:spPr>
                      </pic:pic>
                    </a:graphicData>
                  </a:graphic>
                </wp:inline>
              </w:drawing>
            </w:r>
          </w:p>
        </w:tc>
      </w:tr>
    </w:tbl>
    <w:p w14:paraId="71B523A9" w14:textId="77777777" w:rsidR="0048120C" w:rsidRDefault="0048120C"/>
    <w:sectPr w:rsidR="0048120C" w:rsidSect="00E74B29">
      <w:footerReference w:type="even" r:id="rId20"/>
      <w:footerReference w:type="default" r:id="rId21"/>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065569" w14:textId="77777777" w:rsidR="00F447B0" w:rsidRDefault="00F447B0" w:rsidP="00E74B29">
      <w:r>
        <w:separator/>
      </w:r>
    </w:p>
  </w:endnote>
  <w:endnote w:type="continuationSeparator" w:id="0">
    <w:p w14:paraId="4860C83A" w14:textId="77777777" w:rsidR="00F447B0" w:rsidRDefault="00F447B0"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EndPr>
      <w:rPr>
        <w:rStyle w:val="PageNumber"/>
      </w:rPr>
    </w:sdtEndPr>
    <w:sdtContent>
      <w:p w14:paraId="0D48B395"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91E05B0"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03A96"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6474"/>
      <w:gridCol w:w="3237"/>
      <w:gridCol w:w="1079"/>
    </w:tblGrid>
    <w:tr w:rsidR="00994A80" w14:paraId="0C22B338" w14:textId="77777777" w:rsidTr="00B438B8">
      <w:tc>
        <w:tcPr>
          <w:tcW w:w="6474" w:type="dxa"/>
        </w:tcPr>
        <w:p w14:paraId="6DDA7B54" w14:textId="17DB49B5" w:rsidR="00994A80" w:rsidRPr="00874FE7" w:rsidRDefault="007126AF" w:rsidP="006709F1">
          <w:pPr>
            <w:pStyle w:val="Footer"/>
          </w:pPr>
          <w:sdt>
            <w:sdtPr>
              <w:alias w:val="Title"/>
              <w:tag w:val=""/>
              <w:id w:val="-1317034489"/>
              <w:placeholder>
                <w:docPart w:val="AC5A32B83D2440D3820110A82A2EC2D0"/>
              </w:placeholder>
              <w:dataBinding w:prefixMappings="xmlns:ns0='http://purl.org/dc/elements/1.1/' xmlns:ns1='http://schemas.openxmlformats.org/package/2006/metadata/core-properties' " w:xpath="/ns1:coreProperties[1]/ns0:title[1]" w:storeItemID="{6C3C8BC8-F283-45AE-878A-BAB7291924A1}"/>
              <w:text/>
            </w:sdtPr>
            <w:sdtEndPr/>
            <w:sdtContent>
              <w:r w:rsidR="00D971ED">
                <w:t>Building Innovation Culture &amp; Leaders</w:t>
              </w:r>
            </w:sdtContent>
          </w:sdt>
        </w:p>
      </w:tc>
      <w:tc>
        <w:tcPr>
          <w:tcW w:w="3237" w:type="dxa"/>
        </w:tcPr>
        <w:sdt>
          <w:sdtPr>
            <w:rPr>
              <w:rStyle w:val="PageNumber"/>
            </w:rPr>
            <w:id w:val="-1206949233"/>
            <w:docPartObj>
              <w:docPartGallery w:val="Page Numbers (Bottom of Page)"/>
              <w:docPartUnique/>
            </w:docPartObj>
          </w:sdtPr>
          <w:sdtEndPr>
            <w:rPr>
              <w:rStyle w:val="PageNumber"/>
            </w:rPr>
          </w:sdtEndPr>
          <w:sdtContent>
            <w:p w14:paraId="71BA34A2" w14:textId="77777777" w:rsidR="00994A80" w:rsidRPr="00E74B29" w:rsidRDefault="00994A80"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Pr>
                  <w:noProof/>
                </w:rPr>
                <w:t>4</w:t>
              </w:r>
              <w:r w:rsidRPr="00E74B29">
                <w:fldChar w:fldCharType="end"/>
              </w:r>
            </w:p>
          </w:sdtContent>
        </w:sdt>
      </w:tc>
      <w:tc>
        <w:tcPr>
          <w:tcW w:w="1079" w:type="dxa"/>
        </w:tcPr>
        <w:p w14:paraId="0F821315" w14:textId="77777777" w:rsidR="00994A80" w:rsidRPr="00E74B29" w:rsidRDefault="00994A80" w:rsidP="006709F1">
          <w:pPr>
            <w:pStyle w:val="Footer"/>
          </w:pPr>
        </w:p>
      </w:tc>
    </w:tr>
  </w:tbl>
  <w:p w14:paraId="2A4233BA"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B3ADB7" w14:textId="77777777" w:rsidR="00F447B0" w:rsidRDefault="00F447B0" w:rsidP="00E74B29">
      <w:r>
        <w:separator/>
      </w:r>
    </w:p>
  </w:footnote>
  <w:footnote w:type="continuationSeparator" w:id="0">
    <w:p w14:paraId="08A4B39A" w14:textId="77777777" w:rsidR="00F447B0" w:rsidRDefault="00F447B0"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CEB2CCC"/>
    <w:multiLevelType w:val="multilevel"/>
    <w:tmpl w:val="B60C9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25E7159"/>
    <w:multiLevelType w:val="hybridMultilevel"/>
    <w:tmpl w:val="AD5A01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1736158">
    <w:abstractNumId w:val="0"/>
  </w:num>
  <w:num w:numId="2" w16cid:durableId="1300964205">
    <w:abstractNumId w:val="1"/>
  </w:num>
  <w:num w:numId="3" w16cid:durableId="204559700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proofState w:spelling="clean" w:grammar="clean"/>
  <w:attachedTemplate r:id="rId1"/>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76AE"/>
    <w:rsid w:val="00000C01"/>
    <w:rsid w:val="00010302"/>
    <w:rsid w:val="00011FB4"/>
    <w:rsid w:val="00014EBD"/>
    <w:rsid w:val="000159E5"/>
    <w:rsid w:val="00017615"/>
    <w:rsid w:val="000267F2"/>
    <w:rsid w:val="00030D4E"/>
    <w:rsid w:val="00031723"/>
    <w:rsid w:val="00032C5D"/>
    <w:rsid w:val="00033445"/>
    <w:rsid w:val="00033754"/>
    <w:rsid w:val="00037C81"/>
    <w:rsid w:val="00041B2F"/>
    <w:rsid w:val="00044E0F"/>
    <w:rsid w:val="00044E8B"/>
    <w:rsid w:val="0004529E"/>
    <w:rsid w:val="000507F6"/>
    <w:rsid w:val="0005168E"/>
    <w:rsid w:val="000556EF"/>
    <w:rsid w:val="00055E39"/>
    <w:rsid w:val="00062054"/>
    <w:rsid w:val="0006299F"/>
    <w:rsid w:val="00064930"/>
    <w:rsid w:val="000660F9"/>
    <w:rsid w:val="00066AE5"/>
    <w:rsid w:val="00071E5B"/>
    <w:rsid w:val="00080AE8"/>
    <w:rsid w:val="0008140F"/>
    <w:rsid w:val="0008309F"/>
    <w:rsid w:val="00086FA5"/>
    <w:rsid w:val="00087420"/>
    <w:rsid w:val="000A15EF"/>
    <w:rsid w:val="000A3C66"/>
    <w:rsid w:val="000A5154"/>
    <w:rsid w:val="000A7AB0"/>
    <w:rsid w:val="000B3657"/>
    <w:rsid w:val="000B59D6"/>
    <w:rsid w:val="000C4280"/>
    <w:rsid w:val="000C42ED"/>
    <w:rsid w:val="000D190C"/>
    <w:rsid w:val="000D1FA7"/>
    <w:rsid w:val="000E4641"/>
    <w:rsid w:val="000E77FE"/>
    <w:rsid w:val="000E7D4B"/>
    <w:rsid w:val="000E7FF6"/>
    <w:rsid w:val="000F1DE6"/>
    <w:rsid w:val="000F6D22"/>
    <w:rsid w:val="001038EE"/>
    <w:rsid w:val="00105412"/>
    <w:rsid w:val="00105B67"/>
    <w:rsid w:val="00106D33"/>
    <w:rsid w:val="00107D93"/>
    <w:rsid w:val="0011386D"/>
    <w:rsid w:val="00113D91"/>
    <w:rsid w:val="00113DDC"/>
    <w:rsid w:val="001216A1"/>
    <w:rsid w:val="00126FBC"/>
    <w:rsid w:val="00127889"/>
    <w:rsid w:val="00144EDE"/>
    <w:rsid w:val="00150D70"/>
    <w:rsid w:val="00151B2A"/>
    <w:rsid w:val="00151F66"/>
    <w:rsid w:val="0015545D"/>
    <w:rsid w:val="00155BE6"/>
    <w:rsid w:val="001573A4"/>
    <w:rsid w:val="00171DB5"/>
    <w:rsid w:val="0017406A"/>
    <w:rsid w:val="00176ACD"/>
    <w:rsid w:val="00177F8D"/>
    <w:rsid w:val="00185E77"/>
    <w:rsid w:val="00185F4A"/>
    <w:rsid w:val="001874B5"/>
    <w:rsid w:val="00187734"/>
    <w:rsid w:val="00195206"/>
    <w:rsid w:val="001A0E0B"/>
    <w:rsid w:val="001B76F2"/>
    <w:rsid w:val="001B7B8D"/>
    <w:rsid w:val="001C4E52"/>
    <w:rsid w:val="001C53C9"/>
    <w:rsid w:val="001D0947"/>
    <w:rsid w:val="001D1CDC"/>
    <w:rsid w:val="001D3EF8"/>
    <w:rsid w:val="001D5821"/>
    <w:rsid w:val="001D6DDB"/>
    <w:rsid w:val="001E4B62"/>
    <w:rsid w:val="001E5030"/>
    <w:rsid w:val="001E703B"/>
    <w:rsid w:val="001F03E2"/>
    <w:rsid w:val="001F1183"/>
    <w:rsid w:val="001F7934"/>
    <w:rsid w:val="0020302D"/>
    <w:rsid w:val="00211CA7"/>
    <w:rsid w:val="002161D3"/>
    <w:rsid w:val="00222E03"/>
    <w:rsid w:val="00222F31"/>
    <w:rsid w:val="00223FCC"/>
    <w:rsid w:val="00224446"/>
    <w:rsid w:val="0022482B"/>
    <w:rsid w:val="00224AC2"/>
    <w:rsid w:val="002255B5"/>
    <w:rsid w:val="00226211"/>
    <w:rsid w:val="00226883"/>
    <w:rsid w:val="00226BCD"/>
    <w:rsid w:val="002309D6"/>
    <w:rsid w:val="002329F1"/>
    <w:rsid w:val="00234DA4"/>
    <w:rsid w:val="00235EEE"/>
    <w:rsid w:val="00240ACE"/>
    <w:rsid w:val="002445B5"/>
    <w:rsid w:val="00245CB8"/>
    <w:rsid w:val="00251539"/>
    <w:rsid w:val="0025562C"/>
    <w:rsid w:val="0025696B"/>
    <w:rsid w:val="00257C94"/>
    <w:rsid w:val="00260B81"/>
    <w:rsid w:val="002623A2"/>
    <w:rsid w:val="002631B0"/>
    <w:rsid w:val="00271FB7"/>
    <w:rsid w:val="00273A9F"/>
    <w:rsid w:val="00274F91"/>
    <w:rsid w:val="00275204"/>
    <w:rsid w:val="00277078"/>
    <w:rsid w:val="002807A4"/>
    <w:rsid w:val="002817D7"/>
    <w:rsid w:val="00283AF6"/>
    <w:rsid w:val="00283D1A"/>
    <w:rsid w:val="00283EFC"/>
    <w:rsid w:val="00284B49"/>
    <w:rsid w:val="00285CE4"/>
    <w:rsid w:val="002913BD"/>
    <w:rsid w:val="0029605A"/>
    <w:rsid w:val="002A4080"/>
    <w:rsid w:val="002B08A5"/>
    <w:rsid w:val="002B2314"/>
    <w:rsid w:val="002B3229"/>
    <w:rsid w:val="002C15B3"/>
    <w:rsid w:val="002C2D4D"/>
    <w:rsid w:val="002C4F0E"/>
    <w:rsid w:val="002C7351"/>
    <w:rsid w:val="002D0DA3"/>
    <w:rsid w:val="002D2200"/>
    <w:rsid w:val="002D2506"/>
    <w:rsid w:val="002D4582"/>
    <w:rsid w:val="002D6E1E"/>
    <w:rsid w:val="002E6DC7"/>
    <w:rsid w:val="002F2C33"/>
    <w:rsid w:val="002F6AF7"/>
    <w:rsid w:val="002F7A99"/>
    <w:rsid w:val="003079C0"/>
    <w:rsid w:val="003138E0"/>
    <w:rsid w:val="003141F6"/>
    <w:rsid w:val="00323002"/>
    <w:rsid w:val="00323611"/>
    <w:rsid w:val="00326EED"/>
    <w:rsid w:val="00332530"/>
    <w:rsid w:val="003335F8"/>
    <w:rsid w:val="00336C32"/>
    <w:rsid w:val="0033741A"/>
    <w:rsid w:val="00337921"/>
    <w:rsid w:val="003405DA"/>
    <w:rsid w:val="003406C7"/>
    <w:rsid w:val="00340955"/>
    <w:rsid w:val="00340AC2"/>
    <w:rsid w:val="00340F15"/>
    <w:rsid w:val="003419B2"/>
    <w:rsid w:val="00341F10"/>
    <w:rsid w:val="0034674B"/>
    <w:rsid w:val="00346EB1"/>
    <w:rsid w:val="0035029C"/>
    <w:rsid w:val="00351463"/>
    <w:rsid w:val="00352817"/>
    <w:rsid w:val="00352BFF"/>
    <w:rsid w:val="00352EE4"/>
    <w:rsid w:val="00353C64"/>
    <w:rsid w:val="00354F39"/>
    <w:rsid w:val="00355EB3"/>
    <w:rsid w:val="00360A7B"/>
    <w:rsid w:val="003631B3"/>
    <w:rsid w:val="00367EC1"/>
    <w:rsid w:val="00373B12"/>
    <w:rsid w:val="00376C75"/>
    <w:rsid w:val="00393DDB"/>
    <w:rsid w:val="00396BD7"/>
    <w:rsid w:val="003A188B"/>
    <w:rsid w:val="003A3B47"/>
    <w:rsid w:val="003A3E0B"/>
    <w:rsid w:val="003A62DE"/>
    <w:rsid w:val="003B35CD"/>
    <w:rsid w:val="003B3F89"/>
    <w:rsid w:val="003C2DB2"/>
    <w:rsid w:val="003C2F2C"/>
    <w:rsid w:val="003C4E90"/>
    <w:rsid w:val="003C54EF"/>
    <w:rsid w:val="003C5BBB"/>
    <w:rsid w:val="003C6146"/>
    <w:rsid w:val="003D439B"/>
    <w:rsid w:val="003D568E"/>
    <w:rsid w:val="003E1BAD"/>
    <w:rsid w:val="003E7D2D"/>
    <w:rsid w:val="003F645E"/>
    <w:rsid w:val="00400C89"/>
    <w:rsid w:val="0040564B"/>
    <w:rsid w:val="004068B8"/>
    <w:rsid w:val="0041117A"/>
    <w:rsid w:val="004130BD"/>
    <w:rsid w:val="00413CA1"/>
    <w:rsid w:val="004158C9"/>
    <w:rsid w:val="004220A0"/>
    <w:rsid w:val="00425F60"/>
    <w:rsid w:val="004316E4"/>
    <w:rsid w:val="00434FEA"/>
    <w:rsid w:val="004366FF"/>
    <w:rsid w:val="00436E1D"/>
    <w:rsid w:val="00445DA2"/>
    <w:rsid w:val="00453993"/>
    <w:rsid w:val="00455E60"/>
    <w:rsid w:val="00457A55"/>
    <w:rsid w:val="00464716"/>
    <w:rsid w:val="00467A4A"/>
    <w:rsid w:val="004771C4"/>
    <w:rsid w:val="00480691"/>
    <w:rsid w:val="0048120C"/>
    <w:rsid w:val="004909D9"/>
    <w:rsid w:val="00496756"/>
    <w:rsid w:val="00497C21"/>
    <w:rsid w:val="004A229B"/>
    <w:rsid w:val="004B2126"/>
    <w:rsid w:val="004C3DFA"/>
    <w:rsid w:val="004F4215"/>
    <w:rsid w:val="004F6247"/>
    <w:rsid w:val="005014DE"/>
    <w:rsid w:val="0050206E"/>
    <w:rsid w:val="005023C3"/>
    <w:rsid w:val="005050C4"/>
    <w:rsid w:val="0050640D"/>
    <w:rsid w:val="00512023"/>
    <w:rsid w:val="00512D17"/>
    <w:rsid w:val="0051325F"/>
    <w:rsid w:val="00521481"/>
    <w:rsid w:val="00521544"/>
    <w:rsid w:val="00522427"/>
    <w:rsid w:val="0053192F"/>
    <w:rsid w:val="005367EC"/>
    <w:rsid w:val="005418A1"/>
    <w:rsid w:val="00541A3F"/>
    <w:rsid w:val="0054458A"/>
    <w:rsid w:val="0054748C"/>
    <w:rsid w:val="00552FF8"/>
    <w:rsid w:val="005577B3"/>
    <w:rsid w:val="005624AA"/>
    <w:rsid w:val="005718F5"/>
    <w:rsid w:val="005754F7"/>
    <w:rsid w:val="00576C2F"/>
    <w:rsid w:val="00590F4E"/>
    <w:rsid w:val="005915F7"/>
    <w:rsid w:val="00593928"/>
    <w:rsid w:val="0059662C"/>
    <w:rsid w:val="005A27FF"/>
    <w:rsid w:val="005A3C00"/>
    <w:rsid w:val="005A3EC3"/>
    <w:rsid w:val="005A4D6B"/>
    <w:rsid w:val="005A4F90"/>
    <w:rsid w:val="005A6996"/>
    <w:rsid w:val="005B070C"/>
    <w:rsid w:val="005B1624"/>
    <w:rsid w:val="005B19B2"/>
    <w:rsid w:val="005B4810"/>
    <w:rsid w:val="005C38A1"/>
    <w:rsid w:val="005C4711"/>
    <w:rsid w:val="005E44BF"/>
    <w:rsid w:val="005E4B8F"/>
    <w:rsid w:val="005E5817"/>
    <w:rsid w:val="005E7C81"/>
    <w:rsid w:val="005E7CCD"/>
    <w:rsid w:val="00604019"/>
    <w:rsid w:val="006053AD"/>
    <w:rsid w:val="00612797"/>
    <w:rsid w:val="006173F3"/>
    <w:rsid w:val="006240C7"/>
    <w:rsid w:val="00631FA1"/>
    <w:rsid w:val="0063684B"/>
    <w:rsid w:val="006456D1"/>
    <w:rsid w:val="00645FFE"/>
    <w:rsid w:val="006466B6"/>
    <w:rsid w:val="00646CEB"/>
    <w:rsid w:val="00647622"/>
    <w:rsid w:val="00664DB3"/>
    <w:rsid w:val="00665110"/>
    <w:rsid w:val="006668BA"/>
    <w:rsid w:val="006709F1"/>
    <w:rsid w:val="00674CE3"/>
    <w:rsid w:val="00675FF2"/>
    <w:rsid w:val="00677659"/>
    <w:rsid w:val="00680116"/>
    <w:rsid w:val="00683335"/>
    <w:rsid w:val="00686442"/>
    <w:rsid w:val="00686A40"/>
    <w:rsid w:val="00690981"/>
    <w:rsid w:val="00691BD2"/>
    <w:rsid w:val="00692FD3"/>
    <w:rsid w:val="006B19F1"/>
    <w:rsid w:val="006B3AC4"/>
    <w:rsid w:val="006B744F"/>
    <w:rsid w:val="006C0286"/>
    <w:rsid w:val="006C1E85"/>
    <w:rsid w:val="006C1FA4"/>
    <w:rsid w:val="006C5ADD"/>
    <w:rsid w:val="006C5EA1"/>
    <w:rsid w:val="006C60E6"/>
    <w:rsid w:val="006D095B"/>
    <w:rsid w:val="006D14C9"/>
    <w:rsid w:val="006D4433"/>
    <w:rsid w:val="006E11D9"/>
    <w:rsid w:val="006E17D2"/>
    <w:rsid w:val="006E3BAE"/>
    <w:rsid w:val="006E7AC7"/>
    <w:rsid w:val="006F2938"/>
    <w:rsid w:val="006F3086"/>
    <w:rsid w:val="00705D98"/>
    <w:rsid w:val="007126AF"/>
    <w:rsid w:val="00712D85"/>
    <w:rsid w:val="007145A5"/>
    <w:rsid w:val="007145EE"/>
    <w:rsid w:val="00716B08"/>
    <w:rsid w:val="00720C33"/>
    <w:rsid w:val="00725D06"/>
    <w:rsid w:val="007332F1"/>
    <w:rsid w:val="00733E17"/>
    <w:rsid w:val="007374BA"/>
    <w:rsid w:val="00743DA7"/>
    <w:rsid w:val="0074451C"/>
    <w:rsid w:val="00747133"/>
    <w:rsid w:val="0075114B"/>
    <w:rsid w:val="00751E50"/>
    <w:rsid w:val="007526AA"/>
    <w:rsid w:val="0075410B"/>
    <w:rsid w:val="0075574D"/>
    <w:rsid w:val="00762573"/>
    <w:rsid w:val="00770FDE"/>
    <w:rsid w:val="007716B0"/>
    <w:rsid w:val="00772D9D"/>
    <w:rsid w:val="00774908"/>
    <w:rsid w:val="00774D3A"/>
    <w:rsid w:val="00785E3C"/>
    <w:rsid w:val="00786290"/>
    <w:rsid w:val="00787005"/>
    <w:rsid w:val="00794F2C"/>
    <w:rsid w:val="00795606"/>
    <w:rsid w:val="00795C6B"/>
    <w:rsid w:val="00796A42"/>
    <w:rsid w:val="007A0619"/>
    <w:rsid w:val="007A2F37"/>
    <w:rsid w:val="007A5B79"/>
    <w:rsid w:val="007A735A"/>
    <w:rsid w:val="007B23E5"/>
    <w:rsid w:val="007B5FB2"/>
    <w:rsid w:val="007C6580"/>
    <w:rsid w:val="007C6840"/>
    <w:rsid w:val="007C71EC"/>
    <w:rsid w:val="007D39E7"/>
    <w:rsid w:val="007D70A6"/>
    <w:rsid w:val="007D76AE"/>
    <w:rsid w:val="007E01CA"/>
    <w:rsid w:val="007E0EDC"/>
    <w:rsid w:val="007E7300"/>
    <w:rsid w:val="007F76F3"/>
    <w:rsid w:val="00811EF0"/>
    <w:rsid w:val="00812028"/>
    <w:rsid w:val="0081240A"/>
    <w:rsid w:val="008143D0"/>
    <w:rsid w:val="00815122"/>
    <w:rsid w:val="0081558A"/>
    <w:rsid w:val="008166F2"/>
    <w:rsid w:val="00816F71"/>
    <w:rsid w:val="00817D79"/>
    <w:rsid w:val="00820AAC"/>
    <w:rsid w:val="008260DE"/>
    <w:rsid w:val="00826259"/>
    <w:rsid w:val="008345BA"/>
    <w:rsid w:val="008361C3"/>
    <w:rsid w:val="00837914"/>
    <w:rsid w:val="00847EAB"/>
    <w:rsid w:val="008510ED"/>
    <w:rsid w:val="00851DFF"/>
    <w:rsid w:val="00855C53"/>
    <w:rsid w:val="00864F54"/>
    <w:rsid w:val="008714C4"/>
    <w:rsid w:val="00872CD0"/>
    <w:rsid w:val="00874FE7"/>
    <w:rsid w:val="008764B6"/>
    <w:rsid w:val="0087760C"/>
    <w:rsid w:val="00877832"/>
    <w:rsid w:val="008811E2"/>
    <w:rsid w:val="00881514"/>
    <w:rsid w:val="008A15E8"/>
    <w:rsid w:val="008A204C"/>
    <w:rsid w:val="008A27F9"/>
    <w:rsid w:val="008B68CA"/>
    <w:rsid w:val="008B6B93"/>
    <w:rsid w:val="008B6E4E"/>
    <w:rsid w:val="008B75DB"/>
    <w:rsid w:val="008C2DD1"/>
    <w:rsid w:val="008C653E"/>
    <w:rsid w:val="008C7955"/>
    <w:rsid w:val="008E34CE"/>
    <w:rsid w:val="008E6B69"/>
    <w:rsid w:val="008E7132"/>
    <w:rsid w:val="008F4B83"/>
    <w:rsid w:val="0090381F"/>
    <w:rsid w:val="009063A6"/>
    <w:rsid w:val="00907B9F"/>
    <w:rsid w:val="009223D1"/>
    <w:rsid w:val="00934BE7"/>
    <w:rsid w:val="009357F0"/>
    <w:rsid w:val="00943E35"/>
    <w:rsid w:val="00945872"/>
    <w:rsid w:val="00945EA0"/>
    <w:rsid w:val="00946A8E"/>
    <w:rsid w:val="00952EB2"/>
    <w:rsid w:val="00952F7D"/>
    <w:rsid w:val="00953029"/>
    <w:rsid w:val="009547CB"/>
    <w:rsid w:val="0095496A"/>
    <w:rsid w:val="00963271"/>
    <w:rsid w:val="00964F59"/>
    <w:rsid w:val="009659FD"/>
    <w:rsid w:val="00965C94"/>
    <w:rsid w:val="0097080B"/>
    <w:rsid w:val="009751C3"/>
    <w:rsid w:val="00976C77"/>
    <w:rsid w:val="009802D6"/>
    <w:rsid w:val="00982674"/>
    <w:rsid w:val="00987473"/>
    <w:rsid w:val="00987800"/>
    <w:rsid w:val="00994A80"/>
    <w:rsid w:val="009956B5"/>
    <w:rsid w:val="0099595D"/>
    <w:rsid w:val="00995C98"/>
    <w:rsid w:val="00996C15"/>
    <w:rsid w:val="009A0927"/>
    <w:rsid w:val="009A38BA"/>
    <w:rsid w:val="009B06BF"/>
    <w:rsid w:val="009B10A0"/>
    <w:rsid w:val="009C01ED"/>
    <w:rsid w:val="009C17A0"/>
    <w:rsid w:val="009C4338"/>
    <w:rsid w:val="009C5C65"/>
    <w:rsid w:val="009C6CAC"/>
    <w:rsid w:val="009D190B"/>
    <w:rsid w:val="009E4D72"/>
    <w:rsid w:val="009F127A"/>
    <w:rsid w:val="00A035E6"/>
    <w:rsid w:val="00A05EDA"/>
    <w:rsid w:val="00A07521"/>
    <w:rsid w:val="00A07D72"/>
    <w:rsid w:val="00A1143B"/>
    <w:rsid w:val="00A12615"/>
    <w:rsid w:val="00A130C3"/>
    <w:rsid w:val="00A155E1"/>
    <w:rsid w:val="00A164B8"/>
    <w:rsid w:val="00A21456"/>
    <w:rsid w:val="00A25888"/>
    <w:rsid w:val="00A3135A"/>
    <w:rsid w:val="00A3613C"/>
    <w:rsid w:val="00A3735C"/>
    <w:rsid w:val="00A51735"/>
    <w:rsid w:val="00A67A62"/>
    <w:rsid w:val="00A7179C"/>
    <w:rsid w:val="00A758AF"/>
    <w:rsid w:val="00A77E28"/>
    <w:rsid w:val="00A86A41"/>
    <w:rsid w:val="00A9664A"/>
    <w:rsid w:val="00AB2E6C"/>
    <w:rsid w:val="00AB5AB4"/>
    <w:rsid w:val="00AC1D6D"/>
    <w:rsid w:val="00AC39B7"/>
    <w:rsid w:val="00AC3BBF"/>
    <w:rsid w:val="00AC6696"/>
    <w:rsid w:val="00AC7817"/>
    <w:rsid w:val="00AD009D"/>
    <w:rsid w:val="00AD290A"/>
    <w:rsid w:val="00AD3B6B"/>
    <w:rsid w:val="00AD7EA1"/>
    <w:rsid w:val="00AE2E39"/>
    <w:rsid w:val="00AF3393"/>
    <w:rsid w:val="00B00D2F"/>
    <w:rsid w:val="00B02357"/>
    <w:rsid w:val="00B02DD3"/>
    <w:rsid w:val="00B043EB"/>
    <w:rsid w:val="00B05E48"/>
    <w:rsid w:val="00B065F2"/>
    <w:rsid w:val="00B117E3"/>
    <w:rsid w:val="00B22CC4"/>
    <w:rsid w:val="00B23C0C"/>
    <w:rsid w:val="00B27138"/>
    <w:rsid w:val="00B30CE2"/>
    <w:rsid w:val="00B34068"/>
    <w:rsid w:val="00B3539D"/>
    <w:rsid w:val="00B35580"/>
    <w:rsid w:val="00B37C39"/>
    <w:rsid w:val="00B43E11"/>
    <w:rsid w:val="00B44875"/>
    <w:rsid w:val="00B46665"/>
    <w:rsid w:val="00B47C2A"/>
    <w:rsid w:val="00B54468"/>
    <w:rsid w:val="00B5527C"/>
    <w:rsid w:val="00B566DB"/>
    <w:rsid w:val="00B60D3B"/>
    <w:rsid w:val="00B63478"/>
    <w:rsid w:val="00B66F9C"/>
    <w:rsid w:val="00B67032"/>
    <w:rsid w:val="00B7245B"/>
    <w:rsid w:val="00B742EB"/>
    <w:rsid w:val="00B76901"/>
    <w:rsid w:val="00B80421"/>
    <w:rsid w:val="00B817BB"/>
    <w:rsid w:val="00B86B1C"/>
    <w:rsid w:val="00B90092"/>
    <w:rsid w:val="00B92C2D"/>
    <w:rsid w:val="00B950B4"/>
    <w:rsid w:val="00B953A3"/>
    <w:rsid w:val="00B96278"/>
    <w:rsid w:val="00BA1CFA"/>
    <w:rsid w:val="00BA4424"/>
    <w:rsid w:val="00BA75C1"/>
    <w:rsid w:val="00BB260A"/>
    <w:rsid w:val="00BB29CA"/>
    <w:rsid w:val="00BC0758"/>
    <w:rsid w:val="00BC49B8"/>
    <w:rsid w:val="00BD201C"/>
    <w:rsid w:val="00BD2DD0"/>
    <w:rsid w:val="00BD5519"/>
    <w:rsid w:val="00BE0F1C"/>
    <w:rsid w:val="00BE4C30"/>
    <w:rsid w:val="00BF01C3"/>
    <w:rsid w:val="00BF43B1"/>
    <w:rsid w:val="00BF7F53"/>
    <w:rsid w:val="00C023A8"/>
    <w:rsid w:val="00C02FC9"/>
    <w:rsid w:val="00C04A4F"/>
    <w:rsid w:val="00C11B0D"/>
    <w:rsid w:val="00C148CC"/>
    <w:rsid w:val="00C167AB"/>
    <w:rsid w:val="00C21A3B"/>
    <w:rsid w:val="00C26942"/>
    <w:rsid w:val="00C33DBB"/>
    <w:rsid w:val="00C401C4"/>
    <w:rsid w:val="00C40E39"/>
    <w:rsid w:val="00C43869"/>
    <w:rsid w:val="00C47ECA"/>
    <w:rsid w:val="00C57EE9"/>
    <w:rsid w:val="00C61833"/>
    <w:rsid w:val="00C64F98"/>
    <w:rsid w:val="00C72E5A"/>
    <w:rsid w:val="00C755AB"/>
    <w:rsid w:val="00C87DDF"/>
    <w:rsid w:val="00CA11D4"/>
    <w:rsid w:val="00CA3322"/>
    <w:rsid w:val="00CB23F2"/>
    <w:rsid w:val="00CB6DDA"/>
    <w:rsid w:val="00CC237B"/>
    <w:rsid w:val="00CC5031"/>
    <w:rsid w:val="00CC6B93"/>
    <w:rsid w:val="00CD6DE0"/>
    <w:rsid w:val="00CD7567"/>
    <w:rsid w:val="00CE2528"/>
    <w:rsid w:val="00CE2E1F"/>
    <w:rsid w:val="00CE4121"/>
    <w:rsid w:val="00CE7155"/>
    <w:rsid w:val="00CF1DDC"/>
    <w:rsid w:val="00D007C0"/>
    <w:rsid w:val="00D16ACE"/>
    <w:rsid w:val="00D23F89"/>
    <w:rsid w:val="00D31016"/>
    <w:rsid w:val="00D332E2"/>
    <w:rsid w:val="00D33C0C"/>
    <w:rsid w:val="00D3496E"/>
    <w:rsid w:val="00D4121E"/>
    <w:rsid w:val="00D43125"/>
    <w:rsid w:val="00D45A0C"/>
    <w:rsid w:val="00D46449"/>
    <w:rsid w:val="00D47327"/>
    <w:rsid w:val="00D5202F"/>
    <w:rsid w:val="00D55D57"/>
    <w:rsid w:val="00D62D7B"/>
    <w:rsid w:val="00D639D5"/>
    <w:rsid w:val="00D659D2"/>
    <w:rsid w:val="00D66087"/>
    <w:rsid w:val="00D66A3A"/>
    <w:rsid w:val="00D7024D"/>
    <w:rsid w:val="00D72FF6"/>
    <w:rsid w:val="00D7718C"/>
    <w:rsid w:val="00D827BA"/>
    <w:rsid w:val="00D83ECB"/>
    <w:rsid w:val="00D84551"/>
    <w:rsid w:val="00D94007"/>
    <w:rsid w:val="00D95E38"/>
    <w:rsid w:val="00D966BA"/>
    <w:rsid w:val="00D96762"/>
    <w:rsid w:val="00D971ED"/>
    <w:rsid w:val="00DA2CE7"/>
    <w:rsid w:val="00DA404C"/>
    <w:rsid w:val="00DA439B"/>
    <w:rsid w:val="00DA6A5B"/>
    <w:rsid w:val="00DB32C7"/>
    <w:rsid w:val="00DB4C3D"/>
    <w:rsid w:val="00DB63B7"/>
    <w:rsid w:val="00DC69D8"/>
    <w:rsid w:val="00DD556B"/>
    <w:rsid w:val="00DF00F1"/>
    <w:rsid w:val="00DF198B"/>
    <w:rsid w:val="00DF57D2"/>
    <w:rsid w:val="00E132AA"/>
    <w:rsid w:val="00E23A60"/>
    <w:rsid w:val="00E23C94"/>
    <w:rsid w:val="00E27F30"/>
    <w:rsid w:val="00E318D7"/>
    <w:rsid w:val="00E3498B"/>
    <w:rsid w:val="00E34DDB"/>
    <w:rsid w:val="00E416EE"/>
    <w:rsid w:val="00E41FC1"/>
    <w:rsid w:val="00E622C3"/>
    <w:rsid w:val="00E6355D"/>
    <w:rsid w:val="00E651A9"/>
    <w:rsid w:val="00E665D7"/>
    <w:rsid w:val="00E70F0D"/>
    <w:rsid w:val="00E73CB7"/>
    <w:rsid w:val="00E743A1"/>
    <w:rsid w:val="00E74B29"/>
    <w:rsid w:val="00E8060F"/>
    <w:rsid w:val="00E81557"/>
    <w:rsid w:val="00E81F57"/>
    <w:rsid w:val="00E82B65"/>
    <w:rsid w:val="00E939F8"/>
    <w:rsid w:val="00E9475A"/>
    <w:rsid w:val="00E96B23"/>
    <w:rsid w:val="00E9749E"/>
    <w:rsid w:val="00EB1012"/>
    <w:rsid w:val="00EB12DE"/>
    <w:rsid w:val="00EB495F"/>
    <w:rsid w:val="00EB77A2"/>
    <w:rsid w:val="00EC12E2"/>
    <w:rsid w:val="00EC1A0F"/>
    <w:rsid w:val="00EC21F9"/>
    <w:rsid w:val="00EC7279"/>
    <w:rsid w:val="00EC75A7"/>
    <w:rsid w:val="00ED0455"/>
    <w:rsid w:val="00ED4890"/>
    <w:rsid w:val="00ED62CD"/>
    <w:rsid w:val="00EE072F"/>
    <w:rsid w:val="00EE193B"/>
    <w:rsid w:val="00EE1D7E"/>
    <w:rsid w:val="00EE2A25"/>
    <w:rsid w:val="00EE3C2F"/>
    <w:rsid w:val="00EE41BB"/>
    <w:rsid w:val="00EE4B46"/>
    <w:rsid w:val="00EE5FF6"/>
    <w:rsid w:val="00EE60EE"/>
    <w:rsid w:val="00EF61B0"/>
    <w:rsid w:val="00EF69AC"/>
    <w:rsid w:val="00EF6A1A"/>
    <w:rsid w:val="00F0157E"/>
    <w:rsid w:val="00F01C25"/>
    <w:rsid w:val="00F1086C"/>
    <w:rsid w:val="00F11526"/>
    <w:rsid w:val="00F23D2D"/>
    <w:rsid w:val="00F306ED"/>
    <w:rsid w:val="00F34491"/>
    <w:rsid w:val="00F36801"/>
    <w:rsid w:val="00F40DFD"/>
    <w:rsid w:val="00F41A9E"/>
    <w:rsid w:val="00F43DC4"/>
    <w:rsid w:val="00F447B0"/>
    <w:rsid w:val="00F50791"/>
    <w:rsid w:val="00F51A38"/>
    <w:rsid w:val="00F52251"/>
    <w:rsid w:val="00F54262"/>
    <w:rsid w:val="00F57E08"/>
    <w:rsid w:val="00F605B6"/>
    <w:rsid w:val="00F641AD"/>
    <w:rsid w:val="00F70CC5"/>
    <w:rsid w:val="00F87267"/>
    <w:rsid w:val="00F96111"/>
    <w:rsid w:val="00F96D8A"/>
    <w:rsid w:val="00FA4DD9"/>
    <w:rsid w:val="00FA65A4"/>
    <w:rsid w:val="00FB0372"/>
    <w:rsid w:val="00FB188B"/>
    <w:rsid w:val="00FB2C75"/>
    <w:rsid w:val="00FB2F1A"/>
    <w:rsid w:val="00FB4AC5"/>
    <w:rsid w:val="00FB6423"/>
    <w:rsid w:val="00FB773D"/>
    <w:rsid w:val="00FD256E"/>
    <w:rsid w:val="00FD333C"/>
    <w:rsid w:val="00FD3873"/>
    <w:rsid w:val="00FE2B3F"/>
    <w:rsid w:val="00FE374B"/>
    <w:rsid w:val="00FE37C9"/>
    <w:rsid w:val="00FE6BAC"/>
    <w:rsid w:val="00FF3092"/>
    <w:rsid w:val="00FF32B8"/>
    <w:rsid w:val="00FF75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6740AE17"/>
  <w15:chartTrackingRefBased/>
  <w15:docId w15:val="{0D49F9C9-E313-4E24-9732-D0A923D134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uiPriority w:val="9"/>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Bibliography">
    <w:name w:val="Bibliography"/>
    <w:basedOn w:val="Normal"/>
    <w:next w:val="Normal"/>
    <w:uiPriority w:val="37"/>
    <w:unhideWhenUsed/>
    <w:rsid w:val="00DA404C"/>
  </w:style>
  <w:style w:type="paragraph" w:styleId="NormalWeb">
    <w:name w:val="Normal (Web)"/>
    <w:basedOn w:val="Normal"/>
    <w:uiPriority w:val="99"/>
    <w:semiHidden/>
    <w:unhideWhenUsed/>
    <w:rsid w:val="009357F0"/>
    <w:pPr>
      <w:spacing w:before="100" w:beforeAutospacing="1" w:after="100" w:afterAutospacing="1"/>
    </w:pPr>
    <w:rPr>
      <w:rFonts w:ascii="Times New Roman" w:eastAsia="Times New Roman" w:hAnsi="Times New Roman" w:cs="Times New Roman"/>
    </w:rPr>
  </w:style>
  <w:style w:type="paragraph" w:customStyle="1" w:styleId="overviewitem---objectiveitem---zio-e">
    <w:name w:val="overviewitem---objectiveitem---zio-e"/>
    <w:basedOn w:val="Normal"/>
    <w:rsid w:val="005A6996"/>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524865">
      <w:bodyDiv w:val="1"/>
      <w:marLeft w:val="0"/>
      <w:marRight w:val="0"/>
      <w:marTop w:val="0"/>
      <w:marBottom w:val="0"/>
      <w:divBdr>
        <w:top w:val="none" w:sz="0" w:space="0" w:color="auto"/>
        <w:left w:val="none" w:sz="0" w:space="0" w:color="auto"/>
        <w:bottom w:val="none" w:sz="0" w:space="0" w:color="auto"/>
        <w:right w:val="none" w:sz="0" w:space="0" w:color="auto"/>
      </w:divBdr>
    </w:div>
    <w:div w:id="159586909">
      <w:bodyDiv w:val="1"/>
      <w:marLeft w:val="0"/>
      <w:marRight w:val="0"/>
      <w:marTop w:val="0"/>
      <w:marBottom w:val="0"/>
      <w:divBdr>
        <w:top w:val="none" w:sz="0" w:space="0" w:color="auto"/>
        <w:left w:val="none" w:sz="0" w:space="0" w:color="auto"/>
        <w:bottom w:val="none" w:sz="0" w:space="0" w:color="auto"/>
        <w:right w:val="none" w:sz="0" w:space="0" w:color="auto"/>
      </w:divBdr>
    </w:div>
    <w:div w:id="205721694">
      <w:bodyDiv w:val="1"/>
      <w:marLeft w:val="0"/>
      <w:marRight w:val="0"/>
      <w:marTop w:val="0"/>
      <w:marBottom w:val="0"/>
      <w:divBdr>
        <w:top w:val="none" w:sz="0" w:space="0" w:color="auto"/>
        <w:left w:val="none" w:sz="0" w:space="0" w:color="auto"/>
        <w:bottom w:val="none" w:sz="0" w:space="0" w:color="auto"/>
        <w:right w:val="none" w:sz="0" w:space="0" w:color="auto"/>
      </w:divBdr>
    </w:div>
    <w:div w:id="225340693">
      <w:bodyDiv w:val="1"/>
      <w:marLeft w:val="0"/>
      <w:marRight w:val="0"/>
      <w:marTop w:val="0"/>
      <w:marBottom w:val="0"/>
      <w:divBdr>
        <w:top w:val="none" w:sz="0" w:space="0" w:color="auto"/>
        <w:left w:val="none" w:sz="0" w:space="0" w:color="auto"/>
        <w:bottom w:val="none" w:sz="0" w:space="0" w:color="auto"/>
        <w:right w:val="none" w:sz="0" w:space="0" w:color="auto"/>
      </w:divBdr>
    </w:div>
    <w:div w:id="241836515">
      <w:bodyDiv w:val="1"/>
      <w:marLeft w:val="0"/>
      <w:marRight w:val="0"/>
      <w:marTop w:val="0"/>
      <w:marBottom w:val="0"/>
      <w:divBdr>
        <w:top w:val="none" w:sz="0" w:space="0" w:color="auto"/>
        <w:left w:val="none" w:sz="0" w:space="0" w:color="auto"/>
        <w:bottom w:val="none" w:sz="0" w:space="0" w:color="auto"/>
        <w:right w:val="none" w:sz="0" w:space="0" w:color="auto"/>
      </w:divBdr>
    </w:div>
    <w:div w:id="249512637">
      <w:bodyDiv w:val="1"/>
      <w:marLeft w:val="0"/>
      <w:marRight w:val="0"/>
      <w:marTop w:val="0"/>
      <w:marBottom w:val="0"/>
      <w:divBdr>
        <w:top w:val="none" w:sz="0" w:space="0" w:color="auto"/>
        <w:left w:val="none" w:sz="0" w:space="0" w:color="auto"/>
        <w:bottom w:val="none" w:sz="0" w:space="0" w:color="auto"/>
        <w:right w:val="none" w:sz="0" w:space="0" w:color="auto"/>
      </w:divBdr>
    </w:div>
    <w:div w:id="311064253">
      <w:bodyDiv w:val="1"/>
      <w:marLeft w:val="0"/>
      <w:marRight w:val="0"/>
      <w:marTop w:val="0"/>
      <w:marBottom w:val="0"/>
      <w:divBdr>
        <w:top w:val="none" w:sz="0" w:space="0" w:color="auto"/>
        <w:left w:val="none" w:sz="0" w:space="0" w:color="auto"/>
        <w:bottom w:val="none" w:sz="0" w:space="0" w:color="auto"/>
        <w:right w:val="none" w:sz="0" w:space="0" w:color="auto"/>
      </w:divBdr>
    </w:div>
    <w:div w:id="318777269">
      <w:bodyDiv w:val="1"/>
      <w:marLeft w:val="0"/>
      <w:marRight w:val="0"/>
      <w:marTop w:val="0"/>
      <w:marBottom w:val="0"/>
      <w:divBdr>
        <w:top w:val="none" w:sz="0" w:space="0" w:color="auto"/>
        <w:left w:val="none" w:sz="0" w:space="0" w:color="auto"/>
        <w:bottom w:val="none" w:sz="0" w:space="0" w:color="auto"/>
        <w:right w:val="none" w:sz="0" w:space="0" w:color="auto"/>
      </w:divBdr>
    </w:div>
    <w:div w:id="356931036">
      <w:bodyDiv w:val="1"/>
      <w:marLeft w:val="0"/>
      <w:marRight w:val="0"/>
      <w:marTop w:val="0"/>
      <w:marBottom w:val="0"/>
      <w:divBdr>
        <w:top w:val="none" w:sz="0" w:space="0" w:color="auto"/>
        <w:left w:val="none" w:sz="0" w:space="0" w:color="auto"/>
        <w:bottom w:val="none" w:sz="0" w:space="0" w:color="auto"/>
        <w:right w:val="none" w:sz="0" w:space="0" w:color="auto"/>
      </w:divBdr>
    </w:div>
    <w:div w:id="466894332">
      <w:bodyDiv w:val="1"/>
      <w:marLeft w:val="0"/>
      <w:marRight w:val="0"/>
      <w:marTop w:val="0"/>
      <w:marBottom w:val="0"/>
      <w:divBdr>
        <w:top w:val="none" w:sz="0" w:space="0" w:color="auto"/>
        <w:left w:val="none" w:sz="0" w:space="0" w:color="auto"/>
        <w:bottom w:val="none" w:sz="0" w:space="0" w:color="auto"/>
        <w:right w:val="none" w:sz="0" w:space="0" w:color="auto"/>
      </w:divBdr>
    </w:div>
    <w:div w:id="527911789">
      <w:bodyDiv w:val="1"/>
      <w:marLeft w:val="0"/>
      <w:marRight w:val="0"/>
      <w:marTop w:val="0"/>
      <w:marBottom w:val="0"/>
      <w:divBdr>
        <w:top w:val="none" w:sz="0" w:space="0" w:color="auto"/>
        <w:left w:val="none" w:sz="0" w:space="0" w:color="auto"/>
        <w:bottom w:val="none" w:sz="0" w:space="0" w:color="auto"/>
        <w:right w:val="none" w:sz="0" w:space="0" w:color="auto"/>
      </w:divBdr>
    </w:div>
    <w:div w:id="560412023">
      <w:bodyDiv w:val="1"/>
      <w:marLeft w:val="0"/>
      <w:marRight w:val="0"/>
      <w:marTop w:val="0"/>
      <w:marBottom w:val="0"/>
      <w:divBdr>
        <w:top w:val="none" w:sz="0" w:space="0" w:color="auto"/>
        <w:left w:val="none" w:sz="0" w:space="0" w:color="auto"/>
        <w:bottom w:val="none" w:sz="0" w:space="0" w:color="auto"/>
        <w:right w:val="none" w:sz="0" w:space="0" w:color="auto"/>
      </w:divBdr>
    </w:div>
    <w:div w:id="640428920">
      <w:bodyDiv w:val="1"/>
      <w:marLeft w:val="0"/>
      <w:marRight w:val="0"/>
      <w:marTop w:val="0"/>
      <w:marBottom w:val="0"/>
      <w:divBdr>
        <w:top w:val="none" w:sz="0" w:space="0" w:color="auto"/>
        <w:left w:val="none" w:sz="0" w:space="0" w:color="auto"/>
        <w:bottom w:val="none" w:sz="0" w:space="0" w:color="auto"/>
        <w:right w:val="none" w:sz="0" w:space="0" w:color="auto"/>
      </w:divBdr>
    </w:div>
    <w:div w:id="728186021">
      <w:bodyDiv w:val="1"/>
      <w:marLeft w:val="0"/>
      <w:marRight w:val="0"/>
      <w:marTop w:val="0"/>
      <w:marBottom w:val="0"/>
      <w:divBdr>
        <w:top w:val="none" w:sz="0" w:space="0" w:color="auto"/>
        <w:left w:val="none" w:sz="0" w:space="0" w:color="auto"/>
        <w:bottom w:val="none" w:sz="0" w:space="0" w:color="auto"/>
        <w:right w:val="none" w:sz="0" w:space="0" w:color="auto"/>
      </w:divBdr>
    </w:div>
    <w:div w:id="739324364">
      <w:bodyDiv w:val="1"/>
      <w:marLeft w:val="0"/>
      <w:marRight w:val="0"/>
      <w:marTop w:val="0"/>
      <w:marBottom w:val="0"/>
      <w:divBdr>
        <w:top w:val="none" w:sz="0" w:space="0" w:color="auto"/>
        <w:left w:val="none" w:sz="0" w:space="0" w:color="auto"/>
        <w:bottom w:val="none" w:sz="0" w:space="0" w:color="auto"/>
        <w:right w:val="none" w:sz="0" w:space="0" w:color="auto"/>
      </w:divBdr>
    </w:div>
    <w:div w:id="838931014">
      <w:bodyDiv w:val="1"/>
      <w:marLeft w:val="0"/>
      <w:marRight w:val="0"/>
      <w:marTop w:val="0"/>
      <w:marBottom w:val="0"/>
      <w:divBdr>
        <w:top w:val="none" w:sz="0" w:space="0" w:color="auto"/>
        <w:left w:val="none" w:sz="0" w:space="0" w:color="auto"/>
        <w:bottom w:val="none" w:sz="0" w:space="0" w:color="auto"/>
        <w:right w:val="none" w:sz="0" w:space="0" w:color="auto"/>
      </w:divBdr>
    </w:div>
    <w:div w:id="848643862">
      <w:bodyDiv w:val="1"/>
      <w:marLeft w:val="0"/>
      <w:marRight w:val="0"/>
      <w:marTop w:val="0"/>
      <w:marBottom w:val="0"/>
      <w:divBdr>
        <w:top w:val="none" w:sz="0" w:space="0" w:color="auto"/>
        <w:left w:val="none" w:sz="0" w:space="0" w:color="auto"/>
        <w:bottom w:val="none" w:sz="0" w:space="0" w:color="auto"/>
        <w:right w:val="none" w:sz="0" w:space="0" w:color="auto"/>
      </w:divBdr>
    </w:div>
    <w:div w:id="867989912">
      <w:bodyDiv w:val="1"/>
      <w:marLeft w:val="0"/>
      <w:marRight w:val="0"/>
      <w:marTop w:val="0"/>
      <w:marBottom w:val="0"/>
      <w:divBdr>
        <w:top w:val="none" w:sz="0" w:space="0" w:color="auto"/>
        <w:left w:val="none" w:sz="0" w:space="0" w:color="auto"/>
        <w:bottom w:val="none" w:sz="0" w:space="0" w:color="auto"/>
        <w:right w:val="none" w:sz="0" w:space="0" w:color="auto"/>
      </w:divBdr>
    </w:div>
    <w:div w:id="904297397">
      <w:bodyDiv w:val="1"/>
      <w:marLeft w:val="0"/>
      <w:marRight w:val="0"/>
      <w:marTop w:val="0"/>
      <w:marBottom w:val="0"/>
      <w:divBdr>
        <w:top w:val="none" w:sz="0" w:space="0" w:color="auto"/>
        <w:left w:val="none" w:sz="0" w:space="0" w:color="auto"/>
        <w:bottom w:val="none" w:sz="0" w:space="0" w:color="auto"/>
        <w:right w:val="none" w:sz="0" w:space="0" w:color="auto"/>
      </w:divBdr>
    </w:div>
    <w:div w:id="960844978">
      <w:bodyDiv w:val="1"/>
      <w:marLeft w:val="0"/>
      <w:marRight w:val="0"/>
      <w:marTop w:val="0"/>
      <w:marBottom w:val="0"/>
      <w:divBdr>
        <w:top w:val="none" w:sz="0" w:space="0" w:color="auto"/>
        <w:left w:val="none" w:sz="0" w:space="0" w:color="auto"/>
        <w:bottom w:val="none" w:sz="0" w:space="0" w:color="auto"/>
        <w:right w:val="none" w:sz="0" w:space="0" w:color="auto"/>
      </w:divBdr>
    </w:div>
    <w:div w:id="961225264">
      <w:bodyDiv w:val="1"/>
      <w:marLeft w:val="0"/>
      <w:marRight w:val="0"/>
      <w:marTop w:val="0"/>
      <w:marBottom w:val="0"/>
      <w:divBdr>
        <w:top w:val="none" w:sz="0" w:space="0" w:color="auto"/>
        <w:left w:val="none" w:sz="0" w:space="0" w:color="auto"/>
        <w:bottom w:val="none" w:sz="0" w:space="0" w:color="auto"/>
        <w:right w:val="none" w:sz="0" w:space="0" w:color="auto"/>
      </w:divBdr>
    </w:div>
    <w:div w:id="1050152000">
      <w:bodyDiv w:val="1"/>
      <w:marLeft w:val="0"/>
      <w:marRight w:val="0"/>
      <w:marTop w:val="0"/>
      <w:marBottom w:val="0"/>
      <w:divBdr>
        <w:top w:val="none" w:sz="0" w:space="0" w:color="auto"/>
        <w:left w:val="none" w:sz="0" w:space="0" w:color="auto"/>
        <w:bottom w:val="none" w:sz="0" w:space="0" w:color="auto"/>
        <w:right w:val="none" w:sz="0" w:space="0" w:color="auto"/>
      </w:divBdr>
    </w:div>
    <w:div w:id="1124157143">
      <w:bodyDiv w:val="1"/>
      <w:marLeft w:val="0"/>
      <w:marRight w:val="0"/>
      <w:marTop w:val="0"/>
      <w:marBottom w:val="0"/>
      <w:divBdr>
        <w:top w:val="none" w:sz="0" w:space="0" w:color="auto"/>
        <w:left w:val="none" w:sz="0" w:space="0" w:color="auto"/>
        <w:bottom w:val="none" w:sz="0" w:space="0" w:color="auto"/>
        <w:right w:val="none" w:sz="0" w:space="0" w:color="auto"/>
      </w:divBdr>
    </w:div>
    <w:div w:id="1165895615">
      <w:bodyDiv w:val="1"/>
      <w:marLeft w:val="0"/>
      <w:marRight w:val="0"/>
      <w:marTop w:val="0"/>
      <w:marBottom w:val="0"/>
      <w:divBdr>
        <w:top w:val="none" w:sz="0" w:space="0" w:color="auto"/>
        <w:left w:val="none" w:sz="0" w:space="0" w:color="auto"/>
        <w:bottom w:val="none" w:sz="0" w:space="0" w:color="auto"/>
        <w:right w:val="none" w:sz="0" w:space="0" w:color="auto"/>
      </w:divBdr>
    </w:div>
    <w:div w:id="1209611325">
      <w:bodyDiv w:val="1"/>
      <w:marLeft w:val="0"/>
      <w:marRight w:val="0"/>
      <w:marTop w:val="0"/>
      <w:marBottom w:val="0"/>
      <w:divBdr>
        <w:top w:val="none" w:sz="0" w:space="0" w:color="auto"/>
        <w:left w:val="none" w:sz="0" w:space="0" w:color="auto"/>
        <w:bottom w:val="none" w:sz="0" w:space="0" w:color="auto"/>
        <w:right w:val="none" w:sz="0" w:space="0" w:color="auto"/>
      </w:divBdr>
    </w:div>
    <w:div w:id="1257591530">
      <w:bodyDiv w:val="1"/>
      <w:marLeft w:val="0"/>
      <w:marRight w:val="0"/>
      <w:marTop w:val="0"/>
      <w:marBottom w:val="0"/>
      <w:divBdr>
        <w:top w:val="none" w:sz="0" w:space="0" w:color="auto"/>
        <w:left w:val="none" w:sz="0" w:space="0" w:color="auto"/>
        <w:bottom w:val="none" w:sz="0" w:space="0" w:color="auto"/>
        <w:right w:val="none" w:sz="0" w:space="0" w:color="auto"/>
      </w:divBdr>
    </w:div>
    <w:div w:id="1295405708">
      <w:bodyDiv w:val="1"/>
      <w:marLeft w:val="0"/>
      <w:marRight w:val="0"/>
      <w:marTop w:val="0"/>
      <w:marBottom w:val="0"/>
      <w:divBdr>
        <w:top w:val="none" w:sz="0" w:space="0" w:color="auto"/>
        <w:left w:val="none" w:sz="0" w:space="0" w:color="auto"/>
        <w:bottom w:val="none" w:sz="0" w:space="0" w:color="auto"/>
        <w:right w:val="none" w:sz="0" w:space="0" w:color="auto"/>
      </w:divBdr>
    </w:div>
    <w:div w:id="1347948079">
      <w:bodyDiv w:val="1"/>
      <w:marLeft w:val="0"/>
      <w:marRight w:val="0"/>
      <w:marTop w:val="0"/>
      <w:marBottom w:val="0"/>
      <w:divBdr>
        <w:top w:val="none" w:sz="0" w:space="0" w:color="auto"/>
        <w:left w:val="none" w:sz="0" w:space="0" w:color="auto"/>
        <w:bottom w:val="none" w:sz="0" w:space="0" w:color="auto"/>
        <w:right w:val="none" w:sz="0" w:space="0" w:color="auto"/>
      </w:divBdr>
    </w:div>
    <w:div w:id="1481380549">
      <w:bodyDiv w:val="1"/>
      <w:marLeft w:val="0"/>
      <w:marRight w:val="0"/>
      <w:marTop w:val="0"/>
      <w:marBottom w:val="0"/>
      <w:divBdr>
        <w:top w:val="none" w:sz="0" w:space="0" w:color="auto"/>
        <w:left w:val="none" w:sz="0" w:space="0" w:color="auto"/>
        <w:bottom w:val="none" w:sz="0" w:space="0" w:color="auto"/>
        <w:right w:val="none" w:sz="0" w:space="0" w:color="auto"/>
      </w:divBdr>
    </w:div>
    <w:div w:id="1506089130">
      <w:bodyDiv w:val="1"/>
      <w:marLeft w:val="0"/>
      <w:marRight w:val="0"/>
      <w:marTop w:val="0"/>
      <w:marBottom w:val="0"/>
      <w:divBdr>
        <w:top w:val="none" w:sz="0" w:space="0" w:color="auto"/>
        <w:left w:val="none" w:sz="0" w:space="0" w:color="auto"/>
        <w:bottom w:val="none" w:sz="0" w:space="0" w:color="auto"/>
        <w:right w:val="none" w:sz="0" w:space="0" w:color="auto"/>
      </w:divBdr>
    </w:div>
    <w:div w:id="1543594531">
      <w:bodyDiv w:val="1"/>
      <w:marLeft w:val="0"/>
      <w:marRight w:val="0"/>
      <w:marTop w:val="0"/>
      <w:marBottom w:val="0"/>
      <w:divBdr>
        <w:top w:val="none" w:sz="0" w:space="0" w:color="auto"/>
        <w:left w:val="none" w:sz="0" w:space="0" w:color="auto"/>
        <w:bottom w:val="none" w:sz="0" w:space="0" w:color="auto"/>
        <w:right w:val="none" w:sz="0" w:space="0" w:color="auto"/>
      </w:divBdr>
    </w:div>
    <w:div w:id="1553956777">
      <w:bodyDiv w:val="1"/>
      <w:marLeft w:val="0"/>
      <w:marRight w:val="0"/>
      <w:marTop w:val="0"/>
      <w:marBottom w:val="0"/>
      <w:divBdr>
        <w:top w:val="none" w:sz="0" w:space="0" w:color="auto"/>
        <w:left w:val="none" w:sz="0" w:space="0" w:color="auto"/>
        <w:bottom w:val="none" w:sz="0" w:space="0" w:color="auto"/>
        <w:right w:val="none" w:sz="0" w:space="0" w:color="auto"/>
      </w:divBdr>
    </w:div>
    <w:div w:id="1613629910">
      <w:bodyDiv w:val="1"/>
      <w:marLeft w:val="0"/>
      <w:marRight w:val="0"/>
      <w:marTop w:val="0"/>
      <w:marBottom w:val="0"/>
      <w:divBdr>
        <w:top w:val="none" w:sz="0" w:space="0" w:color="auto"/>
        <w:left w:val="none" w:sz="0" w:space="0" w:color="auto"/>
        <w:bottom w:val="none" w:sz="0" w:space="0" w:color="auto"/>
        <w:right w:val="none" w:sz="0" w:space="0" w:color="auto"/>
      </w:divBdr>
    </w:div>
    <w:div w:id="1819613472">
      <w:bodyDiv w:val="1"/>
      <w:marLeft w:val="0"/>
      <w:marRight w:val="0"/>
      <w:marTop w:val="0"/>
      <w:marBottom w:val="0"/>
      <w:divBdr>
        <w:top w:val="none" w:sz="0" w:space="0" w:color="auto"/>
        <w:left w:val="none" w:sz="0" w:space="0" w:color="auto"/>
        <w:bottom w:val="none" w:sz="0" w:space="0" w:color="auto"/>
        <w:right w:val="none" w:sz="0" w:space="0" w:color="auto"/>
      </w:divBdr>
    </w:div>
    <w:div w:id="1836532426">
      <w:bodyDiv w:val="1"/>
      <w:marLeft w:val="0"/>
      <w:marRight w:val="0"/>
      <w:marTop w:val="0"/>
      <w:marBottom w:val="0"/>
      <w:divBdr>
        <w:top w:val="none" w:sz="0" w:space="0" w:color="auto"/>
        <w:left w:val="none" w:sz="0" w:space="0" w:color="auto"/>
        <w:bottom w:val="none" w:sz="0" w:space="0" w:color="auto"/>
        <w:right w:val="none" w:sz="0" w:space="0" w:color="auto"/>
      </w:divBdr>
    </w:div>
    <w:div w:id="1882396200">
      <w:bodyDiv w:val="1"/>
      <w:marLeft w:val="0"/>
      <w:marRight w:val="0"/>
      <w:marTop w:val="0"/>
      <w:marBottom w:val="0"/>
      <w:divBdr>
        <w:top w:val="none" w:sz="0" w:space="0" w:color="auto"/>
        <w:left w:val="none" w:sz="0" w:space="0" w:color="auto"/>
        <w:bottom w:val="none" w:sz="0" w:space="0" w:color="auto"/>
        <w:right w:val="none" w:sz="0" w:space="0" w:color="auto"/>
      </w:divBdr>
    </w:div>
    <w:div w:id="1882547866">
      <w:bodyDiv w:val="1"/>
      <w:marLeft w:val="0"/>
      <w:marRight w:val="0"/>
      <w:marTop w:val="0"/>
      <w:marBottom w:val="0"/>
      <w:divBdr>
        <w:top w:val="none" w:sz="0" w:space="0" w:color="auto"/>
        <w:left w:val="none" w:sz="0" w:space="0" w:color="auto"/>
        <w:bottom w:val="none" w:sz="0" w:space="0" w:color="auto"/>
        <w:right w:val="none" w:sz="0" w:space="0" w:color="auto"/>
      </w:divBdr>
    </w:div>
    <w:div w:id="1925870013">
      <w:bodyDiv w:val="1"/>
      <w:marLeft w:val="0"/>
      <w:marRight w:val="0"/>
      <w:marTop w:val="0"/>
      <w:marBottom w:val="0"/>
      <w:divBdr>
        <w:top w:val="none" w:sz="0" w:space="0" w:color="auto"/>
        <w:left w:val="none" w:sz="0" w:space="0" w:color="auto"/>
        <w:bottom w:val="none" w:sz="0" w:space="0" w:color="auto"/>
        <w:right w:val="none" w:sz="0" w:space="0" w:color="auto"/>
      </w:divBdr>
    </w:div>
    <w:div w:id="1948151070">
      <w:bodyDiv w:val="1"/>
      <w:marLeft w:val="0"/>
      <w:marRight w:val="0"/>
      <w:marTop w:val="0"/>
      <w:marBottom w:val="0"/>
      <w:divBdr>
        <w:top w:val="none" w:sz="0" w:space="0" w:color="auto"/>
        <w:left w:val="none" w:sz="0" w:space="0" w:color="auto"/>
        <w:bottom w:val="none" w:sz="0" w:space="0" w:color="auto"/>
        <w:right w:val="none" w:sz="0" w:space="0" w:color="auto"/>
      </w:divBdr>
    </w:div>
    <w:div w:id="1965505482">
      <w:bodyDiv w:val="1"/>
      <w:marLeft w:val="0"/>
      <w:marRight w:val="0"/>
      <w:marTop w:val="0"/>
      <w:marBottom w:val="0"/>
      <w:divBdr>
        <w:top w:val="none" w:sz="0" w:space="0" w:color="auto"/>
        <w:left w:val="none" w:sz="0" w:space="0" w:color="auto"/>
        <w:bottom w:val="none" w:sz="0" w:space="0" w:color="auto"/>
        <w:right w:val="none" w:sz="0" w:space="0" w:color="auto"/>
      </w:divBdr>
    </w:div>
    <w:div w:id="2090150572">
      <w:bodyDiv w:val="1"/>
      <w:marLeft w:val="0"/>
      <w:marRight w:val="0"/>
      <w:marTop w:val="0"/>
      <w:marBottom w:val="0"/>
      <w:divBdr>
        <w:top w:val="none" w:sz="0" w:space="0" w:color="auto"/>
        <w:left w:val="none" w:sz="0" w:space="0" w:color="auto"/>
        <w:bottom w:val="none" w:sz="0" w:space="0" w:color="auto"/>
        <w:right w:val="none" w:sz="0" w:space="0" w:color="auto"/>
      </w:divBdr>
    </w:div>
    <w:div w:id="2100523126">
      <w:bodyDiv w:val="1"/>
      <w:marLeft w:val="0"/>
      <w:marRight w:val="0"/>
      <w:marTop w:val="0"/>
      <w:marBottom w:val="0"/>
      <w:divBdr>
        <w:top w:val="none" w:sz="0" w:space="0" w:color="auto"/>
        <w:left w:val="none" w:sz="0" w:space="0" w:color="auto"/>
        <w:bottom w:val="none" w:sz="0" w:space="0" w:color="auto"/>
        <w:right w:val="none" w:sz="0" w:space="0" w:color="auto"/>
      </w:divBdr>
    </w:div>
    <w:div w:id="2131244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jpe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image" Target="media/image9.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ristine\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5BECC94C3884BE397DE282CC77E4AE7"/>
        <w:category>
          <w:name w:val="General"/>
          <w:gallery w:val="placeholder"/>
        </w:category>
        <w:types>
          <w:type w:val="bbPlcHdr"/>
        </w:types>
        <w:behaviors>
          <w:behavior w:val="content"/>
        </w:behaviors>
        <w:guid w:val="{F4E1AA5C-F7F4-4910-B39A-7E4648A705D8}"/>
      </w:docPartPr>
      <w:docPartBody>
        <w:p w:rsidR="00EF5D14" w:rsidRDefault="00ED2351">
          <w:pPr>
            <w:pStyle w:val="D5BECC94C3884BE397DE282CC77E4AE7"/>
          </w:pPr>
          <w:r w:rsidRPr="00DF198B">
            <w:t>—</w:t>
          </w:r>
        </w:p>
      </w:docPartBody>
    </w:docPart>
    <w:docPart>
      <w:docPartPr>
        <w:name w:val="6C5DAF2A785C4F3BB4411DA8478B7570"/>
        <w:category>
          <w:name w:val="General"/>
          <w:gallery w:val="placeholder"/>
        </w:category>
        <w:types>
          <w:type w:val="bbPlcHdr"/>
        </w:types>
        <w:behaviors>
          <w:behavior w:val="content"/>
        </w:behaviors>
        <w:guid w:val="{C7F12E55-D024-487C-A0BC-B7FA5A39B2C1}"/>
      </w:docPartPr>
      <w:docPartBody>
        <w:p w:rsidR="00EF5D14" w:rsidRDefault="00ED2351">
          <w:pPr>
            <w:pStyle w:val="6C5DAF2A785C4F3BB4411DA8478B7570"/>
          </w:pPr>
          <w:r w:rsidRPr="00DF198B">
            <w:t>—</w:t>
          </w:r>
        </w:p>
      </w:docPartBody>
    </w:docPart>
    <w:docPart>
      <w:docPartPr>
        <w:name w:val="431CF2960F3849D986DD160F6182C72E"/>
        <w:category>
          <w:name w:val="General"/>
          <w:gallery w:val="placeholder"/>
        </w:category>
        <w:types>
          <w:type w:val="bbPlcHdr"/>
        </w:types>
        <w:behaviors>
          <w:behavior w:val="content"/>
        </w:behaviors>
        <w:guid w:val="{BFF7CB98-BA69-4FE1-A875-A1F4F16D35F3}"/>
      </w:docPartPr>
      <w:docPartBody>
        <w:p w:rsidR="00EF5D14" w:rsidRDefault="000E50A8">
          <w:r w:rsidRPr="00E959D9">
            <w:rPr>
              <w:rStyle w:val="PlaceholderText"/>
            </w:rPr>
            <w:t>[Author]</w:t>
          </w:r>
        </w:p>
      </w:docPartBody>
    </w:docPart>
    <w:docPart>
      <w:docPartPr>
        <w:name w:val="7F1EAE8729554C81BFE1CDF24C4BE230"/>
        <w:category>
          <w:name w:val="General"/>
          <w:gallery w:val="placeholder"/>
        </w:category>
        <w:types>
          <w:type w:val="bbPlcHdr"/>
        </w:types>
        <w:behaviors>
          <w:behavior w:val="content"/>
        </w:behaviors>
        <w:guid w:val="{90E5985A-80B7-4791-89B7-036A332D88A2}"/>
      </w:docPartPr>
      <w:docPartBody>
        <w:p w:rsidR="00EF5D14" w:rsidRDefault="000E50A8">
          <w:r w:rsidRPr="00E959D9">
            <w:rPr>
              <w:rStyle w:val="PlaceholderText"/>
            </w:rPr>
            <w:t>[Title]</w:t>
          </w:r>
        </w:p>
      </w:docPartBody>
    </w:docPart>
    <w:docPart>
      <w:docPartPr>
        <w:name w:val="AC5A32B83D2440D3820110A82A2EC2D0"/>
        <w:category>
          <w:name w:val="General"/>
          <w:gallery w:val="placeholder"/>
        </w:category>
        <w:types>
          <w:type w:val="bbPlcHdr"/>
        </w:types>
        <w:behaviors>
          <w:behavior w:val="content"/>
        </w:behaviors>
        <w:guid w:val="{DEBFE5C5-E0D0-4212-812C-6F11D7BD072A}"/>
      </w:docPartPr>
      <w:docPartBody>
        <w:p w:rsidR="008139EE" w:rsidRDefault="00EF5D14" w:rsidP="00EF5D14">
          <w:pPr>
            <w:pStyle w:val="AC5A32B83D2440D3820110A82A2EC2D0"/>
          </w:pPr>
          <w:r w:rsidRPr="00E959D9">
            <w:rPr>
              <w:rStyle w:val="PlaceholderText"/>
            </w:rPr>
            <w:t>[Title]</w:t>
          </w:r>
        </w:p>
      </w:docPartBody>
    </w:docPart>
    <w:docPart>
      <w:docPartPr>
        <w:name w:val="DefaultPlaceholder_-1854013440"/>
        <w:category>
          <w:name w:val="General"/>
          <w:gallery w:val="placeholder"/>
        </w:category>
        <w:types>
          <w:type w:val="bbPlcHdr"/>
        </w:types>
        <w:behaviors>
          <w:behavior w:val="content"/>
        </w:behaviors>
        <w:guid w:val="{8FBA64F0-E381-4F5B-B96C-80CE0376F683}"/>
      </w:docPartPr>
      <w:docPartBody>
        <w:p w:rsidR="00260D1F" w:rsidRDefault="008139EE">
          <w:r w:rsidRPr="000F7779">
            <w:rPr>
              <w:rStyle w:val="PlaceholderText"/>
            </w:rPr>
            <w:t>Click or tap here to enter text.</w:t>
          </w:r>
        </w:p>
      </w:docPartBody>
    </w:docPart>
    <w:docPart>
      <w:docPartPr>
        <w:name w:val="017C781F1B1E4FB2963EB5EA26F4B46A"/>
        <w:category>
          <w:name w:val="General"/>
          <w:gallery w:val="placeholder"/>
        </w:category>
        <w:types>
          <w:type w:val="bbPlcHdr"/>
        </w:types>
        <w:behaviors>
          <w:behavior w:val="content"/>
        </w:behaviors>
        <w:guid w:val="{4334D79E-075D-4AD7-8655-58D0F6408369}"/>
      </w:docPartPr>
      <w:docPartBody>
        <w:p w:rsidR="00260D1F" w:rsidRDefault="008139EE" w:rsidP="008139EE">
          <w:pPr>
            <w:pStyle w:val="017C781F1B1E4FB2963EB5EA26F4B46A"/>
          </w:pPr>
          <w:r w:rsidRPr="000F7779">
            <w:rPr>
              <w:rStyle w:val="PlaceholderText"/>
            </w:rPr>
            <w:t>Click or tap here to enter text.</w:t>
          </w:r>
        </w:p>
      </w:docPartBody>
    </w:docPart>
    <w:docPart>
      <w:docPartPr>
        <w:name w:val="8E1BEB93762B49F183867087A815B44C"/>
        <w:category>
          <w:name w:val="General"/>
          <w:gallery w:val="placeholder"/>
        </w:category>
        <w:types>
          <w:type w:val="bbPlcHdr"/>
        </w:types>
        <w:behaviors>
          <w:behavior w:val="content"/>
        </w:behaviors>
        <w:guid w:val="{45192738-22C7-4409-8DAB-74D5FF7CAFA7}"/>
      </w:docPartPr>
      <w:docPartBody>
        <w:p w:rsidR="00260D1F" w:rsidRDefault="008139EE" w:rsidP="008139EE">
          <w:pPr>
            <w:pStyle w:val="8E1BEB93762B49F183867087A815B44C"/>
          </w:pPr>
          <w:r w:rsidRPr="000F7779">
            <w:rPr>
              <w:rStyle w:val="PlaceholderText"/>
            </w:rPr>
            <w:t>Click or tap here to enter text.</w:t>
          </w:r>
        </w:p>
      </w:docPartBody>
    </w:docPart>
    <w:docPart>
      <w:docPartPr>
        <w:name w:val="A7797097C4514797A44F696A5BE3C676"/>
        <w:category>
          <w:name w:val="General"/>
          <w:gallery w:val="placeholder"/>
        </w:category>
        <w:types>
          <w:type w:val="bbPlcHdr"/>
        </w:types>
        <w:behaviors>
          <w:behavior w:val="content"/>
        </w:behaviors>
        <w:guid w:val="{26E6BB3D-781C-4534-BDC4-77FD120E04B0}"/>
      </w:docPartPr>
      <w:docPartBody>
        <w:p w:rsidR="00260D1F" w:rsidRDefault="008139EE" w:rsidP="008139EE">
          <w:pPr>
            <w:pStyle w:val="A7797097C4514797A44F696A5BE3C676"/>
          </w:pPr>
          <w:r w:rsidRPr="000F777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50A8"/>
    <w:rsid w:val="000E50A8"/>
    <w:rsid w:val="00260D1F"/>
    <w:rsid w:val="008139EE"/>
    <w:rsid w:val="00ED2351"/>
    <w:rsid w:val="00EF5D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5A32B83D2440D3820110A82A2EC2D0">
    <w:name w:val="AC5A32B83D2440D3820110A82A2EC2D0"/>
    <w:rsid w:val="00EF5D14"/>
  </w:style>
  <w:style w:type="paragraph" w:customStyle="1" w:styleId="D5BECC94C3884BE397DE282CC77E4AE7">
    <w:name w:val="D5BECC94C3884BE397DE282CC77E4AE7"/>
  </w:style>
  <w:style w:type="paragraph" w:customStyle="1" w:styleId="6C5DAF2A785C4F3BB4411DA8478B7570">
    <w:name w:val="6C5DAF2A785C4F3BB4411DA8478B7570"/>
  </w:style>
  <w:style w:type="character" w:styleId="PlaceholderText">
    <w:name w:val="Placeholder Text"/>
    <w:basedOn w:val="DefaultParagraphFont"/>
    <w:uiPriority w:val="99"/>
    <w:semiHidden/>
    <w:rsid w:val="008139EE"/>
    <w:rPr>
      <w:color w:val="808080"/>
    </w:rPr>
  </w:style>
  <w:style w:type="paragraph" w:customStyle="1" w:styleId="017C781F1B1E4FB2963EB5EA26F4B46A">
    <w:name w:val="017C781F1B1E4FB2963EB5EA26F4B46A"/>
    <w:rsid w:val="008139EE"/>
  </w:style>
  <w:style w:type="paragraph" w:customStyle="1" w:styleId="8E1BEB93762B49F183867087A815B44C">
    <w:name w:val="8E1BEB93762B49F183867087A815B44C"/>
    <w:rsid w:val="008139EE"/>
  </w:style>
  <w:style w:type="paragraph" w:customStyle="1" w:styleId="A7797097C4514797A44F696A5BE3C676">
    <w:name w:val="A7797097C4514797A44F696A5BE3C676"/>
    <w:rsid w:val="008139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b:Source>
    <b:Tag>Skillsoft2019</b:Tag>
    <b:SourceType>InternetSite</b:SourceType>
    <b:Guid>{BC1A7D59-DF09-4509-9764-9DC27DB59909}</b:Guid>
    <b:Author>
      <b:Author>
        <b:NameList>
          <b:Person>
            <b:Last>Percipio</b:Last>
            <b:First>Skillsoft</b:First>
          </b:Person>
        </b:NameList>
      </b:Author>
    </b:Author>
    <b:Title>Percipio Course Building Innovation Cultures and Leaders</b:Title>
    <b:InternetSiteTitle>Building Innovation Cultures and Leaders</b:InternetSiteTitle>
    <b:Year>2019</b:Year>
    <b:Month>Dec</b:Month>
    <b:Day>19</b:Day>
    <b:URL>https://devry.percipio.com/courses/24f04812-e4b1-11e6-a792-0242c0a80b09/videos/24f04815-e4b1-11e6-a792-0242c0a80b09?tab=overview</b:URL>
    <b:RefOrder>1</b:RefOrder>
  </b:Source>
  <b:Source>
    <b:Tag>ERM2020</b:Tag>
    <b:SourceType>InternetSite</b:SourceType>
    <b:Guid>{FBD39A8C-F81F-49E6-BC0D-FD072EEDD0FD}</b:Guid>
    <b:Author>
      <b:Author>
        <b:Corporate>ERM Initiative Faculty</b:Corporate>
      </b:Author>
    </b:Author>
    <b:Title>Five Basics to Managing Innovation Risk</b:Title>
    <b:InternetSiteTitle>Enterprise Risk Management Initiative | NC State</b:InternetSiteTitle>
    <b:Year>2020</b:Year>
    <b:URL>https://erm.ncsu.edu/library/article/five-basics-to-managing-innovation-risk</b:URL>
    <b:RefOrder>3</b:RefOrder>
  </b:Source>
  <b:Source>
    <b:Tag>Culp2013</b:Tag>
    <b:SourceType>InternetSite</b:SourceType>
    <b:Guid>{64D1A4A9-9461-4587-9D1B-772159EDDD06}</b:Guid>
    <b:Author>
      <b:Author>
        <b:NameList>
          <b:Person>
            <b:Last>Culp</b:Last>
            <b:First>Steve</b:First>
          </b:Person>
        </b:NameList>
      </b:Author>
    </b:Author>
    <b:Title>Risk Management Can Stimulate, Rather than Deter, Innovation</b:Title>
    <b:Year>2013</b:Year>
    <b:Month>January</b:Month>
    <b:Day>7</b:Day>
    <b:URL>https://www.forbes.com/sites/steveculp/2013/01/07/risk-management-can-stimulate-rather-than-deter-innovation/?sh=2cf823e50d30</b:URL>
    <b:RefOrder>2</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2.xml><?xml version="1.0" encoding="utf-8"?>
<ds:datastoreItem xmlns:ds="http://schemas.openxmlformats.org/officeDocument/2006/customXml" ds:itemID="{10D3411A-7586-4E92-AE2C-577E571916D9}">
  <ds:schemaRefs>
    <ds:schemaRef ds:uri="http://schemas.openxmlformats.org/package/2006/metadata/core-properties"/>
    <ds:schemaRef ds:uri="71af3243-3dd4-4a8d-8c0d-dd76da1f02a5"/>
    <ds:schemaRef ds:uri="http://www.w3.org/XML/1998/namespace"/>
    <ds:schemaRef ds:uri="http://schemas.microsoft.com/office/2006/metadata/properties"/>
    <ds:schemaRef ds:uri="16c05727-aa75-4e4a-9b5f-8a80a1165891"/>
    <ds:schemaRef ds:uri="http://schemas.microsoft.com/office/infopath/2007/PartnerControls"/>
    <ds:schemaRef ds:uri="http://schemas.microsoft.com/office/2006/documentManagement/types"/>
    <ds:schemaRef ds:uri="http://purl.org/dc/elements/1.1/"/>
    <ds:schemaRef ds:uri="http://purl.org/dc/dcmitype/"/>
    <ds:schemaRef ds:uri="http://purl.org/dc/terms/"/>
  </ds:schemaRefs>
</ds:datastoreItem>
</file>

<file path=customXml/itemProps3.xml><?xml version="1.0" encoding="utf-8"?>
<ds:datastoreItem xmlns:ds="http://schemas.openxmlformats.org/officeDocument/2006/customXml" ds:itemID="{55A9CD5E-FA82-44E3-AC2D-FF1E5947B018}">
  <ds:schemaRefs>
    <ds:schemaRef ds:uri="http://schemas.openxmlformats.org/officeDocument/2006/bibliography"/>
  </ds:schemaRefs>
</ds:datastoreItem>
</file>

<file path=customXml/itemProps4.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1107</TotalTime>
  <Pages>7</Pages>
  <Words>902</Words>
  <Characters>5147</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Building Innovation Culture &amp; Leaders</vt:lpstr>
    </vt:vector>
  </TitlesOfParts>
  <Company/>
  <LinksUpToDate>false</LinksUpToDate>
  <CharactersWithSpaces>6037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Building Innovation Culture &amp; Leaders</dc:title>
  <dc:subject/>
  <dc:creator>Christine
Baxter</dc:creator>
  <cp:keywords/>
  <dc:description/>
  <cp:lastModifiedBy>Christine Baxter</cp:lastModifiedBy>
  <cp:revision>679</cp:revision>
  <dcterms:created xsi:type="dcterms:W3CDTF">2021-05-08T22:41:00Z</dcterms:created>
  <dcterms:modified xsi:type="dcterms:W3CDTF">2022-05-28T00:15:00Z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